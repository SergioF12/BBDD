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849" w:rsidRDefault="00D62849" w:rsidP="00703252">
      <w:pPr>
        <w:pStyle w:val="Lista0b"/>
      </w:pPr>
      <w:r>
        <w:t>Índice:</w:t>
      </w:r>
    </w:p>
    <w:bookmarkStart w:id="0" w:name="_GoBack"/>
    <w:bookmarkEnd w:id="0"/>
    <w:p w:rsidR="00E4257F" w:rsidRDefault="007D69C4">
      <w:pPr>
        <w:pStyle w:val="TDC1"/>
        <w:tabs>
          <w:tab w:val="left" w:pos="440"/>
          <w:tab w:val="right" w:leader="dot" w:pos="9628"/>
        </w:tabs>
        <w:rPr>
          <w:rFonts w:asciiTheme="minorHAnsi" w:eastAsiaTheme="minorEastAsia" w:hAnsiTheme="minorHAnsi" w:cstheme="minorBidi"/>
          <w:noProof/>
          <w:sz w:val="22"/>
          <w:szCs w:val="22"/>
        </w:rPr>
      </w:pPr>
      <w:r>
        <w:fldChar w:fldCharType="begin"/>
      </w:r>
      <w:r w:rsidR="00041B55">
        <w:instrText xml:space="preserve"> TOC \o \h \z \u </w:instrText>
      </w:r>
      <w:r>
        <w:fldChar w:fldCharType="separate"/>
      </w:r>
      <w:hyperlink w:anchor="_Toc24969111" w:history="1">
        <w:r w:rsidR="00E4257F" w:rsidRPr="00496E26">
          <w:rPr>
            <w:rStyle w:val="Hipervnculo"/>
            <w:noProof/>
          </w:rPr>
          <w:t>1.</w:t>
        </w:r>
        <w:r w:rsidR="00E4257F">
          <w:rPr>
            <w:rFonts w:asciiTheme="minorHAnsi" w:eastAsiaTheme="minorEastAsia" w:hAnsiTheme="minorHAnsi" w:cstheme="minorBidi"/>
            <w:noProof/>
            <w:sz w:val="22"/>
            <w:szCs w:val="22"/>
          </w:rPr>
          <w:tab/>
        </w:r>
        <w:r w:rsidR="00E4257F" w:rsidRPr="00496E26">
          <w:rPr>
            <w:rStyle w:val="Hipervnculo"/>
            <w:noProof/>
          </w:rPr>
          <w:t>Ejercicio: crear modelo E-R</w:t>
        </w:r>
        <w:r w:rsidR="00E4257F">
          <w:rPr>
            <w:noProof/>
            <w:webHidden/>
          </w:rPr>
          <w:tab/>
        </w:r>
        <w:r w:rsidR="00E4257F">
          <w:rPr>
            <w:noProof/>
            <w:webHidden/>
          </w:rPr>
          <w:fldChar w:fldCharType="begin"/>
        </w:r>
        <w:r w:rsidR="00E4257F">
          <w:rPr>
            <w:noProof/>
            <w:webHidden/>
          </w:rPr>
          <w:instrText xml:space="preserve"> PAGEREF _Toc24969111 \h </w:instrText>
        </w:r>
        <w:r w:rsidR="00E4257F">
          <w:rPr>
            <w:noProof/>
            <w:webHidden/>
          </w:rPr>
        </w:r>
        <w:r w:rsidR="00E4257F">
          <w:rPr>
            <w:noProof/>
            <w:webHidden/>
          </w:rPr>
          <w:fldChar w:fldCharType="separate"/>
        </w:r>
        <w:r w:rsidR="00E4257F">
          <w:rPr>
            <w:noProof/>
            <w:webHidden/>
          </w:rPr>
          <w:t>1</w:t>
        </w:r>
        <w:r w:rsidR="00E4257F">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2" w:history="1">
        <w:r w:rsidRPr="00496E26">
          <w:rPr>
            <w:rStyle w:val="Hipervnculo"/>
            <w:b/>
            <w:noProof/>
          </w:rPr>
          <w:t>1.1</w:t>
        </w:r>
        <w:r>
          <w:rPr>
            <w:rFonts w:asciiTheme="minorHAnsi" w:eastAsiaTheme="minorEastAsia" w:hAnsiTheme="minorHAnsi" w:cstheme="minorBidi"/>
            <w:noProof/>
            <w:sz w:val="22"/>
            <w:szCs w:val="22"/>
          </w:rPr>
          <w:tab/>
        </w:r>
        <w:r w:rsidRPr="00496E26">
          <w:rPr>
            <w:rStyle w:val="Hipervnculo"/>
            <w:noProof/>
          </w:rPr>
          <w:t>EJERCICIO 1</w:t>
        </w:r>
        <w:r>
          <w:rPr>
            <w:noProof/>
            <w:webHidden/>
          </w:rPr>
          <w:tab/>
        </w:r>
        <w:r>
          <w:rPr>
            <w:noProof/>
            <w:webHidden/>
          </w:rPr>
          <w:fldChar w:fldCharType="begin"/>
        </w:r>
        <w:r>
          <w:rPr>
            <w:noProof/>
            <w:webHidden/>
          </w:rPr>
          <w:instrText xml:space="preserve"> PAGEREF _Toc24969112 \h </w:instrText>
        </w:r>
        <w:r>
          <w:rPr>
            <w:noProof/>
            <w:webHidden/>
          </w:rPr>
        </w:r>
        <w:r>
          <w:rPr>
            <w:noProof/>
            <w:webHidden/>
          </w:rPr>
          <w:fldChar w:fldCharType="separate"/>
        </w:r>
        <w:r>
          <w:rPr>
            <w:noProof/>
            <w:webHidden/>
          </w:rPr>
          <w:t>1</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3" w:history="1">
        <w:r w:rsidRPr="00496E26">
          <w:rPr>
            <w:rStyle w:val="Hipervnculo"/>
            <w:b/>
            <w:noProof/>
          </w:rPr>
          <w:t>1.2</w:t>
        </w:r>
        <w:r>
          <w:rPr>
            <w:rFonts w:asciiTheme="minorHAnsi" w:eastAsiaTheme="minorEastAsia" w:hAnsiTheme="minorHAnsi" w:cstheme="minorBidi"/>
            <w:noProof/>
            <w:sz w:val="22"/>
            <w:szCs w:val="22"/>
          </w:rPr>
          <w:tab/>
        </w:r>
        <w:r w:rsidRPr="00496E26">
          <w:rPr>
            <w:rStyle w:val="Hipervnculo"/>
            <w:noProof/>
          </w:rPr>
          <w:t>EJERCICIO 2</w:t>
        </w:r>
        <w:r>
          <w:rPr>
            <w:noProof/>
            <w:webHidden/>
          </w:rPr>
          <w:tab/>
        </w:r>
        <w:r>
          <w:rPr>
            <w:noProof/>
            <w:webHidden/>
          </w:rPr>
          <w:fldChar w:fldCharType="begin"/>
        </w:r>
        <w:r>
          <w:rPr>
            <w:noProof/>
            <w:webHidden/>
          </w:rPr>
          <w:instrText xml:space="preserve"> PAGEREF _Toc24969113 \h </w:instrText>
        </w:r>
        <w:r>
          <w:rPr>
            <w:noProof/>
            <w:webHidden/>
          </w:rPr>
        </w:r>
        <w:r>
          <w:rPr>
            <w:noProof/>
            <w:webHidden/>
          </w:rPr>
          <w:fldChar w:fldCharType="separate"/>
        </w:r>
        <w:r>
          <w:rPr>
            <w:noProof/>
            <w:webHidden/>
          </w:rPr>
          <w:t>1</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4" w:history="1">
        <w:r w:rsidRPr="00496E26">
          <w:rPr>
            <w:rStyle w:val="Hipervnculo"/>
            <w:b/>
            <w:noProof/>
          </w:rPr>
          <w:t>1.3</w:t>
        </w:r>
        <w:r>
          <w:rPr>
            <w:rFonts w:asciiTheme="minorHAnsi" w:eastAsiaTheme="minorEastAsia" w:hAnsiTheme="minorHAnsi" w:cstheme="minorBidi"/>
            <w:noProof/>
            <w:sz w:val="22"/>
            <w:szCs w:val="22"/>
          </w:rPr>
          <w:tab/>
        </w:r>
        <w:r w:rsidRPr="00496E26">
          <w:rPr>
            <w:rStyle w:val="Hipervnculo"/>
            <w:noProof/>
          </w:rPr>
          <w:t>EJERCICIO 3</w:t>
        </w:r>
        <w:r>
          <w:rPr>
            <w:noProof/>
            <w:webHidden/>
          </w:rPr>
          <w:tab/>
        </w:r>
        <w:r>
          <w:rPr>
            <w:noProof/>
            <w:webHidden/>
          </w:rPr>
          <w:fldChar w:fldCharType="begin"/>
        </w:r>
        <w:r>
          <w:rPr>
            <w:noProof/>
            <w:webHidden/>
          </w:rPr>
          <w:instrText xml:space="preserve"> PAGEREF _Toc24969114 \h </w:instrText>
        </w:r>
        <w:r>
          <w:rPr>
            <w:noProof/>
            <w:webHidden/>
          </w:rPr>
        </w:r>
        <w:r>
          <w:rPr>
            <w:noProof/>
            <w:webHidden/>
          </w:rPr>
          <w:fldChar w:fldCharType="separate"/>
        </w:r>
        <w:r>
          <w:rPr>
            <w:noProof/>
            <w:webHidden/>
          </w:rPr>
          <w:t>2</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5" w:history="1">
        <w:r w:rsidRPr="00496E26">
          <w:rPr>
            <w:rStyle w:val="Hipervnculo"/>
            <w:b/>
            <w:noProof/>
          </w:rPr>
          <w:t>1.4</w:t>
        </w:r>
        <w:r>
          <w:rPr>
            <w:rFonts w:asciiTheme="minorHAnsi" w:eastAsiaTheme="minorEastAsia" w:hAnsiTheme="minorHAnsi" w:cstheme="minorBidi"/>
            <w:noProof/>
            <w:sz w:val="22"/>
            <w:szCs w:val="22"/>
          </w:rPr>
          <w:tab/>
        </w:r>
        <w:r w:rsidRPr="00496E26">
          <w:rPr>
            <w:rStyle w:val="Hipervnculo"/>
            <w:noProof/>
          </w:rPr>
          <w:t>EJERCICIO 4</w:t>
        </w:r>
        <w:r>
          <w:rPr>
            <w:noProof/>
            <w:webHidden/>
          </w:rPr>
          <w:tab/>
        </w:r>
        <w:r>
          <w:rPr>
            <w:noProof/>
            <w:webHidden/>
          </w:rPr>
          <w:fldChar w:fldCharType="begin"/>
        </w:r>
        <w:r>
          <w:rPr>
            <w:noProof/>
            <w:webHidden/>
          </w:rPr>
          <w:instrText xml:space="preserve"> PAGEREF _Toc24969115 \h </w:instrText>
        </w:r>
        <w:r>
          <w:rPr>
            <w:noProof/>
            <w:webHidden/>
          </w:rPr>
        </w:r>
        <w:r>
          <w:rPr>
            <w:noProof/>
            <w:webHidden/>
          </w:rPr>
          <w:fldChar w:fldCharType="separate"/>
        </w:r>
        <w:r>
          <w:rPr>
            <w:noProof/>
            <w:webHidden/>
          </w:rPr>
          <w:t>2</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6" w:history="1">
        <w:r w:rsidRPr="00496E26">
          <w:rPr>
            <w:rStyle w:val="Hipervnculo"/>
            <w:b/>
            <w:noProof/>
          </w:rPr>
          <w:t>1.5</w:t>
        </w:r>
        <w:r>
          <w:rPr>
            <w:rFonts w:asciiTheme="minorHAnsi" w:eastAsiaTheme="minorEastAsia" w:hAnsiTheme="minorHAnsi" w:cstheme="minorBidi"/>
            <w:noProof/>
            <w:sz w:val="22"/>
            <w:szCs w:val="22"/>
          </w:rPr>
          <w:tab/>
        </w:r>
        <w:r w:rsidRPr="00496E26">
          <w:rPr>
            <w:rStyle w:val="Hipervnculo"/>
            <w:noProof/>
          </w:rPr>
          <w:t>EJERCICIO 5</w:t>
        </w:r>
        <w:r>
          <w:rPr>
            <w:noProof/>
            <w:webHidden/>
          </w:rPr>
          <w:tab/>
        </w:r>
        <w:r>
          <w:rPr>
            <w:noProof/>
            <w:webHidden/>
          </w:rPr>
          <w:fldChar w:fldCharType="begin"/>
        </w:r>
        <w:r>
          <w:rPr>
            <w:noProof/>
            <w:webHidden/>
          </w:rPr>
          <w:instrText xml:space="preserve"> PAGEREF _Toc24969116 \h </w:instrText>
        </w:r>
        <w:r>
          <w:rPr>
            <w:noProof/>
            <w:webHidden/>
          </w:rPr>
        </w:r>
        <w:r>
          <w:rPr>
            <w:noProof/>
            <w:webHidden/>
          </w:rPr>
          <w:fldChar w:fldCharType="separate"/>
        </w:r>
        <w:r>
          <w:rPr>
            <w:noProof/>
            <w:webHidden/>
          </w:rPr>
          <w:t>3</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7" w:history="1">
        <w:r w:rsidRPr="00496E26">
          <w:rPr>
            <w:rStyle w:val="Hipervnculo"/>
            <w:b/>
            <w:noProof/>
          </w:rPr>
          <w:t>1.6</w:t>
        </w:r>
        <w:r>
          <w:rPr>
            <w:rFonts w:asciiTheme="minorHAnsi" w:eastAsiaTheme="minorEastAsia" w:hAnsiTheme="minorHAnsi" w:cstheme="minorBidi"/>
            <w:noProof/>
            <w:sz w:val="22"/>
            <w:szCs w:val="22"/>
          </w:rPr>
          <w:tab/>
        </w:r>
        <w:r w:rsidRPr="00496E26">
          <w:rPr>
            <w:rStyle w:val="Hipervnculo"/>
            <w:noProof/>
          </w:rPr>
          <w:t>EJERCICIO 6</w:t>
        </w:r>
        <w:r>
          <w:rPr>
            <w:noProof/>
            <w:webHidden/>
          </w:rPr>
          <w:tab/>
        </w:r>
        <w:r>
          <w:rPr>
            <w:noProof/>
            <w:webHidden/>
          </w:rPr>
          <w:fldChar w:fldCharType="begin"/>
        </w:r>
        <w:r>
          <w:rPr>
            <w:noProof/>
            <w:webHidden/>
          </w:rPr>
          <w:instrText xml:space="preserve"> PAGEREF _Toc24969117 \h </w:instrText>
        </w:r>
        <w:r>
          <w:rPr>
            <w:noProof/>
            <w:webHidden/>
          </w:rPr>
        </w:r>
        <w:r>
          <w:rPr>
            <w:noProof/>
            <w:webHidden/>
          </w:rPr>
          <w:fldChar w:fldCharType="separate"/>
        </w:r>
        <w:r>
          <w:rPr>
            <w:noProof/>
            <w:webHidden/>
          </w:rPr>
          <w:t>4</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8" w:history="1">
        <w:r w:rsidRPr="00496E26">
          <w:rPr>
            <w:rStyle w:val="Hipervnculo"/>
            <w:b/>
            <w:noProof/>
          </w:rPr>
          <w:t>1.7</w:t>
        </w:r>
        <w:r>
          <w:rPr>
            <w:rFonts w:asciiTheme="minorHAnsi" w:eastAsiaTheme="minorEastAsia" w:hAnsiTheme="minorHAnsi" w:cstheme="minorBidi"/>
            <w:noProof/>
            <w:sz w:val="22"/>
            <w:szCs w:val="22"/>
          </w:rPr>
          <w:tab/>
        </w:r>
        <w:r w:rsidRPr="00496E26">
          <w:rPr>
            <w:rStyle w:val="Hipervnculo"/>
            <w:noProof/>
          </w:rPr>
          <w:t>EJERCICIO 7</w:t>
        </w:r>
        <w:r>
          <w:rPr>
            <w:noProof/>
            <w:webHidden/>
          </w:rPr>
          <w:tab/>
        </w:r>
        <w:r>
          <w:rPr>
            <w:noProof/>
            <w:webHidden/>
          </w:rPr>
          <w:fldChar w:fldCharType="begin"/>
        </w:r>
        <w:r>
          <w:rPr>
            <w:noProof/>
            <w:webHidden/>
          </w:rPr>
          <w:instrText xml:space="preserve"> PAGEREF _Toc24969118 \h </w:instrText>
        </w:r>
        <w:r>
          <w:rPr>
            <w:noProof/>
            <w:webHidden/>
          </w:rPr>
        </w:r>
        <w:r>
          <w:rPr>
            <w:noProof/>
            <w:webHidden/>
          </w:rPr>
          <w:fldChar w:fldCharType="separate"/>
        </w:r>
        <w:r>
          <w:rPr>
            <w:noProof/>
            <w:webHidden/>
          </w:rPr>
          <w:t>4</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19" w:history="1">
        <w:r w:rsidRPr="00496E26">
          <w:rPr>
            <w:rStyle w:val="Hipervnculo"/>
            <w:b/>
            <w:noProof/>
          </w:rPr>
          <w:t>1.8</w:t>
        </w:r>
        <w:r>
          <w:rPr>
            <w:rFonts w:asciiTheme="minorHAnsi" w:eastAsiaTheme="minorEastAsia" w:hAnsiTheme="minorHAnsi" w:cstheme="minorBidi"/>
            <w:noProof/>
            <w:sz w:val="22"/>
            <w:szCs w:val="22"/>
          </w:rPr>
          <w:tab/>
        </w:r>
        <w:r w:rsidRPr="00496E26">
          <w:rPr>
            <w:rStyle w:val="Hipervnculo"/>
            <w:noProof/>
          </w:rPr>
          <w:t>EJERCICIO 8</w:t>
        </w:r>
        <w:r>
          <w:rPr>
            <w:noProof/>
            <w:webHidden/>
          </w:rPr>
          <w:tab/>
        </w:r>
        <w:r>
          <w:rPr>
            <w:noProof/>
            <w:webHidden/>
          </w:rPr>
          <w:fldChar w:fldCharType="begin"/>
        </w:r>
        <w:r>
          <w:rPr>
            <w:noProof/>
            <w:webHidden/>
          </w:rPr>
          <w:instrText xml:space="preserve"> PAGEREF _Toc24969119 \h </w:instrText>
        </w:r>
        <w:r>
          <w:rPr>
            <w:noProof/>
            <w:webHidden/>
          </w:rPr>
        </w:r>
        <w:r>
          <w:rPr>
            <w:noProof/>
            <w:webHidden/>
          </w:rPr>
          <w:fldChar w:fldCharType="separate"/>
        </w:r>
        <w:r>
          <w:rPr>
            <w:noProof/>
            <w:webHidden/>
          </w:rPr>
          <w:t>5</w:t>
        </w:r>
        <w:r>
          <w:rPr>
            <w:noProof/>
            <w:webHidden/>
          </w:rPr>
          <w:fldChar w:fldCharType="end"/>
        </w:r>
      </w:hyperlink>
    </w:p>
    <w:p w:rsidR="00E4257F" w:rsidRDefault="00E4257F">
      <w:pPr>
        <w:pStyle w:val="TDC2"/>
        <w:tabs>
          <w:tab w:val="left" w:pos="880"/>
          <w:tab w:val="right" w:leader="dot" w:pos="9628"/>
        </w:tabs>
        <w:rPr>
          <w:rFonts w:asciiTheme="minorHAnsi" w:eastAsiaTheme="minorEastAsia" w:hAnsiTheme="minorHAnsi" w:cstheme="minorBidi"/>
          <w:noProof/>
          <w:sz w:val="22"/>
          <w:szCs w:val="22"/>
        </w:rPr>
      </w:pPr>
      <w:hyperlink w:anchor="_Toc24969120" w:history="1">
        <w:r w:rsidRPr="00496E26">
          <w:rPr>
            <w:rStyle w:val="Hipervnculo"/>
            <w:b/>
            <w:noProof/>
          </w:rPr>
          <w:t>1.9</w:t>
        </w:r>
        <w:r>
          <w:rPr>
            <w:rFonts w:asciiTheme="minorHAnsi" w:eastAsiaTheme="minorEastAsia" w:hAnsiTheme="minorHAnsi" w:cstheme="minorBidi"/>
            <w:noProof/>
            <w:sz w:val="22"/>
            <w:szCs w:val="22"/>
          </w:rPr>
          <w:tab/>
        </w:r>
        <w:r w:rsidRPr="00496E26">
          <w:rPr>
            <w:rStyle w:val="Hipervnculo"/>
            <w:noProof/>
          </w:rPr>
          <w:t>EJERCICIO 9</w:t>
        </w:r>
        <w:r>
          <w:rPr>
            <w:noProof/>
            <w:webHidden/>
          </w:rPr>
          <w:tab/>
        </w:r>
        <w:r>
          <w:rPr>
            <w:noProof/>
            <w:webHidden/>
          </w:rPr>
          <w:fldChar w:fldCharType="begin"/>
        </w:r>
        <w:r>
          <w:rPr>
            <w:noProof/>
            <w:webHidden/>
          </w:rPr>
          <w:instrText xml:space="preserve"> PAGEREF _Toc24969120 \h </w:instrText>
        </w:r>
        <w:r>
          <w:rPr>
            <w:noProof/>
            <w:webHidden/>
          </w:rPr>
        </w:r>
        <w:r>
          <w:rPr>
            <w:noProof/>
            <w:webHidden/>
          </w:rPr>
          <w:fldChar w:fldCharType="separate"/>
        </w:r>
        <w:r>
          <w:rPr>
            <w:noProof/>
            <w:webHidden/>
          </w:rPr>
          <w:t>6</w:t>
        </w:r>
        <w:r>
          <w:rPr>
            <w:noProof/>
            <w:webHidden/>
          </w:rPr>
          <w:fldChar w:fldCharType="end"/>
        </w:r>
      </w:hyperlink>
    </w:p>
    <w:p w:rsidR="00B013A3" w:rsidRDefault="007D69C4" w:rsidP="00A47DB6">
      <w:pPr>
        <w:rPr>
          <w:b/>
          <w:bCs/>
          <w:noProof/>
        </w:rPr>
      </w:pPr>
      <w:r>
        <w:rPr>
          <w:b/>
          <w:bCs/>
          <w:noProof/>
        </w:rPr>
        <w:fldChar w:fldCharType="end"/>
      </w:r>
    </w:p>
    <w:p w:rsidR="00C06432" w:rsidRDefault="007D07BA" w:rsidP="00F97110">
      <w:r>
        <w:t>Este documento es una copia modificada del siguiente documento:</w:t>
      </w:r>
    </w:p>
    <w:p w:rsidR="00434908" w:rsidRDefault="00434908" w:rsidP="007D07BA">
      <w:pPr>
        <w:pStyle w:val="comandoseinstrucciones"/>
      </w:pPr>
      <w:r>
        <w:t>PRIMER BOLETÍN DEL TEMA 2 TÉCNICAS DE DISEÑO DE BASES DE DATOS RELACIONALES SISTEMAS GESTORES DE BASES DE DATOS I.E.S. GONZALO NAZARENO</w:t>
      </w:r>
    </w:p>
    <w:p w:rsidR="007D07BA" w:rsidRDefault="007D07BA" w:rsidP="007D07BA">
      <w:pPr>
        <w:pStyle w:val="Ttulo1"/>
      </w:pPr>
      <w:bookmarkStart w:id="1" w:name="_Toc24969111"/>
      <w:r>
        <w:t>Ejercicio: crear modelo E-R</w:t>
      </w:r>
      <w:bookmarkEnd w:id="1"/>
    </w:p>
    <w:p w:rsidR="003E0C58" w:rsidRDefault="003E0C58" w:rsidP="003E0C58">
      <w:r>
        <w:t>Tareas para cada ejercicio</w:t>
      </w:r>
    </w:p>
    <w:p w:rsidR="003E0C58" w:rsidRDefault="007D07BA" w:rsidP="003E0C58">
      <w:pPr>
        <w:pStyle w:val="Lista2"/>
      </w:pPr>
      <w:r>
        <w:t>Crear</w:t>
      </w:r>
      <w:r w:rsidR="00434908">
        <w:t xml:space="preserve"> el diagrama </w:t>
      </w:r>
      <w:r>
        <w:t>E</w:t>
      </w:r>
      <w:r w:rsidR="00434908">
        <w:t>ntidad</w:t>
      </w:r>
      <w:r>
        <w:t>-Relación</w:t>
      </w:r>
    </w:p>
    <w:p w:rsidR="00434908" w:rsidRDefault="00434908" w:rsidP="003E0C58">
      <w:pPr>
        <w:pStyle w:val="Lista2"/>
      </w:pPr>
      <w:r>
        <w:t>pasar al modelo relacional</w:t>
      </w:r>
      <w:r w:rsidR="003E0C58">
        <w:t xml:space="preserve"> (tablas) e implementar en MySQL</w:t>
      </w:r>
      <w:r w:rsidR="009B6313">
        <w:t>.</w:t>
      </w:r>
    </w:p>
    <w:p w:rsidR="00434908" w:rsidRDefault="00434908" w:rsidP="00434908">
      <w:pPr>
        <w:pStyle w:val="Ttulo2"/>
      </w:pPr>
      <w:bookmarkStart w:id="2" w:name="_Toc24969112"/>
      <w:r>
        <w:t>EJERCICIO 1</w:t>
      </w:r>
      <w:bookmarkEnd w:id="2"/>
    </w:p>
    <w:p w:rsidR="00930CE2" w:rsidRPr="00930CE2" w:rsidRDefault="004D68E5" w:rsidP="00930CE2">
      <w:r>
        <w:t>Se trata de una base de datos simplificada, que no recoge toda la complejidad de una base de datos real</w:t>
      </w:r>
      <w:r w:rsidR="00930CE2">
        <w:t>:</w:t>
      </w:r>
    </w:p>
    <w:p w:rsidR="00930CE2" w:rsidRDefault="00434908" w:rsidP="00431CE7">
      <w:pPr>
        <w:pStyle w:val="Lista2"/>
        <w:numPr>
          <w:ilvl w:val="0"/>
          <w:numId w:val="15"/>
        </w:numPr>
      </w:pPr>
      <w:r>
        <w:t xml:space="preserve">Una empresa vende productos a varios clientes. </w:t>
      </w:r>
    </w:p>
    <w:p w:rsidR="00930CE2" w:rsidRDefault="00434908" w:rsidP="00930CE2">
      <w:pPr>
        <w:pStyle w:val="Lista2"/>
      </w:pPr>
      <w:r>
        <w:t>Se necesita conocer los datos personales de los clientes</w:t>
      </w:r>
      <w:r w:rsidR="00356D5A">
        <w:t>:</w:t>
      </w:r>
      <w:r>
        <w:t xml:space="preserve"> nombre, apellidos, </w:t>
      </w:r>
      <w:r w:rsidR="00930CE2">
        <w:t>DNI</w:t>
      </w:r>
      <w:r>
        <w:t>, dirección y fecha de nacimiento</w:t>
      </w:r>
      <w:r w:rsidR="00356D5A">
        <w:t xml:space="preserve"> (opcional), teléfono (opcional) y correo electrónico (opcional)</w:t>
      </w:r>
      <w:r>
        <w:t xml:space="preserve">. </w:t>
      </w:r>
    </w:p>
    <w:p w:rsidR="00930CE2" w:rsidRDefault="00434908" w:rsidP="00930CE2">
      <w:pPr>
        <w:pStyle w:val="Lista2"/>
      </w:pPr>
      <w:r>
        <w:t>Cada producto tiene un nombre y un código, así como un precio</w:t>
      </w:r>
      <w:r w:rsidR="00B20163">
        <w:t xml:space="preserve"> actual</w:t>
      </w:r>
      <w:r>
        <w:t xml:space="preserve">. </w:t>
      </w:r>
    </w:p>
    <w:p w:rsidR="00434908" w:rsidRDefault="00434908" w:rsidP="00930CE2">
      <w:pPr>
        <w:pStyle w:val="Lista2"/>
      </w:pPr>
      <w:r>
        <w:t>Un cliente puede comprar varios productos a la empresa, y un mismo producto puede ser comprado por varios clientes.</w:t>
      </w:r>
      <w:r w:rsidR="00DF615F">
        <w:t xml:space="preserve"> Es posible que tengamos dado de alta a un cliente que todavía no ha comprado nada.</w:t>
      </w:r>
      <w:r w:rsidR="00B20163">
        <w:t xml:space="preserve"> es necesario conocer la fecha y hora en que se vende el producto y cuál ha sido el precio de venta.</w:t>
      </w:r>
    </w:p>
    <w:p w:rsidR="00930CE2" w:rsidRDefault="00434908" w:rsidP="00930CE2">
      <w:pPr>
        <w:pStyle w:val="Lista2"/>
      </w:pPr>
      <w:r>
        <w:t>Los productos</w:t>
      </w:r>
      <w:r w:rsidR="00E74AC4">
        <w:t xml:space="preserve"> siempre</w:t>
      </w:r>
      <w:r>
        <w:t xml:space="preserve"> son suministrados por proveedores. Se debe tener en cuenta que un producto sólo puede ser suministrado por un proveedor, y que un proveedor puede suministrar diferentes productos. </w:t>
      </w:r>
    </w:p>
    <w:p w:rsidR="00434908" w:rsidRDefault="00434908" w:rsidP="00930CE2">
      <w:pPr>
        <w:pStyle w:val="Lista2"/>
      </w:pPr>
      <w:r>
        <w:t xml:space="preserve">De cada proveedor se desea conocer el </w:t>
      </w:r>
      <w:r w:rsidRPr="00930CE2">
        <w:t>NIF</w:t>
      </w:r>
      <w:r>
        <w:t>, nombre y dirección</w:t>
      </w:r>
      <w:r w:rsidR="00DF615F">
        <w:t xml:space="preserve"> y teléfono</w:t>
      </w:r>
      <w:r>
        <w:t>.</w:t>
      </w:r>
    </w:p>
    <w:p w:rsidR="00434908" w:rsidRDefault="00434908" w:rsidP="00434908">
      <w:pPr>
        <w:pStyle w:val="Ttulo2"/>
      </w:pPr>
      <w:bookmarkStart w:id="3" w:name="_Toc24969113"/>
      <w:r>
        <w:t>EJERCICIO 2</w:t>
      </w:r>
      <w:bookmarkEnd w:id="3"/>
    </w:p>
    <w:p w:rsidR="00C60C43" w:rsidRPr="00930CE2" w:rsidRDefault="004D68E5" w:rsidP="00C60C43">
      <w:r>
        <w:t>Se trata de una base de datos simplificada, que no recoge toda la complejidad de una base de datos real</w:t>
      </w:r>
      <w:r w:rsidR="00C60C43">
        <w:t>:</w:t>
      </w:r>
    </w:p>
    <w:p w:rsidR="00C60C43" w:rsidRDefault="00434908" w:rsidP="00431CE7">
      <w:pPr>
        <w:pStyle w:val="Lista2"/>
        <w:numPr>
          <w:ilvl w:val="0"/>
          <w:numId w:val="16"/>
        </w:numPr>
      </w:pPr>
      <w:r>
        <w:lastRenderedPageBreak/>
        <w:t xml:space="preserve">Se desea informatizar la gestión de una empresa de transportes que reparte paquetes por toda España. </w:t>
      </w:r>
    </w:p>
    <w:p w:rsidR="00C60C43" w:rsidRDefault="00434908" w:rsidP="00431CE7">
      <w:pPr>
        <w:pStyle w:val="Lista2"/>
        <w:numPr>
          <w:ilvl w:val="0"/>
          <w:numId w:val="16"/>
        </w:numPr>
      </w:pPr>
      <w:r>
        <w:t xml:space="preserve">Los encargados de llevar los paquetes son los camioneros, de los que se quiere guardar el </w:t>
      </w:r>
      <w:r w:rsidR="00204288">
        <w:t>DNI</w:t>
      </w:r>
      <w:r>
        <w:t xml:space="preserve">, nombre, teléfono, dirección, salario. </w:t>
      </w:r>
    </w:p>
    <w:p w:rsidR="00B20163" w:rsidRDefault="00434908" w:rsidP="00431CE7">
      <w:pPr>
        <w:pStyle w:val="Lista2"/>
        <w:numPr>
          <w:ilvl w:val="0"/>
          <w:numId w:val="16"/>
        </w:numPr>
      </w:pPr>
      <w:r>
        <w:t>De los paquetes transportados interesa conocer el código de paquete, descripción</w:t>
      </w:r>
      <w:r w:rsidR="00140C1E">
        <w:t xml:space="preserve"> (opcional)</w:t>
      </w:r>
      <w:r>
        <w:t xml:space="preserve">, </w:t>
      </w:r>
      <w:r w:rsidR="00B20163">
        <w:t>peso, dimensiones (longitud, a</w:t>
      </w:r>
      <w:r w:rsidR="00140C1E">
        <w:t>ltura</w:t>
      </w:r>
      <w:r w:rsidR="00B20163">
        <w:t xml:space="preserve"> y profundidad), a qué destinario de debe entregar.</w:t>
      </w:r>
    </w:p>
    <w:p w:rsidR="00C60C43" w:rsidRDefault="00B20163" w:rsidP="00431CE7">
      <w:pPr>
        <w:pStyle w:val="Lista2"/>
        <w:numPr>
          <w:ilvl w:val="0"/>
          <w:numId w:val="16"/>
        </w:numPr>
      </w:pPr>
      <w:r>
        <w:t>De cada destinario se conoce: nombre,</w:t>
      </w:r>
      <w:r w:rsidR="00434908">
        <w:t xml:space="preserve"> dirección</w:t>
      </w:r>
      <w:r>
        <w:t>, teléfono,</w:t>
      </w:r>
      <w:r w:rsidR="00EF7229">
        <w:t xml:space="preserve"> localidad,</w:t>
      </w:r>
      <w:r>
        <w:t xml:space="preserve"> provincia</w:t>
      </w:r>
      <w:r w:rsidR="00EF7229">
        <w:t>, CP</w:t>
      </w:r>
      <w:r>
        <w:t>.</w:t>
      </w:r>
    </w:p>
    <w:p w:rsidR="00140C1E" w:rsidRDefault="00140C1E" w:rsidP="00140C1E">
      <w:pPr>
        <w:pStyle w:val="Lista2"/>
        <w:numPr>
          <w:ilvl w:val="0"/>
          <w:numId w:val="16"/>
        </w:numPr>
      </w:pPr>
      <w:r>
        <w:t>De las provincias a las que llegan los paquetes interesa guardar el código de provincia y el nombre.</w:t>
      </w:r>
    </w:p>
    <w:p w:rsidR="00434908" w:rsidRDefault="00434908" w:rsidP="00431CE7">
      <w:pPr>
        <w:pStyle w:val="Lista2"/>
        <w:numPr>
          <w:ilvl w:val="0"/>
          <w:numId w:val="16"/>
        </w:numPr>
      </w:pPr>
      <w:r>
        <w:t>Un camionero distribuye muchos paquetes, y un paquete sólo puede ser distribuido por un camionero.</w:t>
      </w:r>
    </w:p>
    <w:p w:rsidR="00434908" w:rsidRDefault="00434908" w:rsidP="00431CE7">
      <w:pPr>
        <w:pStyle w:val="Lista2"/>
        <w:numPr>
          <w:ilvl w:val="0"/>
          <w:numId w:val="16"/>
        </w:numPr>
      </w:pPr>
      <w:r>
        <w:t xml:space="preserve">De los camiones que llevan los camioneros, interesa conocer la matrícula, modelo, </w:t>
      </w:r>
      <w:proofErr w:type="gramStart"/>
      <w:r>
        <w:t xml:space="preserve">tipo </w:t>
      </w:r>
      <w:r w:rsidR="00B20163">
        <w:t>,</w:t>
      </w:r>
      <w:proofErr w:type="gramEnd"/>
      <w:r w:rsidR="00B20163">
        <w:t xml:space="preserve"> capacidad y antigüedad</w:t>
      </w:r>
      <w:r>
        <w:t>.</w:t>
      </w:r>
    </w:p>
    <w:p w:rsidR="00434908" w:rsidRDefault="00434908" w:rsidP="00431CE7">
      <w:pPr>
        <w:pStyle w:val="Lista2"/>
        <w:numPr>
          <w:ilvl w:val="0"/>
          <w:numId w:val="16"/>
        </w:numPr>
      </w:pPr>
      <w:r>
        <w:t>Un camionero puede conducir diferentes camiones en fechas diferentes, y un camión puede ser conducido por varios camioneros.</w:t>
      </w:r>
      <w:r w:rsidR="00D53119">
        <w:t xml:space="preserve"> Interesa conocer hora y día de inicio y fin de conducción.</w:t>
      </w:r>
    </w:p>
    <w:p w:rsidR="00434908" w:rsidRDefault="00434908" w:rsidP="00434908">
      <w:pPr>
        <w:pStyle w:val="Ttulo2"/>
      </w:pPr>
      <w:bookmarkStart w:id="4" w:name="_Toc24969114"/>
      <w:r>
        <w:t>EJERCICIO 3</w:t>
      </w:r>
      <w:bookmarkEnd w:id="4"/>
    </w:p>
    <w:p w:rsidR="00CF0103" w:rsidRPr="00930CE2" w:rsidRDefault="00CF0103" w:rsidP="00CF0103">
      <w:r>
        <w:t>Se trata de una base de datos simplificada, que no recoge tod</w:t>
      </w:r>
      <w:r w:rsidR="004D68E5">
        <w:t>a la complejidad</w:t>
      </w:r>
      <w:r>
        <w:t xml:space="preserve"> de una base de datos real:</w:t>
      </w:r>
    </w:p>
    <w:p w:rsidR="00D4760B" w:rsidRDefault="00434908" w:rsidP="00431CE7">
      <w:pPr>
        <w:pStyle w:val="Lista2"/>
        <w:numPr>
          <w:ilvl w:val="0"/>
          <w:numId w:val="17"/>
        </w:numPr>
      </w:pPr>
      <w:r>
        <w:t xml:space="preserve">Se desea diseñar la base de datos de un Instituto. </w:t>
      </w:r>
    </w:p>
    <w:p w:rsidR="00D4760B" w:rsidRDefault="00434908" w:rsidP="00CF0103">
      <w:pPr>
        <w:pStyle w:val="Lista2"/>
      </w:pPr>
      <w:r>
        <w:t xml:space="preserve">En la base de datos se desea guardar los datos de los profesores del Instituto (DNI, nombre, dirección y teléfono). </w:t>
      </w:r>
    </w:p>
    <w:p w:rsidR="00D4760B" w:rsidRDefault="00434908" w:rsidP="00CF0103">
      <w:pPr>
        <w:pStyle w:val="Lista2"/>
      </w:pPr>
      <w:r>
        <w:t>Los profesores imparten módulos</w:t>
      </w:r>
    </w:p>
    <w:p w:rsidR="00D4760B" w:rsidRDefault="00D4760B" w:rsidP="00CF0103">
      <w:pPr>
        <w:pStyle w:val="Lista2"/>
      </w:pPr>
      <w:r>
        <w:t>C</w:t>
      </w:r>
      <w:r w:rsidR="00434908">
        <w:t xml:space="preserve">ada módulo tiene un código y un nombre. </w:t>
      </w:r>
    </w:p>
    <w:p w:rsidR="00D4760B" w:rsidRDefault="00434908" w:rsidP="00CF0103">
      <w:pPr>
        <w:pStyle w:val="Lista2"/>
      </w:pPr>
      <w:r>
        <w:t xml:space="preserve">Cada alumno está matriculado en uno o varios módulos. </w:t>
      </w:r>
    </w:p>
    <w:p w:rsidR="00D4760B" w:rsidRDefault="00434908" w:rsidP="00CF0103">
      <w:pPr>
        <w:pStyle w:val="Lista2"/>
      </w:pPr>
      <w:r>
        <w:t xml:space="preserve">De cada alumno se desea guardar el </w:t>
      </w:r>
      <w:r w:rsidR="00096177">
        <w:t>número</w:t>
      </w:r>
      <w:r>
        <w:t xml:space="preserve"> de expediente</w:t>
      </w:r>
      <w:r w:rsidR="00A463EC">
        <w:t xml:space="preserve"> (único)</w:t>
      </w:r>
      <w:r>
        <w:t>, nombre, apellidos y fecha de nacimiento</w:t>
      </w:r>
      <w:r w:rsidR="00A463EC">
        <w:t>, DNI</w:t>
      </w:r>
      <w:r>
        <w:t xml:space="preserve">. </w:t>
      </w:r>
    </w:p>
    <w:p w:rsidR="00D4760B" w:rsidRDefault="00434908" w:rsidP="00CF0103">
      <w:pPr>
        <w:pStyle w:val="Lista2"/>
      </w:pPr>
      <w:r>
        <w:t xml:space="preserve">Los profesores pueden impartir varios módulos, pero un módulo sólo puede ser impartido por un profesor. </w:t>
      </w:r>
    </w:p>
    <w:p w:rsidR="00133103" w:rsidRDefault="00133103" w:rsidP="00CF0103">
      <w:pPr>
        <w:pStyle w:val="Lista2"/>
      </w:pPr>
      <w:r>
        <w:t>Cada alumno está asignado a un curso</w:t>
      </w:r>
      <w:r w:rsidR="00A463EC">
        <w:t xml:space="preserve"> (o grupo si se prefiere)</w:t>
      </w:r>
      <w:r>
        <w:t>.</w:t>
      </w:r>
    </w:p>
    <w:p w:rsidR="00133103" w:rsidRDefault="00133103" w:rsidP="00CF0103">
      <w:pPr>
        <w:pStyle w:val="Lista2"/>
      </w:pPr>
      <w:r>
        <w:t>De c</w:t>
      </w:r>
      <w:r w:rsidR="00434908">
        <w:t xml:space="preserve">ada curso </w:t>
      </w:r>
      <w:r w:rsidR="00096177">
        <w:t>desea</w:t>
      </w:r>
      <w:r>
        <w:t xml:space="preserve"> conocerse: </w:t>
      </w:r>
      <w:r w:rsidR="00D4760B">
        <w:t>código, nombre, aula asignada</w:t>
      </w:r>
      <w:r>
        <w:t>.</w:t>
      </w:r>
    </w:p>
    <w:p w:rsidR="00434908" w:rsidRDefault="00133103" w:rsidP="00CF0103">
      <w:pPr>
        <w:pStyle w:val="Lista2"/>
      </w:pPr>
      <w:r>
        <w:t>En cada curso existe 1 y sólo 1 delegado</w:t>
      </w:r>
      <w:r w:rsidR="00434908">
        <w:t>.</w:t>
      </w:r>
    </w:p>
    <w:p w:rsidR="00AA0858" w:rsidRDefault="00AA0858" w:rsidP="00CF0103">
      <w:pPr>
        <w:pStyle w:val="Lista2"/>
      </w:pPr>
      <w:r>
        <w:t>No se guarda información histórica de cursos pasados.</w:t>
      </w:r>
    </w:p>
    <w:p w:rsidR="00434908" w:rsidRDefault="00434908" w:rsidP="00434908">
      <w:pPr>
        <w:pStyle w:val="Ttulo2"/>
        <w:rPr>
          <w:color w:val="auto"/>
        </w:rPr>
      </w:pPr>
      <w:bookmarkStart w:id="5" w:name="_Toc24969115"/>
      <w:r>
        <w:t>EJERCICIO 4</w:t>
      </w:r>
      <w:bookmarkEnd w:id="5"/>
    </w:p>
    <w:p w:rsidR="00D61D79" w:rsidRDefault="00D61D79" w:rsidP="00434908">
      <w:r>
        <w:t>Se trata de una base de datos simplificada, que no recoge toda la complejidad de una base de datos real</w:t>
      </w:r>
      <w:r w:rsidR="007F50F1">
        <w:t>:</w:t>
      </w:r>
    </w:p>
    <w:p w:rsidR="00434908" w:rsidRDefault="00434908" w:rsidP="00431CE7">
      <w:pPr>
        <w:pStyle w:val="Lista2"/>
        <w:numPr>
          <w:ilvl w:val="0"/>
          <w:numId w:val="18"/>
        </w:numPr>
      </w:pPr>
      <w:r>
        <w:t>Se desea diseñar una base de datos para almacenar y gestionar la información empleada por una empresa dedicada a la venta de automóviles, teniendo en cuenta los siguientes aspectos:</w:t>
      </w:r>
    </w:p>
    <w:p w:rsidR="00434908" w:rsidRPr="004D68E5" w:rsidRDefault="00434908" w:rsidP="00D61D79">
      <w:pPr>
        <w:pStyle w:val="Lista2"/>
      </w:pPr>
      <w:r>
        <w:t xml:space="preserve">La empresa dispone de una serie de coches para su venta. Se necesita conocer la matrícula, marca y modelo, el color y el precio de venta de </w:t>
      </w:r>
      <w:r w:rsidRPr="004D68E5">
        <w:t>cada coche.</w:t>
      </w:r>
    </w:p>
    <w:p w:rsidR="007F50F1" w:rsidRDefault="00434908" w:rsidP="00D61D79">
      <w:pPr>
        <w:pStyle w:val="Lista2"/>
      </w:pPr>
      <w:r w:rsidRPr="004D68E5">
        <w:lastRenderedPageBreak/>
        <w:t>Los datos que interesa conocer de cada cliente son el NIF, nombre</w:t>
      </w:r>
      <w:r>
        <w:t xml:space="preserve">, dirección, ciudad y número de teléfono: además, los clientes se diferencian por un código interno de la empresa que se incrementa automáticamente cuando un cliente se da de alta en ella. </w:t>
      </w:r>
    </w:p>
    <w:p w:rsidR="00434908" w:rsidRDefault="00434908" w:rsidP="00EB4035">
      <w:pPr>
        <w:pStyle w:val="Lista2"/>
      </w:pPr>
      <w:r>
        <w:t>Un cliente puede comprar tantos coches como desee a la empresa. Un coche determinado solo puede ser comprado por un único cliente.</w:t>
      </w:r>
      <w:r w:rsidR="00EB4035">
        <w:t xml:space="preserve"> Interesa conocer la fecha de venta. </w:t>
      </w:r>
    </w:p>
    <w:p w:rsidR="00434908" w:rsidRDefault="00434908" w:rsidP="00D61D79">
      <w:pPr>
        <w:pStyle w:val="Lista2"/>
      </w:pPr>
      <w:r>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EB4035" w:rsidRDefault="00EB4035" w:rsidP="00EB4035"/>
    <w:p w:rsidR="00434908" w:rsidRPr="00C77FB3" w:rsidRDefault="00434908" w:rsidP="00434908">
      <w:pPr>
        <w:pStyle w:val="Ttulo2"/>
      </w:pPr>
      <w:bookmarkStart w:id="6" w:name="bookmark0"/>
      <w:bookmarkStart w:id="7" w:name="_Toc24969116"/>
      <w:r w:rsidRPr="00C77FB3">
        <w:t>EJERCICIO 5</w:t>
      </w:r>
      <w:bookmarkEnd w:id="6"/>
      <w:bookmarkEnd w:id="7"/>
    </w:p>
    <w:p w:rsidR="007F50F1" w:rsidRDefault="007F50F1" w:rsidP="007F50F1">
      <w:r>
        <w:t>Se trata de una base de datos simplificada, que no recoge toda la complejidad de una base de datos real:</w:t>
      </w:r>
    </w:p>
    <w:p w:rsidR="00434908" w:rsidRDefault="00434908" w:rsidP="00431CE7">
      <w:pPr>
        <w:pStyle w:val="Lista2"/>
        <w:numPr>
          <w:ilvl w:val="0"/>
          <w:numId w:val="20"/>
        </w:numPr>
      </w:pPr>
      <w:r>
        <w:t xml:space="preserve">La </w:t>
      </w:r>
      <w:r w:rsidRPr="007F50F1">
        <w:t>clínica “SAN ANTÓN” necesita</w:t>
      </w:r>
      <w:r>
        <w:t xml:space="preserve"> llevar un control informatizado de su gestión de pacientes y médicos.</w:t>
      </w:r>
    </w:p>
    <w:p w:rsidR="00434908" w:rsidRDefault="00434908" w:rsidP="007F50F1">
      <w:pPr>
        <w:pStyle w:val="Lista2"/>
      </w:pPr>
      <w:r>
        <w:t xml:space="preserve">De cada paciente se desea guardar el código, nombre, apellidos, dirección, población, provincia, código postal, teléfono y </w:t>
      </w:r>
      <w:r w:rsidR="00BC7D58">
        <w:t>edad</w:t>
      </w:r>
      <w:r>
        <w:t>.</w:t>
      </w:r>
    </w:p>
    <w:p w:rsidR="00C91A72" w:rsidRDefault="00434908" w:rsidP="007F50F1">
      <w:pPr>
        <w:pStyle w:val="Lista2"/>
      </w:pPr>
      <w:r>
        <w:t xml:space="preserve">De cada médico se desea guardar el código, </w:t>
      </w:r>
      <w:r w:rsidR="00D01E5F">
        <w:t xml:space="preserve">DNI, </w:t>
      </w:r>
      <w:r>
        <w:t xml:space="preserve">nombre, apellidos, teléfono y especialidad. </w:t>
      </w:r>
    </w:p>
    <w:p w:rsidR="00434908" w:rsidRDefault="00434908" w:rsidP="007F50F1">
      <w:pPr>
        <w:pStyle w:val="Lista2"/>
      </w:pPr>
      <w:r>
        <w:t>Se desea llevar el control de cada uno de los ingresos que el paciente hace en el hospital. De cada ingreso se guarda el código de ingreso (que se incrementará automáticamente cada vez que el paciente realice un ingreso), el número de habitación y cama en la que el paciente realiza el ingreso y la fecha de ingreso.</w:t>
      </w:r>
    </w:p>
    <w:p w:rsidR="00434908" w:rsidRDefault="00006B9E" w:rsidP="007F50F1">
      <w:pPr>
        <w:pStyle w:val="Lista2"/>
      </w:pPr>
      <w:r>
        <w:t xml:space="preserve">El hecho de decidir el ingreso de un paciente depende de un médico. </w:t>
      </w:r>
      <w:r w:rsidR="00434908">
        <w:t xml:space="preserve">Un médico puede </w:t>
      </w:r>
      <w:r w:rsidR="00C91A72">
        <w:t>ser responsable de decidir</w:t>
      </w:r>
      <w:r w:rsidR="00434908">
        <w:t xml:space="preserve"> varios ingresos, pero el ingreso de un paciente solo </w:t>
      </w:r>
      <w:r>
        <w:t xml:space="preserve">es </w:t>
      </w:r>
      <w:r w:rsidR="00C91A72">
        <w:t xml:space="preserve">responsabilidad de </w:t>
      </w:r>
      <w:r>
        <w:t>un</w:t>
      </w:r>
      <w:r w:rsidR="00434908">
        <w:t xml:space="preserve"> médico. Un paciente puede realizar</w:t>
      </w:r>
      <w:r>
        <w:t xml:space="preserve"> varios ingresos en el hospital a lo largo del tiempo.</w:t>
      </w:r>
    </w:p>
    <w:p w:rsidR="00B5657F" w:rsidRDefault="00B5657F">
      <w:pPr>
        <w:spacing w:before="0" w:after="0"/>
        <w:ind w:left="0"/>
        <w:jc w:val="left"/>
        <w:rPr>
          <w:rFonts w:ascii="Arial" w:hAnsi="Arial" w:cs="Arial"/>
          <w:color w:val="000080"/>
          <w:sz w:val="32"/>
          <w:szCs w:val="36"/>
        </w:rPr>
      </w:pPr>
      <w:bookmarkStart w:id="8" w:name="bookmark1"/>
      <w:r>
        <w:br w:type="page"/>
      </w:r>
    </w:p>
    <w:p w:rsidR="00434908" w:rsidRDefault="00434908" w:rsidP="00434908">
      <w:pPr>
        <w:pStyle w:val="Ttulo2"/>
        <w:rPr>
          <w:color w:val="auto"/>
        </w:rPr>
      </w:pPr>
      <w:bookmarkStart w:id="9" w:name="_Toc24969117"/>
      <w:r w:rsidRPr="00434908">
        <w:lastRenderedPageBreak/>
        <w:t>EJERCICIO</w:t>
      </w:r>
      <w:r>
        <w:rPr>
          <w:color w:val="0000FF"/>
        </w:rPr>
        <w:t xml:space="preserve"> 6</w:t>
      </w:r>
      <w:bookmarkEnd w:id="8"/>
      <w:bookmarkEnd w:id="9"/>
    </w:p>
    <w:p w:rsidR="00006B9E" w:rsidRDefault="00006B9E" w:rsidP="00006B9E">
      <w:r>
        <w:t>Se trata de una base de datos simplificada, que no recoge toda la complejidad de una base de datos real:</w:t>
      </w:r>
    </w:p>
    <w:p w:rsidR="00434908" w:rsidRDefault="00434908" w:rsidP="00431CE7">
      <w:pPr>
        <w:pStyle w:val="Lista2"/>
        <w:numPr>
          <w:ilvl w:val="0"/>
          <w:numId w:val="19"/>
        </w:numPr>
      </w:pPr>
      <w:r>
        <w:t>Se desea informatizar la gestión de una tienda informática. La tienda dispone de una serie de productos que se pueden vender a los clientes.</w:t>
      </w:r>
    </w:p>
    <w:p w:rsidR="00006B9E" w:rsidRDefault="00434908" w:rsidP="00006B9E">
      <w:pPr>
        <w:pStyle w:val="Lista2"/>
      </w:pPr>
      <w:r>
        <w:t xml:space="preserve">De cada producto informático se desea guardar </w:t>
      </w:r>
      <w:r w:rsidR="00246CA9">
        <w:t>el código, descripción, precio,</w:t>
      </w:r>
      <w:r>
        <w:t xml:space="preserve"> </w:t>
      </w:r>
      <w:r w:rsidR="00245FF0">
        <w:t>cantidad en</w:t>
      </w:r>
      <w:r>
        <w:t xml:space="preserve"> existencias</w:t>
      </w:r>
      <w:r w:rsidR="00246CA9">
        <w:t>, foto</w:t>
      </w:r>
      <w:r w:rsidR="00940D18">
        <w:t xml:space="preserve"> (opcional)</w:t>
      </w:r>
      <w:r w:rsidR="00246CA9">
        <w:t>, URL</w:t>
      </w:r>
      <w:r>
        <w:t xml:space="preserve">. </w:t>
      </w:r>
    </w:p>
    <w:p w:rsidR="00434908" w:rsidRDefault="00434908" w:rsidP="00006B9E">
      <w:pPr>
        <w:pStyle w:val="Lista2"/>
      </w:pPr>
      <w:r>
        <w:t>De cada cliente se desea guardar el código</w:t>
      </w:r>
      <w:r w:rsidR="00940D18">
        <w:t>, DNI</w:t>
      </w:r>
      <w:r>
        <w:t xml:space="preserve">, nombre, apellidos, </w:t>
      </w:r>
      <w:r w:rsidR="00C97E12">
        <w:t xml:space="preserve">dirección, email, </w:t>
      </w:r>
      <w:r>
        <w:t>número de teléfono</w:t>
      </w:r>
      <w:r w:rsidR="00C97E12">
        <w:t xml:space="preserve"> 1 e teléfono 2 (opcional)</w:t>
      </w:r>
      <w:r>
        <w:t>.</w:t>
      </w:r>
    </w:p>
    <w:p w:rsidR="00434908" w:rsidRDefault="00434908" w:rsidP="00006B9E">
      <w:pPr>
        <w:pStyle w:val="Lista2"/>
      </w:pPr>
      <w:r>
        <w:t>Un cliente puede comprar varios productos en la tienda y un mismo producto puede ser comprado por varios clientes. Cada vez que se compre un artículo quedará registrada la compra en la base de datos</w:t>
      </w:r>
      <w:r w:rsidR="00812B32">
        <w:t>: unidades compradas,</w:t>
      </w:r>
      <w:r>
        <w:t xml:space="preserve"> junto con la fecha en la que se ha comprado el artículo</w:t>
      </w:r>
      <w:r w:rsidR="00812B32">
        <w:t xml:space="preserve"> y el precio de venta</w:t>
      </w:r>
      <w:r>
        <w:t>.</w:t>
      </w:r>
    </w:p>
    <w:p w:rsidR="009A431E" w:rsidRDefault="00434908" w:rsidP="00006B9E">
      <w:pPr>
        <w:pStyle w:val="Lista2"/>
      </w:pPr>
      <w:r>
        <w:t xml:space="preserve">La tienda tiene contactos con varios proveedores que son los que suministran los productos. Un mismo producto puede ser suministrado por varios proveedores. </w:t>
      </w:r>
    </w:p>
    <w:p w:rsidR="00434908" w:rsidRDefault="00434908" w:rsidP="00006B9E">
      <w:pPr>
        <w:pStyle w:val="Lista2"/>
      </w:pPr>
      <w:r>
        <w:t>De cada proveedor se desea guardar el código</w:t>
      </w:r>
      <w:r w:rsidR="00940D18">
        <w:t>, NIF</w:t>
      </w:r>
      <w:r>
        <w:t>, nombre, dirección, provincia y número de teléfono</w:t>
      </w:r>
      <w:r w:rsidR="00940D18">
        <w:t>, email</w:t>
      </w:r>
      <w:r>
        <w:t>.</w:t>
      </w:r>
    </w:p>
    <w:p w:rsidR="00434908" w:rsidRDefault="00434908" w:rsidP="00434908">
      <w:pPr>
        <w:pStyle w:val="Ttulo2"/>
        <w:rPr>
          <w:color w:val="auto"/>
        </w:rPr>
      </w:pPr>
      <w:bookmarkStart w:id="10" w:name="bookmark2"/>
      <w:bookmarkStart w:id="11" w:name="_Toc24969118"/>
      <w:r w:rsidRPr="00434908">
        <w:t>EJERCICIO</w:t>
      </w:r>
      <w:r>
        <w:rPr>
          <w:color w:val="0000FF"/>
        </w:rPr>
        <w:t xml:space="preserve"> 7</w:t>
      </w:r>
      <w:bookmarkEnd w:id="10"/>
      <w:bookmarkEnd w:id="11"/>
    </w:p>
    <w:p w:rsidR="009A431E" w:rsidRDefault="009A431E" w:rsidP="009A431E">
      <w:r>
        <w:t>Se trata de una base de datos simplificada, que no recoge toda la complejidad de una base de datos real:</w:t>
      </w:r>
    </w:p>
    <w:p w:rsidR="009A431E" w:rsidRDefault="00434908" w:rsidP="00431CE7">
      <w:pPr>
        <w:pStyle w:val="Lista2"/>
        <w:numPr>
          <w:ilvl w:val="0"/>
          <w:numId w:val="21"/>
        </w:numPr>
      </w:pPr>
      <w:r>
        <w:t>Considera la siguiente relación PERSONA</w:t>
      </w:r>
      <w:r w:rsidR="00B90DC6">
        <w:t xml:space="preserve"> </w:t>
      </w:r>
      <w:r>
        <w:t>-</w:t>
      </w:r>
      <w:r w:rsidR="00B90DC6">
        <w:t xml:space="preserve"> </w:t>
      </w:r>
      <w:r>
        <w:t>TIENE HIJOS.</w:t>
      </w:r>
    </w:p>
    <w:p w:rsidR="009A431E" w:rsidRDefault="00434908" w:rsidP="009A431E">
      <w:pPr>
        <w:pStyle w:val="Lista2"/>
      </w:pPr>
      <w:r>
        <w:t xml:space="preserve">Una persona puede tener muchos hijos/as o ninguno. </w:t>
      </w:r>
    </w:p>
    <w:p w:rsidR="009A431E" w:rsidRDefault="00434908" w:rsidP="009A431E">
      <w:pPr>
        <w:pStyle w:val="Lista2"/>
      </w:pPr>
      <w:r>
        <w:t>Una persona es hijo</w:t>
      </w:r>
      <w:r w:rsidR="00B90DC6">
        <w:t xml:space="preserve"> de como máximo</w:t>
      </w:r>
      <w:r w:rsidR="000B60FC">
        <w:t xml:space="preserve"> dos personas</w:t>
      </w:r>
      <w:r w:rsidR="00B90DC6">
        <w:t xml:space="preserve"> y podrían no conocerse sus padres</w:t>
      </w:r>
      <w:r>
        <w:t xml:space="preserve">. Los atributos de la persona son </w:t>
      </w:r>
      <w:r w:rsidR="009A431E">
        <w:t>DNI</w:t>
      </w:r>
      <w:r>
        <w:t>, nombre,</w:t>
      </w:r>
      <w:r w:rsidR="000B60FC">
        <w:t xml:space="preserve"> fecha de nacimiento,</w:t>
      </w:r>
      <w:r>
        <w:t xml:space="preserve"> dirección y teléfono</w:t>
      </w:r>
      <w:r w:rsidR="000B60FC">
        <w:t xml:space="preserve"> (opcional)</w:t>
      </w:r>
      <w:r>
        <w:t>.</w:t>
      </w:r>
    </w:p>
    <w:p w:rsidR="009A431E" w:rsidRDefault="009A431E" w:rsidP="009A431E">
      <w:pPr>
        <w:pStyle w:val="Lista2"/>
      </w:pPr>
      <w:r>
        <w:t>Evidentemente, tanto los padres como hijos son personas: "yo soy padre de mis hijos e hijo de mis padres, quienes a su vez son..."</w:t>
      </w:r>
    </w:p>
    <w:p w:rsidR="00434908" w:rsidRDefault="00434908" w:rsidP="009A431E">
      <w:pPr>
        <w:pStyle w:val="Lista2"/>
      </w:pPr>
      <w:r>
        <w:t xml:space="preserve"> Transformarlo al modelo relacional.</w:t>
      </w:r>
    </w:p>
    <w:p w:rsidR="00B5657F" w:rsidRDefault="00B5657F">
      <w:pPr>
        <w:spacing w:before="0" w:after="0"/>
        <w:ind w:left="0"/>
        <w:jc w:val="left"/>
        <w:rPr>
          <w:rFonts w:ascii="Arial" w:hAnsi="Arial" w:cs="Arial"/>
          <w:color w:val="000080"/>
          <w:sz w:val="32"/>
          <w:szCs w:val="36"/>
        </w:rPr>
      </w:pPr>
      <w:bookmarkStart w:id="12" w:name="bookmark3"/>
      <w:r>
        <w:br w:type="page"/>
      </w:r>
    </w:p>
    <w:p w:rsidR="00434908" w:rsidRDefault="00434908" w:rsidP="001203BA">
      <w:pPr>
        <w:pStyle w:val="Ttulo2"/>
      </w:pPr>
      <w:bookmarkStart w:id="13" w:name="_Toc24969119"/>
      <w:r w:rsidRPr="00434908">
        <w:lastRenderedPageBreak/>
        <w:t>EJERCICI</w:t>
      </w:r>
      <w:r w:rsidRPr="001203BA">
        <w:t>O 8</w:t>
      </w:r>
      <w:bookmarkEnd w:id="12"/>
      <w:bookmarkEnd w:id="13"/>
    </w:p>
    <w:p w:rsidR="001203BA" w:rsidRDefault="001203BA" w:rsidP="001203BA">
      <w:r>
        <w:t>Se trata de una base de datos simplificada, que no recoge toda la complejidad de una base de datos real:</w:t>
      </w:r>
    </w:p>
    <w:p w:rsidR="001203BA" w:rsidRDefault="00434908" w:rsidP="00431CE7">
      <w:pPr>
        <w:pStyle w:val="Lista2"/>
        <w:numPr>
          <w:ilvl w:val="0"/>
          <w:numId w:val="22"/>
        </w:numPr>
      </w:pPr>
      <w:r>
        <w:t xml:space="preserve">En la biblioteca del centro se manejan fichas de autores y libros. </w:t>
      </w:r>
    </w:p>
    <w:p w:rsidR="004118C8" w:rsidRDefault="00434908" w:rsidP="00431CE7">
      <w:pPr>
        <w:pStyle w:val="Lista2"/>
        <w:numPr>
          <w:ilvl w:val="0"/>
          <w:numId w:val="22"/>
        </w:numPr>
      </w:pPr>
      <w:r>
        <w:t>En la ficha de cada autor se tiene el</w:t>
      </w:r>
      <w:r w:rsidR="001203BA">
        <w:t xml:space="preserve"> código de autor, </w:t>
      </w:r>
      <w:r>
        <w:t>el nombre</w:t>
      </w:r>
      <w:r w:rsidR="001203BA">
        <w:t xml:space="preserve"> y nacionalidad</w:t>
      </w:r>
      <w:r>
        <w:t>.</w:t>
      </w:r>
    </w:p>
    <w:p w:rsidR="004118C8" w:rsidRDefault="00434908" w:rsidP="00431CE7">
      <w:pPr>
        <w:pStyle w:val="Lista2"/>
        <w:numPr>
          <w:ilvl w:val="0"/>
          <w:numId w:val="22"/>
        </w:numPr>
      </w:pPr>
      <w:r>
        <w:t>De cada libro se guarda el código, título, ISBN, editorial y número de página.</w:t>
      </w:r>
      <w:r w:rsidR="004118C8">
        <w:t xml:space="preserve"> el ISBN es un código escrito sólo con dígitos y es único para cada libro (aunque es el mismo para los miles de ejemplares que se imprimen de un libro</w:t>
      </w:r>
      <w:r w:rsidR="00444987">
        <w:t>, que no tienen ningún código que los distinga entre s</w:t>
      </w:r>
      <w:r w:rsidR="00E00B96">
        <w:t>í. ISBN es un VARCHAR (22)</w:t>
      </w:r>
      <w:r w:rsidR="004118C8">
        <w:t>.</w:t>
      </w:r>
    </w:p>
    <w:p w:rsidR="00444987" w:rsidRDefault="00434908" w:rsidP="00431CE7">
      <w:pPr>
        <w:pStyle w:val="Lista2"/>
        <w:numPr>
          <w:ilvl w:val="0"/>
          <w:numId w:val="22"/>
        </w:numPr>
      </w:pPr>
      <w:r>
        <w:t xml:space="preserve"> Un autor puede escribir varios libros, y un libro puede ser escrito por varios autores. </w:t>
      </w:r>
      <w:r w:rsidR="00775C8D">
        <w:t>Es posible que se disponga información de algún autor del que todav</w:t>
      </w:r>
      <w:r w:rsidR="00DB6C91">
        <w:t>ía no se tienen li</w:t>
      </w:r>
      <w:r w:rsidR="00775C8D">
        <w:t>bros.</w:t>
      </w:r>
    </w:p>
    <w:p w:rsidR="00434908" w:rsidRDefault="0064780A" w:rsidP="00431CE7">
      <w:pPr>
        <w:pStyle w:val="Lista2"/>
        <w:numPr>
          <w:ilvl w:val="0"/>
          <w:numId w:val="22"/>
        </w:numPr>
      </w:pPr>
      <w:r>
        <w:t xml:space="preserve">En la biblioteca podemos tener ninguno o varios </w:t>
      </w:r>
      <w:r w:rsidR="00434908">
        <w:t>ejemplares</w:t>
      </w:r>
      <w:r>
        <w:t xml:space="preserve"> de un libro</w:t>
      </w:r>
      <w:r w:rsidR="00434908">
        <w:t>. Cada ejemplar tiene un código y una localización.</w:t>
      </w:r>
    </w:p>
    <w:p w:rsidR="00444987" w:rsidRDefault="00434908" w:rsidP="001203BA">
      <w:pPr>
        <w:pStyle w:val="Lista2"/>
      </w:pPr>
      <w:r>
        <w:t>De cada usuario</w:t>
      </w:r>
      <w:r w:rsidR="0064780A">
        <w:t xml:space="preserve"> de la biblioteca</w:t>
      </w:r>
      <w:r>
        <w:t xml:space="preserve"> se guarda el código, nombre, dirección y teléfono. </w:t>
      </w:r>
    </w:p>
    <w:p w:rsidR="00064B6E" w:rsidRDefault="00434908" w:rsidP="001203BA">
      <w:pPr>
        <w:pStyle w:val="Lista2"/>
      </w:pPr>
      <w:r>
        <w:t xml:space="preserve">Los </w:t>
      </w:r>
      <w:r w:rsidR="00064B6E">
        <w:t>libros</w:t>
      </w:r>
      <w:r>
        <w:t xml:space="preserve"> son prestados a los usuarios. Un usuario puede tomar prestados varios </w:t>
      </w:r>
      <w:r w:rsidR="00064B6E">
        <w:t>libros</w:t>
      </w:r>
      <w:r>
        <w:t xml:space="preserve">. </w:t>
      </w:r>
    </w:p>
    <w:p w:rsidR="00434908" w:rsidRDefault="00434908" w:rsidP="001203BA">
      <w:pPr>
        <w:pStyle w:val="Lista2"/>
      </w:pPr>
      <w:r>
        <w:t xml:space="preserve">De cada </w:t>
      </w:r>
      <w:r w:rsidR="00444987">
        <w:t>préstamo</w:t>
      </w:r>
      <w:r>
        <w:t xml:space="preserve"> interesa guardar la fecha de préstamo y la fecha de devolución</w:t>
      </w:r>
      <w:r w:rsidR="00064B6E">
        <w:t xml:space="preserve"> real en que fue devuelto</w:t>
      </w:r>
      <w:r>
        <w:t>.</w:t>
      </w:r>
    </w:p>
    <w:p w:rsidR="00444987" w:rsidRDefault="00444987" w:rsidP="001203BA">
      <w:pPr>
        <w:pStyle w:val="Lista2"/>
      </w:pPr>
      <w:r>
        <w:t>Se guarda información histórica de los préstamos.</w:t>
      </w:r>
    </w:p>
    <w:p w:rsidR="00707D69" w:rsidRDefault="00707D69">
      <w:pPr>
        <w:spacing w:before="0" w:after="0"/>
        <w:ind w:left="0"/>
        <w:jc w:val="left"/>
        <w:rPr>
          <w:rFonts w:ascii="Arial" w:hAnsi="Arial" w:cs="Arial"/>
          <w:color w:val="000080"/>
          <w:sz w:val="32"/>
          <w:szCs w:val="36"/>
        </w:rPr>
      </w:pPr>
      <w:bookmarkStart w:id="14" w:name="bookmark4"/>
      <w:r>
        <w:br w:type="page"/>
      </w:r>
    </w:p>
    <w:p w:rsidR="00434908" w:rsidRDefault="00434908" w:rsidP="00434908">
      <w:pPr>
        <w:pStyle w:val="Ttulo2"/>
        <w:rPr>
          <w:color w:val="auto"/>
        </w:rPr>
      </w:pPr>
      <w:bookmarkStart w:id="15" w:name="_Toc24969120"/>
      <w:r w:rsidRPr="00434908">
        <w:lastRenderedPageBreak/>
        <w:t>EJERCICIO</w:t>
      </w:r>
      <w:r w:rsidRPr="001203BA">
        <w:t xml:space="preserve"> 9</w:t>
      </w:r>
      <w:bookmarkEnd w:id="14"/>
      <w:bookmarkEnd w:id="15"/>
    </w:p>
    <w:p w:rsidR="00444987" w:rsidRDefault="00444987" w:rsidP="00444987">
      <w:r>
        <w:t>Se trata de una base de datos simplificada, que no recoge toda la complejidad de una base de datos real:</w:t>
      </w:r>
    </w:p>
    <w:p w:rsidR="00444987" w:rsidRDefault="00434908" w:rsidP="00431CE7">
      <w:pPr>
        <w:pStyle w:val="Lista2"/>
        <w:numPr>
          <w:ilvl w:val="0"/>
          <w:numId w:val="23"/>
        </w:numPr>
      </w:pPr>
      <w:r>
        <w:t xml:space="preserve">A un concesionario de coches llegan clientes para comprar automóviles. De cada coche interesa saber la matrícula, </w:t>
      </w:r>
      <w:r w:rsidR="00BD78D2">
        <w:t xml:space="preserve">marca, </w:t>
      </w:r>
      <w:r>
        <w:t xml:space="preserve">modelo y color. </w:t>
      </w:r>
    </w:p>
    <w:p w:rsidR="00434908" w:rsidRDefault="00434908" w:rsidP="00431CE7">
      <w:pPr>
        <w:pStyle w:val="Lista2"/>
        <w:numPr>
          <w:ilvl w:val="0"/>
          <w:numId w:val="23"/>
        </w:numPr>
      </w:pPr>
      <w:r>
        <w:t xml:space="preserve">Cuando un cliente </w:t>
      </w:r>
      <w:r w:rsidR="00DE0520">
        <w:t xml:space="preserve">asiste al concesionario para comprar </w:t>
      </w:r>
      <w:r>
        <w:t>un coche</w:t>
      </w:r>
      <w:r w:rsidR="00DE0520">
        <w:t xml:space="preserve"> o pedir un presupuesto de compra</w:t>
      </w:r>
      <w:r>
        <w:t xml:space="preserve">, se le hace una ficha con la siguiente información: </w:t>
      </w:r>
      <w:r w:rsidR="00DE0520">
        <w:t>DNI</w:t>
      </w:r>
      <w:r>
        <w:t>, nombre, apellidos, dirección y teléfono.</w:t>
      </w:r>
    </w:p>
    <w:p w:rsidR="00DE0520" w:rsidRDefault="00DE0520" w:rsidP="00431CE7">
      <w:pPr>
        <w:pStyle w:val="Lista2"/>
        <w:numPr>
          <w:ilvl w:val="0"/>
          <w:numId w:val="23"/>
        </w:numPr>
      </w:pPr>
      <w:r>
        <w:t xml:space="preserve">Un cliente puede comprar </w:t>
      </w:r>
      <w:r w:rsidR="00FC2DD6">
        <w:t xml:space="preserve">ninguno o </w:t>
      </w:r>
      <w:r>
        <w:t>varios coches en el concesionario.</w:t>
      </w:r>
    </w:p>
    <w:p w:rsidR="00DE0520" w:rsidRDefault="00434908" w:rsidP="00444987">
      <w:pPr>
        <w:pStyle w:val="Lista2"/>
      </w:pPr>
      <w:r>
        <w:t>Los coches que el concesionario vende pueden ser nuevos o usados (de segunda mano)</w:t>
      </w:r>
      <w:r w:rsidR="00DE0520">
        <w:t xml:space="preserve"> e interesa tenerlo registrado</w:t>
      </w:r>
      <w:r>
        <w:t>.</w:t>
      </w:r>
    </w:p>
    <w:p w:rsidR="00434908" w:rsidRDefault="00434908" w:rsidP="00444987">
      <w:pPr>
        <w:pStyle w:val="Lista2"/>
      </w:pPr>
      <w:r>
        <w:t>De los coches nuevos interesa saber el número de unidades que hay en el concesionario</w:t>
      </w:r>
      <w:r w:rsidR="00DE0520">
        <w:t xml:space="preserve"> y también cuántos coches viejos están en venta</w:t>
      </w:r>
      <w:r>
        <w:t>. De los coches viejos interesa el número de kilómetros que lleva recorridos.</w:t>
      </w:r>
    </w:p>
    <w:p w:rsidR="00DE0520" w:rsidRDefault="00DE0520" w:rsidP="00444987">
      <w:pPr>
        <w:pStyle w:val="Lista2"/>
      </w:pPr>
      <w:r>
        <w:t>Se conserva la información de los coches ya vendidos.</w:t>
      </w:r>
    </w:p>
    <w:p w:rsidR="002B101A" w:rsidRDefault="00707D69" w:rsidP="00444987">
      <w:pPr>
        <w:pStyle w:val="Lista2"/>
      </w:pPr>
      <w:r>
        <w:t>U</w:t>
      </w:r>
      <w:r w:rsidR="002B101A" w:rsidRPr="0092215C">
        <w:t xml:space="preserve">n coche que hemos vendido puede volver a la empresa porque </w:t>
      </w:r>
      <w:r w:rsidR="002B101A">
        <w:t xml:space="preserve">pasado un tiempo la empresa </w:t>
      </w:r>
      <w:r w:rsidR="002B101A" w:rsidRPr="0092215C">
        <w:t xml:space="preserve">lo compra para </w:t>
      </w:r>
      <w:r w:rsidR="002B101A" w:rsidRPr="0092215C">
        <w:t>volver</w:t>
      </w:r>
      <w:r w:rsidR="002B101A" w:rsidRPr="0092215C">
        <w:t xml:space="preserve"> a venderlo, pueden haber cambiado datos del coche: km, Nuevo/usado, color</w:t>
      </w:r>
      <w:r w:rsidR="00B6376D">
        <w:t>.</w:t>
      </w:r>
    </w:p>
    <w:p w:rsidR="00FA50DB" w:rsidRDefault="00FA50DB" w:rsidP="00FA50DB">
      <w:pPr>
        <w:pStyle w:val="Lista2"/>
      </w:pPr>
      <w:r>
        <w:t xml:space="preserve">Los mecánicos tienen un DNI, nombre, apellidos, fecha de contratación y salario. </w:t>
      </w:r>
    </w:p>
    <w:p w:rsidR="0057357E" w:rsidRDefault="00434908" w:rsidP="00444987">
      <w:pPr>
        <w:pStyle w:val="Lista2"/>
      </w:pPr>
      <w:r>
        <w:t xml:space="preserve">El concesionario también dispone de un taller en el que los mecánicos reparan los coches </w:t>
      </w:r>
      <w:r w:rsidR="006C4697">
        <w:t>usados que se van a vender</w:t>
      </w:r>
      <w:r>
        <w:t>. Un mecánico repara varios coches a lo largo del día</w:t>
      </w:r>
      <w:r w:rsidR="00157452">
        <w:t>.</w:t>
      </w:r>
      <w:r>
        <w:t xml:space="preserve"> </w:t>
      </w:r>
      <w:r w:rsidR="00157452">
        <w:t>L</w:t>
      </w:r>
      <w:r w:rsidR="00FC2DD6">
        <w:t>a reparación de cada coche</w:t>
      </w:r>
      <w:r>
        <w:t xml:space="preserve"> puede</w:t>
      </w:r>
      <w:r w:rsidR="00FC2DD6">
        <w:t xml:space="preserve"> requerir la intervención de </w:t>
      </w:r>
      <w:r>
        <w:t>varios mecánicos.</w:t>
      </w:r>
    </w:p>
    <w:p w:rsidR="004974D9" w:rsidRDefault="0057357E" w:rsidP="00444987">
      <w:pPr>
        <w:pStyle w:val="Lista2"/>
      </w:pPr>
      <w:r>
        <w:t>Cada vez que un mecánico trabaja en una reparación se anota cuándo comienza y cuando termina.</w:t>
      </w:r>
    </w:p>
    <w:p w:rsidR="00434908" w:rsidRDefault="00434908" w:rsidP="004974D9">
      <w:pPr>
        <w:pStyle w:val="Lista2"/>
      </w:pPr>
      <w:r>
        <w:t xml:space="preserve">Se desea guardar también la fecha en la que se </w:t>
      </w:r>
      <w:r w:rsidR="00FA50DB">
        <w:t>realiza la reparación de</w:t>
      </w:r>
      <w:r>
        <w:t xml:space="preserve"> cada vehículo</w:t>
      </w:r>
      <w:r w:rsidR="00FA50DB">
        <w:t>,</w:t>
      </w:r>
      <w:r>
        <w:t xml:space="preserve"> el número de horas que se </w:t>
      </w:r>
      <w:r w:rsidR="00FA50DB">
        <w:t xml:space="preserve">ha </w:t>
      </w:r>
      <w:r>
        <w:t>tar</w:t>
      </w:r>
      <w:r w:rsidR="004974D9">
        <w:t>dado en arreglar cada automóvil,</w:t>
      </w:r>
      <w:r w:rsidR="0027480A">
        <w:t xml:space="preserve"> </w:t>
      </w:r>
      <w:r w:rsidR="009910E5">
        <w:t>una descripción de</w:t>
      </w:r>
      <w:r w:rsidR="00FA50DB">
        <w:t xml:space="preserve"> los síntomas de fallo</w:t>
      </w:r>
      <w:r w:rsidR="0027480A">
        <w:t xml:space="preserve"> </w:t>
      </w:r>
      <w:r w:rsidR="00FA50DB">
        <w:t>que tiene el coche</w:t>
      </w:r>
      <w:r w:rsidR="0027480A">
        <w:t>,</w:t>
      </w:r>
      <w:r w:rsidR="004974D9">
        <w:t xml:space="preserve"> una descripción del problema</w:t>
      </w:r>
      <w:r w:rsidR="00FA50DB">
        <w:t xml:space="preserve"> realmente</w:t>
      </w:r>
      <w:r w:rsidR="004974D9">
        <w:t xml:space="preserve"> encontrado </w:t>
      </w:r>
      <w:r w:rsidR="0027480A">
        <w:t xml:space="preserve"> por los mecánicos </w:t>
      </w:r>
      <w:r w:rsidR="004974D9">
        <w:t>y una descripción de las reparaciones realizadas.</w:t>
      </w:r>
    </w:p>
    <w:p w:rsidR="00707D69" w:rsidRDefault="00707D69">
      <w:pPr>
        <w:spacing w:before="0" w:after="0"/>
        <w:ind w:left="0"/>
        <w:jc w:val="left"/>
        <w:rPr>
          <w:rFonts w:ascii="Arial" w:hAnsi="Arial" w:cs="Arial"/>
          <w:color w:val="000080"/>
          <w:sz w:val="32"/>
          <w:szCs w:val="36"/>
        </w:rPr>
      </w:pPr>
      <w:bookmarkStart w:id="16" w:name="bookmark5"/>
      <w:r>
        <w:br w:type="page"/>
      </w:r>
    </w:p>
    <w:bookmarkEnd w:id="16"/>
    <w:p w:rsidR="00271AFE" w:rsidRPr="00184CEF" w:rsidRDefault="00271AFE" w:rsidP="00A47DB6"/>
    <w:sectPr w:rsidR="00271AFE" w:rsidRPr="00184CEF" w:rsidSect="00AA0DEF">
      <w:headerReference w:type="default" r:id="rId9"/>
      <w:footerReference w:type="even" r:id="rId10"/>
      <w:footerReference w:type="default" r:id="rId11"/>
      <w:headerReference w:type="first" r:id="rId12"/>
      <w:footerReference w:type="first" r:id="rId13"/>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A83" w:rsidRDefault="002C7A83" w:rsidP="005857BA">
      <w:r>
        <w:separator/>
      </w:r>
    </w:p>
  </w:endnote>
  <w:endnote w:type="continuationSeparator" w:id="0">
    <w:p w:rsidR="002C7A83" w:rsidRDefault="002C7A83"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74A" w:rsidRDefault="007D69C4" w:rsidP="005857BA">
    <w:r>
      <w:fldChar w:fldCharType="begin"/>
    </w:r>
    <w:r w:rsidR="00AB174A">
      <w:instrText xml:space="preserve">PAGE  </w:instrText>
    </w:r>
    <w:r>
      <w:fldChar w:fldCharType="end"/>
    </w:r>
  </w:p>
  <w:p w:rsidR="00AB174A" w:rsidRDefault="00AB174A" w:rsidP="005857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74A" w:rsidRPr="00EC3909" w:rsidRDefault="007D69C4" w:rsidP="00EC3909">
    <w:pPr>
      <w:ind w:left="0"/>
      <w:jc w:val="center"/>
      <w:rPr>
        <w:rFonts w:ascii="Arial" w:hAnsi="Arial" w:cs="Arial"/>
        <w:sz w:val="20"/>
        <w:szCs w:val="20"/>
      </w:rPr>
    </w:pPr>
    <w:r w:rsidRPr="00EC3909">
      <w:rPr>
        <w:rFonts w:ascii="Arial" w:hAnsi="Arial" w:cs="Arial"/>
        <w:sz w:val="20"/>
        <w:szCs w:val="20"/>
      </w:rPr>
      <w:fldChar w:fldCharType="begin"/>
    </w:r>
    <w:r w:rsidR="00AB174A" w:rsidRPr="00EC3909">
      <w:rPr>
        <w:rFonts w:ascii="Arial" w:hAnsi="Arial" w:cs="Arial"/>
        <w:sz w:val="20"/>
        <w:szCs w:val="20"/>
      </w:rPr>
      <w:instrText xml:space="preserve">PAGE  </w:instrText>
    </w:r>
    <w:r w:rsidRPr="00EC3909">
      <w:rPr>
        <w:rFonts w:ascii="Arial" w:hAnsi="Arial" w:cs="Arial"/>
        <w:sz w:val="20"/>
        <w:szCs w:val="20"/>
      </w:rPr>
      <w:fldChar w:fldCharType="separate"/>
    </w:r>
    <w:r w:rsidR="00E4257F">
      <w:rPr>
        <w:rFonts w:ascii="Arial" w:hAnsi="Arial" w:cs="Arial"/>
        <w:noProof/>
        <w:sz w:val="20"/>
        <w:szCs w:val="20"/>
      </w:rPr>
      <w:t>2</w:t>
    </w:r>
    <w:r w:rsidRPr="00EC3909">
      <w:rP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74A" w:rsidRDefault="007D69C4" w:rsidP="005857BA">
    <w:pPr>
      <w:pStyle w:val="Piedepgina"/>
    </w:pPr>
    <w:r>
      <w:rPr>
        <w:rStyle w:val="Nmerodepgina"/>
        <w:sz w:val="16"/>
      </w:rPr>
      <w:fldChar w:fldCharType="begin"/>
    </w:r>
    <w:r w:rsidR="00AB174A">
      <w:rPr>
        <w:rStyle w:val="Nmerodepgina"/>
        <w:sz w:val="16"/>
      </w:rPr>
      <w:instrText xml:space="preserve"> PAGE </w:instrText>
    </w:r>
    <w:r>
      <w:rPr>
        <w:rStyle w:val="Nmerodepgina"/>
        <w:sz w:val="16"/>
      </w:rPr>
      <w:fldChar w:fldCharType="separate"/>
    </w:r>
    <w:r w:rsidR="00AB174A">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A83" w:rsidRDefault="002C7A83" w:rsidP="005857BA">
      <w:r>
        <w:separator/>
      </w:r>
    </w:p>
  </w:footnote>
  <w:footnote w:type="continuationSeparator" w:id="0">
    <w:p w:rsidR="002C7A83" w:rsidRDefault="002C7A83" w:rsidP="00585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74A" w:rsidRPr="003956B9" w:rsidRDefault="007D69C4"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A3713D">
      <w:rPr>
        <w:rFonts w:ascii="Arial" w:hAnsi="Arial"/>
        <w:b/>
        <w:noProof/>
        <w:color w:val="F79646"/>
        <w:sz w:val="20"/>
      </w:rPr>
      <w:t>034 - BDempleados - Consultas B - EJERCICIO - 006.docx</w:t>
    </w:r>
    <w:r w:rsidRPr="00D97068">
      <w:rPr>
        <w:rFonts w:ascii="Arial" w:hAnsi="Arial"/>
        <w:b/>
        <w:noProof/>
        <w:color w:val="F79646"/>
        <w:sz w:val="20"/>
      </w:rPr>
      <w:fldChar w:fldCharType="end"/>
    </w:r>
    <w:r w:rsidR="00EC3909">
      <w:rPr>
        <w:rFonts w:ascii="Arial" w:hAnsi="Arial"/>
        <w:b/>
        <w:noProof/>
        <w:color w:val="F79646"/>
        <w:sz w:val="20"/>
      </w:rPr>
      <w:tab/>
    </w:r>
    <w:r w:rsidR="00AB174A"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A3713D">
      <w:rPr>
        <w:rFonts w:ascii="Arial" w:hAnsi="Arial"/>
        <w:b/>
        <w:noProof/>
        <w:color w:val="F79646"/>
        <w:sz w:val="20"/>
      </w:rPr>
      <w:t xml:space="preserve">13/01/2017 12:48 </w:t>
    </w:r>
    <w:r w:rsidRPr="00D97068">
      <w:rPr>
        <w:color w:val="F79646"/>
        <w:sz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74A" w:rsidRDefault="007D69C4" w:rsidP="005857BA">
    <w:pPr>
      <w:pStyle w:val="Encabezado"/>
    </w:pPr>
    <w:r>
      <w:fldChar w:fldCharType="begin"/>
    </w:r>
    <w:r w:rsidR="00041B55">
      <w:instrText xml:space="preserve"> FILENAME </w:instrText>
    </w:r>
    <w:r>
      <w:fldChar w:fldCharType="separate"/>
    </w:r>
    <w:r w:rsidR="00A3713D">
      <w:rPr>
        <w:noProof/>
      </w:rPr>
      <w:t>034 - BDempleados - Consultas B - EJERCICIO - 006.docx</w:t>
    </w:r>
    <w:r>
      <w:rPr>
        <w:noProof/>
      </w:rPr>
      <w:fldChar w:fldCharType="end"/>
    </w:r>
    <w:r w:rsidR="00AB174A">
      <w:tab/>
      <w:t xml:space="preserve">Fecha de impresión </w:t>
    </w:r>
    <w:r>
      <w:fldChar w:fldCharType="begin"/>
    </w:r>
    <w:r w:rsidR="00041B55">
      <w:instrText xml:space="preserve"> PRINTDATE </w:instrText>
    </w:r>
    <w:r>
      <w:fldChar w:fldCharType="separate"/>
    </w:r>
    <w:r w:rsidR="00A3713D">
      <w:rPr>
        <w:noProof/>
      </w:rPr>
      <w:t>13/01/2017 12:48:00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2">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3">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4">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5">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6">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8">
    <w:nsid w:val="688458F2"/>
    <w:multiLevelType w:val="hybridMultilevel"/>
    <w:tmpl w:val="35D8EF22"/>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9">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11">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12">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13">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abstractNumId w:val="13"/>
  </w:num>
  <w:num w:numId="2">
    <w:abstractNumId w:val="6"/>
  </w:num>
  <w:num w:numId="3">
    <w:abstractNumId w:val="1"/>
  </w:num>
  <w:num w:numId="4">
    <w:abstractNumId w:val="9"/>
  </w:num>
  <w:num w:numId="5">
    <w:abstractNumId w:val="4"/>
  </w:num>
  <w:num w:numId="6">
    <w:abstractNumId w:val="8"/>
  </w:num>
  <w:num w:numId="7">
    <w:abstractNumId w:val="7"/>
  </w:num>
  <w:num w:numId="8">
    <w:abstractNumId w:val="0"/>
  </w:num>
  <w:num w:numId="9">
    <w:abstractNumId w:val="2"/>
  </w:num>
  <w:num w:numId="10">
    <w:abstractNumId w:val="12"/>
  </w:num>
  <w:num w:numId="11">
    <w:abstractNumId w:val="11"/>
  </w:num>
  <w:num w:numId="12">
    <w:abstractNumId w:val="10"/>
  </w:num>
  <w:num w:numId="13">
    <w:abstractNumId w:val="3"/>
  </w:num>
  <w:num w:numId="14">
    <w:abstractNumId w:val="5"/>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1"/>
  </w:num>
  <w:num w:numId="32">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s-ES" w:vendorID="9" w:dllVersion="512" w:checkStyle="1"/>
  <w:activeWritingStyle w:appName="MSWord" w:lang="es-ES_tradnl" w:vendorID="9" w:dllVersion="512"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63CDE4B-AC44-4AC4-90CC-2A8A2A926478}"/>
    <w:docVar w:name="dgnword-eventsink" w:val="72172416"/>
  </w:docVars>
  <w:rsids>
    <w:rsidRoot w:val="00AA6BD4"/>
    <w:rsid w:val="000028E8"/>
    <w:rsid w:val="00006B9E"/>
    <w:rsid w:val="00007481"/>
    <w:rsid w:val="00010AA4"/>
    <w:rsid w:val="00011E43"/>
    <w:rsid w:val="0001652C"/>
    <w:rsid w:val="000172ED"/>
    <w:rsid w:val="00023532"/>
    <w:rsid w:val="00032F4C"/>
    <w:rsid w:val="00034F10"/>
    <w:rsid w:val="00041B55"/>
    <w:rsid w:val="00043B8E"/>
    <w:rsid w:val="000458EA"/>
    <w:rsid w:val="000646CE"/>
    <w:rsid w:val="00064B6E"/>
    <w:rsid w:val="00067A6D"/>
    <w:rsid w:val="00071C56"/>
    <w:rsid w:val="00081FE5"/>
    <w:rsid w:val="00086D55"/>
    <w:rsid w:val="00090AAF"/>
    <w:rsid w:val="0009594E"/>
    <w:rsid w:val="00096177"/>
    <w:rsid w:val="000970DC"/>
    <w:rsid w:val="000978FA"/>
    <w:rsid w:val="000A0B6E"/>
    <w:rsid w:val="000A4850"/>
    <w:rsid w:val="000A5595"/>
    <w:rsid w:val="000A5D96"/>
    <w:rsid w:val="000A6184"/>
    <w:rsid w:val="000A7CFE"/>
    <w:rsid w:val="000B5B2E"/>
    <w:rsid w:val="000B60FC"/>
    <w:rsid w:val="000C0FE1"/>
    <w:rsid w:val="000C36D9"/>
    <w:rsid w:val="000C39BC"/>
    <w:rsid w:val="000C39EC"/>
    <w:rsid w:val="000C3B5E"/>
    <w:rsid w:val="000C3EBA"/>
    <w:rsid w:val="000C5D18"/>
    <w:rsid w:val="000D0816"/>
    <w:rsid w:val="000E1632"/>
    <w:rsid w:val="000E3B57"/>
    <w:rsid w:val="000E49B4"/>
    <w:rsid w:val="00103E27"/>
    <w:rsid w:val="00105BA8"/>
    <w:rsid w:val="001203BA"/>
    <w:rsid w:val="0012194E"/>
    <w:rsid w:val="00130C65"/>
    <w:rsid w:val="00133103"/>
    <w:rsid w:val="00134CC7"/>
    <w:rsid w:val="00135FAF"/>
    <w:rsid w:val="00140C1E"/>
    <w:rsid w:val="00150CFA"/>
    <w:rsid w:val="00152019"/>
    <w:rsid w:val="0015285B"/>
    <w:rsid w:val="00152BF9"/>
    <w:rsid w:val="00157452"/>
    <w:rsid w:val="00157B7E"/>
    <w:rsid w:val="001609B9"/>
    <w:rsid w:val="00160FDF"/>
    <w:rsid w:val="001655A4"/>
    <w:rsid w:val="00166C38"/>
    <w:rsid w:val="001771EA"/>
    <w:rsid w:val="00181F66"/>
    <w:rsid w:val="00184CEF"/>
    <w:rsid w:val="001942F4"/>
    <w:rsid w:val="001A2A42"/>
    <w:rsid w:val="001A6D34"/>
    <w:rsid w:val="001A7B82"/>
    <w:rsid w:val="001B60F3"/>
    <w:rsid w:val="001C4D67"/>
    <w:rsid w:val="001D013D"/>
    <w:rsid w:val="001D07F8"/>
    <w:rsid w:val="001E28D2"/>
    <w:rsid w:val="001E6303"/>
    <w:rsid w:val="001E6915"/>
    <w:rsid w:val="002009AE"/>
    <w:rsid w:val="00203D83"/>
    <w:rsid w:val="00204288"/>
    <w:rsid w:val="00206489"/>
    <w:rsid w:val="002103E9"/>
    <w:rsid w:val="0021263F"/>
    <w:rsid w:val="00217C0D"/>
    <w:rsid w:val="0022327A"/>
    <w:rsid w:val="0023015F"/>
    <w:rsid w:val="00233D5D"/>
    <w:rsid w:val="0023444F"/>
    <w:rsid w:val="00235D62"/>
    <w:rsid w:val="002436AE"/>
    <w:rsid w:val="00245FF0"/>
    <w:rsid w:val="00246CA9"/>
    <w:rsid w:val="002504B9"/>
    <w:rsid w:val="0025079C"/>
    <w:rsid w:val="00253CF6"/>
    <w:rsid w:val="00264857"/>
    <w:rsid w:val="002655AC"/>
    <w:rsid w:val="00271902"/>
    <w:rsid w:val="00271AFE"/>
    <w:rsid w:val="0027451C"/>
    <w:rsid w:val="0027480A"/>
    <w:rsid w:val="0027685E"/>
    <w:rsid w:val="00282015"/>
    <w:rsid w:val="0028706A"/>
    <w:rsid w:val="002900A7"/>
    <w:rsid w:val="00295E1C"/>
    <w:rsid w:val="00296D16"/>
    <w:rsid w:val="002A1F04"/>
    <w:rsid w:val="002A23DE"/>
    <w:rsid w:val="002A5185"/>
    <w:rsid w:val="002B101A"/>
    <w:rsid w:val="002B1EEF"/>
    <w:rsid w:val="002B3E00"/>
    <w:rsid w:val="002C5A19"/>
    <w:rsid w:val="002C7A83"/>
    <w:rsid w:val="002D2DC4"/>
    <w:rsid w:val="002F1603"/>
    <w:rsid w:val="002F3C3F"/>
    <w:rsid w:val="002F4BE9"/>
    <w:rsid w:val="002F678B"/>
    <w:rsid w:val="00302637"/>
    <w:rsid w:val="003102E1"/>
    <w:rsid w:val="00312825"/>
    <w:rsid w:val="00314C7C"/>
    <w:rsid w:val="00325FBF"/>
    <w:rsid w:val="00345DE9"/>
    <w:rsid w:val="00346E4E"/>
    <w:rsid w:val="0035431A"/>
    <w:rsid w:val="00356D5A"/>
    <w:rsid w:val="003600AC"/>
    <w:rsid w:val="00363ACB"/>
    <w:rsid w:val="00365950"/>
    <w:rsid w:val="003736E4"/>
    <w:rsid w:val="00382228"/>
    <w:rsid w:val="00384D6E"/>
    <w:rsid w:val="00393AF6"/>
    <w:rsid w:val="003956B9"/>
    <w:rsid w:val="003A0401"/>
    <w:rsid w:val="003B247E"/>
    <w:rsid w:val="003E0C58"/>
    <w:rsid w:val="003E1AF6"/>
    <w:rsid w:val="003F079F"/>
    <w:rsid w:val="003F12C9"/>
    <w:rsid w:val="003F5BB4"/>
    <w:rsid w:val="0040690D"/>
    <w:rsid w:val="00406B55"/>
    <w:rsid w:val="004105C7"/>
    <w:rsid w:val="00410977"/>
    <w:rsid w:val="004118C8"/>
    <w:rsid w:val="0041633F"/>
    <w:rsid w:val="004207F9"/>
    <w:rsid w:val="00423D15"/>
    <w:rsid w:val="00424B49"/>
    <w:rsid w:val="00425440"/>
    <w:rsid w:val="00425657"/>
    <w:rsid w:val="004317A8"/>
    <w:rsid w:val="00431CE7"/>
    <w:rsid w:val="00434908"/>
    <w:rsid w:val="004414EC"/>
    <w:rsid w:val="00444987"/>
    <w:rsid w:val="00453362"/>
    <w:rsid w:val="00454FB2"/>
    <w:rsid w:val="004556EC"/>
    <w:rsid w:val="00462990"/>
    <w:rsid w:val="00470F51"/>
    <w:rsid w:val="00471699"/>
    <w:rsid w:val="00473422"/>
    <w:rsid w:val="0048240F"/>
    <w:rsid w:val="0048306F"/>
    <w:rsid w:val="00483B00"/>
    <w:rsid w:val="004974D9"/>
    <w:rsid w:val="004A5B47"/>
    <w:rsid w:val="004B422C"/>
    <w:rsid w:val="004B4C14"/>
    <w:rsid w:val="004B77E0"/>
    <w:rsid w:val="004C4E66"/>
    <w:rsid w:val="004C7EB9"/>
    <w:rsid w:val="004D583D"/>
    <w:rsid w:val="004D68E5"/>
    <w:rsid w:val="004D7CEA"/>
    <w:rsid w:val="004D7F98"/>
    <w:rsid w:val="004E1DCF"/>
    <w:rsid w:val="004E1F0C"/>
    <w:rsid w:val="004E64B9"/>
    <w:rsid w:val="004F2817"/>
    <w:rsid w:val="004F5E97"/>
    <w:rsid w:val="0051061B"/>
    <w:rsid w:val="005120D5"/>
    <w:rsid w:val="0052230E"/>
    <w:rsid w:val="00525230"/>
    <w:rsid w:val="0052569E"/>
    <w:rsid w:val="00533FB6"/>
    <w:rsid w:val="005344A4"/>
    <w:rsid w:val="005354A1"/>
    <w:rsid w:val="005543A6"/>
    <w:rsid w:val="005552C5"/>
    <w:rsid w:val="005554F4"/>
    <w:rsid w:val="00557FCB"/>
    <w:rsid w:val="00560D7B"/>
    <w:rsid w:val="0056193A"/>
    <w:rsid w:val="00562DF2"/>
    <w:rsid w:val="00564C35"/>
    <w:rsid w:val="0056792F"/>
    <w:rsid w:val="0057357E"/>
    <w:rsid w:val="00577FD9"/>
    <w:rsid w:val="0058057C"/>
    <w:rsid w:val="005857BA"/>
    <w:rsid w:val="00586D65"/>
    <w:rsid w:val="00587E39"/>
    <w:rsid w:val="00594E9E"/>
    <w:rsid w:val="005959FA"/>
    <w:rsid w:val="005A0D49"/>
    <w:rsid w:val="005A4CBF"/>
    <w:rsid w:val="005B242D"/>
    <w:rsid w:val="005B3DBD"/>
    <w:rsid w:val="005C377B"/>
    <w:rsid w:val="005C4AD9"/>
    <w:rsid w:val="005C4CA8"/>
    <w:rsid w:val="005D2406"/>
    <w:rsid w:val="005D7120"/>
    <w:rsid w:val="005E2D7C"/>
    <w:rsid w:val="005E4BF8"/>
    <w:rsid w:val="005F4478"/>
    <w:rsid w:val="005F76BE"/>
    <w:rsid w:val="0060302A"/>
    <w:rsid w:val="00603D03"/>
    <w:rsid w:val="006050E2"/>
    <w:rsid w:val="00620405"/>
    <w:rsid w:val="00622298"/>
    <w:rsid w:val="00623948"/>
    <w:rsid w:val="006312E3"/>
    <w:rsid w:val="00633FCA"/>
    <w:rsid w:val="006409DE"/>
    <w:rsid w:val="00640F17"/>
    <w:rsid w:val="0064780A"/>
    <w:rsid w:val="006514E4"/>
    <w:rsid w:val="00651C40"/>
    <w:rsid w:val="00651E50"/>
    <w:rsid w:val="00656496"/>
    <w:rsid w:val="006579F5"/>
    <w:rsid w:val="00664D31"/>
    <w:rsid w:val="00665753"/>
    <w:rsid w:val="00665C40"/>
    <w:rsid w:val="00671AF5"/>
    <w:rsid w:val="006812C4"/>
    <w:rsid w:val="006833D6"/>
    <w:rsid w:val="006903DC"/>
    <w:rsid w:val="00697969"/>
    <w:rsid w:val="006A7B18"/>
    <w:rsid w:val="006B5B21"/>
    <w:rsid w:val="006C0A67"/>
    <w:rsid w:val="006C4697"/>
    <w:rsid w:val="006C4F58"/>
    <w:rsid w:val="006D1C19"/>
    <w:rsid w:val="006E58E7"/>
    <w:rsid w:val="006E701A"/>
    <w:rsid w:val="006F18EC"/>
    <w:rsid w:val="006F2D9B"/>
    <w:rsid w:val="007000AD"/>
    <w:rsid w:val="00703252"/>
    <w:rsid w:val="007034F5"/>
    <w:rsid w:val="0070514A"/>
    <w:rsid w:val="00707058"/>
    <w:rsid w:val="00707D69"/>
    <w:rsid w:val="00710613"/>
    <w:rsid w:val="00712643"/>
    <w:rsid w:val="00717219"/>
    <w:rsid w:val="00717E91"/>
    <w:rsid w:val="00721E20"/>
    <w:rsid w:val="0072224D"/>
    <w:rsid w:val="00734527"/>
    <w:rsid w:val="00764ABA"/>
    <w:rsid w:val="00765E71"/>
    <w:rsid w:val="0076675B"/>
    <w:rsid w:val="00766B35"/>
    <w:rsid w:val="00773996"/>
    <w:rsid w:val="00775C8D"/>
    <w:rsid w:val="00782E0C"/>
    <w:rsid w:val="0078365D"/>
    <w:rsid w:val="00786FE3"/>
    <w:rsid w:val="007908FC"/>
    <w:rsid w:val="00791535"/>
    <w:rsid w:val="007967B0"/>
    <w:rsid w:val="00796E84"/>
    <w:rsid w:val="007A20FF"/>
    <w:rsid w:val="007B23D1"/>
    <w:rsid w:val="007B4845"/>
    <w:rsid w:val="007B62B6"/>
    <w:rsid w:val="007C19C9"/>
    <w:rsid w:val="007C2247"/>
    <w:rsid w:val="007C2472"/>
    <w:rsid w:val="007D07BA"/>
    <w:rsid w:val="007D1CF2"/>
    <w:rsid w:val="007D39B0"/>
    <w:rsid w:val="007D504B"/>
    <w:rsid w:val="007D69C4"/>
    <w:rsid w:val="007E2898"/>
    <w:rsid w:val="007E45BE"/>
    <w:rsid w:val="007E4FA2"/>
    <w:rsid w:val="007E6F7B"/>
    <w:rsid w:val="007F245C"/>
    <w:rsid w:val="007F50F1"/>
    <w:rsid w:val="007F64ED"/>
    <w:rsid w:val="007F6A2C"/>
    <w:rsid w:val="00810095"/>
    <w:rsid w:val="00812B32"/>
    <w:rsid w:val="00813642"/>
    <w:rsid w:val="008217AE"/>
    <w:rsid w:val="00825637"/>
    <w:rsid w:val="0082760C"/>
    <w:rsid w:val="0083042D"/>
    <w:rsid w:val="00833CD1"/>
    <w:rsid w:val="00834A75"/>
    <w:rsid w:val="008355F0"/>
    <w:rsid w:val="008378E4"/>
    <w:rsid w:val="00843F1E"/>
    <w:rsid w:val="00845487"/>
    <w:rsid w:val="008675EA"/>
    <w:rsid w:val="00872E89"/>
    <w:rsid w:val="00873EF4"/>
    <w:rsid w:val="00874206"/>
    <w:rsid w:val="008750BA"/>
    <w:rsid w:val="00875BBE"/>
    <w:rsid w:val="0089641F"/>
    <w:rsid w:val="008B0226"/>
    <w:rsid w:val="008B09FB"/>
    <w:rsid w:val="008B2786"/>
    <w:rsid w:val="008B4FCC"/>
    <w:rsid w:val="008B57B3"/>
    <w:rsid w:val="008C6FDC"/>
    <w:rsid w:val="008D056B"/>
    <w:rsid w:val="008D1C7F"/>
    <w:rsid w:val="008D21F4"/>
    <w:rsid w:val="008E15C8"/>
    <w:rsid w:val="008E758A"/>
    <w:rsid w:val="008F4D0A"/>
    <w:rsid w:val="00900B73"/>
    <w:rsid w:val="00904CD3"/>
    <w:rsid w:val="009077FC"/>
    <w:rsid w:val="00915AD1"/>
    <w:rsid w:val="00917CC8"/>
    <w:rsid w:val="00921C34"/>
    <w:rsid w:val="00930168"/>
    <w:rsid w:val="009304B4"/>
    <w:rsid w:val="00930CE2"/>
    <w:rsid w:val="00940D18"/>
    <w:rsid w:val="0095431E"/>
    <w:rsid w:val="00956994"/>
    <w:rsid w:val="0095706B"/>
    <w:rsid w:val="009606CB"/>
    <w:rsid w:val="009610CD"/>
    <w:rsid w:val="00962802"/>
    <w:rsid w:val="00965D5B"/>
    <w:rsid w:val="00970269"/>
    <w:rsid w:val="0097272D"/>
    <w:rsid w:val="00973700"/>
    <w:rsid w:val="00973F73"/>
    <w:rsid w:val="0097726E"/>
    <w:rsid w:val="009777C3"/>
    <w:rsid w:val="009910E5"/>
    <w:rsid w:val="009950F1"/>
    <w:rsid w:val="00996DC2"/>
    <w:rsid w:val="009A225E"/>
    <w:rsid w:val="009A431E"/>
    <w:rsid w:val="009A6336"/>
    <w:rsid w:val="009B25A9"/>
    <w:rsid w:val="009B285A"/>
    <w:rsid w:val="009B4F7B"/>
    <w:rsid w:val="009B6313"/>
    <w:rsid w:val="009B684B"/>
    <w:rsid w:val="009C2738"/>
    <w:rsid w:val="009C281E"/>
    <w:rsid w:val="009C5B5E"/>
    <w:rsid w:val="009D19A0"/>
    <w:rsid w:val="009D1D03"/>
    <w:rsid w:val="009D4A43"/>
    <w:rsid w:val="009D6419"/>
    <w:rsid w:val="009E043B"/>
    <w:rsid w:val="009E6A4B"/>
    <w:rsid w:val="009F1149"/>
    <w:rsid w:val="009F3F0F"/>
    <w:rsid w:val="009F5A1E"/>
    <w:rsid w:val="009F7168"/>
    <w:rsid w:val="00A01C54"/>
    <w:rsid w:val="00A124F5"/>
    <w:rsid w:val="00A17767"/>
    <w:rsid w:val="00A22715"/>
    <w:rsid w:val="00A23934"/>
    <w:rsid w:val="00A258FD"/>
    <w:rsid w:val="00A27374"/>
    <w:rsid w:val="00A30E2C"/>
    <w:rsid w:val="00A3569E"/>
    <w:rsid w:val="00A3713D"/>
    <w:rsid w:val="00A379F6"/>
    <w:rsid w:val="00A40163"/>
    <w:rsid w:val="00A439D6"/>
    <w:rsid w:val="00A454C4"/>
    <w:rsid w:val="00A463EC"/>
    <w:rsid w:val="00A47DB6"/>
    <w:rsid w:val="00A5715E"/>
    <w:rsid w:val="00A729F7"/>
    <w:rsid w:val="00A87033"/>
    <w:rsid w:val="00A878C7"/>
    <w:rsid w:val="00A922EE"/>
    <w:rsid w:val="00A9766B"/>
    <w:rsid w:val="00AA0858"/>
    <w:rsid w:val="00AA0DEF"/>
    <w:rsid w:val="00AA1117"/>
    <w:rsid w:val="00AA6BD4"/>
    <w:rsid w:val="00AB00A6"/>
    <w:rsid w:val="00AB174A"/>
    <w:rsid w:val="00AC5E8D"/>
    <w:rsid w:val="00AD0C57"/>
    <w:rsid w:val="00AD1F0F"/>
    <w:rsid w:val="00AE1E26"/>
    <w:rsid w:val="00AE1EAE"/>
    <w:rsid w:val="00AE2E60"/>
    <w:rsid w:val="00AE7FC5"/>
    <w:rsid w:val="00AF60C3"/>
    <w:rsid w:val="00AF7017"/>
    <w:rsid w:val="00B013A3"/>
    <w:rsid w:val="00B01CDD"/>
    <w:rsid w:val="00B106B3"/>
    <w:rsid w:val="00B10AA6"/>
    <w:rsid w:val="00B141BB"/>
    <w:rsid w:val="00B20163"/>
    <w:rsid w:val="00B22E07"/>
    <w:rsid w:val="00B24A10"/>
    <w:rsid w:val="00B275FF"/>
    <w:rsid w:val="00B4580A"/>
    <w:rsid w:val="00B5657F"/>
    <w:rsid w:val="00B60915"/>
    <w:rsid w:val="00B618E8"/>
    <w:rsid w:val="00B6376D"/>
    <w:rsid w:val="00B63CB9"/>
    <w:rsid w:val="00B75320"/>
    <w:rsid w:val="00B81C97"/>
    <w:rsid w:val="00B82FC4"/>
    <w:rsid w:val="00B90DC6"/>
    <w:rsid w:val="00B91F0E"/>
    <w:rsid w:val="00B957A9"/>
    <w:rsid w:val="00B97DF7"/>
    <w:rsid w:val="00BA0BB3"/>
    <w:rsid w:val="00BA31DC"/>
    <w:rsid w:val="00BB6B6C"/>
    <w:rsid w:val="00BC0DB5"/>
    <w:rsid w:val="00BC453A"/>
    <w:rsid w:val="00BC7D58"/>
    <w:rsid w:val="00BD78D2"/>
    <w:rsid w:val="00BE1DC0"/>
    <w:rsid w:val="00BF5D34"/>
    <w:rsid w:val="00C02280"/>
    <w:rsid w:val="00C02FB0"/>
    <w:rsid w:val="00C0304E"/>
    <w:rsid w:val="00C06432"/>
    <w:rsid w:val="00C06F0B"/>
    <w:rsid w:val="00C07717"/>
    <w:rsid w:val="00C103D4"/>
    <w:rsid w:val="00C3406C"/>
    <w:rsid w:val="00C43EF0"/>
    <w:rsid w:val="00C52DDF"/>
    <w:rsid w:val="00C532F9"/>
    <w:rsid w:val="00C5372D"/>
    <w:rsid w:val="00C60C43"/>
    <w:rsid w:val="00C6514E"/>
    <w:rsid w:val="00C66707"/>
    <w:rsid w:val="00C702BD"/>
    <w:rsid w:val="00C77FB3"/>
    <w:rsid w:val="00C84845"/>
    <w:rsid w:val="00C8750B"/>
    <w:rsid w:val="00C8754F"/>
    <w:rsid w:val="00C90AA2"/>
    <w:rsid w:val="00C91A72"/>
    <w:rsid w:val="00C93DF9"/>
    <w:rsid w:val="00C96CBF"/>
    <w:rsid w:val="00C97E12"/>
    <w:rsid w:val="00CA5D22"/>
    <w:rsid w:val="00CA7DEE"/>
    <w:rsid w:val="00CB1662"/>
    <w:rsid w:val="00CB4638"/>
    <w:rsid w:val="00CB50AF"/>
    <w:rsid w:val="00CB5D77"/>
    <w:rsid w:val="00CB78CA"/>
    <w:rsid w:val="00CC418B"/>
    <w:rsid w:val="00CC4DFE"/>
    <w:rsid w:val="00CC7A55"/>
    <w:rsid w:val="00CE193D"/>
    <w:rsid w:val="00CE6FA1"/>
    <w:rsid w:val="00CF0103"/>
    <w:rsid w:val="00CF1DF5"/>
    <w:rsid w:val="00CF21F9"/>
    <w:rsid w:val="00D006C9"/>
    <w:rsid w:val="00D01990"/>
    <w:rsid w:val="00D01E5F"/>
    <w:rsid w:val="00D13C4B"/>
    <w:rsid w:val="00D21220"/>
    <w:rsid w:val="00D23AE4"/>
    <w:rsid w:val="00D37887"/>
    <w:rsid w:val="00D4365A"/>
    <w:rsid w:val="00D44266"/>
    <w:rsid w:val="00D44F84"/>
    <w:rsid w:val="00D4760B"/>
    <w:rsid w:val="00D53119"/>
    <w:rsid w:val="00D55DEB"/>
    <w:rsid w:val="00D6049A"/>
    <w:rsid w:val="00D61D79"/>
    <w:rsid w:val="00D62849"/>
    <w:rsid w:val="00D62E5D"/>
    <w:rsid w:val="00D70BAF"/>
    <w:rsid w:val="00D76D72"/>
    <w:rsid w:val="00D77262"/>
    <w:rsid w:val="00D86050"/>
    <w:rsid w:val="00D9485E"/>
    <w:rsid w:val="00D96FAA"/>
    <w:rsid w:val="00D97068"/>
    <w:rsid w:val="00DA2D5B"/>
    <w:rsid w:val="00DA7BB5"/>
    <w:rsid w:val="00DB5D06"/>
    <w:rsid w:val="00DB6C91"/>
    <w:rsid w:val="00DC134E"/>
    <w:rsid w:val="00DC13CE"/>
    <w:rsid w:val="00DC2CD9"/>
    <w:rsid w:val="00DC4CDB"/>
    <w:rsid w:val="00DD0AF9"/>
    <w:rsid w:val="00DD1776"/>
    <w:rsid w:val="00DD7027"/>
    <w:rsid w:val="00DD7766"/>
    <w:rsid w:val="00DE0520"/>
    <w:rsid w:val="00DE2AD5"/>
    <w:rsid w:val="00DE6035"/>
    <w:rsid w:val="00DF615F"/>
    <w:rsid w:val="00DF6F64"/>
    <w:rsid w:val="00E00B96"/>
    <w:rsid w:val="00E05794"/>
    <w:rsid w:val="00E24D64"/>
    <w:rsid w:val="00E33A7C"/>
    <w:rsid w:val="00E4257F"/>
    <w:rsid w:val="00E44026"/>
    <w:rsid w:val="00E471FD"/>
    <w:rsid w:val="00E508C1"/>
    <w:rsid w:val="00E6580F"/>
    <w:rsid w:val="00E74AC4"/>
    <w:rsid w:val="00E8071F"/>
    <w:rsid w:val="00E82AE8"/>
    <w:rsid w:val="00E906B2"/>
    <w:rsid w:val="00E90A53"/>
    <w:rsid w:val="00E91380"/>
    <w:rsid w:val="00E92699"/>
    <w:rsid w:val="00E92DF0"/>
    <w:rsid w:val="00E946BC"/>
    <w:rsid w:val="00E94DCB"/>
    <w:rsid w:val="00E96AC3"/>
    <w:rsid w:val="00EB2BBA"/>
    <w:rsid w:val="00EB4035"/>
    <w:rsid w:val="00EB6763"/>
    <w:rsid w:val="00EC3909"/>
    <w:rsid w:val="00EC7912"/>
    <w:rsid w:val="00ED1652"/>
    <w:rsid w:val="00ED181E"/>
    <w:rsid w:val="00ED19A5"/>
    <w:rsid w:val="00ED6A6D"/>
    <w:rsid w:val="00ED7B66"/>
    <w:rsid w:val="00EE1844"/>
    <w:rsid w:val="00EE39FB"/>
    <w:rsid w:val="00EE71A5"/>
    <w:rsid w:val="00EF7229"/>
    <w:rsid w:val="00F101BF"/>
    <w:rsid w:val="00F11482"/>
    <w:rsid w:val="00F11C14"/>
    <w:rsid w:val="00F204B2"/>
    <w:rsid w:val="00F248C1"/>
    <w:rsid w:val="00F24E6A"/>
    <w:rsid w:val="00F24F79"/>
    <w:rsid w:val="00F323FC"/>
    <w:rsid w:val="00F411B6"/>
    <w:rsid w:val="00F413F8"/>
    <w:rsid w:val="00F42EEA"/>
    <w:rsid w:val="00F44C06"/>
    <w:rsid w:val="00F47FB6"/>
    <w:rsid w:val="00F5424C"/>
    <w:rsid w:val="00F5626D"/>
    <w:rsid w:val="00F618CC"/>
    <w:rsid w:val="00F6329E"/>
    <w:rsid w:val="00F643ED"/>
    <w:rsid w:val="00F648D7"/>
    <w:rsid w:val="00F653DC"/>
    <w:rsid w:val="00F71AFF"/>
    <w:rsid w:val="00F7409F"/>
    <w:rsid w:val="00F83290"/>
    <w:rsid w:val="00F8400A"/>
    <w:rsid w:val="00F85D71"/>
    <w:rsid w:val="00F966FE"/>
    <w:rsid w:val="00F97110"/>
    <w:rsid w:val="00FA50DB"/>
    <w:rsid w:val="00FA796E"/>
    <w:rsid w:val="00FB31ED"/>
    <w:rsid w:val="00FB413F"/>
    <w:rsid w:val="00FC25F2"/>
    <w:rsid w:val="00FC2B97"/>
    <w:rsid w:val="00FC2DD6"/>
    <w:rsid w:val="00FC4426"/>
    <w:rsid w:val="00FC5874"/>
    <w:rsid w:val="00FD3DE3"/>
    <w:rsid w:val="00FD495C"/>
    <w:rsid w:val="00FE23F3"/>
    <w:rsid w:val="00FE50BF"/>
    <w:rsid w:val="00FE6F06"/>
    <w:rsid w:val="00FE72D0"/>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472"/>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spacing w:before="240"/>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pPr>
      <w:numPr>
        <w:ilvl w:val="7"/>
        <w:numId w:val="1"/>
      </w:numPr>
      <w:spacing w:before="240" w:line="480" w:lineRule="auto"/>
      <w:outlineLvl w:val="7"/>
    </w:pPr>
    <w:rPr>
      <w:i/>
      <w:iCs/>
    </w:rPr>
  </w:style>
  <w:style w:type="paragraph" w:styleId="Ttulo9">
    <w:name w:val="heading 9"/>
    <w:basedOn w:val="Normal"/>
    <w:next w:val="Normal"/>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Textodeglobo">
    <w:name w:val="Balloon Text"/>
    <w:basedOn w:val="Normal"/>
    <w:link w:val="TextodegloboCar"/>
    <w:rsid w:val="00C0643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C06432"/>
    <w:rPr>
      <w:rFonts w:ascii="Tahoma" w:hAnsi="Tahoma" w:cs="Tahoma"/>
      <w:sz w:val="16"/>
      <w:szCs w:val="16"/>
    </w:rPr>
  </w:style>
  <w:style w:type="paragraph" w:styleId="Prrafodelista">
    <w:name w:val="List Paragraph"/>
    <w:basedOn w:val="Normal"/>
    <w:uiPriority w:val="34"/>
    <w:qFormat/>
    <w:rsid w:val="00965D5B"/>
    <w:pPr>
      <w:ind w:left="720"/>
      <w:contextualSpacing/>
    </w:pPr>
  </w:style>
  <w:style w:type="character" w:customStyle="1" w:styleId="Cuerpodeltexto2">
    <w:name w:val="Cuerpo del texto (2)_"/>
    <w:basedOn w:val="Fuentedeprrafopredeter"/>
    <w:link w:val="Cuerpodeltexto21"/>
    <w:uiPriority w:val="99"/>
    <w:rsid w:val="005E4BF8"/>
    <w:rPr>
      <w:b/>
      <w:bCs/>
      <w:sz w:val="23"/>
      <w:szCs w:val="23"/>
      <w:shd w:val="clear" w:color="auto" w:fill="FFFFFF"/>
    </w:rPr>
  </w:style>
  <w:style w:type="character" w:customStyle="1" w:styleId="Cuerpodeltexto20">
    <w:name w:val="Cuerpo del texto (2)"/>
    <w:basedOn w:val="Cuerpodeltexto2"/>
    <w:uiPriority w:val="99"/>
    <w:rsid w:val="005E4BF8"/>
    <w:rPr>
      <w:b/>
      <w:bCs/>
      <w:color w:val="0000FF"/>
      <w:sz w:val="23"/>
      <w:szCs w:val="23"/>
      <w:shd w:val="clear" w:color="auto" w:fill="FFFFFF"/>
    </w:rPr>
  </w:style>
  <w:style w:type="character" w:customStyle="1" w:styleId="Cuerpodeltexto">
    <w:name w:val="Cuerpo del texto_"/>
    <w:basedOn w:val="Fuentedeprrafopredeter"/>
    <w:link w:val="Cuerpodeltexto0"/>
    <w:uiPriority w:val="99"/>
    <w:rsid w:val="005E4BF8"/>
    <w:rPr>
      <w:sz w:val="22"/>
      <w:szCs w:val="22"/>
      <w:shd w:val="clear" w:color="auto" w:fill="FFFFFF"/>
    </w:rPr>
  </w:style>
  <w:style w:type="character" w:customStyle="1" w:styleId="Ttulo10">
    <w:name w:val="Título #1_"/>
    <w:basedOn w:val="Fuentedeprrafopredeter"/>
    <w:link w:val="Ttulo11"/>
    <w:uiPriority w:val="99"/>
    <w:rsid w:val="005E4BF8"/>
    <w:rPr>
      <w:b/>
      <w:bCs/>
      <w:sz w:val="23"/>
      <w:szCs w:val="23"/>
      <w:shd w:val="clear" w:color="auto" w:fill="FFFFFF"/>
    </w:rPr>
  </w:style>
  <w:style w:type="character" w:customStyle="1" w:styleId="Ttulo12">
    <w:name w:val="Título #1"/>
    <w:basedOn w:val="Ttulo10"/>
    <w:uiPriority w:val="99"/>
    <w:rsid w:val="005E4BF8"/>
    <w:rPr>
      <w:b/>
      <w:bCs/>
      <w:color w:val="0000FF"/>
      <w:sz w:val="23"/>
      <w:szCs w:val="23"/>
      <w:shd w:val="clear" w:color="auto" w:fill="FFFFFF"/>
    </w:rPr>
  </w:style>
  <w:style w:type="paragraph" w:customStyle="1" w:styleId="Cuerpodeltexto21">
    <w:name w:val="Cuerpo del texto (2)1"/>
    <w:basedOn w:val="Normal"/>
    <w:link w:val="Cuerpodeltexto2"/>
    <w:uiPriority w:val="99"/>
    <w:rsid w:val="005E4BF8"/>
    <w:pPr>
      <w:widowControl w:val="0"/>
      <w:shd w:val="clear" w:color="auto" w:fill="FFFFFF"/>
      <w:spacing w:before="0" w:after="0" w:line="264" w:lineRule="exact"/>
      <w:ind w:left="0"/>
      <w:jc w:val="center"/>
    </w:pPr>
    <w:rPr>
      <w:rFonts w:ascii="Times New Roman" w:hAnsi="Times New Roman"/>
      <w:b/>
      <w:bCs/>
      <w:sz w:val="23"/>
      <w:szCs w:val="23"/>
    </w:rPr>
  </w:style>
  <w:style w:type="paragraph" w:customStyle="1" w:styleId="Cuerpodeltexto0">
    <w:name w:val="Cuerpo del texto"/>
    <w:basedOn w:val="Normal"/>
    <w:link w:val="Cuerpodeltexto"/>
    <w:uiPriority w:val="99"/>
    <w:rsid w:val="005E4BF8"/>
    <w:pPr>
      <w:widowControl w:val="0"/>
      <w:shd w:val="clear" w:color="auto" w:fill="FFFFFF"/>
      <w:spacing w:before="0" w:after="0" w:line="264" w:lineRule="exact"/>
      <w:ind w:left="0" w:hanging="280"/>
    </w:pPr>
    <w:rPr>
      <w:rFonts w:ascii="Times New Roman" w:hAnsi="Times New Roman"/>
      <w:sz w:val="22"/>
      <w:szCs w:val="22"/>
    </w:rPr>
  </w:style>
  <w:style w:type="paragraph" w:customStyle="1" w:styleId="Ttulo11">
    <w:name w:val="Título #11"/>
    <w:basedOn w:val="Normal"/>
    <w:link w:val="Ttulo10"/>
    <w:uiPriority w:val="99"/>
    <w:rsid w:val="005E4BF8"/>
    <w:pPr>
      <w:widowControl w:val="0"/>
      <w:shd w:val="clear" w:color="auto" w:fill="FFFFFF"/>
      <w:spacing w:before="0" w:after="0" w:line="240" w:lineRule="atLeast"/>
      <w:ind w:left="0"/>
      <w:outlineLvl w:val="0"/>
    </w:pPr>
    <w:rPr>
      <w:rFonts w:ascii="Times New Roman" w:hAnsi="Times New Roman"/>
      <w:b/>
      <w:bCs/>
      <w:sz w:val="23"/>
      <w:szCs w:val="23"/>
    </w:rPr>
  </w:style>
  <w:style w:type="paragraph" w:styleId="TDC2">
    <w:name w:val="toc 2"/>
    <w:basedOn w:val="Normal"/>
    <w:next w:val="Normal"/>
    <w:autoRedefine/>
    <w:uiPriority w:val="39"/>
    <w:rsid w:val="00996DC2"/>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472"/>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spacing w:before="240"/>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pPr>
      <w:numPr>
        <w:ilvl w:val="7"/>
        <w:numId w:val="1"/>
      </w:numPr>
      <w:spacing w:before="240" w:line="480" w:lineRule="auto"/>
      <w:outlineLvl w:val="7"/>
    </w:pPr>
    <w:rPr>
      <w:i/>
      <w:iCs/>
    </w:rPr>
  </w:style>
  <w:style w:type="paragraph" w:styleId="Ttulo9">
    <w:name w:val="heading 9"/>
    <w:basedOn w:val="Normal"/>
    <w:next w:val="Normal"/>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Textodeglobo">
    <w:name w:val="Balloon Text"/>
    <w:basedOn w:val="Normal"/>
    <w:link w:val="TextodegloboCar"/>
    <w:rsid w:val="00C0643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C06432"/>
    <w:rPr>
      <w:rFonts w:ascii="Tahoma" w:hAnsi="Tahoma" w:cs="Tahoma"/>
      <w:sz w:val="16"/>
      <w:szCs w:val="16"/>
    </w:rPr>
  </w:style>
  <w:style w:type="paragraph" w:styleId="Prrafodelista">
    <w:name w:val="List Paragraph"/>
    <w:basedOn w:val="Normal"/>
    <w:uiPriority w:val="34"/>
    <w:qFormat/>
    <w:rsid w:val="00965D5B"/>
    <w:pPr>
      <w:ind w:left="720"/>
      <w:contextualSpacing/>
    </w:pPr>
  </w:style>
  <w:style w:type="character" w:customStyle="1" w:styleId="Cuerpodeltexto2">
    <w:name w:val="Cuerpo del texto (2)_"/>
    <w:basedOn w:val="Fuentedeprrafopredeter"/>
    <w:link w:val="Cuerpodeltexto21"/>
    <w:uiPriority w:val="99"/>
    <w:rsid w:val="005E4BF8"/>
    <w:rPr>
      <w:b/>
      <w:bCs/>
      <w:sz w:val="23"/>
      <w:szCs w:val="23"/>
      <w:shd w:val="clear" w:color="auto" w:fill="FFFFFF"/>
    </w:rPr>
  </w:style>
  <w:style w:type="character" w:customStyle="1" w:styleId="Cuerpodeltexto20">
    <w:name w:val="Cuerpo del texto (2)"/>
    <w:basedOn w:val="Cuerpodeltexto2"/>
    <w:uiPriority w:val="99"/>
    <w:rsid w:val="005E4BF8"/>
    <w:rPr>
      <w:b/>
      <w:bCs/>
      <w:color w:val="0000FF"/>
      <w:sz w:val="23"/>
      <w:szCs w:val="23"/>
      <w:shd w:val="clear" w:color="auto" w:fill="FFFFFF"/>
    </w:rPr>
  </w:style>
  <w:style w:type="character" w:customStyle="1" w:styleId="Cuerpodeltexto">
    <w:name w:val="Cuerpo del texto_"/>
    <w:basedOn w:val="Fuentedeprrafopredeter"/>
    <w:link w:val="Cuerpodeltexto0"/>
    <w:uiPriority w:val="99"/>
    <w:rsid w:val="005E4BF8"/>
    <w:rPr>
      <w:sz w:val="22"/>
      <w:szCs w:val="22"/>
      <w:shd w:val="clear" w:color="auto" w:fill="FFFFFF"/>
    </w:rPr>
  </w:style>
  <w:style w:type="character" w:customStyle="1" w:styleId="Ttulo10">
    <w:name w:val="Título #1_"/>
    <w:basedOn w:val="Fuentedeprrafopredeter"/>
    <w:link w:val="Ttulo11"/>
    <w:uiPriority w:val="99"/>
    <w:rsid w:val="005E4BF8"/>
    <w:rPr>
      <w:b/>
      <w:bCs/>
      <w:sz w:val="23"/>
      <w:szCs w:val="23"/>
      <w:shd w:val="clear" w:color="auto" w:fill="FFFFFF"/>
    </w:rPr>
  </w:style>
  <w:style w:type="character" w:customStyle="1" w:styleId="Ttulo12">
    <w:name w:val="Título #1"/>
    <w:basedOn w:val="Ttulo10"/>
    <w:uiPriority w:val="99"/>
    <w:rsid w:val="005E4BF8"/>
    <w:rPr>
      <w:b/>
      <w:bCs/>
      <w:color w:val="0000FF"/>
      <w:sz w:val="23"/>
      <w:szCs w:val="23"/>
      <w:shd w:val="clear" w:color="auto" w:fill="FFFFFF"/>
    </w:rPr>
  </w:style>
  <w:style w:type="paragraph" w:customStyle="1" w:styleId="Cuerpodeltexto21">
    <w:name w:val="Cuerpo del texto (2)1"/>
    <w:basedOn w:val="Normal"/>
    <w:link w:val="Cuerpodeltexto2"/>
    <w:uiPriority w:val="99"/>
    <w:rsid w:val="005E4BF8"/>
    <w:pPr>
      <w:widowControl w:val="0"/>
      <w:shd w:val="clear" w:color="auto" w:fill="FFFFFF"/>
      <w:spacing w:before="0" w:after="0" w:line="264" w:lineRule="exact"/>
      <w:ind w:left="0"/>
      <w:jc w:val="center"/>
    </w:pPr>
    <w:rPr>
      <w:rFonts w:ascii="Times New Roman" w:hAnsi="Times New Roman"/>
      <w:b/>
      <w:bCs/>
      <w:sz w:val="23"/>
      <w:szCs w:val="23"/>
    </w:rPr>
  </w:style>
  <w:style w:type="paragraph" w:customStyle="1" w:styleId="Cuerpodeltexto0">
    <w:name w:val="Cuerpo del texto"/>
    <w:basedOn w:val="Normal"/>
    <w:link w:val="Cuerpodeltexto"/>
    <w:uiPriority w:val="99"/>
    <w:rsid w:val="005E4BF8"/>
    <w:pPr>
      <w:widowControl w:val="0"/>
      <w:shd w:val="clear" w:color="auto" w:fill="FFFFFF"/>
      <w:spacing w:before="0" w:after="0" w:line="264" w:lineRule="exact"/>
      <w:ind w:left="0" w:hanging="280"/>
    </w:pPr>
    <w:rPr>
      <w:rFonts w:ascii="Times New Roman" w:hAnsi="Times New Roman"/>
      <w:sz w:val="22"/>
      <w:szCs w:val="22"/>
    </w:rPr>
  </w:style>
  <w:style w:type="paragraph" w:customStyle="1" w:styleId="Ttulo11">
    <w:name w:val="Título #11"/>
    <w:basedOn w:val="Normal"/>
    <w:link w:val="Ttulo10"/>
    <w:uiPriority w:val="99"/>
    <w:rsid w:val="005E4BF8"/>
    <w:pPr>
      <w:widowControl w:val="0"/>
      <w:shd w:val="clear" w:color="auto" w:fill="FFFFFF"/>
      <w:spacing w:before="0" w:after="0" w:line="240" w:lineRule="atLeast"/>
      <w:ind w:left="0"/>
      <w:outlineLvl w:val="0"/>
    </w:pPr>
    <w:rPr>
      <w:rFonts w:ascii="Times New Roman" w:hAnsi="Times New Roman"/>
      <w:b/>
      <w:bCs/>
      <w:sz w:val="23"/>
      <w:szCs w:val="23"/>
    </w:rPr>
  </w:style>
  <w:style w:type="paragraph" w:styleId="TDC2">
    <w:name w:val="toc 2"/>
    <w:basedOn w:val="Normal"/>
    <w:next w:val="Normal"/>
    <w:autoRedefine/>
    <w:uiPriority w:val="39"/>
    <w:rsid w:val="00996D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esor\AppData\Roaming\Microsoft\Plantilla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C2413-A48E-4FA9-8D72-3DB0DF9C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TotalTime>
  <Pages>7</Pages>
  <Words>1847</Words>
  <Characters>9336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dc:creator>
  <cp:lastModifiedBy>profesor</cp:lastModifiedBy>
  <cp:revision>3</cp:revision>
  <cp:lastPrinted>2017-01-13T11:48:00Z</cp:lastPrinted>
  <dcterms:created xsi:type="dcterms:W3CDTF">2019-11-18T10:31:00Z</dcterms:created>
  <dcterms:modified xsi:type="dcterms:W3CDTF">2019-11-18T10:31:00Z</dcterms:modified>
</cp:coreProperties>
</file>