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849" w:rsidRDefault="00D62849" w:rsidP="00703252">
      <w:pPr>
        <w:pStyle w:val="Lista0b"/>
      </w:pPr>
      <w:r>
        <w:t>Índice:</w:t>
      </w:r>
    </w:p>
    <w:p w:rsidR="00B013A3" w:rsidRDefault="004F75AE" w:rsidP="00A47DB6">
      <w:pPr>
        <w:rPr>
          <w:b/>
          <w:bCs/>
          <w:noProof/>
        </w:rPr>
      </w:pPr>
      <w:r>
        <w:fldChar w:fldCharType="begin"/>
      </w:r>
      <w:r w:rsidR="00041B55">
        <w:instrText xml:space="preserve"> TOC \o \h \z \u </w:instrText>
      </w:r>
      <w:r>
        <w:fldChar w:fldCharType="separate"/>
      </w:r>
      <w:r w:rsidR="00FB413F">
        <w:rPr>
          <w:b/>
          <w:bCs/>
          <w:noProof/>
        </w:rPr>
        <w:t>No se encontraron elementos de tabla de contenido.</w:t>
      </w:r>
      <w:r>
        <w:rPr>
          <w:b/>
          <w:bCs/>
          <w:noProof/>
        </w:rPr>
        <w:fldChar w:fldCharType="end"/>
      </w:r>
    </w:p>
    <w:p w:rsidR="00465F84" w:rsidRDefault="002B14EB" w:rsidP="00C35179">
      <w:pPr>
        <w:pStyle w:val="Piedefoto"/>
        <w:rPr>
          <w:b/>
          <w:bCs/>
          <w:noProof/>
        </w:rPr>
      </w:pPr>
      <w:r w:rsidRPr="002B14EB">
        <w:rPr>
          <w:b/>
          <w:bCs/>
          <w:noProof/>
        </w:rPr>
        <w:drawing>
          <wp:inline distT="0" distB="0" distL="0" distR="0" wp14:anchorId="5FB3C48E" wp14:editId="07A7FB4C">
            <wp:extent cx="5612130" cy="31191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7D26" w:rsidRDefault="000F7D26" w:rsidP="007667ED">
      <w:pPr>
        <w:pStyle w:val="Lista2"/>
      </w:pPr>
      <w:r>
        <w:t xml:space="preserve">Para cada pedido indicar </w:t>
      </w:r>
      <w:r w:rsidR="00C52BEE">
        <w:t>todos los atributos del pedido,</w:t>
      </w:r>
      <w:r>
        <w:t xml:space="preserve"> nombre del cliente y el nombre (descripción) del producto comprado</w:t>
      </w:r>
    </w:p>
    <w:p w:rsidR="00C52BEE" w:rsidRDefault="00C52BEE" w:rsidP="000F7D26">
      <w:pPr>
        <w:pStyle w:val="comandoseinstrucciones"/>
        <w:rPr>
          <w:noProof/>
        </w:rPr>
      </w:pPr>
    </w:p>
    <w:p w:rsidR="00C52BEE" w:rsidRDefault="00C52BEE" w:rsidP="007667ED">
      <w:pPr>
        <w:pStyle w:val="Lista2"/>
      </w:pPr>
      <w:r>
        <w:t>Para cada empleado indicar el nombre del empleado y el nombre de su jefe, renombrar las columnas para que se enti</w:t>
      </w:r>
      <w:r w:rsidR="0098752B">
        <w:t>e</w:t>
      </w:r>
      <w:r>
        <w:t>nda quién es el empleado y quién el jefe</w:t>
      </w:r>
    </w:p>
    <w:p w:rsidR="003D646D" w:rsidRPr="004B673C" w:rsidRDefault="003D646D" w:rsidP="00C52BEE">
      <w:pPr>
        <w:pStyle w:val="comandoseinstrucciones"/>
        <w:rPr>
          <w:b/>
        </w:rPr>
      </w:pPr>
    </w:p>
    <w:p w:rsidR="007667ED" w:rsidRDefault="007667ED" w:rsidP="007667ED">
      <w:pPr>
        <w:pStyle w:val="Lista2"/>
      </w:pPr>
      <w:r>
        <w:t xml:space="preserve">mostrar el nombre y localidad de cada cliente ordenados por el nombre del cliente de manera </w:t>
      </w:r>
      <w:r w:rsidRPr="001D6913">
        <w:rPr>
          <w:b/>
        </w:rPr>
        <w:t>ascendente</w:t>
      </w:r>
    </w:p>
    <w:p w:rsidR="0079393F" w:rsidRDefault="0079393F" w:rsidP="007667ED">
      <w:pPr>
        <w:pStyle w:val="comandoseinstrucciones"/>
      </w:pPr>
    </w:p>
    <w:p w:rsidR="001D6913" w:rsidRDefault="001D6913" w:rsidP="00E30BF1">
      <w:pPr>
        <w:pStyle w:val="Lista2"/>
      </w:pPr>
      <w:r>
        <w:t xml:space="preserve">mostrar el nombre y localidad de cada cliente ordenados por el nombre del cliente de manera </w:t>
      </w:r>
      <w:r>
        <w:rPr>
          <w:b/>
          <w:bCs/>
        </w:rPr>
        <w:t>descendente</w:t>
      </w:r>
    </w:p>
    <w:p w:rsidR="0079393F" w:rsidRDefault="0079393F" w:rsidP="001D6913">
      <w:pPr>
        <w:pStyle w:val="comandoseinstrucciones"/>
      </w:pPr>
    </w:p>
    <w:p w:rsidR="00E30BF1" w:rsidRDefault="002F2FD2" w:rsidP="00E30BF1">
      <w:pPr>
        <w:pStyle w:val="Lista2"/>
      </w:pPr>
      <w:r>
        <w:t xml:space="preserve">mostrar el nombre y localidad de cada cliente ordenados por </w:t>
      </w:r>
      <w:r w:rsidR="00E30BF1">
        <w:t xml:space="preserve">localidad, y para aquellos clientes de la misma localidad debe ordenarse por el nombre del cliente en orden </w:t>
      </w:r>
      <w:r w:rsidR="00E30BF1">
        <w:rPr>
          <w:b/>
        </w:rPr>
        <w:t>descendente</w:t>
      </w:r>
    </w:p>
    <w:p w:rsidR="0079393F" w:rsidRDefault="0079393F" w:rsidP="00E30BF1">
      <w:pPr>
        <w:pStyle w:val="comandoseinstrucciones"/>
      </w:pPr>
    </w:p>
    <w:p w:rsidR="00CA3646" w:rsidRDefault="00CA3646" w:rsidP="00CA3646">
      <w:pPr>
        <w:pStyle w:val="Lista2"/>
      </w:pPr>
      <w:r>
        <w:t>Mostrar el nombre y salario de los tres empleados con mayor salario</w:t>
      </w:r>
    </w:p>
    <w:p w:rsidR="0079393F" w:rsidRDefault="0079393F" w:rsidP="00CA3646">
      <w:pPr>
        <w:pStyle w:val="comandoseinstrucciones"/>
      </w:pPr>
    </w:p>
    <w:p w:rsidR="00CA3646" w:rsidRDefault="00CA3646" w:rsidP="00CA3646">
      <w:pPr>
        <w:pStyle w:val="Lista2"/>
      </w:pPr>
      <w:r>
        <w:t xml:space="preserve">Mostrar el nombre y salario de los 5 empleados con </w:t>
      </w:r>
      <w:r w:rsidRPr="00D636AD">
        <w:rPr>
          <w:b/>
        </w:rPr>
        <w:t>menor</w:t>
      </w:r>
      <w:r>
        <w:t xml:space="preserve"> salario</w:t>
      </w:r>
    </w:p>
    <w:p w:rsidR="0079393F" w:rsidRDefault="0079393F" w:rsidP="00CA3646">
      <w:pPr>
        <w:pStyle w:val="comandoseinstrucciones"/>
      </w:pPr>
    </w:p>
    <w:p w:rsidR="00CA3646" w:rsidRDefault="00CA3646" w:rsidP="00CA3646">
      <w:pPr>
        <w:pStyle w:val="Lista2"/>
      </w:pPr>
      <w:r>
        <w:lastRenderedPageBreak/>
        <w:t xml:space="preserve">Mostrar el oficio de aquellos empleados que trabajan en el departamento 30. En este ejercicio </w:t>
      </w:r>
      <w:r w:rsidRPr="00373230">
        <w:rPr>
          <w:b/>
        </w:rPr>
        <w:t>S</w:t>
      </w:r>
      <w:r>
        <w:rPr>
          <w:b/>
        </w:rPr>
        <w:t>Í</w:t>
      </w:r>
      <w:r>
        <w:t xml:space="preserve"> se permite </w:t>
      </w:r>
      <w:r>
        <w:rPr>
          <w:b/>
          <w:bCs/>
        </w:rPr>
        <w:t>mostrar duplicados (filas que muestran los mismos datos).</w:t>
      </w:r>
    </w:p>
    <w:p w:rsidR="0079393F" w:rsidRDefault="0079393F" w:rsidP="00CA3646">
      <w:pPr>
        <w:pStyle w:val="comandoseinstrucciones"/>
      </w:pPr>
    </w:p>
    <w:p w:rsidR="00CA3646" w:rsidRDefault="00CA3646" w:rsidP="00CA3646">
      <w:pPr>
        <w:pStyle w:val="Lista2"/>
      </w:pPr>
      <w:r>
        <w:t xml:space="preserve">Mostrar el oficio de aquellos empleados que trabajan en el departamento 30. En este ejercicio </w:t>
      </w:r>
      <w:r>
        <w:rPr>
          <w:b/>
        </w:rPr>
        <w:t>NO</w:t>
      </w:r>
      <w:r>
        <w:t xml:space="preserve"> se permite </w:t>
      </w:r>
      <w:r>
        <w:rPr>
          <w:b/>
          <w:bCs/>
        </w:rPr>
        <w:t>mostrar duplicados (filas que muestran los mismos datos).</w:t>
      </w:r>
    </w:p>
    <w:p w:rsidR="0079393F" w:rsidRDefault="0079393F" w:rsidP="00CA3646">
      <w:pPr>
        <w:pStyle w:val="comandoseinstrucciones"/>
      </w:pPr>
    </w:p>
    <w:p w:rsidR="002D5212" w:rsidRDefault="002D5212" w:rsidP="002D5212">
      <w:pPr>
        <w:pStyle w:val="Lista2"/>
      </w:pPr>
      <w:r>
        <w:t xml:space="preserve">Mostrar el </w:t>
      </w:r>
      <w:r w:rsidRPr="002B56AD">
        <w:rPr>
          <w:b/>
        </w:rPr>
        <w:t>código</w:t>
      </w:r>
      <w:r>
        <w:t xml:space="preserve"> de todos los productos que se han vendido alguna vez. No se permite mostrar duplicados</w:t>
      </w:r>
    </w:p>
    <w:p w:rsidR="0079393F" w:rsidRDefault="0079393F" w:rsidP="002D5212">
      <w:pPr>
        <w:pStyle w:val="comandoseinstrucciones"/>
      </w:pPr>
    </w:p>
    <w:p w:rsidR="00C35179" w:rsidRDefault="00C35179" w:rsidP="00C35179">
      <w:pPr>
        <w:pStyle w:val="Lista2"/>
      </w:pPr>
      <w:r>
        <w:t xml:space="preserve">mostrar el </w:t>
      </w:r>
      <w:proofErr w:type="spellStart"/>
      <w:r>
        <w:t>dep_no</w:t>
      </w:r>
      <w:proofErr w:type="spellEnd"/>
      <w:r>
        <w:t xml:space="preserve"> y nombre de cada departamento. El nombre de la columna </w:t>
      </w:r>
      <w:proofErr w:type="spellStart"/>
      <w:r>
        <w:t>dep_no</w:t>
      </w:r>
      <w:proofErr w:type="spellEnd"/>
      <w:r>
        <w:t xml:space="preserve"> debe mostrarse como CÓDIGO DEL DEPARTAMENTO.</w:t>
      </w:r>
    </w:p>
    <w:p w:rsidR="00127B1E" w:rsidRDefault="00127B1E" w:rsidP="00C35179">
      <w:pPr>
        <w:pStyle w:val="comandoseinstrucciones"/>
      </w:pPr>
    </w:p>
    <w:p w:rsidR="006B2B7C" w:rsidRDefault="006B2B7C" w:rsidP="006B2B7C">
      <w:pPr>
        <w:pStyle w:val="Lista2"/>
      </w:pPr>
      <w:r>
        <w:t xml:space="preserve">Mostar a los Empleados de oficio </w:t>
      </w:r>
      <w:r w:rsidRPr="006B2B7C">
        <w:rPr>
          <w:i/>
        </w:rPr>
        <w:t>vendedor</w:t>
      </w:r>
      <w:r>
        <w:t xml:space="preserve">  </w:t>
      </w:r>
      <w:r w:rsidRPr="006B2B7C">
        <w:rPr>
          <w:highlight w:val="yellow"/>
        </w:rPr>
        <w:t>y</w:t>
      </w:r>
      <w:r>
        <w:t xml:space="preserve"> a los empleados que trabajan en el departamento de </w:t>
      </w:r>
      <w:r w:rsidRPr="006B2B7C">
        <w:rPr>
          <w:i/>
        </w:rPr>
        <w:t>contabilidad</w:t>
      </w:r>
    </w:p>
    <w:p w:rsidR="0079393F" w:rsidRPr="00DD7027" w:rsidRDefault="0079393F" w:rsidP="006B2B7C">
      <w:pPr>
        <w:pStyle w:val="comandoseinstrucciones"/>
        <w:rPr>
          <w:b/>
        </w:rPr>
      </w:pPr>
    </w:p>
    <w:p w:rsidR="006B2B7C" w:rsidRDefault="006B2B7C" w:rsidP="006B2B7C">
      <w:pPr>
        <w:pStyle w:val="Lista2"/>
      </w:pPr>
      <w:r>
        <w:t>Mostar a los Empleados de oficio vendedor (todos) y mostrar también a los Empleados de oficio director (sólo a los directores que gane menos de 300000).</w:t>
      </w:r>
    </w:p>
    <w:p w:rsidR="0079393F" w:rsidRPr="005B242D" w:rsidRDefault="0079393F" w:rsidP="006B2B7C">
      <w:pPr>
        <w:pStyle w:val="comandoseinstrucciones"/>
        <w:rPr>
          <w:b/>
        </w:rPr>
      </w:pPr>
    </w:p>
    <w:p w:rsidR="006B2B7C" w:rsidRDefault="006B2B7C" w:rsidP="006B2B7C">
      <w:pPr>
        <w:pStyle w:val="Lista2"/>
      </w:pPr>
      <w:r>
        <w:t xml:space="preserve">Apellido, oficio, salario, comisión y ganancias (salario + comisión) de todos los empleados </w:t>
      </w:r>
    </w:p>
    <w:p w:rsidR="0079393F" w:rsidRPr="00773996" w:rsidRDefault="0079393F" w:rsidP="006B2B7C">
      <w:pPr>
        <w:pStyle w:val="comandoseinstrucciones"/>
        <w:rPr>
          <w:b/>
        </w:rPr>
      </w:pPr>
    </w:p>
    <w:p w:rsidR="00F93154" w:rsidRDefault="00F93154" w:rsidP="00F93154">
      <w:pPr>
        <w:pStyle w:val="Lista2"/>
      </w:pPr>
      <w:r>
        <w:t>Apellido y salario de aquellos empleados cuyo salario supere 150.000</w:t>
      </w:r>
    </w:p>
    <w:p w:rsidR="0079393F" w:rsidRDefault="0079393F" w:rsidP="00F93154">
      <w:pPr>
        <w:pStyle w:val="comandoseinstrucciones"/>
      </w:pPr>
    </w:p>
    <w:p w:rsidR="00F93154" w:rsidRDefault="00F93154" w:rsidP="00F93154">
      <w:pPr>
        <w:pStyle w:val="Lista2"/>
      </w:pPr>
      <w:r>
        <w:t xml:space="preserve">Apellido, salario y oficio de aquellos empleados con oficio </w:t>
      </w:r>
      <w:r w:rsidRPr="00F93154">
        <w:rPr>
          <w:i/>
        </w:rPr>
        <w:t>vendedor</w:t>
      </w:r>
      <w:r>
        <w:t xml:space="preserve"> cuyo salario está entre 100.000 y 150.000 (incluidos los extremos).</w:t>
      </w:r>
    </w:p>
    <w:p w:rsidR="0079393F" w:rsidRPr="002F2FD2" w:rsidRDefault="0079393F" w:rsidP="00F93154">
      <w:pPr>
        <w:pStyle w:val="comandoseinstrucciones"/>
        <w:rPr>
          <w:b/>
          <w:lang w:val="en-US"/>
        </w:rPr>
      </w:pPr>
    </w:p>
    <w:p w:rsidR="00F93154" w:rsidRDefault="00F93154" w:rsidP="00F93154">
      <w:pPr>
        <w:pStyle w:val="Lista2"/>
      </w:pPr>
      <w:r>
        <w:t>Apellido, salario y localidad de aquellos empleados que trabajan en Barcelona y Valencia (su departamento está en una de esas ciudades).</w:t>
      </w:r>
    </w:p>
    <w:p w:rsidR="00F93154" w:rsidRDefault="00F93154" w:rsidP="00F93154">
      <w:pPr>
        <w:pStyle w:val="comandoseinstrucciones"/>
      </w:pPr>
      <w:r>
        <w:t xml:space="preserve">SELECT apellido, salario, localidad </w:t>
      </w:r>
    </w:p>
    <w:p w:rsidR="00F93154" w:rsidRDefault="00F93154" w:rsidP="00F93154">
      <w:pPr>
        <w:pStyle w:val="comandoseinstrucciones"/>
      </w:pPr>
      <w:r w:rsidRPr="00423D15">
        <w:t xml:space="preserve">FROM empleados INNER JOIN departamentos ON </w:t>
      </w:r>
      <w:proofErr w:type="spellStart"/>
      <w:r>
        <w:t>empleados.dep_no</w:t>
      </w:r>
      <w:proofErr w:type="spellEnd"/>
      <w:r>
        <w:t xml:space="preserve"> = </w:t>
      </w:r>
      <w:proofErr w:type="spellStart"/>
      <w:r>
        <w:t>departamentos.dep_no</w:t>
      </w:r>
      <w:proofErr w:type="spellEnd"/>
    </w:p>
    <w:p w:rsidR="00F93154" w:rsidRDefault="00F93154" w:rsidP="00F93154">
      <w:pPr>
        <w:pStyle w:val="comandoseinstrucciones"/>
      </w:pPr>
      <w:r>
        <w:t>WHERE localidad = 'Barcelona' OR localidad = 'Valencia';</w:t>
      </w:r>
    </w:p>
    <w:p w:rsidR="0079393F" w:rsidRDefault="0079393F" w:rsidP="00F93154">
      <w:pPr>
        <w:pStyle w:val="comandoseinstrucciones"/>
      </w:pPr>
    </w:p>
    <w:p w:rsidR="00F93154" w:rsidRDefault="00F93154" w:rsidP="00F93154">
      <w:pPr>
        <w:pStyle w:val="Lista2"/>
      </w:pPr>
      <w:r>
        <w:t xml:space="preserve">Apellido y localidad de los empleados que </w:t>
      </w:r>
      <w:r w:rsidR="0098752B">
        <w:t>NO</w:t>
      </w:r>
      <w:r>
        <w:t xml:space="preserve"> trabajan ni en Barcelona ni en Madrid </w:t>
      </w:r>
    </w:p>
    <w:p w:rsidR="0079393F" w:rsidRPr="00C66707" w:rsidRDefault="0079393F" w:rsidP="00F93154">
      <w:pPr>
        <w:pStyle w:val="comandoseinstrucciones"/>
        <w:rPr>
          <w:lang w:val="en-US"/>
        </w:rPr>
      </w:pPr>
    </w:p>
    <w:p w:rsidR="00E515DD" w:rsidRDefault="00E515DD" w:rsidP="00E515DD">
      <w:pPr>
        <w:pStyle w:val="Lista2"/>
      </w:pPr>
      <w:r>
        <w:t xml:space="preserve">productos cuya descripción incluye las palabra </w:t>
      </w:r>
      <w:r w:rsidRPr="00E515DD">
        <w:rPr>
          <w:i/>
        </w:rPr>
        <w:t>mesa</w:t>
      </w:r>
      <w:r>
        <w:t xml:space="preserve"> y </w:t>
      </w:r>
      <w:r w:rsidRPr="00E515DD">
        <w:rPr>
          <w:i/>
        </w:rPr>
        <w:t>despacho</w:t>
      </w:r>
    </w:p>
    <w:p w:rsidR="0079393F" w:rsidRDefault="0079393F" w:rsidP="00E515DD">
      <w:pPr>
        <w:pStyle w:val="comandoseinstrucciones"/>
      </w:pPr>
    </w:p>
    <w:p w:rsidR="00E515DD" w:rsidRDefault="00E515DD" w:rsidP="00E515DD">
      <w:pPr>
        <w:pStyle w:val="Lista2"/>
      </w:pPr>
      <w:r>
        <w:t>Empleados cuyo apellido1 comienza por A</w:t>
      </w:r>
    </w:p>
    <w:p w:rsidR="0079393F" w:rsidRPr="00FD3DE3" w:rsidRDefault="0079393F" w:rsidP="00E515DD">
      <w:pPr>
        <w:pStyle w:val="comandoseinstrucciones"/>
        <w:rPr>
          <w:lang w:val="en-US"/>
        </w:rPr>
      </w:pPr>
    </w:p>
    <w:p w:rsidR="00E515DD" w:rsidRDefault="00E515DD" w:rsidP="00E515DD">
      <w:pPr>
        <w:pStyle w:val="Lista2"/>
      </w:pPr>
      <w:r>
        <w:t>Empleados cuyo apellido1 termina en Z</w:t>
      </w:r>
    </w:p>
    <w:p w:rsidR="00127B1E" w:rsidRPr="005C377B" w:rsidRDefault="00127B1E" w:rsidP="00E515DD">
      <w:pPr>
        <w:pStyle w:val="comandoseinstrucciones"/>
        <w:rPr>
          <w:lang w:val="en-US"/>
        </w:rPr>
      </w:pPr>
    </w:p>
    <w:p w:rsidR="000F7D26" w:rsidRDefault="00E515DD" w:rsidP="00E515DD">
      <w:pPr>
        <w:pStyle w:val="Lista2"/>
        <w:rPr>
          <w:b/>
          <w:bCs/>
          <w:noProof/>
        </w:rPr>
      </w:pPr>
      <w:r>
        <w:t xml:space="preserve">mostrar el </w:t>
      </w:r>
      <w:r w:rsidRPr="007E2898">
        <w:rPr>
          <w:highlight w:val="green"/>
        </w:rPr>
        <w:t>número de pedido y la fecha del pedido de aquellos pedidos realizados en el año 2000</w:t>
      </w:r>
      <w:r>
        <w:t>.</w:t>
      </w:r>
    </w:p>
    <w:p w:rsidR="0079393F" w:rsidRPr="002F2FD2" w:rsidRDefault="0079393F" w:rsidP="00E515DD">
      <w:pPr>
        <w:pStyle w:val="comandoseinstrucciones"/>
        <w:rPr>
          <w:noProof/>
          <w:lang w:val="en-US"/>
        </w:rPr>
      </w:pPr>
    </w:p>
    <w:p w:rsidR="00E515DD" w:rsidRDefault="00E515DD" w:rsidP="00E515DD">
      <w:pPr>
        <w:pStyle w:val="Lista2"/>
      </w:pPr>
      <w:r>
        <w:t>mostrar el número de pedido y la fecha del pedido de aquellos pedidos realizados en noviembre del año 1999</w:t>
      </w:r>
    </w:p>
    <w:p w:rsidR="00E515DD" w:rsidRPr="001A2A42" w:rsidRDefault="00E515DD" w:rsidP="00E515DD">
      <w:pPr>
        <w:pStyle w:val="comandoseinstrucciones"/>
        <w:rPr>
          <w:b/>
        </w:rPr>
      </w:pPr>
    </w:p>
    <w:p w:rsidR="00E515DD" w:rsidRDefault="00E515DD" w:rsidP="00E515DD">
      <w:pPr>
        <w:pStyle w:val="Lista2"/>
      </w:pPr>
      <w:r>
        <w:t>mostrar el número de pedido y la fecha del pedido de aquellos pedidos realizados en noviembre o diciembre del año 1999.</w:t>
      </w:r>
    </w:p>
    <w:p w:rsidR="0079393F" w:rsidRPr="00B82FC4" w:rsidRDefault="0079393F" w:rsidP="00E515DD">
      <w:pPr>
        <w:pStyle w:val="comandoseinstrucciones"/>
        <w:rPr>
          <w:lang w:val="en-US"/>
        </w:rPr>
      </w:pPr>
    </w:p>
    <w:p w:rsidR="00230C6E" w:rsidRDefault="00230C6E" w:rsidP="00230C6E">
      <w:pPr>
        <w:pStyle w:val="Lista2"/>
      </w:pPr>
      <w:r>
        <w:t>cuántos clientes tiene la empresa</w:t>
      </w:r>
    </w:p>
    <w:p w:rsidR="0079393F" w:rsidRPr="00B92172" w:rsidRDefault="0079393F" w:rsidP="00230C6E">
      <w:pPr>
        <w:pStyle w:val="comandoseinstrucciones"/>
        <w:rPr>
          <w:b/>
        </w:rPr>
      </w:pPr>
    </w:p>
    <w:p w:rsidR="00230C6E" w:rsidRDefault="00230C6E" w:rsidP="00230C6E">
      <w:pPr>
        <w:pStyle w:val="Lista2"/>
      </w:pPr>
      <w:r>
        <w:t>cuántos empleados tienen la comisión vacía (NULL)</w:t>
      </w:r>
    </w:p>
    <w:p w:rsidR="0079393F" w:rsidRDefault="0079393F" w:rsidP="00230C6E">
      <w:pPr>
        <w:pStyle w:val="comandoseinstrucciones"/>
      </w:pPr>
    </w:p>
    <w:p w:rsidR="00230C6E" w:rsidRDefault="00230C6E" w:rsidP="00230C6E">
      <w:pPr>
        <w:pStyle w:val="Lista2"/>
      </w:pPr>
      <w:r>
        <w:t>En cuántas localidades distintas tenemos clientes</w:t>
      </w:r>
    </w:p>
    <w:p w:rsidR="00230C6E" w:rsidRPr="002F2FD2" w:rsidRDefault="00230C6E" w:rsidP="00230C6E">
      <w:pPr>
        <w:pStyle w:val="comandoseinstrucciones"/>
        <w:rPr>
          <w:lang w:val="en-US"/>
        </w:rPr>
      </w:pPr>
    </w:p>
    <w:p w:rsidR="00230C6E" w:rsidRDefault="00230C6E" w:rsidP="00230C6E">
      <w:pPr>
        <w:pStyle w:val="Lista2"/>
      </w:pPr>
      <w:r>
        <w:t>Salario más alto , más bajo y salario promedio en la empresa, Cada columna debe de mostrar una etiqueta significativa:</w:t>
      </w:r>
    </w:p>
    <w:p w:rsidR="00230C6E" w:rsidRDefault="00230C6E" w:rsidP="00230C6E">
      <w:pPr>
        <w:pStyle w:val="Lista3"/>
      </w:pPr>
      <w:r>
        <w:t>salario más alto</w:t>
      </w:r>
    </w:p>
    <w:p w:rsidR="00230C6E" w:rsidRDefault="00230C6E" w:rsidP="00230C6E">
      <w:pPr>
        <w:pStyle w:val="Lista3"/>
      </w:pPr>
      <w:r>
        <w:t>salario más bajo</w:t>
      </w:r>
    </w:p>
    <w:p w:rsidR="00230C6E" w:rsidRPr="00885CF0" w:rsidRDefault="00230C6E" w:rsidP="00230C6E">
      <w:pPr>
        <w:pStyle w:val="Lista3"/>
      </w:pPr>
      <w:r>
        <w:t>salario medio</w:t>
      </w:r>
    </w:p>
    <w:p w:rsidR="00230C6E" w:rsidRDefault="00230C6E" w:rsidP="00230C6E">
      <w:pPr>
        <w:pStyle w:val="comandoseinstrucciones"/>
      </w:pPr>
    </w:p>
    <w:p w:rsidR="0015547B" w:rsidRDefault="003D38EB" w:rsidP="003D38EB">
      <w:pPr>
        <w:pStyle w:val="Lista2"/>
        <w:rPr>
          <w:noProof/>
        </w:rPr>
      </w:pPr>
      <w:r>
        <w:rPr>
          <w:noProof/>
        </w:rPr>
        <w:t>Explica que hace cada una de estas consultas:</w:t>
      </w:r>
    </w:p>
    <w:p w:rsidR="003D38EB" w:rsidRDefault="003D38EB" w:rsidP="003D38EB">
      <w:pPr>
        <w:pStyle w:val="Lista4"/>
        <w:rPr>
          <w:noProof/>
        </w:rPr>
      </w:pPr>
      <w:r>
        <w:rPr>
          <w:noProof/>
        </w:rPr>
        <w:t>SELECT oficio FROM empleados;</w:t>
      </w:r>
    </w:p>
    <w:p w:rsidR="003D38EB" w:rsidRDefault="003D38EB" w:rsidP="003D38EB">
      <w:pPr>
        <w:pStyle w:val="Lista4"/>
        <w:rPr>
          <w:noProof/>
        </w:rPr>
      </w:pPr>
      <w:r>
        <w:rPr>
          <w:noProof/>
        </w:rPr>
        <w:t>SELECT DISTINCT oficio FROM empleados;</w:t>
      </w:r>
    </w:p>
    <w:p w:rsidR="003D38EB" w:rsidRPr="0079393F" w:rsidRDefault="003D38EB" w:rsidP="003D38EB">
      <w:pPr>
        <w:pStyle w:val="Lista4"/>
        <w:rPr>
          <w:noProof/>
          <w:lang w:val="en-US"/>
        </w:rPr>
      </w:pPr>
      <w:r w:rsidRPr="0079393F">
        <w:rPr>
          <w:noProof/>
          <w:lang w:val="en-US"/>
        </w:rPr>
        <w:t>SELECT COUNT(oficio) FROM empleados;</w:t>
      </w:r>
    </w:p>
    <w:p w:rsidR="003D38EB" w:rsidRPr="0079393F" w:rsidRDefault="003D38EB" w:rsidP="003D38EB">
      <w:pPr>
        <w:pStyle w:val="Lista4"/>
        <w:rPr>
          <w:noProof/>
          <w:lang w:val="en-US"/>
        </w:rPr>
      </w:pPr>
      <w:r w:rsidRPr="0079393F">
        <w:rPr>
          <w:noProof/>
          <w:lang w:val="en-US"/>
        </w:rPr>
        <w:t>SELECT COUNT(DISTINCT oficio) FROM empleados;</w:t>
      </w:r>
    </w:p>
    <w:p w:rsidR="003D38EB" w:rsidRDefault="003D38EB" w:rsidP="003D38EB">
      <w:pPr>
        <w:pStyle w:val="Lista4"/>
        <w:rPr>
          <w:noProof/>
        </w:rPr>
      </w:pPr>
      <w:r>
        <w:rPr>
          <w:noProof/>
        </w:rPr>
        <w:t>SELECT COUNT(*) FROM empleados;</w:t>
      </w:r>
    </w:p>
    <w:p w:rsidR="003D38EB" w:rsidRDefault="003D38EB" w:rsidP="003D38EB">
      <w:pPr>
        <w:pStyle w:val="comandoseinstrucciones"/>
        <w:rPr>
          <w:noProof/>
        </w:rPr>
      </w:pPr>
    </w:p>
    <w:p w:rsidR="003D38EB" w:rsidRDefault="003D38EB" w:rsidP="003D38EB">
      <w:pPr>
        <w:rPr>
          <w:noProof/>
        </w:rPr>
      </w:pPr>
    </w:p>
    <w:p w:rsidR="003D38EB" w:rsidRDefault="003D38EB" w:rsidP="003D38EB">
      <w:pPr>
        <w:rPr>
          <w:noProof/>
        </w:rPr>
      </w:pPr>
    </w:p>
    <w:p w:rsidR="003D38EB" w:rsidRDefault="003D38EB" w:rsidP="003D38EB">
      <w:pPr>
        <w:rPr>
          <w:noProof/>
        </w:rPr>
      </w:pPr>
    </w:p>
    <w:p w:rsidR="003D38EB" w:rsidRDefault="003D38EB" w:rsidP="003D38EB">
      <w:pPr>
        <w:rPr>
          <w:noProof/>
        </w:rPr>
      </w:pPr>
    </w:p>
    <w:p w:rsidR="003D38EB" w:rsidRDefault="003D38EB" w:rsidP="003D38EB">
      <w:pPr>
        <w:rPr>
          <w:noProof/>
        </w:rPr>
      </w:pPr>
    </w:p>
    <w:sectPr w:rsidR="003D38EB" w:rsidSect="00AA0DEF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388" w:right="1134" w:bottom="567" w:left="1134" w:header="731" w:footer="7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530" w:rsidRDefault="005F5530" w:rsidP="005857BA">
      <w:r>
        <w:separator/>
      </w:r>
    </w:p>
  </w:endnote>
  <w:endnote w:type="continuationSeparator" w:id="0">
    <w:p w:rsidR="005F5530" w:rsidRDefault="005F5530" w:rsidP="005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74A" w:rsidRDefault="004F75AE" w:rsidP="005857BA">
    <w:r>
      <w:fldChar w:fldCharType="begin"/>
    </w:r>
    <w:r w:rsidR="00AB174A">
      <w:instrText xml:space="preserve">PAGE  </w:instrText>
    </w:r>
    <w:r>
      <w:fldChar w:fldCharType="end"/>
    </w:r>
  </w:p>
  <w:p w:rsidR="00AB174A" w:rsidRDefault="00AB174A" w:rsidP="005857B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74A" w:rsidRPr="00EC3909" w:rsidRDefault="004F75AE" w:rsidP="00EC3909">
    <w:pPr>
      <w:ind w:left="0"/>
      <w:jc w:val="center"/>
      <w:rPr>
        <w:rFonts w:ascii="Arial" w:hAnsi="Arial" w:cs="Arial"/>
        <w:sz w:val="20"/>
        <w:szCs w:val="20"/>
      </w:rPr>
    </w:pPr>
    <w:r w:rsidRPr="00EC3909">
      <w:rPr>
        <w:rFonts w:ascii="Arial" w:hAnsi="Arial" w:cs="Arial"/>
        <w:sz w:val="20"/>
        <w:szCs w:val="20"/>
      </w:rPr>
      <w:fldChar w:fldCharType="begin"/>
    </w:r>
    <w:r w:rsidR="00AB174A" w:rsidRPr="00EC3909">
      <w:rPr>
        <w:rFonts w:ascii="Arial" w:hAnsi="Arial" w:cs="Arial"/>
        <w:sz w:val="20"/>
        <w:szCs w:val="20"/>
      </w:rPr>
      <w:instrText xml:space="preserve">PAGE  </w:instrText>
    </w:r>
    <w:r w:rsidRPr="00EC3909">
      <w:rPr>
        <w:rFonts w:ascii="Arial" w:hAnsi="Arial" w:cs="Arial"/>
        <w:sz w:val="20"/>
        <w:szCs w:val="20"/>
      </w:rPr>
      <w:fldChar w:fldCharType="separate"/>
    </w:r>
    <w:r w:rsidR="002B14EB">
      <w:rPr>
        <w:rFonts w:ascii="Arial" w:hAnsi="Arial" w:cs="Arial"/>
        <w:noProof/>
        <w:sz w:val="20"/>
        <w:szCs w:val="20"/>
      </w:rPr>
      <w:t>4</w:t>
    </w:r>
    <w:r w:rsidRPr="00EC390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74A" w:rsidRDefault="004F75AE" w:rsidP="005857BA">
    <w:pPr>
      <w:pStyle w:val="Piedepgina"/>
    </w:pPr>
    <w:r>
      <w:rPr>
        <w:rStyle w:val="Nmerodepgina"/>
        <w:sz w:val="16"/>
      </w:rPr>
      <w:fldChar w:fldCharType="begin"/>
    </w:r>
    <w:r w:rsidR="00AB174A"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 w:rsidR="00AB174A"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530" w:rsidRDefault="005F5530" w:rsidP="005857BA">
      <w:r>
        <w:separator/>
      </w:r>
    </w:p>
  </w:footnote>
  <w:footnote w:type="continuationSeparator" w:id="0">
    <w:p w:rsidR="005F5530" w:rsidRDefault="005F5530" w:rsidP="005857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74A" w:rsidRPr="003956B9" w:rsidRDefault="004F75AE" w:rsidP="00EC3909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FILENAME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AA6BD4">
      <w:rPr>
        <w:rFonts w:ascii="Arial" w:hAnsi="Arial"/>
        <w:b/>
        <w:noProof/>
        <w:color w:val="F79646"/>
        <w:sz w:val="20"/>
      </w:rPr>
      <w:t>Documento2</w:t>
    </w:r>
    <w:r w:rsidRPr="00D97068">
      <w:rPr>
        <w:rFonts w:ascii="Arial" w:hAnsi="Arial"/>
        <w:b/>
        <w:noProof/>
        <w:color w:val="F79646"/>
        <w:sz w:val="20"/>
      </w:rPr>
      <w:fldChar w:fldCharType="end"/>
    </w:r>
    <w:r w:rsidR="00EC3909">
      <w:rPr>
        <w:rFonts w:ascii="Arial" w:hAnsi="Arial"/>
        <w:b/>
        <w:noProof/>
        <w:color w:val="F79646"/>
        <w:sz w:val="20"/>
      </w:rPr>
      <w:tab/>
    </w:r>
    <w:r w:rsidR="00AB174A" w:rsidRPr="00D97068">
      <w:rPr>
        <w:rFonts w:ascii="Arial" w:hAnsi="Arial"/>
        <w:b/>
        <w:noProof/>
        <w:color w:val="F79646"/>
        <w:sz w:val="20"/>
      </w:rPr>
      <w:t xml:space="preserve">Fecha de impresión </w:t>
    </w: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PRINTDATE \@ "dd/MM/yyyy h:mm am/pm"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AA6BD4">
      <w:rPr>
        <w:rFonts w:ascii="Arial" w:hAnsi="Arial"/>
        <w:b/>
        <w:noProof/>
        <w:color w:val="F79646"/>
        <w:sz w:val="20"/>
      </w:rPr>
      <w:t xml:space="preserve">07/10/2004 11:03 </w:t>
    </w:r>
    <w:r w:rsidRPr="00D97068">
      <w:rPr>
        <w:color w:val="F79646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74A" w:rsidRDefault="004F75AE" w:rsidP="005857BA">
    <w:pPr>
      <w:pStyle w:val="Encabezado"/>
    </w:pPr>
    <w:r>
      <w:fldChar w:fldCharType="begin"/>
    </w:r>
    <w:r w:rsidR="00041B55">
      <w:instrText xml:space="preserve"> FILENAME </w:instrText>
    </w:r>
    <w:r>
      <w:fldChar w:fldCharType="separate"/>
    </w:r>
    <w:r w:rsidR="00AA6BD4">
      <w:rPr>
        <w:noProof/>
      </w:rPr>
      <w:t>Documento2</w:t>
    </w:r>
    <w:r>
      <w:rPr>
        <w:noProof/>
      </w:rPr>
      <w:fldChar w:fldCharType="end"/>
    </w:r>
    <w:r w:rsidR="00AB174A">
      <w:tab/>
      <w:t xml:space="preserve">Fecha de impresión </w:t>
    </w:r>
    <w:r>
      <w:fldChar w:fldCharType="begin"/>
    </w:r>
    <w:r w:rsidR="00041B55">
      <w:instrText xml:space="preserve"> PRINTDATE </w:instrText>
    </w:r>
    <w:r>
      <w:fldChar w:fldCharType="separate"/>
    </w:r>
    <w:r w:rsidR="00AA6BD4">
      <w:rPr>
        <w:noProof/>
      </w:rPr>
      <w:t>07/10/2004 23:03:00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4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>
    <w:nsid w:val="4D946CB1"/>
    <w:multiLevelType w:val="multilevel"/>
    <w:tmpl w:val="40C067CA"/>
    <w:lvl w:ilvl="0">
      <w:start w:val="1"/>
      <w:numFmt w:val="decimal"/>
      <w:lvlText w:val="%1."/>
      <w:lvlJc w:val="left"/>
      <w:pPr>
        <w:ind w:left="1562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16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7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19">
    <w:nsid w:val="688458F2"/>
    <w:multiLevelType w:val="hybridMultilevel"/>
    <w:tmpl w:val="B15A5990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2">
    <w:nsid w:val="79D4126A"/>
    <w:multiLevelType w:val="multilevel"/>
    <w:tmpl w:val="40C067CA"/>
    <w:lvl w:ilvl="0">
      <w:start w:val="1"/>
      <w:numFmt w:val="decimal"/>
      <w:lvlText w:val="%1."/>
      <w:lvlJc w:val="left"/>
      <w:pPr>
        <w:ind w:left="1562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23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4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5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>
    <w:abstractNumId w:val="25"/>
  </w:num>
  <w:num w:numId="2">
    <w:abstractNumId w:val="17"/>
  </w:num>
  <w:num w:numId="3">
    <w:abstractNumId w:val="11"/>
  </w:num>
  <w:num w:numId="4">
    <w:abstractNumId w:val="20"/>
  </w:num>
  <w:num w:numId="5">
    <w:abstractNumId w:val="14"/>
  </w:num>
  <w:num w:numId="6">
    <w:abstractNumId w:val="19"/>
  </w:num>
  <w:num w:numId="7">
    <w:abstractNumId w:val="18"/>
  </w:num>
  <w:num w:numId="8">
    <w:abstractNumId w:val="10"/>
  </w:num>
  <w:num w:numId="9">
    <w:abstractNumId w:val="12"/>
  </w:num>
  <w:num w:numId="10">
    <w:abstractNumId w:val="24"/>
  </w:num>
  <w:num w:numId="11">
    <w:abstractNumId w:val="23"/>
  </w:num>
  <w:num w:numId="12">
    <w:abstractNumId w:val="21"/>
  </w:num>
  <w:num w:numId="13">
    <w:abstractNumId w:val="13"/>
  </w:num>
  <w:num w:numId="14">
    <w:abstractNumId w:val="16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19"/>
    <w:lvlOverride w:ilvl="0">
      <w:startOverride w:val="1"/>
    </w:lvlOverride>
  </w:num>
  <w:num w:numId="26">
    <w:abstractNumId w:val="19"/>
    <w:lvlOverride w:ilvl="0">
      <w:startOverride w:val="1"/>
    </w:lvlOverride>
  </w:num>
  <w:num w:numId="27">
    <w:abstractNumId w:val="19"/>
    <w:lvlOverride w:ilvl="0">
      <w:startOverride w:val="1"/>
    </w:lvlOverride>
  </w:num>
  <w:num w:numId="28">
    <w:abstractNumId w:val="15"/>
  </w:num>
  <w:num w:numId="29">
    <w:abstractNumId w:val="22"/>
  </w:num>
  <w:num w:numId="30">
    <w:abstractNumId w:val="19"/>
    <w:lvlOverride w:ilvl="0">
      <w:startOverride w:val="1"/>
    </w:lvlOverride>
  </w:num>
  <w:num w:numId="31">
    <w:abstractNumId w:val="19"/>
    <w:lvlOverride w:ilvl="0">
      <w:startOverride w:val="1"/>
    </w:lvlOverride>
  </w:num>
  <w:num w:numId="32">
    <w:abstractNumId w:val="19"/>
    <w:lvlOverride w:ilvl="0">
      <w:startOverride w:val="1"/>
    </w:lvlOverride>
  </w:num>
  <w:num w:numId="33">
    <w:abstractNumId w:val="19"/>
    <w:lvlOverride w:ilvl="0">
      <w:startOverride w:val="1"/>
    </w:lvlOverride>
  </w:num>
  <w:num w:numId="34">
    <w:abstractNumId w:val="19"/>
    <w:lvlOverride w:ilvl="0">
      <w:startOverride w:val="1"/>
    </w:lvlOverride>
  </w:num>
  <w:num w:numId="35">
    <w:abstractNumId w:val="19"/>
    <w:lvlOverride w:ilvl="0">
      <w:startOverride w:val="1"/>
    </w:lvlOverride>
  </w:num>
  <w:num w:numId="36">
    <w:abstractNumId w:val="19"/>
    <w:lvlOverride w:ilvl="0">
      <w:startOverride w:val="1"/>
    </w:lvlOverride>
  </w:num>
  <w:num w:numId="37">
    <w:abstractNumId w:val="19"/>
    <w:lvlOverride w:ilvl="0">
      <w:startOverride w:val="1"/>
    </w:lvlOverride>
  </w:num>
  <w:num w:numId="38">
    <w:abstractNumId w:val="19"/>
    <w:lvlOverride w:ilvl="0">
      <w:startOverride w:val="1"/>
    </w:lvlOverride>
  </w:num>
  <w:num w:numId="39">
    <w:abstractNumId w:val="19"/>
    <w:lvlOverride w:ilvl="0">
      <w:startOverride w:val="1"/>
    </w:lvlOverride>
  </w:num>
  <w:num w:numId="40">
    <w:abstractNumId w:val="19"/>
    <w:lvlOverride w:ilvl="0">
      <w:startOverride w:val="1"/>
    </w:lvlOverride>
  </w:num>
  <w:num w:numId="41">
    <w:abstractNumId w:val="19"/>
    <w:lvlOverride w:ilvl="0">
      <w:startOverride w:val="1"/>
    </w:lvlOverride>
  </w:num>
  <w:num w:numId="42">
    <w:abstractNumId w:val="19"/>
    <w:lvlOverride w:ilvl="0">
      <w:startOverride w:val="1"/>
    </w:lvlOverride>
  </w:num>
  <w:num w:numId="43">
    <w:abstractNumId w:val="19"/>
    <w:lvlOverride w:ilvl="0">
      <w:startOverride w:val="1"/>
    </w:lvlOverride>
  </w:num>
  <w:num w:numId="44">
    <w:abstractNumId w:val="19"/>
    <w:lvlOverride w:ilvl="0">
      <w:startOverride w:val="1"/>
    </w:lvlOverride>
  </w:num>
  <w:num w:numId="45">
    <w:abstractNumId w:val="19"/>
  </w:num>
  <w:num w:numId="46">
    <w:abstractNumId w:val="19"/>
  </w:num>
  <w:num w:numId="47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attachedTemplate r:id="rId1"/>
  <w:linkStyles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FB5FA287-A021-43AB-A5F2-5013FB5F251E}"/>
    <w:docVar w:name="dgnword-eventsink" w:val="57033600"/>
  </w:docVars>
  <w:rsids>
    <w:rsidRoot w:val="00AA6BD4"/>
    <w:rsid w:val="000023EE"/>
    <w:rsid w:val="000028E8"/>
    <w:rsid w:val="00007481"/>
    <w:rsid w:val="00010AA4"/>
    <w:rsid w:val="00011E43"/>
    <w:rsid w:val="0001652C"/>
    <w:rsid w:val="000172ED"/>
    <w:rsid w:val="00023532"/>
    <w:rsid w:val="00032F4C"/>
    <w:rsid w:val="00034F10"/>
    <w:rsid w:val="00041B55"/>
    <w:rsid w:val="00043B8E"/>
    <w:rsid w:val="000646CE"/>
    <w:rsid w:val="00071C56"/>
    <w:rsid w:val="00081FE5"/>
    <w:rsid w:val="00090AAF"/>
    <w:rsid w:val="000970DC"/>
    <w:rsid w:val="000978FA"/>
    <w:rsid w:val="00097DE6"/>
    <w:rsid w:val="000A0B6E"/>
    <w:rsid w:val="000A4850"/>
    <w:rsid w:val="000A5595"/>
    <w:rsid w:val="000A5D96"/>
    <w:rsid w:val="000A6184"/>
    <w:rsid w:val="000B7FA2"/>
    <w:rsid w:val="000C03C1"/>
    <w:rsid w:val="000C0FE1"/>
    <w:rsid w:val="000C36D9"/>
    <w:rsid w:val="000C3B5E"/>
    <w:rsid w:val="000C3EBA"/>
    <w:rsid w:val="000C5D18"/>
    <w:rsid w:val="000D0816"/>
    <w:rsid w:val="000E3B57"/>
    <w:rsid w:val="000E49B4"/>
    <w:rsid w:val="000F7D26"/>
    <w:rsid w:val="00103E27"/>
    <w:rsid w:val="00105BA8"/>
    <w:rsid w:val="00112B3C"/>
    <w:rsid w:val="00120C7D"/>
    <w:rsid w:val="001218C5"/>
    <w:rsid w:val="001224EF"/>
    <w:rsid w:val="00122656"/>
    <w:rsid w:val="00127B1E"/>
    <w:rsid w:val="00130C65"/>
    <w:rsid w:val="00134CC7"/>
    <w:rsid w:val="00150CFA"/>
    <w:rsid w:val="00152019"/>
    <w:rsid w:val="00152BF9"/>
    <w:rsid w:val="0015547B"/>
    <w:rsid w:val="00157B7E"/>
    <w:rsid w:val="001609B9"/>
    <w:rsid w:val="0016215D"/>
    <w:rsid w:val="001655A4"/>
    <w:rsid w:val="001771EA"/>
    <w:rsid w:val="00181F66"/>
    <w:rsid w:val="00182742"/>
    <w:rsid w:val="001942F4"/>
    <w:rsid w:val="001A6D34"/>
    <w:rsid w:val="001C4D67"/>
    <w:rsid w:val="001D013D"/>
    <w:rsid w:val="001D07F8"/>
    <w:rsid w:val="001D6913"/>
    <w:rsid w:val="001E28D2"/>
    <w:rsid w:val="001E6915"/>
    <w:rsid w:val="002009AE"/>
    <w:rsid w:val="002103E9"/>
    <w:rsid w:val="0021263F"/>
    <w:rsid w:val="00215983"/>
    <w:rsid w:val="00217C0D"/>
    <w:rsid w:val="0022327A"/>
    <w:rsid w:val="0023015F"/>
    <w:rsid w:val="00230C6E"/>
    <w:rsid w:val="0023444F"/>
    <w:rsid w:val="00235D62"/>
    <w:rsid w:val="002436AE"/>
    <w:rsid w:val="0025079C"/>
    <w:rsid w:val="00251217"/>
    <w:rsid w:val="00253CF6"/>
    <w:rsid w:val="00264857"/>
    <w:rsid w:val="002655AC"/>
    <w:rsid w:val="00271AFE"/>
    <w:rsid w:val="0027451C"/>
    <w:rsid w:val="0027685E"/>
    <w:rsid w:val="0028706A"/>
    <w:rsid w:val="00295E1C"/>
    <w:rsid w:val="00296D16"/>
    <w:rsid w:val="002A23DE"/>
    <w:rsid w:val="002A5185"/>
    <w:rsid w:val="002B12FE"/>
    <w:rsid w:val="002B14EB"/>
    <w:rsid w:val="002B1EEF"/>
    <w:rsid w:val="002B3E00"/>
    <w:rsid w:val="002B545D"/>
    <w:rsid w:val="002D5212"/>
    <w:rsid w:val="002F1603"/>
    <w:rsid w:val="002F2FD2"/>
    <w:rsid w:val="002F3C3F"/>
    <w:rsid w:val="002F4BE9"/>
    <w:rsid w:val="00302637"/>
    <w:rsid w:val="003102E1"/>
    <w:rsid w:val="00312825"/>
    <w:rsid w:val="00314C7C"/>
    <w:rsid w:val="00325FBF"/>
    <w:rsid w:val="00345DE9"/>
    <w:rsid w:val="00346E4E"/>
    <w:rsid w:val="003600AC"/>
    <w:rsid w:val="00363ACB"/>
    <w:rsid w:val="00365950"/>
    <w:rsid w:val="003736E4"/>
    <w:rsid w:val="00382228"/>
    <w:rsid w:val="00384D6E"/>
    <w:rsid w:val="00392797"/>
    <w:rsid w:val="003956B9"/>
    <w:rsid w:val="003A0401"/>
    <w:rsid w:val="003A1C5A"/>
    <w:rsid w:val="003B60B1"/>
    <w:rsid w:val="003D16B7"/>
    <w:rsid w:val="003D38EB"/>
    <w:rsid w:val="003D646D"/>
    <w:rsid w:val="003E1AF6"/>
    <w:rsid w:val="003F079F"/>
    <w:rsid w:val="003F12C9"/>
    <w:rsid w:val="003F5BB4"/>
    <w:rsid w:val="00406B55"/>
    <w:rsid w:val="004105C7"/>
    <w:rsid w:val="00410977"/>
    <w:rsid w:val="0041633F"/>
    <w:rsid w:val="00424B49"/>
    <w:rsid w:val="00425657"/>
    <w:rsid w:val="004317A8"/>
    <w:rsid w:val="004414EC"/>
    <w:rsid w:val="00453362"/>
    <w:rsid w:val="004556EC"/>
    <w:rsid w:val="00465F84"/>
    <w:rsid w:val="00470407"/>
    <w:rsid w:val="00470F51"/>
    <w:rsid w:val="00471699"/>
    <w:rsid w:val="00473422"/>
    <w:rsid w:val="0048240F"/>
    <w:rsid w:val="0048306F"/>
    <w:rsid w:val="00483B00"/>
    <w:rsid w:val="004A5B47"/>
    <w:rsid w:val="004B422C"/>
    <w:rsid w:val="004B4C14"/>
    <w:rsid w:val="004B76DC"/>
    <w:rsid w:val="004C60EF"/>
    <w:rsid w:val="004C7EB9"/>
    <w:rsid w:val="004D583D"/>
    <w:rsid w:val="004D7F98"/>
    <w:rsid w:val="004E0E04"/>
    <w:rsid w:val="004E1DCF"/>
    <w:rsid w:val="004E1F0C"/>
    <w:rsid w:val="004E64B9"/>
    <w:rsid w:val="004F2817"/>
    <w:rsid w:val="004F75AE"/>
    <w:rsid w:val="0050464D"/>
    <w:rsid w:val="0051061B"/>
    <w:rsid w:val="005120D5"/>
    <w:rsid w:val="0052230E"/>
    <w:rsid w:val="0052445C"/>
    <w:rsid w:val="00525230"/>
    <w:rsid w:val="005273B2"/>
    <w:rsid w:val="00532117"/>
    <w:rsid w:val="005344A4"/>
    <w:rsid w:val="00536BC3"/>
    <w:rsid w:val="0054357A"/>
    <w:rsid w:val="005543A6"/>
    <w:rsid w:val="005554F4"/>
    <w:rsid w:val="0055793B"/>
    <w:rsid w:val="00560D7B"/>
    <w:rsid w:val="0056193A"/>
    <w:rsid w:val="00562DF2"/>
    <w:rsid w:val="00564C35"/>
    <w:rsid w:val="00570F2B"/>
    <w:rsid w:val="0058057C"/>
    <w:rsid w:val="005857BA"/>
    <w:rsid w:val="00587E39"/>
    <w:rsid w:val="00593500"/>
    <w:rsid w:val="00594E9E"/>
    <w:rsid w:val="005959FA"/>
    <w:rsid w:val="0059664D"/>
    <w:rsid w:val="005A0D49"/>
    <w:rsid w:val="005A4CBF"/>
    <w:rsid w:val="005B3DBD"/>
    <w:rsid w:val="005C26DE"/>
    <w:rsid w:val="005D2406"/>
    <w:rsid w:val="005F4478"/>
    <w:rsid w:val="005F5530"/>
    <w:rsid w:val="005F76BE"/>
    <w:rsid w:val="006001E1"/>
    <w:rsid w:val="00603D03"/>
    <w:rsid w:val="006050E2"/>
    <w:rsid w:val="00620405"/>
    <w:rsid w:val="00622298"/>
    <w:rsid w:val="006312E3"/>
    <w:rsid w:val="00633FCA"/>
    <w:rsid w:val="006409DE"/>
    <w:rsid w:val="00651C40"/>
    <w:rsid w:val="00651E50"/>
    <w:rsid w:val="00656496"/>
    <w:rsid w:val="00664D31"/>
    <w:rsid w:val="00665753"/>
    <w:rsid w:val="00665C40"/>
    <w:rsid w:val="00671AF5"/>
    <w:rsid w:val="006800DA"/>
    <w:rsid w:val="00685225"/>
    <w:rsid w:val="006903DC"/>
    <w:rsid w:val="006971B7"/>
    <w:rsid w:val="00697969"/>
    <w:rsid w:val="006A7B18"/>
    <w:rsid w:val="006B2B7C"/>
    <w:rsid w:val="006B5B21"/>
    <w:rsid w:val="006C0A67"/>
    <w:rsid w:val="006D1C19"/>
    <w:rsid w:val="006E58E7"/>
    <w:rsid w:val="006F18EC"/>
    <w:rsid w:val="006F2D9B"/>
    <w:rsid w:val="00703252"/>
    <w:rsid w:val="007034F5"/>
    <w:rsid w:val="00707058"/>
    <w:rsid w:val="00710613"/>
    <w:rsid w:val="00711C65"/>
    <w:rsid w:val="00712643"/>
    <w:rsid w:val="00717E91"/>
    <w:rsid w:val="00721E20"/>
    <w:rsid w:val="0072481D"/>
    <w:rsid w:val="00742A9B"/>
    <w:rsid w:val="00764ABA"/>
    <w:rsid w:val="00765E71"/>
    <w:rsid w:val="0076675B"/>
    <w:rsid w:val="007667ED"/>
    <w:rsid w:val="00782E0C"/>
    <w:rsid w:val="0078365D"/>
    <w:rsid w:val="007908FC"/>
    <w:rsid w:val="00791535"/>
    <w:rsid w:val="0079393F"/>
    <w:rsid w:val="007967B0"/>
    <w:rsid w:val="00796E84"/>
    <w:rsid w:val="007B4845"/>
    <w:rsid w:val="007B62B6"/>
    <w:rsid w:val="007C73C7"/>
    <w:rsid w:val="007D1CF2"/>
    <w:rsid w:val="007E34A1"/>
    <w:rsid w:val="007E45BE"/>
    <w:rsid w:val="007E4FA2"/>
    <w:rsid w:val="007E6F7B"/>
    <w:rsid w:val="007E74CB"/>
    <w:rsid w:val="007F245C"/>
    <w:rsid w:val="007F5CE2"/>
    <w:rsid w:val="007F64ED"/>
    <w:rsid w:val="007F6A2C"/>
    <w:rsid w:val="00810095"/>
    <w:rsid w:val="00813642"/>
    <w:rsid w:val="008217AE"/>
    <w:rsid w:val="00825637"/>
    <w:rsid w:val="0082760C"/>
    <w:rsid w:val="0083042D"/>
    <w:rsid w:val="00833CD1"/>
    <w:rsid w:val="00834A75"/>
    <w:rsid w:val="008355F0"/>
    <w:rsid w:val="00857057"/>
    <w:rsid w:val="008675EA"/>
    <w:rsid w:val="00872E89"/>
    <w:rsid w:val="00873EF4"/>
    <w:rsid w:val="00874206"/>
    <w:rsid w:val="008750BA"/>
    <w:rsid w:val="00885CF0"/>
    <w:rsid w:val="008A17D6"/>
    <w:rsid w:val="008B0226"/>
    <w:rsid w:val="008B4FCC"/>
    <w:rsid w:val="008B57B3"/>
    <w:rsid w:val="008B5F13"/>
    <w:rsid w:val="008C6FDC"/>
    <w:rsid w:val="008D056B"/>
    <w:rsid w:val="008D1C7F"/>
    <w:rsid w:val="008D21F4"/>
    <w:rsid w:val="008D537E"/>
    <w:rsid w:val="008D5E69"/>
    <w:rsid w:val="008E15C8"/>
    <w:rsid w:val="008E57C1"/>
    <w:rsid w:val="008E758A"/>
    <w:rsid w:val="008F4D0A"/>
    <w:rsid w:val="00900B73"/>
    <w:rsid w:val="00904CD3"/>
    <w:rsid w:val="009061B3"/>
    <w:rsid w:val="009077FC"/>
    <w:rsid w:val="00915AD1"/>
    <w:rsid w:val="00917CC8"/>
    <w:rsid w:val="00921C34"/>
    <w:rsid w:val="00930168"/>
    <w:rsid w:val="009304B4"/>
    <w:rsid w:val="0095431E"/>
    <w:rsid w:val="00956994"/>
    <w:rsid w:val="0095706B"/>
    <w:rsid w:val="009610CD"/>
    <w:rsid w:val="00962802"/>
    <w:rsid w:val="00965D5B"/>
    <w:rsid w:val="00970269"/>
    <w:rsid w:val="0097272D"/>
    <w:rsid w:val="00973700"/>
    <w:rsid w:val="0097726E"/>
    <w:rsid w:val="009777C3"/>
    <w:rsid w:val="0098752B"/>
    <w:rsid w:val="009A225E"/>
    <w:rsid w:val="009A3C55"/>
    <w:rsid w:val="009A6336"/>
    <w:rsid w:val="009B25A9"/>
    <w:rsid w:val="009B285A"/>
    <w:rsid w:val="009C2738"/>
    <w:rsid w:val="009C5B5E"/>
    <w:rsid w:val="009D19A0"/>
    <w:rsid w:val="009D1D03"/>
    <w:rsid w:val="009D4A43"/>
    <w:rsid w:val="009D6419"/>
    <w:rsid w:val="009E3ACD"/>
    <w:rsid w:val="009E6A4B"/>
    <w:rsid w:val="009F3F0F"/>
    <w:rsid w:val="009F5A1E"/>
    <w:rsid w:val="009F7168"/>
    <w:rsid w:val="00A01C54"/>
    <w:rsid w:val="00A124F5"/>
    <w:rsid w:val="00A13B86"/>
    <w:rsid w:val="00A23934"/>
    <w:rsid w:val="00A27374"/>
    <w:rsid w:val="00A3569E"/>
    <w:rsid w:val="00A379F6"/>
    <w:rsid w:val="00A40163"/>
    <w:rsid w:val="00A439D6"/>
    <w:rsid w:val="00A454C4"/>
    <w:rsid w:val="00A47B33"/>
    <w:rsid w:val="00A47DB6"/>
    <w:rsid w:val="00A5715E"/>
    <w:rsid w:val="00A66674"/>
    <w:rsid w:val="00A729F7"/>
    <w:rsid w:val="00A922EE"/>
    <w:rsid w:val="00A94BB7"/>
    <w:rsid w:val="00AA0DEF"/>
    <w:rsid w:val="00AA1117"/>
    <w:rsid w:val="00AA6BD4"/>
    <w:rsid w:val="00AB00A6"/>
    <w:rsid w:val="00AB174A"/>
    <w:rsid w:val="00AC448D"/>
    <w:rsid w:val="00AC5E8D"/>
    <w:rsid w:val="00AD1F0F"/>
    <w:rsid w:val="00AE1EAE"/>
    <w:rsid w:val="00AE54D1"/>
    <w:rsid w:val="00AE7FC5"/>
    <w:rsid w:val="00AF60C3"/>
    <w:rsid w:val="00B013A3"/>
    <w:rsid w:val="00B106B3"/>
    <w:rsid w:val="00B258CB"/>
    <w:rsid w:val="00B275FF"/>
    <w:rsid w:val="00B4580A"/>
    <w:rsid w:val="00B60915"/>
    <w:rsid w:val="00B618E8"/>
    <w:rsid w:val="00B63CB9"/>
    <w:rsid w:val="00B75320"/>
    <w:rsid w:val="00B81C97"/>
    <w:rsid w:val="00B92172"/>
    <w:rsid w:val="00B957A9"/>
    <w:rsid w:val="00B97DF7"/>
    <w:rsid w:val="00BA0BB3"/>
    <w:rsid w:val="00BB7F25"/>
    <w:rsid w:val="00BC0DB5"/>
    <w:rsid w:val="00BE1DC0"/>
    <w:rsid w:val="00BE6051"/>
    <w:rsid w:val="00BF5D34"/>
    <w:rsid w:val="00BF7980"/>
    <w:rsid w:val="00C02280"/>
    <w:rsid w:val="00C02FB0"/>
    <w:rsid w:val="00C06432"/>
    <w:rsid w:val="00C06F0B"/>
    <w:rsid w:val="00C07717"/>
    <w:rsid w:val="00C103D4"/>
    <w:rsid w:val="00C123BF"/>
    <w:rsid w:val="00C15A83"/>
    <w:rsid w:val="00C3406C"/>
    <w:rsid w:val="00C35179"/>
    <w:rsid w:val="00C43EF0"/>
    <w:rsid w:val="00C52BEE"/>
    <w:rsid w:val="00C5372D"/>
    <w:rsid w:val="00C6514E"/>
    <w:rsid w:val="00C702BD"/>
    <w:rsid w:val="00C8750B"/>
    <w:rsid w:val="00C87565"/>
    <w:rsid w:val="00C90AA2"/>
    <w:rsid w:val="00C93DF9"/>
    <w:rsid w:val="00C96CBF"/>
    <w:rsid w:val="00CA3646"/>
    <w:rsid w:val="00CA5D22"/>
    <w:rsid w:val="00CA7DEE"/>
    <w:rsid w:val="00CB01DB"/>
    <w:rsid w:val="00CB50AF"/>
    <w:rsid w:val="00CC418B"/>
    <w:rsid w:val="00CC5281"/>
    <w:rsid w:val="00CC7A55"/>
    <w:rsid w:val="00CE193D"/>
    <w:rsid w:val="00CE6FA1"/>
    <w:rsid w:val="00CF1DF5"/>
    <w:rsid w:val="00CF21F9"/>
    <w:rsid w:val="00D01990"/>
    <w:rsid w:val="00D16B9D"/>
    <w:rsid w:val="00D21220"/>
    <w:rsid w:val="00D352C5"/>
    <w:rsid w:val="00D37887"/>
    <w:rsid w:val="00D44F84"/>
    <w:rsid w:val="00D55DEB"/>
    <w:rsid w:val="00D6049A"/>
    <w:rsid w:val="00D62849"/>
    <w:rsid w:val="00D62E5D"/>
    <w:rsid w:val="00D77262"/>
    <w:rsid w:val="00D85ABE"/>
    <w:rsid w:val="00D86050"/>
    <w:rsid w:val="00D96FAA"/>
    <w:rsid w:val="00D97068"/>
    <w:rsid w:val="00DA2D5B"/>
    <w:rsid w:val="00DA7BB5"/>
    <w:rsid w:val="00DB5D06"/>
    <w:rsid w:val="00DB728F"/>
    <w:rsid w:val="00DB7D7F"/>
    <w:rsid w:val="00DC134E"/>
    <w:rsid w:val="00DC13CE"/>
    <w:rsid w:val="00DC2CD9"/>
    <w:rsid w:val="00DC6C60"/>
    <w:rsid w:val="00DD0AF9"/>
    <w:rsid w:val="00DD0BE3"/>
    <w:rsid w:val="00DD1776"/>
    <w:rsid w:val="00DE178D"/>
    <w:rsid w:val="00DE2AD5"/>
    <w:rsid w:val="00DE6035"/>
    <w:rsid w:val="00DF6F64"/>
    <w:rsid w:val="00E1316D"/>
    <w:rsid w:val="00E21224"/>
    <w:rsid w:val="00E30637"/>
    <w:rsid w:val="00E30BF1"/>
    <w:rsid w:val="00E44026"/>
    <w:rsid w:val="00E508C1"/>
    <w:rsid w:val="00E515DD"/>
    <w:rsid w:val="00E6580F"/>
    <w:rsid w:val="00E8071F"/>
    <w:rsid w:val="00E82AE8"/>
    <w:rsid w:val="00E832E5"/>
    <w:rsid w:val="00E906B2"/>
    <w:rsid w:val="00E92DF0"/>
    <w:rsid w:val="00E94DCB"/>
    <w:rsid w:val="00EB20EF"/>
    <w:rsid w:val="00EB2BBA"/>
    <w:rsid w:val="00EB6763"/>
    <w:rsid w:val="00EC3909"/>
    <w:rsid w:val="00EC7912"/>
    <w:rsid w:val="00ED19A5"/>
    <w:rsid w:val="00ED6A6D"/>
    <w:rsid w:val="00ED7B66"/>
    <w:rsid w:val="00EE39FB"/>
    <w:rsid w:val="00EE71A5"/>
    <w:rsid w:val="00F101BF"/>
    <w:rsid w:val="00F11482"/>
    <w:rsid w:val="00F11C14"/>
    <w:rsid w:val="00F204B2"/>
    <w:rsid w:val="00F248C1"/>
    <w:rsid w:val="00F24E6A"/>
    <w:rsid w:val="00F24F79"/>
    <w:rsid w:val="00F40016"/>
    <w:rsid w:val="00F411B6"/>
    <w:rsid w:val="00F413F8"/>
    <w:rsid w:val="00F42EEA"/>
    <w:rsid w:val="00F47FB6"/>
    <w:rsid w:val="00F51465"/>
    <w:rsid w:val="00F5424C"/>
    <w:rsid w:val="00F618CC"/>
    <w:rsid w:val="00F643ED"/>
    <w:rsid w:val="00F648D7"/>
    <w:rsid w:val="00F653DC"/>
    <w:rsid w:val="00F71AFF"/>
    <w:rsid w:val="00F7409F"/>
    <w:rsid w:val="00F83290"/>
    <w:rsid w:val="00F8400A"/>
    <w:rsid w:val="00F85D71"/>
    <w:rsid w:val="00F93154"/>
    <w:rsid w:val="00FB3F9A"/>
    <w:rsid w:val="00FB413F"/>
    <w:rsid w:val="00FC2B97"/>
    <w:rsid w:val="00FC4426"/>
    <w:rsid w:val="00FC5874"/>
    <w:rsid w:val="00FD495C"/>
    <w:rsid w:val="00FE23F3"/>
    <w:rsid w:val="00FE72D0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toc 1" w:uiPriority="39"/>
    <w:lsdException w:name="caption" w:semiHidden="1" w:unhideWhenUsed="1" w:qFormat="1"/>
    <w:lsdException w:name="List Bullet 3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14E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2B14EB"/>
    <w:pPr>
      <w:numPr>
        <w:numId w:val="3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qFormat/>
    <w:rsid w:val="002B14EB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2B14EB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2B14EB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2B14EB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2B14EB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2B14EB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2B14EB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2B14EB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  <w:rsid w:val="002B14EB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2B14EB"/>
  </w:style>
  <w:style w:type="paragraph" w:customStyle="1" w:styleId="Foto-centrada">
    <w:name w:val="Foto - centrada"/>
    <w:basedOn w:val="Normal"/>
    <w:rsid w:val="002B14EB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2B14EB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2B14EB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rsid w:val="002B14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B14E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B14EB"/>
  </w:style>
  <w:style w:type="paragraph" w:customStyle="1" w:styleId="comandoseinstrucciones">
    <w:name w:val="comandos e instrucciones"/>
    <w:link w:val="comandoseinstruccionesCarCar"/>
    <w:rsid w:val="002B14EB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2B14EB"/>
    <w:rPr>
      <w:rFonts w:ascii="Courier New" w:hAnsi="Courier New"/>
      <w:sz w:val="18"/>
      <w:shd w:val="clear" w:color="auto" w:fill="F6F6E2"/>
    </w:rPr>
  </w:style>
  <w:style w:type="numbering" w:customStyle="1" w:styleId="Vineta">
    <w:name w:val="Vineta"/>
    <w:rsid w:val="002B14EB"/>
    <w:pPr>
      <w:numPr>
        <w:numId w:val="2"/>
      </w:numPr>
    </w:pPr>
  </w:style>
  <w:style w:type="paragraph" w:customStyle="1" w:styleId="Lista0">
    <w:name w:val="Lista 0"/>
    <w:basedOn w:val="Normal"/>
    <w:qFormat/>
    <w:rsid w:val="002B14EB"/>
    <w:pPr>
      <w:numPr>
        <w:numId w:val="5"/>
      </w:numPr>
      <w:tabs>
        <w:tab w:val="left" w:pos="1344"/>
      </w:tabs>
      <w:spacing w:before="240"/>
      <w:ind w:left="1344" w:hanging="567"/>
    </w:pPr>
    <w:rPr>
      <w:b/>
      <w:color w:val="000080"/>
    </w:rPr>
  </w:style>
  <w:style w:type="character" w:styleId="Textoennegrita">
    <w:name w:val="Strong"/>
    <w:basedOn w:val="Fuentedeprrafopredeter"/>
    <w:qFormat/>
    <w:rsid w:val="002B14EB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2B14E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2B14EB"/>
    <w:pPr>
      <w:spacing w:before="360" w:after="360"/>
      <w:ind w:left="0"/>
      <w:jc w:val="left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customStyle="1" w:styleId="Estilo1">
    <w:name w:val="Estilo1"/>
    <w:basedOn w:val="Normal"/>
    <w:qFormat/>
    <w:rsid w:val="002B14EB"/>
  </w:style>
  <w:style w:type="paragraph" w:styleId="Lista2">
    <w:name w:val="List 2"/>
    <w:basedOn w:val="Normal"/>
    <w:rsid w:val="002B14EB"/>
    <w:pPr>
      <w:numPr>
        <w:numId w:val="6"/>
      </w:numPr>
      <w:tabs>
        <w:tab w:val="left" w:pos="1769"/>
      </w:tabs>
      <w:ind w:left="1769" w:hanging="567"/>
    </w:pPr>
  </w:style>
  <w:style w:type="paragraph" w:styleId="Lista3">
    <w:name w:val="List 3"/>
    <w:basedOn w:val="Normal"/>
    <w:rsid w:val="002B14EB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2B14EB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2B14EB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2B14EB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2B14EB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2B14EB"/>
  </w:style>
  <w:style w:type="paragraph" w:customStyle="1" w:styleId="Lista8">
    <w:name w:val="Lista 8"/>
    <w:basedOn w:val="Normal"/>
    <w:qFormat/>
    <w:rsid w:val="002B14EB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2B14EB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2B14EB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paragraph" w:styleId="Textodeglobo">
    <w:name w:val="Balloon Text"/>
    <w:basedOn w:val="Normal"/>
    <w:link w:val="TextodegloboCar"/>
    <w:rsid w:val="002B14E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B14E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65D5B"/>
    <w:pPr>
      <w:ind w:left="720"/>
      <w:contextualSpacing/>
    </w:pPr>
  </w:style>
  <w:style w:type="paragraph" w:styleId="Listaconvietas3">
    <w:name w:val="List Bullet 3"/>
    <w:basedOn w:val="Normal"/>
    <w:qFormat/>
    <w:rsid w:val="000F7D26"/>
    <w:pPr>
      <w:tabs>
        <w:tab w:val="left" w:pos="1769"/>
      </w:tabs>
      <w:ind w:left="1769" w:hanging="567"/>
    </w:pPr>
    <w:rPr>
      <w:color w:val="00000A"/>
    </w:rPr>
  </w:style>
  <w:style w:type="paragraph" w:styleId="TDC2">
    <w:name w:val="toc 2"/>
    <w:basedOn w:val="Normal"/>
    <w:next w:val="Normal"/>
    <w:autoRedefine/>
    <w:rsid w:val="002B14EB"/>
    <w:pPr>
      <w:spacing w:before="0" w:after="0"/>
      <w:ind w:left="0"/>
      <w:jc w:val="left"/>
    </w:pPr>
    <w:rPr>
      <w:rFonts w:asciiTheme="minorHAnsi" w:hAnsi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rsid w:val="002B14EB"/>
    <w:pPr>
      <w:spacing w:before="0" w:after="0"/>
      <w:ind w:left="0"/>
      <w:jc w:val="left"/>
    </w:pPr>
    <w:rPr>
      <w:rFonts w:asciiTheme="minorHAnsi" w:hAnsi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rsid w:val="002B14EB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rsid w:val="002B14EB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rsid w:val="002B14EB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rsid w:val="002B14EB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rsid w:val="002B14EB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rsid w:val="002B14EB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toc 1" w:uiPriority="39"/>
    <w:lsdException w:name="caption" w:semiHidden="1" w:unhideWhenUsed="1" w:qFormat="1"/>
    <w:lsdException w:name="List Bullet 3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14E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2B14EB"/>
    <w:pPr>
      <w:numPr>
        <w:numId w:val="3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qFormat/>
    <w:rsid w:val="002B14EB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2B14EB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2B14EB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2B14EB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2B14EB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2B14EB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2B14EB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2B14EB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  <w:rsid w:val="002B14EB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2B14EB"/>
  </w:style>
  <w:style w:type="paragraph" w:customStyle="1" w:styleId="Foto-centrada">
    <w:name w:val="Foto - centrada"/>
    <w:basedOn w:val="Normal"/>
    <w:rsid w:val="002B14EB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2B14EB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2B14EB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rsid w:val="002B14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B14E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B14EB"/>
  </w:style>
  <w:style w:type="paragraph" w:customStyle="1" w:styleId="comandoseinstrucciones">
    <w:name w:val="comandos e instrucciones"/>
    <w:link w:val="comandoseinstruccionesCarCar"/>
    <w:rsid w:val="002B14EB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2B14EB"/>
    <w:rPr>
      <w:rFonts w:ascii="Courier New" w:hAnsi="Courier New"/>
      <w:sz w:val="18"/>
      <w:shd w:val="clear" w:color="auto" w:fill="F6F6E2"/>
    </w:rPr>
  </w:style>
  <w:style w:type="numbering" w:customStyle="1" w:styleId="Vineta">
    <w:name w:val="Vineta"/>
    <w:rsid w:val="002B14EB"/>
    <w:pPr>
      <w:numPr>
        <w:numId w:val="2"/>
      </w:numPr>
    </w:pPr>
  </w:style>
  <w:style w:type="paragraph" w:customStyle="1" w:styleId="Lista0">
    <w:name w:val="Lista 0"/>
    <w:basedOn w:val="Normal"/>
    <w:qFormat/>
    <w:rsid w:val="002B14EB"/>
    <w:pPr>
      <w:numPr>
        <w:numId w:val="5"/>
      </w:numPr>
      <w:tabs>
        <w:tab w:val="left" w:pos="1344"/>
      </w:tabs>
      <w:spacing w:before="240"/>
      <w:ind w:left="1344" w:hanging="567"/>
    </w:pPr>
    <w:rPr>
      <w:b/>
      <w:color w:val="000080"/>
    </w:rPr>
  </w:style>
  <w:style w:type="character" w:styleId="Textoennegrita">
    <w:name w:val="Strong"/>
    <w:basedOn w:val="Fuentedeprrafopredeter"/>
    <w:qFormat/>
    <w:rsid w:val="002B14EB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2B14E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2B14EB"/>
    <w:pPr>
      <w:spacing w:before="360" w:after="360"/>
      <w:ind w:left="0"/>
      <w:jc w:val="left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customStyle="1" w:styleId="Estilo1">
    <w:name w:val="Estilo1"/>
    <w:basedOn w:val="Normal"/>
    <w:qFormat/>
    <w:rsid w:val="002B14EB"/>
  </w:style>
  <w:style w:type="paragraph" w:styleId="Lista2">
    <w:name w:val="List 2"/>
    <w:basedOn w:val="Normal"/>
    <w:rsid w:val="002B14EB"/>
    <w:pPr>
      <w:numPr>
        <w:numId w:val="6"/>
      </w:numPr>
      <w:tabs>
        <w:tab w:val="left" w:pos="1769"/>
      </w:tabs>
      <w:ind w:left="1769" w:hanging="567"/>
    </w:pPr>
  </w:style>
  <w:style w:type="paragraph" w:styleId="Lista3">
    <w:name w:val="List 3"/>
    <w:basedOn w:val="Normal"/>
    <w:rsid w:val="002B14EB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2B14EB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2B14EB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2B14EB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2B14EB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2B14EB"/>
  </w:style>
  <w:style w:type="paragraph" w:customStyle="1" w:styleId="Lista8">
    <w:name w:val="Lista 8"/>
    <w:basedOn w:val="Normal"/>
    <w:qFormat/>
    <w:rsid w:val="002B14EB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2B14EB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2B14EB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paragraph" w:styleId="Textodeglobo">
    <w:name w:val="Balloon Text"/>
    <w:basedOn w:val="Normal"/>
    <w:link w:val="TextodegloboCar"/>
    <w:rsid w:val="002B14E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B14E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65D5B"/>
    <w:pPr>
      <w:ind w:left="720"/>
      <w:contextualSpacing/>
    </w:pPr>
  </w:style>
  <w:style w:type="paragraph" w:styleId="Listaconvietas3">
    <w:name w:val="List Bullet 3"/>
    <w:basedOn w:val="Normal"/>
    <w:qFormat/>
    <w:rsid w:val="000F7D26"/>
    <w:pPr>
      <w:tabs>
        <w:tab w:val="left" w:pos="1769"/>
      </w:tabs>
      <w:ind w:left="1769" w:hanging="567"/>
    </w:pPr>
    <w:rPr>
      <w:color w:val="00000A"/>
    </w:rPr>
  </w:style>
  <w:style w:type="paragraph" w:styleId="TDC2">
    <w:name w:val="toc 2"/>
    <w:basedOn w:val="Normal"/>
    <w:next w:val="Normal"/>
    <w:autoRedefine/>
    <w:rsid w:val="002B14EB"/>
    <w:pPr>
      <w:spacing w:before="0" w:after="0"/>
      <w:ind w:left="0"/>
      <w:jc w:val="left"/>
    </w:pPr>
    <w:rPr>
      <w:rFonts w:asciiTheme="minorHAnsi" w:hAnsi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rsid w:val="002B14EB"/>
    <w:pPr>
      <w:spacing w:before="0" w:after="0"/>
      <w:ind w:left="0"/>
      <w:jc w:val="left"/>
    </w:pPr>
    <w:rPr>
      <w:rFonts w:asciiTheme="minorHAnsi" w:hAnsi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rsid w:val="002B14EB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rsid w:val="002B14EB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rsid w:val="002B14EB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rsid w:val="002B14EB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rsid w:val="002B14EB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rsid w:val="002B14EB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6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\AppData\Roaming\Microsoft\Plantillas\__Plantilla%20Apuntes%20Clase%200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12D1D-9DA9-4A22-A716-FF86D151F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2</TotalTime>
  <Pages>1</Pages>
  <Words>527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>RUP</Company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dani</dc:creator>
  <cp:lastModifiedBy>dani</cp:lastModifiedBy>
  <cp:revision>5</cp:revision>
  <cp:lastPrinted>2004-10-07T21:03:00Z</cp:lastPrinted>
  <dcterms:created xsi:type="dcterms:W3CDTF">2019-11-20T11:29:00Z</dcterms:created>
  <dcterms:modified xsi:type="dcterms:W3CDTF">2022-04-29T08:40:00Z</dcterms:modified>
</cp:coreProperties>
</file>