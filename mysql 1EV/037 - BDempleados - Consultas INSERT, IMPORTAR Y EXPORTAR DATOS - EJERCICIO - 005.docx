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919E" w14:textId="77777777" w:rsidR="00D62849" w:rsidRDefault="00D62849" w:rsidP="00703252">
      <w:pPr>
        <w:pStyle w:val="Lista0b"/>
      </w:pPr>
      <w:r>
        <w:t>Índice:</w:t>
      </w:r>
    </w:p>
    <w:p w14:paraId="37EC5B33" w14:textId="77777777" w:rsidR="00B013A3" w:rsidRDefault="00263AB6" w:rsidP="00A47DB6">
      <w:r>
        <w:fldChar w:fldCharType="begin"/>
      </w:r>
      <w:r w:rsidR="006721B7">
        <w:instrText xml:space="preserve"> TOC \o \h \z \u </w:instrText>
      </w:r>
      <w:r>
        <w:fldChar w:fldCharType="separate"/>
      </w:r>
      <w:r w:rsidR="00FB413F">
        <w:rPr>
          <w:b/>
          <w:bCs/>
          <w:noProof/>
        </w:rPr>
        <w:t>No se encontraron elementos de tabla de contenido.</w:t>
      </w:r>
      <w:r>
        <w:rPr>
          <w:b/>
          <w:bCs/>
          <w:noProof/>
        </w:rPr>
        <w:fldChar w:fldCharType="end"/>
      </w:r>
    </w:p>
    <w:p w14:paraId="017396A9" w14:textId="77777777" w:rsidR="008D21F4" w:rsidRDefault="00214344" w:rsidP="003D2684">
      <w:pPr>
        <w:pStyle w:val="Piedefoto"/>
      </w:pPr>
      <w:r w:rsidRPr="00214344">
        <w:rPr>
          <w:noProof/>
        </w:rPr>
        <w:drawing>
          <wp:inline distT="0" distB="0" distL="0" distR="0" wp14:anchorId="5E70E519" wp14:editId="2C11E832">
            <wp:extent cx="5612130" cy="311912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19120"/>
                    </a:xfrm>
                    <a:prstGeom prst="rect">
                      <a:avLst/>
                    </a:prstGeom>
                  </pic:spPr>
                </pic:pic>
              </a:graphicData>
            </a:graphic>
          </wp:inline>
        </w:drawing>
      </w:r>
    </w:p>
    <w:p w14:paraId="4A6790C9" w14:textId="77777777" w:rsidR="00CA06C1" w:rsidRDefault="003D2684" w:rsidP="003D2684">
      <w:pPr>
        <w:pStyle w:val="Ttulo1"/>
      </w:pPr>
      <w:proofErr w:type="spellStart"/>
      <w:r w:rsidRPr="003D2684">
        <w:t>BDempleados</w:t>
      </w:r>
      <w:proofErr w:type="spellEnd"/>
      <w:r w:rsidRPr="003D2684">
        <w:t xml:space="preserve"> - Consultas </w:t>
      </w:r>
      <w:r w:rsidR="002224A4">
        <w:t>INSERT</w:t>
      </w:r>
    </w:p>
    <w:p w14:paraId="022A3C20" w14:textId="77777777" w:rsidR="0053442E" w:rsidRDefault="0053442E" w:rsidP="0053442E">
      <w:pPr>
        <w:pStyle w:val="Ttulo2"/>
      </w:pPr>
      <w:r>
        <w:t>Teoría</w:t>
      </w:r>
    </w:p>
    <w:p w14:paraId="2951530B" w14:textId="77777777" w:rsidR="0053442E" w:rsidRDefault="00F007A7" w:rsidP="0053442E">
      <w:pPr>
        <w:pStyle w:val="comandoseinstrucciones"/>
        <w:rPr>
          <w:lang w:val="en-US"/>
        </w:rPr>
      </w:pPr>
      <w:r>
        <w:rPr>
          <w:noProof/>
        </w:rPr>
        <w:drawing>
          <wp:anchor distT="0" distB="0" distL="114300" distR="114300" simplePos="0" relativeHeight="251658240" behindDoc="0" locked="0" layoutInCell="1" allowOverlap="1" wp14:anchorId="46058029" wp14:editId="5C126EFF">
            <wp:simplePos x="0" y="0"/>
            <wp:positionH relativeFrom="column">
              <wp:posOffset>2337434</wp:posOffset>
            </wp:positionH>
            <wp:positionV relativeFrom="paragraph">
              <wp:posOffset>184149</wp:posOffset>
            </wp:positionV>
            <wp:extent cx="1204913" cy="22002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04913" cy="2200275"/>
                    </a:xfrm>
                    <a:prstGeom prst="rect">
                      <a:avLst/>
                    </a:prstGeom>
                  </pic:spPr>
                </pic:pic>
              </a:graphicData>
            </a:graphic>
          </wp:anchor>
        </w:drawing>
      </w:r>
      <w:r w:rsidR="0053442E" w:rsidRPr="0053442E">
        <w:rPr>
          <w:lang w:val="en-US"/>
        </w:rPr>
        <w:t>DROP TABLE IF EXISTS A;</w:t>
      </w:r>
    </w:p>
    <w:p w14:paraId="2FEBA86A" w14:textId="77777777" w:rsidR="00825B69" w:rsidRPr="0053442E" w:rsidRDefault="00825B69" w:rsidP="0053442E">
      <w:pPr>
        <w:pStyle w:val="comandoseinstrucciones"/>
        <w:rPr>
          <w:lang w:val="en-US"/>
        </w:rPr>
      </w:pPr>
    </w:p>
    <w:p w14:paraId="7EA8A5B3" w14:textId="77777777" w:rsidR="0053442E" w:rsidRPr="0053442E" w:rsidRDefault="0053442E" w:rsidP="0053442E">
      <w:pPr>
        <w:pStyle w:val="comandoseinstrucciones"/>
        <w:rPr>
          <w:lang w:val="en-US"/>
        </w:rPr>
      </w:pPr>
      <w:r w:rsidRPr="0053442E">
        <w:rPr>
          <w:lang w:val="en-US"/>
        </w:rPr>
        <w:t>CREATE TABLE A(</w:t>
      </w:r>
    </w:p>
    <w:p w14:paraId="26E9B0E6" w14:textId="77777777" w:rsidR="0053442E" w:rsidRPr="0053442E" w:rsidRDefault="0053442E" w:rsidP="0053442E">
      <w:pPr>
        <w:pStyle w:val="comandoseinstrucciones"/>
        <w:rPr>
          <w:lang w:val="en-US"/>
        </w:rPr>
      </w:pPr>
      <w:r w:rsidRPr="0053442E">
        <w:rPr>
          <w:lang w:val="en-US"/>
        </w:rPr>
        <w:tab/>
        <w:t>b SERIAL,</w:t>
      </w:r>
    </w:p>
    <w:p w14:paraId="6E343E8B" w14:textId="77777777" w:rsidR="0053442E" w:rsidRPr="0053442E" w:rsidRDefault="0053442E" w:rsidP="0053442E">
      <w:pPr>
        <w:pStyle w:val="comandoseinstrucciones"/>
        <w:rPr>
          <w:lang w:val="en-US"/>
        </w:rPr>
      </w:pPr>
      <w:r w:rsidRPr="0053442E">
        <w:rPr>
          <w:lang w:val="en-US"/>
        </w:rPr>
        <w:t>c VARCHAR(3),</w:t>
      </w:r>
    </w:p>
    <w:p w14:paraId="65505647" w14:textId="77777777" w:rsidR="0053442E" w:rsidRPr="0053442E" w:rsidRDefault="0053442E" w:rsidP="0053442E">
      <w:pPr>
        <w:pStyle w:val="comandoseinstrucciones"/>
        <w:rPr>
          <w:lang w:val="en-US"/>
        </w:rPr>
      </w:pPr>
      <w:r w:rsidRPr="0053442E">
        <w:rPr>
          <w:lang w:val="en-US"/>
        </w:rPr>
        <w:t xml:space="preserve">    PRIMARY KEY (b));</w:t>
      </w:r>
    </w:p>
    <w:p w14:paraId="560ABE54" w14:textId="77777777" w:rsidR="0053442E" w:rsidRPr="0053442E" w:rsidRDefault="0053442E" w:rsidP="0053442E">
      <w:pPr>
        <w:pStyle w:val="comandoseinstrucciones"/>
        <w:rPr>
          <w:lang w:val="en-US"/>
        </w:rPr>
      </w:pPr>
    </w:p>
    <w:p w14:paraId="753482DD" w14:textId="77777777" w:rsidR="0053442E" w:rsidRPr="0053442E" w:rsidRDefault="0053442E" w:rsidP="0053442E">
      <w:pPr>
        <w:pStyle w:val="comandoseinstrucciones"/>
        <w:rPr>
          <w:lang w:val="en-US"/>
        </w:rPr>
      </w:pPr>
      <w:r w:rsidRPr="0053442E">
        <w:rPr>
          <w:lang w:val="en-US"/>
        </w:rPr>
        <w:t>INSERT into A values</w:t>
      </w:r>
    </w:p>
    <w:p w14:paraId="7A8D5D21" w14:textId="77777777" w:rsidR="0053442E" w:rsidRPr="0053442E" w:rsidRDefault="0053442E" w:rsidP="0053442E">
      <w:pPr>
        <w:pStyle w:val="comandoseinstrucciones"/>
        <w:rPr>
          <w:lang w:val="en-US"/>
        </w:rPr>
      </w:pPr>
      <w:r w:rsidRPr="0053442E">
        <w:rPr>
          <w:lang w:val="en-US"/>
        </w:rPr>
        <w:t>(NULL, 'AAA');</w:t>
      </w:r>
    </w:p>
    <w:p w14:paraId="1C3ABD24" w14:textId="77777777" w:rsidR="0053442E" w:rsidRPr="0053442E" w:rsidRDefault="0053442E" w:rsidP="0053442E">
      <w:pPr>
        <w:pStyle w:val="comandoseinstrucciones"/>
        <w:rPr>
          <w:lang w:val="en-US"/>
        </w:rPr>
      </w:pPr>
      <w:r w:rsidRPr="0053442E">
        <w:rPr>
          <w:lang w:val="en-US"/>
        </w:rPr>
        <w:t>INSERT into A(c) values</w:t>
      </w:r>
    </w:p>
    <w:p w14:paraId="1476D530" w14:textId="77777777" w:rsidR="0053442E" w:rsidRPr="0053442E" w:rsidRDefault="0053442E" w:rsidP="0053442E">
      <w:pPr>
        <w:pStyle w:val="comandoseinstrucciones"/>
        <w:rPr>
          <w:lang w:val="en-US"/>
        </w:rPr>
      </w:pPr>
      <w:r w:rsidRPr="0053442E">
        <w:rPr>
          <w:lang w:val="en-US"/>
        </w:rPr>
        <w:t>('BBB');</w:t>
      </w:r>
    </w:p>
    <w:p w14:paraId="2DDD5460" w14:textId="77777777" w:rsidR="0053442E" w:rsidRPr="0053442E" w:rsidRDefault="0053442E" w:rsidP="0053442E">
      <w:pPr>
        <w:pStyle w:val="comandoseinstrucciones"/>
        <w:rPr>
          <w:lang w:val="en-US"/>
        </w:rPr>
      </w:pPr>
    </w:p>
    <w:p w14:paraId="1EFABAB9" w14:textId="77777777" w:rsidR="0053442E" w:rsidRPr="0053442E" w:rsidRDefault="0053442E" w:rsidP="0053442E">
      <w:pPr>
        <w:pStyle w:val="comandoseinstrucciones"/>
        <w:rPr>
          <w:lang w:val="en-US"/>
        </w:rPr>
      </w:pPr>
      <w:r w:rsidRPr="0053442E">
        <w:rPr>
          <w:lang w:val="en-US"/>
        </w:rPr>
        <w:t>INSERT into A values</w:t>
      </w:r>
    </w:p>
    <w:p w14:paraId="13DA0880" w14:textId="77777777" w:rsidR="0053442E" w:rsidRPr="0053442E" w:rsidRDefault="0053442E" w:rsidP="0053442E">
      <w:pPr>
        <w:pStyle w:val="comandoseinstrucciones"/>
        <w:rPr>
          <w:lang w:val="en-US"/>
        </w:rPr>
      </w:pPr>
      <w:r w:rsidRPr="0053442E">
        <w:rPr>
          <w:lang w:val="en-US"/>
        </w:rPr>
        <w:t>(25,'C25'),</w:t>
      </w:r>
    </w:p>
    <w:p w14:paraId="2E84E04E" w14:textId="77777777" w:rsidR="0053442E" w:rsidRPr="0053442E" w:rsidRDefault="0053442E" w:rsidP="0053442E">
      <w:pPr>
        <w:pStyle w:val="comandoseinstrucciones"/>
        <w:rPr>
          <w:lang w:val="en-US"/>
        </w:rPr>
      </w:pPr>
      <w:r w:rsidRPr="0053442E">
        <w:rPr>
          <w:lang w:val="en-US"/>
        </w:rPr>
        <w:t>(NULL,'DDD');</w:t>
      </w:r>
    </w:p>
    <w:p w14:paraId="3A9DE6F4" w14:textId="77777777" w:rsidR="0053442E" w:rsidRPr="0053442E" w:rsidRDefault="0053442E" w:rsidP="0053442E">
      <w:pPr>
        <w:pStyle w:val="comandoseinstrucciones"/>
        <w:rPr>
          <w:lang w:val="en-US"/>
        </w:rPr>
      </w:pPr>
    </w:p>
    <w:p w14:paraId="56B1F794" w14:textId="77777777" w:rsidR="0053442E" w:rsidRPr="0053442E" w:rsidRDefault="0053442E" w:rsidP="0053442E">
      <w:pPr>
        <w:pStyle w:val="comandoseinstrucciones"/>
        <w:rPr>
          <w:lang w:val="en-US"/>
        </w:rPr>
      </w:pPr>
      <w:r w:rsidRPr="0053442E">
        <w:rPr>
          <w:lang w:val="en-US"/>
        </w:rPr>
        <w:t>INSERT into A values</w:t>
      </w:r>
    </w:p>
    <w:p w14:paraId="0473D9E9" w14:textId="77777777" w:rsidR="0053442E" w:rsidRPr="001B1AFC" w:rsidRDefault="0053442E" w:rsidP="0053442E">
      <w:pPr>
        <w:pStyle w:val="comandoseinstrucciones"/>
        <w:rPr>
          <w:lang w:val="en-US"/>
        </w:rPr>
      </w:pPr>
      <w:r w:rsidRPr="001B1AFC">
        <w:rPr>
          <w:lang w:val="en-US"/>
        </w:rPr>
        <w:t>(13,'E13'),</w:t>
      </w:r>
    </w:p>
    <w:p w14:paraId="6B7B7DC2" w14:textId="77777777" w:rsidR="0053442E" w:rsidRPr="001B1AFC" w:rsidRDefault="0053442E" w:rsidP="0053442E">
      <w:pPr>
        <w:pStyle w:val="comandoseinstrucciones"/>
        <w:rPr>
          <w:lang w:val="en-US"/>
        </w:rPr>
      </w:pPr>
      <w:r w:rsidRPr="001B1AFC">
        <w:rPr>
          <w:lang w:val="en-US"/>
        </w:rPr>
        <w:t>(NULL,'FFF');</w:t>
      </w:r>
    </w:p>
    <w:p w14:paraId="7B946B91" w14:textId="77777777" w:rsidR="00825B69" w:rsidRPr="001B1AFC" w:rsidRDefault="00825B69" w:rsidP="0053442E">
      <w:pPr>
        <w:pStyle w:val="comandoseinstrucciones"/>
        <w:rPr>
          <w:lang w:val="en-US"/>
        </w:rPr>
      </w:pPr>
    </w:p>
    <w:p w14:paraId="07EF8FB1" w14:textId="77777777" w:rsidR="0053442E" w:rsidRPr="001B1AFC" w:rsidRDefault="0053442E" w:rsidP="0053442E">
      <w:pPr>
        <w:pStyle w:val="comandoseinstrucciones"/>
        <w:rPr>
          <w:lang w:val="en-US"/>
        </w:rPr>
      </w:pPr>
      <w:r w:rsidRPr="001B1AFC">
        <w:rPr>
          <w:lang w:val="en-US"/>
        </w:rPr>
        <w:t>SELECT * FROM A;</w:t>
      </w:r>
    </w:p>
    <w:p w14:paraId="0C683014" w14:textId="77777777" w:rsidR="006721B7" w:rsidRPr="001B1AFC" w:rsidRDefault="006721B7" w:rsidP="0053442E">
      <w:pPr>
        <w:pStyle w:val="comandoseinstrucciones"/>
        <w:rPr>
          <w:lang w:val="en-US"/>
        </w:rPr>
      </w:pPr>
    </w:p>
    <w:p w14:paraId="14091A47" w14:textId="77777777" w:rsidR="0053442E" w:rsidRPr="001B1AFC" w:rsidRDefault="0053442E" w:rsidP="00302F53">
      <w:pPr>
        <w:rPr>
          <w:lang w:val="en-US"/>
        </w:rPr>
      </w:pPr>
    </w:p>
    <w:p w14:paraId="3C41D34F" w14:textId="77777777" w:rsidR="0053442E" w:rsidRPr="001B1AFC" w:rsidRDefault="0053442E" w:rsidP="0053442E">
      <w:pPr>
        <w:rPr>
          <w:lang w:val="en-US"/>
        </w:rPr>
      </w:pPr>
    </w:p>
    <w:p w14:paraId="44545C69" w14:textId="77777777" w:rsidR="0053442E" w:rsidRDefault="0053442E" w:rsidP="0053442E">
      <w:pPr>
        <w:pStyle w:val="Ttulo2"/>
      </w:pPr>
      <w:r>
        <w:t>Ejercicios</w:t>
      </w:r>
    </w:p>
    <w:p w14:paraId="7369F265" w14:textId="77777777" w:rsidR="0053442E" w:rsidRDefault="0053442E" w:rsidP="0053442E"/>
    <w:p w14:paraId="42850D1E" w14:textId="77777777" w:rsidR="00CA06C1" w:rsidRDefault="002224A4" w:rsidP="00CA06C1">
      <w:pPr>
        <w:pStyle w:val="Lista2"/>
      </w:pPr>
      <w:r>
        <w:lastRenderedPageBreak/>
        <w:t>Insertar los siguientes departamentos</w:t>
      </w:r>
      <w:r w:rsidR="003A24DF">
        <w:t xml:space="preserve"> mediante comandos</w:t>
      </w:r>
      <w:r>
        <w:t xml:space="preserve"> INSERT</w:t>
      </w:r>
      <w:r w:rsidR="003A24DF">
        <w:t xml:space="preserve"> individuales para cada fila:</w:t>
      </w:r>
    </w:p>
    <w:p w14:paraId="697255F1" w14:textId="77777777" w:rsidR="009E369D" w:rsidRPr="002355AA" w:rsidRDefault="009E369D" w:rsidP="000B1E5C">
      <w:pPr>
        <w:pStyle w:val="comandoseinstrucciones"/>
        <w:tabs>
          <w:tab w:val="left" w:pos="1134"/>
          <w:tab w:val="left" w:pos="2268"/>
          <w:tab w:val="center" w:pos="4528"/>
        </w:tabs>
        <w:rPr>
          <w:b/>
        </w:rPr>
      </w:pPr>
    </w:p>
    <w:p w14:paraId="7D9BA206" w14:textId="77777777" w:rsidR="003A24DF" w:rsidRDefault="003A24DF" w:rsidP="009137ED">
      <w:pPr>
        <w:pStyle w:val="Lista2"/>
      </w:pPr>
      <w:r>
        <w:t>Insertar los siguientes departamentos mediante un único comando INSERT</w:t>
      </w:r>
    </w:p>
    <w:p w14:paraId="65B7321D" w14:textId="77777777" w:rsidR="009E369D" w:rsidRPr="002355AA" w:rsidRDefault="009E369D" w:rsidP="000B1E5C">
      <w:pPr>
        <w:pStyle w:val="comandoseinstrucciones"/>
        <w:rPr>
          <w:b/>
        </w:rPr>
      </w:pPr>
    </w:p>
    <w:p w14:paraId="6AFC0084" w14:textId="77777777" w:rsidR="00E63BA6" w:rsidRDefault="004C023B" w:rsidP="00903F6B">
      <w:pPr>
        <w:pStyle w:val="Lista2"/>
      </w:pPr>
      <w:r>
        <w:t>A</w:t>
      </w:r>
      <w:r w:rsidR="00E63BA6">
        <w:t xml:space="preserve"> efectos de rapidez, ¿es más rápido alguno de los métodos anteriores</w:t>
      </w:r>
      <w:r w:rsidR="007F25FA">
        <w:t xml:space="preserve"> cuando se desea insertar muchas filas</w:t>
      </w:r>
      <w:r w:rsidR="00E63BA6">
        <w:t>?</w:t>
      </w:r>
    </w:p>
    <w:p w14:paraId="39D04C4B" w14:textId="77777777" w:rsidR="009E369D" w:rsidRDefault="009E369D" w:rsidP="00E63BA6">
      <w:pPr>
        <w:pStyle w:val="comandoseinstrucciones"/>
      </w:pPr>
    </w:p>
    <w:p w14:paraId="64385FD9" w14:textId="77777777" w:rsidR="00EC484B" w:rsidRDefault="00EC484B" w:rsidP="00903F6B">
      <w:pPr>
        <w:pStyle w:val="Lista2"/>
      </w:pPr>
      <w:r>
        <w:t>¿Existe algún otro mecanismo para acelerar la inserción de filas en una tabla?</w:t>
      </w:r>
    </w:p>
    <w:p w14:paraId="685F999C" w14:textId="716FDCCC" w:rsidR="00E15D1A" w:rsidRDefault="00E15D1A" w:rsidP="00EC484B">
      <w:pPr>
        <w:pStyle w:val="comandoseinstrucciones"/>
      </w:pPr>
    </w:p>
    <w:p w14:paraId="3694D3A2" w14:textId="77777777" w:rsidR="00E15D1A" w:rsidRDefault="00E15D1A" w:rsidP="00EC484B">
      <w:pPr>
        <w:pStyle w:val="comandoseinstrucciones"/>
        <w:rPr>
          <w:rStyle w:val="comandoseinstruccionesCarCar"/>
        </w:rPr>
      </w:pPr>
    </w:p>
    <w:p w14:paraId="0687BF27" w14:textId="77777777" w:rsidR="003A3CFA" w:rsidRDefault="003A3CFA" w:rsidP="003A3CFA">
      <w:pPr>
        <w:pStyle w:val="Lista2"/>
      </w:pPr>
      <w:r>
        <w:t>Crear la tabla Mobiliario que tenga 2 atributos:</w:t>
      </w:r>
    </w:p>
    <w:p w14:paraId="20BCF1B8" w14:textId="77777777" w:rsidR="003A3CFA" w:rsidRDefault="003A3CFA" w:rsidP="003A3CFA">
      <w:pPr>
        <w:pStyle w:val="Lista3"/>
      </w:pPr>
      <w:proofErr w:type="spellStart"/>
      <w:r w:rsidRPr="00D90D6A">
        <w:rPr>
          <w:b/>
        </w:rPr>
        <w:t>id_mueble</w:t>
      </w:r>
      <w:proofErr w:type="spellEnd"/>
      <w:r>
        <w:t xml:space="preserve">: PRIMARY KEY </w:t>
      </w:r>
      <w:proofErr w:type="spellStart"/>
      <w:r w:rsidRPr="00D90D6A">
        <w:rPr>
          <w:i/>
        </w:rPr>
        <w:t>autonomúmerica</w:t>
      </w:r>
      <w:proofErr w:type="spellEnd"/>
    </w:p>
    <w:p w14:paraId="0B91DC50" w14:textId="77777777" w:rsidR="003A3CFA" w:rsidRDefault="003A3CFA" w:rsidP="003A3CFA">
      <w:pPr>
        <w:pStyle w:val="Lista3"/>
      </w:pPr>
      <w:r w:rsidRPr="00D90D6A">
        <w:rPr>
          <w:b/>
        </w:rPr>
        <w:t>descripción</w:t>
      </w:r>
      <w:r>
        <w:t xml:space="preserve">: </w:t>
      </w:r>
    </w:p>
    <w:p w14:paraId="75BDB2F0" w14:textId="77777777" w:rsidR="003A3CFA" w:rsidRDefault="003A3CFA" w:rsidP="003A3CFA">
      <w:pPr>
        <w:pStyle w:val="Lista3"/>
      </w:pPr>
      <w:r w:rsidRPr="00D90D6A">
        <w:rPr>
          <w:b/>
        </w:rPr>
        <w:t>departamento</w:t>
      </w:r>
      <w:r>
        <w:t>: indica el nombre departamento al que pertenece, relacionado con la tabla departamentos.</w:t>
      </w:r>
    </w:p>
    <w:p w14:paraId="0986A524" w14:textId="77777777" w:rsidR="003A3CFA" w:rsidRDefault="003A3CFA" w:rsidP="003A3CFA">
      <w:r>
        <w:t>Introduce filas en la tabla:</w:t>
      </w:r>
    </w:p>
    <w:p w14:paraId="0D7A049D" w14:textId="77777777" w:rsidR="003A3CFA" w:rsidRDefault="003A3CFA" w:rsidP="003A3CFA">
      <w:pPr>
        <w:pStyle w:val="Lista3"/>
      </w:pPr>
      <w:r>
        <w:t>Usando el comando INSERT proporcionando valores a todos los atributos</w:t>
      </w:r>
    </w:p>
    <w:p w14:paraId="1D0FA6CC" w14:textId="77777777" w:rsidR="003A3CFA" w:rsidRDefault="003A3CFA" w:rsidP="003A3CFA">
      <w:pPr>
        <w:pStyle w:val="Lista3"/>
      </w:pPr>
      <w:r>
        <w:t>Usando el comando INSERT especificando sólo las columnas a las que vamos a dar valor explícitamente.</w:t>
      </w:r>
    </w:p>
    <w:p w14:paraId="080095C2" w14:textId="77777777" w:rsidR="000B1E5C" w:rsidRDefault="000B1E5C" w:rsidP="00A82590">
      <w:pPr>
        <w:pStyle w:val="comandoseinstrucciones"/>
      </w:pPr>
    </w:p>
    <w:p w14:paraId="197DDE6A" w14:textId="77777777" w:rsidR="009137ED" w:rsidRDefault="009137ED" w:rsidP="009137ED">
      <w:pPr>
        <w:pStyle w:val="Lista2"/>
      </w:pPr>
      <w:r>
        <w:t>Insertar los siguientes empleados mediante comandos INSERT individuales para cada fila</w:t>
      </w:r>
      <w:r w:rsidR="00BF151D">
        <w:t>. Averigua por qué se produce un error y busca en los apuntes 2 posibles soluciones al problema.</w:t>
      </w:r>
    </w:p>
    <w:p w14:paraId="124B4478" w14:textId="77777777" w:rsidR="00496767" w:rsidRPr="007A64EF" w:rsidRDefault="00496767" w:rsidP="00BF151D">
      <w:pPr>
        <w:pStyle w:val="comandoseinstrucciones"/>
        <w:rPr>
          <w:b/>
        </w:rPr>
      </w:pPr>
    </w:p>
    <w:p w14:paraId="6C8E6A2F" w14:textId="77777777" w:rsidR="003A24DF" w:rsidRDefault="003A24DF" w:rsidP="00BF151D"/>
    <w:p w14:paraId="2E8C8EED" w14:textId="77777777" w:rsidR="00C3797A" w:rsidRDefault="00511E18" w:rsidP="00BF151D">
      <w:r>
        <w:t>Solución:</w:t>
      </w:r>
    </w:p>
    <w:p w14:paraId="6EB159B2" w14:textId="77777777" w:rsidR="000173E6" w:rsidRDefault="000173E6" w:rsidP="00C3797A">
      <w:pPr>
        <w:pStyle w:val="comandoseinstrucciones"/>
      </w:pPr>
    </w:p>
    <w:p w14:paraId="24CAEA7E" w14:textId="77777777" w:rsidR="00C3797A" w:rsidRDefault="00C1065A" w:rsidP="00C1065A">
      <w:pPr>
        <w:pStyle w:val="Lista2"/>
      </w:pPr>
      <w:r>
        <w:t>Insertar la siguiente fila, averiguar cuál es e</w:t>
      </w:r>
      <w:r w:rsidR="001A20F6">
        <w:t>l</w:t>
      </w:r>
      <w:r>
        <w:t xml:space="preserve"> problema y proponer una solución.</w:t>
      </w:r>
    </w:p>
    <w:p w14:paraId="6E6DBC29" w14:textId="77777777" w:rsidR="00C1065A" w:rsidRDefault="00C1065A" w:rsidP="00C1065A">
      <w:pPr>
        <w:pStyle w:val="comandoseinstrucciones"/>
      </w:pPr>
    </w:p>
    <w:p w14:paraId="02D85F91" w14:textId="77777777" w:rsidR="00C1065A" w:rsidRDefault="00C1065A" w:rsidP="00BF151D"/>
    <w:p w14:paraId="41D6FC17" w14:textId="77777777" w:rsidR="00F260D1" w:rsidRDefault="00F260D1" w:rsidP="00F260D1">
      <w:pPr>
        <w:pStyle w:val="Lista2"/>
      </w:pPr>
      <w:r>
        <w:t xml:space="preserve">Crear una nueva tabla llamada </w:t>
      </w:r>
      <w:proofErr w:type="spellStart"/>
      <w:r w:rsidRPr="00F260D1">
        <w:rPr>
          <w:i/>
        </w:rPr>
        <w:t>empleados_antiguos</w:t>
      </w:r>
      <w:proofErr w:type="spellEnd"/>
      <w:r>
        <w:t xml:space="preserve"> a partir de la tabla </w:t>
      </w:r>
      <w:r w:rsidRPr="00F260D1">
        <w:rPr>
          <w:i/>
        </w:rPr>
        <w:t>empleados</w:t>
      </w:r>
      <w:r>
        <w:t xml:space="preserve"> (</w:t>
      </w:r>
      <w:r w:rsidR="00943837">
        <w:t>debe crearse utilizando el resultado de un SELECT</w:t>
      </w:r>
      <w:r>
        <w:t>)</w:t>
      </w:r>
      <w:r w:rsidR="005C3E3D">
        <w:t>, la tabla tendrá los mismos atributos (pero ninguna KEY),</w:t>
      </w:r>
      <w:r>
        <w:t xml:space="preserve"> e insertar en ella al empleado 8904</w:t>
      </w:r>
      <w:r w:rsidR="006D6F28">
        <w:t xml:space="preserve">. </w:t>
      </w:r>
    </w:p>
    <w:p w14:paraId="4653C24B" w14:textId="77777777" w:rsidR="00496767" w:rsidRPr="009F743F" w:rsidRDefault="00496767" w:rsidP="006D6F28">
      <w:pPr>
        <w:pStyle w:val="comandoseinstrucciones"/>
        <w:rPr>
          <w:b/>
        </w:rPr>
      </w:pPr>
    </w:p>
    <w:p w14:paraId="16518865" w14:textId="77777777" w:rsidR="000100F3" w:rsidRDefault="000100F3" w:rsidP="00935714">
      <w:pPr>
        <w:pStyle w:val="Lista2"/>
      </w:pPr>
      <w:r>
        <w:t xml:space="preserve">Usando el </w:t>
      </w:r>
      <w:proofErr w:type="spellStart"/>
      <w:r>
        <w:t>Workbench</w:t>
      </w:r>
      <w:proofErr w:type="spellEnd"/>
      <w:r>
        <w:t xml:space="preserve"> copiar al portapapeles la instrucción CREATE TABLE que ha creado la tabla </w:t>
      </w:r>
      <w:proofErr w:type="spellStart"/>
      <w:r w:rsidR="001A20F6" w:rsidRPr="00F260D1">
        <w:rPr>
          <w:i/>
        </w:rPr>
        <w:t>empleados_antiguos</w:t>
      </w:r>
      <w:r>
        <w:t>del</w:t>
      </w:r>
      <w:proofErr w:type="spellEnd"/>
      <w:r>
        <w:t xml:space="preserve"> ejercicio anterior y comprobar que diferencias tiene respecto al comando que crea la tabla </w:t>
      </w:r>
      <w:r w:rsidRPr="000100F3">
        <w:rPr>
          <w:i/>
        </w:rPr>
        <w:t>empleados</w:t>
      </w:r>
      <w:r>
        <w:t>.</w:t>
      </w:r>
    </w:p>
    <w:p w14:paraId="0F1FFD0A" w14:textId="77777777" w:rsidR="00496767" w:rsidRPr="00CB65F2" w:rsidRDefault="00496767" w:rsidP="00CB65F2">
      <w:pPr>
        <w:pStyle w:val="comandoseinstrucciones"/>
      </w:pPr>
    </w:p>
    <w:p w14:paraId="593B1E35" w14:textId="77777777" w:rsidR="00DB5A30" w:rsidRDefault="00DB5A30" w:rsidP="00DB5A30">
      <w:pPr>
        <w:pStyle w:val="Lista2"/>
      </w:pPr>
      <w:r>
        <w:t xml:space="preserve">Crear una nueva tabla llamada </w:t>
      </w:r>
      <w:proofErr w:type="spellStart"/>
      <w:r w:rsidRPr="00F260D1">
        <w:rPr>
          <w:i/>
        </w:rPr>
        <w:t>empleados_antiguos</w:t>
      </w:r>
      <w:r>
        <w:rPr>
          <w:i/>
        </w:rPr>
        <w:t>_reducida</w:t>
      </w:r>
      <w:proofErr w:type="spellEnd"/>
      <w:r>
        <w:t xml:space="preserve"> a partir de la tabla </w:t>
      </w:r>
      <w:r w:rsidRPr="00F260D1">
        <w:rPr>
          <w:i/>
        </w:rPr>
        <w:t>empleados</w:t>
      </w:r>
      <w:r>
        <w:t xml:space="preserve"> (</w:t>
      </w:r>
      <w:r w:rsidR="00943837">
        <w:t>debe crearse utilizando el resultado de un SELECT</w:t>
      </w:r>
      <w:r>
        <w:t xml:space="preserve">) que incluya </w:t>
      </w:r>
      <w:r w:rsidR="005534C5">
        <w:t xml:space="preserve">sólo estos atributos </w:t>
      </w:r>
      <w:r w:rsidR="00AF1163">
        <w:t>(</w:t>
      </w:r>
      <w:proofErr w:type="spellStart"/>
      <w:r>
        <w:t>emp_no</w:t>
      </w:r>
      <w:proofErr w:type="spellEnd"/>
      <w:r>
        <w:t>, apellido</w:t>
      </w:r>
      <w:r w:rsidR="00AF1163">
        <w:t>1, apellido2</w:t>
      </w:r>
      <w:r>
        <w:t xml:space="preserve"> y nombre</w:t>
      </w:r>
      <w:r w:rsidR="00AF1163">
        <w:t>)</w:t>
      </w:r>
      <w:r w:rsidR="005534C5">
        <w:t xml:space="preserve"> y sin </w:t>
      </w:r>
      <w:proofErr w:type="spellStart"/>
      <w:r w:rsidR="005534C5">
        <w:t>KEYs</w:t>
      </w:r>
      <w:proofErr w:type="spellEnd"/>
      <w:r w:rsidR="005534C5">
        <w:t>,</w:t>
      </w:r>
      <w:r>
        <w:t xml:space="preserve"> e insertar en ella al empleado 8904</w:t>
      </w:r>
    </w:p>
    <w:p w14:paraId="4A408B4E" w14:textId="77777777" w:rsidR="00496767" w:rsidRDefault="00496767" w:rsidP="006D5BCB">
      <w:pPr>
        <w:pStyle w:val="comandoseinstrucciones"/>
      </w:pPr>
    </w:p>
    <w:p w14:paraId="292D098D" w14:textId="77777777" w:rsidR="00935714" w:rsidRDefault="00935714" w:rsidP="00935714">
      <w:pPr>
        <w:pStyle w:val="Lista2"/>
      </w:pPr>
      <w:r>
        <w:t xml:space="preserve">Usando el </w:t>
      </w:r>
      <w:proofErr w:type="spellStart"/>
      <w:r>
        <w:t>Workbench</w:t>
      </w:r>
      <w:proofErr w:type="spellEnd"/>
      <w:r>
        <w:t xml:space="preserve"> copiar al portapapeles la instrucción CREATE TABLE que crea la tabla </w:t>
      </w:r>
      <w:proofErr w:type="spellStart"/>
      <w:r w:rsidRPr="00F260D1">
        <w:rPr>
          <w:i/>
        </w:rPr>
        <w:t>empleados_antiguos</w:t>
      </w:r>
      <w:r>
        <w:rPr>
          <w:i/>
        </w:rPr>
        <w:t>_reducida</w:t>
      </w:r>
      <w:proofErr w:type="spellEnd"/>
      <w:r>
        <w:t xml:space="preserve"> del ejercicio anterior</w:t>
      </w:r>
    </w:p>
    <w:p w14:paraId="63481195" w14:textId="77777777" w:rsidR="00496767" w:rsidRPr="00935714" w:rsidRDefault="00496767" w:rsidP="00935714">
      <w:pPr>
        <w:pStyle w:val="comandoseinstrucciones"/>
        <w:rPr>
          <w:lang w:val="en-US"/>
        </w:rPr>
      </w:pPr>
    </w:p>
    <w:p w14:paraId="5ED7689A" w14:textId="77777777" w:rsidR="00F260D1" w:rsidRDefault="00B041C7" w:rsidP="00B041C7">
      <w:pPr>
        <w:pStyle w:val="Lista2"/>
      </w:pPr>
      <w:r>
        <w:t xml:space="preserve">Crear </w:t>
      </w:r>
      <w:r w:rsidR="000852D5">
        <w:t xml:space="preserve">una </w:t>
      </w:r>
      <w:r w:rsidRPr="000852D5">
        <w:rPr>
          <w:rStyle w:val="Textoennegrita"/>
        </w:rPr>
        <w:t>tabla temporal</w:t>
      </w:r>
      <w:r w:rsidR="000852D5">
        <w:t xml:space="preserve"> llamada </w:t>
      </w:r>
      <w:r w:rsidR="000852D5" w:rsidRPr="000852D5">
        <w:rPr>
          <w:i/>
        </w:rPr>
        <w:t>pedidos</w:t>
      </w:r>
      <w:r w:rsidR="000852D5">
        <w:rPr>
          <w:i/>
        </w:rPr>
        <w:t>_ano_</w:t>
      </w:r>
      <w:r w:rsidR="000852D5" w:rsidRPr="000852D5">
        <w:rPr>
          <w:i/>
        </w:rPr>
        <w:t>2000</w:t>
      </w:r>
      <w:r w:rsidR="000852D5">
        <w:t xml:space="preserve"> que incluya los pedidos del año 2000</w:t>
      </w:r>
      <w:r w:rsidR="000275E6">
        <w:t xml:space="preserve">, la tabla temporal tendrá los mismos atributos de la tabla original, pero sin </w:t>
      </w:r>
      <w:proofErr w:type="spellStart"/>
      <w:r w:rsidR="000275E6">
        <w:t>KEYs</w:t>
      </w:r>
      <w:proofErr w:type="spellEnd"/>
      <w:r w:rsidR="000275E6">
        <w:t>.</w:t>
      </w:r>
    </w:p>
    <w:p w14:paraId="4C5D0693" w14:textId="77777777" w:rsidR="00496767" w:rsidRPr="009F743F" w:rsidRDefault="00496767" w:rsidP="000852D5">
      <w:pPr>
        <w:pStyle w:val="comandoseinstrucciones"/>
        <w:rPr>
          <w:b/>
          <w:lang w:val="en-US"/>
        </w:rPr>
      </w:pPr>
    </w:p>
    <w:p w14:paraId="27D21BC2" w14:textId="77777777" w:rsidR="00CB549F" w:rsidRDefault="000852D5" w:rsidP="00B041C7">
      <w:pPr>
        <w:pStyle w:val="Lista2"/>
      </w:pPr>
      <w:r>
        <w:t xml:space="preserve">Mostar con un SELECT la tabla anterior </w:t>
      </w:r>
      <w:r w:rsidRPr="000852D5">
        <w:rPr>
          <w:i/>
        </w:rPr>
        <w:t>pedidos</w:t>
      </w:r>
      <w:r>
        <w:rPr>
          <w:i/>
        </w:rPr>
        <w:t>_ano_</w:t>
      </w:r>
      <w:r w:rsidRPr="000852D5">
        <w:rPr>
          <w:i/>
        </w:rPr>
        <w:t>2000</w:t>
      </w:r>
      <w:r>
        <w:t xml:space="preserve">. </w:t>
      </w:r>
    </w:p>
    <w:p w14:paraId="427F9999" w14:textId="77777777" w:rsidR="00CB549F" w:rsidRDefault="000852D5" w:rsidP="00CB549F">
      <w:pPr>
        <w:pStyle w:val="Lista3"/>
      </w:pPr>
      <w:r>
        <w:t xml:space="preserve">Comprobar </w:t>
      </w:r>
      <w:r w:rsidR="007A2D44">
        <w:t>que,</w:t>
      </w:r>
      <w:r w:rsidR="007E5C6F">
        <w:t xml:space="preserve"> aunque la tabla existe en memoria RAM,</w:t>
      </w:r>
      <w:r>
        <w:t xml:space="preserve"> la tabla no aparece en el listado de tablas del </w:t>
      </w:r>
      <w:proofErr w:type="spellStart"/>
      <w:r>
        <w:t>Workbench</w:t>
      </w:r>
      <w:proofErr w:type="spellEnd"/>
      <w:r w:rsidR="003B4BF5">
        <w:t>,</w:t>
      </w:r>
    </w:p>
    <w:p w14:paraId="34345E4C" w14:textId="77777777" w:rsidR="000852D5" w:rsidRPr="000852D5" w:rsidRDefault="00CB549F" w:rsidP="00CB549F">
      <w:pPr>
        <w:pStyle w:val="Lista3"/>
      </w:pPr>
      <w:r>
        <w:t>Comprobar que</w:t>
      </w:r>
      <w:r w:rsidR="00677744">
        <w:t xml:space="preserve"> tampoco </w:t>
      </w:r>
      <w:r>
        <w:t xml:space="preserve">aparece </w:t>
      </w:r>
      <w:r w:rsidR="00677744">
        <w:t>si l</w:t>
      </w:r>
      <w:r w:rsidR="003B4BF5">
        <w:t>o</w:t>
      </w:r>
      <w:r w:rsidR="00677744">
        <w:t xml:space="preserve"> consultamos desde una consola</w:t>
      </w:r>
      <w:r w:rsidR="003B4BF5">
        <w:t xml:space="preserve"> con el comando </w:t>
      </w:r>
      <w:proofErr w:type="spellStart"/>
      <w:r w:rsidR="003B4BF5" w:rsidRPr="003B4BF5">
        <w:rPr>
          <w:i/>
        </w:rPr>
        <w:t>showtables</w:t>
      </w:r>
      <w:proofErr w:type="spellEnd"/>
    </w:p>
    <w:p w14:paraId="692A92A7" w14:textId="77777777" w:rsidR="00677744" w:rsidRDefault="00677744" w:rsidP="00677744">
      <w:pPr>
        <w:pStyle w:val="comandoseinstrucciones"/>
      </w:pPr>
    </w:p>
    <w:p w14:paraId="2148F97F" w14:textId="77777777" w:rsidR="00B721C2" w:rsidRDefault="00B721C2" w:rsidP="00B721C2">
      <w:pPr>
        <w:pStyle w:val="Lista2"/>
      </w:pPr>
      <w:r>
        <w:t xml:space="preserve">Crear una segunda conexión al servidor usando </w:t>
      </w:r>
      <w:proofErr w:type="spellStart"/>
      <w:r>
        <w:t>Workbench</w:t>
      </w:r>
      <w:proofErr w:type="spellEnd"/>
      <w:r>
        <w:t xml:space="preserve"> y comprobar </w:t>
      </w:r>
      <w:r w:rsidR="00B04077">
        <w:t>que:</w:t>
      </w:r>
    </w:p>
    <w:p w14:paraId="07983509" w14:textId="77777777" w:rsidR="00B721C2" w:rsidRDefault="00B721C2" w:rsidP="00B721C2">
      <w:pPr>
        <w:pStyle w:val="Lista4"/>
      </w:pPr>
      <w:r>
        <w:t xml:space="preserve">La tabla temporal no se muestra en el listado que muestra </w:t>
      </w:r>
      <w:proofErr w:type="spellStart"/>
      <w:r>
        <w:t>Workbench</w:t>
      </w:r>
      <w:proofErr w:type="spellEnd"/>
      <w:r>
        <w:t>.</w:t>
      </w:r>
    </w:p>
    <w:p w14:paraId="75376113" w14:textId="77777777" w:rsidR="00B721C2" w:rsidRDefault="00B721C2" w:rsidP="00B721C2">
      <w:pPr>
        <w:pStyle w:val="Lista4"/>
      </w:pPr>
      <w:r>
        <w:t xml:space="preserve">Esta segunda conexión no puede utilizar la tabla temporal </w:t>
      </w:r>
      <w:r w:rsidRPr="00EA7851">
        <w:rPr>
          <w:i/>
        </w:rPr>
        <w:t xml:space="preserve">pedidos_ano_2000, </w:t>
      </w:r>
      <w:r>
        <w:t>(si intenta realizar una consulta sobre la tabla, da error, porque no existe para esa conexión)y sólo puede utilizarla la conexión que creo la tabla temporal, es decir, la tabla temporal sólo existe para la conexión que la crea, y desaparece cuando se cierra esa conexión.</w:t>
      </w:r>
    </w:p>
    <w:p w14:paraId="05726964" w14:textId="77777777" w:rsidR="00677744" w:rsidRDefault="00677744" w:rsidP="00677744">
      <w:pPr>
        <w:pStyle w:val="comandoseinstrucciones"/>
      </w:pPr>
    </w:p>
    <w:p w14:paraId="1141C599" w14:textId="77777777" w:rsidR="00B041C7" w:rsidRDefault="00DB4C71" w:rsidP="00B041C7">
      <w:pPr>
        <w:pStyle w:val="Lista2"/>
      </w:pPr>
      <w:r w:rsidRPr="0056364F">
        <w:rPr>
          <w:rStyle w:val="Textoennegrita"/>
        </w:rPr>
        <w:t>Exportar datos a un fichero en el servidor</w:t>
      </w:r>
      <w:r>
        <w:t xml:space="preserve">: </w:t>
      </w:r>
      <w:r w:rsidR="00556A12">
        <w:t xml:space="preserve">Conectarse al servidor remotamente (desde un equipo cliente distinto al servidor) y </w:t>
      </w:r>
      <w:r w:rsidR="0054767B">
        <w:t>E</w:t>
      </w:r>
      <w:r w:rsidR="00B041C7">
        <w:t xml:space="preserve">xportar </w:t>
      </w:r>
      <w:r w:rsidR="00556A12">
        <w:t xml:space="preserve">los pedidos del año 2000 </w:t>
      </w:r>
      <w:r w:rsidR="0054767B">
        <w:t xml:space="preserve">a un fichero llamado </w:t>
      </w:r>
      <w:r w:rsidR="0054767B" w:rsidRPr="000852D5">
        <w:rPr>
          <w:i/>
        </w:rPr>
        <w:t>pedidos2000</w:t>
      </w:r>
      <w:r w:rsidR="00556A12">
        <w:rPr>
          <w:i/>
        </w:rPr>
        <w:t>servidor</w:t>
      </w:r>
      <w:r w:rsidR="0054767B">
        <w:rPr>
          <w:i/>
        </w:rPr>
        <w:t>.</w:t>
      </w:r>
      <w:r w:rsidR="00C72F11">
        <w:rPr>
          <w:i/>
        </w:rPr>
        <w:t>txt</w:t>
      </w:r>
      <w:r w:rsidR="00556A12">
        <w:t>situado en el servidor</w:t>
      </w:r>
    </w:p>
    <w:p w14:paraId="35C2D406" w14:textId="77777777" w:rsidR="00496767" w:rsidRPr="00F63A35" w:rsidRDefault="00496767" w:rsidP="00E0482A">
      <w:pPr>
        <w:pStyle w:val="comandoseinstrucciones"/>
      </w:pPr>
    </w:p>
    <w:p w14:paraId="0E4CAEAB" w14:textId="77777777" w:rsidR="00556A12" w:rsidRDefault="00DB4C71" w:rsidP="00B041C7">
      <w:pPr>
        <w:pStyle w:val="Lista2"/>
      </w:pPr>
      <w:r w:rsidRPr="0084788C">
        <w:rPr>
          <w:rStyle w:val="Textoennegrita"/>
        </w:rPr>
        <w:t>Exportar datos a un fichero en el cliente</w:t>
      </w:r>
      <w:r>
        <w:t xml:space="preserve">: </w:t>
      </w:r>
      <w:r w:rsidR="00556A12">
        <w:t xml:space="preserve">Conectarse al servidor remotamente (desde un equipo cliente distinto al servidor) y exportar los pedidos del año 2000 a un fichero llamado </w:t>
      </w:r>
      <w:r w:rsidR="00556A12" w:rsidRPr="000852D5">
        <w:rPr>
          <w:i/>
        </w:rPr>
        <w:t>pedidos2000</w:t>
      </w:r>
      <w:r w:rsidR="00556A12">
        <w:rPr>
          <w:i/>
        </w:rPr>
        <w:t>cliente.</w:t>
      </w:r>
      <w:r w:rsidR="00C72F11">
        <w:rPr>
          <w:i/>
        </w:rPr>
        <w:t>txt</w:t>
      </w:r>
      <w:r w:rsidR="00556A12">
        <w:t xml:space="preserve"> situado en el cliente</w:t>
      </w:r>
    </w:p>
    <w:p w14:paraId="2ED58A59" w14:textId="77777777" w:rsidR="002C291A" w:rsidRPr="00F63A35" w:rsidRDefault="002C291A" w:rsidP="00CD5964">
      <w:pPr>
        <w:pStyle w:val="comandoseinstrucciones"/>
        <w:pBdr>
          <w:left w:val="dotted" w:sz="12" w:space="0" w:color="F79646"/>
        </w:pBdr>
      </w:pPr>
    </w:p>
    <w:p w14:paraId="0E96CF0C" w14:textId="77777777" w:rsidR="00E17EB7" w:rsidRDefault="00E67587" w:rsidP="00B041C7">
      <w:pPr>
        <w:pStyle w:val="Lista2"/>
      </w:pPr>
      <w:r>
        <w:t xml:space="preserve">Crear una tabla vacía llamada </w:t>
      </w:r>
      <w:r w:rsidRPr="00BE121D">
        <w:rPr>
          <w:i/>
        </w:rPr>
        <w:t>pedidos2000</w:t>
      </w:r>
      <w:r w:rsidR="0000412D">
        <w:t xml:space="preserve">que </w:t>
      </w:r>
      <w:r w:rsidR="00B165E8">
        <w:t>tenga exactamente la misma estructura</w:t>
      </w:r>
      <w:r w:rsidR="0000412D">
        <w:t xml:space="preserve"> de la tabla </w:t>
      </w:r>
      <w:r w:rsidR="0000412D" w:rsidRPr="00BE121D">
        <w:rPr>
          <w:i/>
        </w:rPr>
        <w:t>pedidos</w:t>
      </w:r>
      <w:r w:rsidR="006F38D8">
        <w:t xml:space="preserve"> (incluidas las </w:t>
      </w:r>
      <w:proofErr w:type="spellStart"/>
      <w:r w:rsidR="006F38D8">
        <w:t>KEYs</w:t>
      </w:r>
      <w:proofErr w:type="spellEnd"/>
      <w:r w:rsidR="006F38D8">
        <w:t>)</w:t>
      </w:r>
      <w:r w:rsidR="0000412D">
        <w:t xml:space="preserve"> (pero sin datos)</w:t>
      </w:r>
      <w:r w:rsidR="00B165E8">
        <w:t xml:space="preserve">. </w:t>
      </w:r>
    </w:p>
    <w:p w14:paraId="4A91AB0B" w14:textId="77777777" w:rsidR="00E67587" w:rsidRDefault="00B165E8" w:rsidP="00E17EB7">
      <w:pPr>
        <w:pStyle w:val="Lista3"/>
      </w:pPr>
      <w:r>
        <w:t>Desde la consola importar a la nueva tabla los datos del fichero creado anteriormente.</w:t>
      </w:r>
    </w:p>
    <w:p w14:paraId="20B5A2F6" w14:textId="77777777" w:rsidR="00E36E01" w:rsidRDefault="00E36E01" w:rsidP="00E36E01">
      <w:pPr>
        <w:pStyle w:val="comandoseinstrucciones"/>
      </w:pPr>
    </w:p>
    <w:p w14:paraId="73397209" w14:textId="77777777" w:rsidR="00B041C7" w:rsidRDefault="00B041C7" w:rsidP="00F260D1"/>
    <w:p w14:paraId="7DD8A5B9" w14:textId="77777777" w:rsidR="000F4FE1" w:rsidRDefault="000F4FE1" w:rsidP="00A47DB6"/>
    <w:p w14:paraId="7B5A9E1E" w14:textId="77777777" w:rsidR="00CA06C1" w:rsidRDefault="00CA06C1" w:rsidP="00A47DB6"/>
    <w:sectPr w:rsidR="00CA06C1" w:rsidSect="00AA0DEF">
      <w:headerReference w:type="default" r:id="rId10"/>
      <w:footerReference w:type="even" r:id="rId11"/>
      <w:footerReference w:type="default" r:id="rId12"/>
      <w:headerReference w:type="first" r:id="rId13"/>
      <w:footerReference w:type="first" r:id="rId14"/>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B78F6" w14:textId="77777777" w:rsidR="00CB1D4D" w:rsidRDefault="00CB1D4D" w:rsidP="005857BA">
      <w:r>
        <w:separator/>
      </w:r>
    </w:p>
  </w:endnote>
  <w:endnote w:type="continuationSeparator" w:id="0">
    <w:p w14:paraId="22284D94" w14:textId="77777777" w:rsidR="00CB1D4D" w:rsidRDefault="00CB1D4D"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1017" w14:textId="77777777" w:rsidR="00AB174A" w:rsidRDefault="00263AB6" w:rsidP="005857BA">
    <w:r>
      <w:fldChar w:fldCharType="begin"/>
    </w:r>
    <w:r w:rsidR="00AB174A">
      <w:instrText xml:space="preserve">PAGE  </w:instrText>
    </w:r>
    <w:r>
      <w:fldChar w:fldCharType="end"/>
    </w:r>
  </w:p>
  <w:p w14:paraId="04AD1C93" w14:textId="77777777" w:rsidR="00AB174A" w:rsidRDefault="00AB174A" w:rsidP="00585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AB95" w14:textId="77777777" w:rsidR="00AB174A" w:rsidRPr="00EC3909" w:rsidRDefault="00263AB6" w:rsidP="00EC3909">
    <w:pPr>
      <w:ind w:left="0"/>
      <w:jc w:val="center"/>
      <w:rPr>
        <w:rFonts w:ascii="Arial" w:hAnsi="Arial" w:cs="Arial"/>
        <w:sz w:val="20"/>
        <w:szCs w:val="20"/>
      </w:rPr>
    </w:pPr>
    <w:r w:rsidRPr="00EC3909">
      <w:rPr>
        <w:rFonts w:ascii="Arial" w:hAnsi="Arial" w:cs="Arial"/>
        <w:sz w:val="20"/>
        <w:szCs w:val="20"/>
      </w:rPr>
      <w:fldChar w:fldCharType="begin"/>
    </w:r>
    <w:r w:rsidR="00AB174A" w:rsidRPr="00EC3909">
      <w:rPr>
        <w:rFonts w:ascii="Arial" w:hAnsi="Arial" w:cs="Arial"/>
        <w:sz w:val="20"/>
        <w:szCs w:val="20"/>
      </w:rPr>
      <w:instrText xml:space="preserve">PAGE  </w:instrText>
    </w:r>
    <w:r w:rsidRPr="00EC3909">
      <w:rPr>
        <w:rFonts w:ascii="Arial" w:hAnsi="Arial" w:cs="Arial"/>
        <w:sz w:val="20"/>
        <w:szCs w:val="20"/>
      </w:rPr>
      <w:fldChar w:fldCharType="separate"/>
    </w:r>
    <w:r w:rsidR="003A3CFA">
      <w:rPr>
        <w:rFonts w:ascii="Arial" w:hAnsi="Arial" w:cs="Arial"/>
        <w:noProof/>
        <w:sz w:val="20"/>
        <w:szCs w:val="20"/>
      </w:rPr>
      <w:t>2</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FECC" w14:textId="77777777" w:rsidR="00AB174A" w:rsidRDefault="00263AB6" w:rsidP="005857BA">
    <w:pPr>
      <w:pStyle w:val="Piedepgina"/>
    </w:pPr>
    <w:r>
      <w:rPr>
        <w:rStyle w:val="Nmerodepgina"/>
        <w:sz w:val="16"/>
      </w:rPr>
      <w:fldChar w:fldCharType="begin"/>
    </w:r>
    <w:r w:rsidR="00AB174A">
      <w:rPr>
        <w:rStyle w:val="Nmerodepgina"/>
        <w:sz w:val="16"/>
      </w:rPr>
      <w:instrText xml:space="preserve"> PAGE </w:instrText>
    </w:r>
    <w:r>
      <w:rPr>
        <w:rStyle w:val="Nmerodepgina"/>
        <w:sz w:val="16"/>
      </w:rPr>
      <w:fldChar w:fldCharType="separate"/>
    </w:r>
    <w:r w:rsidR="00AB174A">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7FA9A" w14:textId="77777777" w:rsidR="00CB1D4D" w:rsidRDefault="00CB1D4D" w:rsidP="005857BA">
      <w:r>
        <w:separator/>
      </w:r>
    </w:p>
  </w:footnote>
  <w:footnote w:type="continuationSeparator" w:id="0">
    <w:p w14:paraId="4430ED16" w14:textId="77777777" w:rsidR="00CB1D4D" w:rsidRDefault="00CB1D4D"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31F5" w14:textId="77777777" w:rsidR="00AB174A" w:rsidRPr="003956B9" w:rsidRDefault="00263AB6"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000363DE">
      <w:rPr>
        <w:rFonts w:ascii="Arial" w:hAnsi="Arial"/>
        <w:b/>
        <w:noProof/>
        <w:color w:val="F79646"/>
        <w:sz w:val="20"/>
      </w:rPr>
      <w:t>037s - BDempleados - Consultas INSERT, IMPORTAR Y EXPORTAR DATOS - EJERCICIO, SOLUCION - 001.docx</w:t>
    </w:r>
    <w:r w:rsidRPr="00D97068">
      <w:rPr>
        <w:rFonts w:ascii="Arial" w:hAnsi="Arial"/>
        <w:b/>
        <w:noProof/>
        <w:color w:val="F79646"/>
        <w:sz w:val="20"/>
      </w:rPr>
      <w:fldChar w:fldCharType="end"/>
    </w:r>
    <w:r w:rsidR="00EC3909">
      <w:rPr>
        <w:rFonts w:ascii="Arial" w:hAnsi="Arial"/>
        <w:b/>
        <w:noProof/>
        <w:color w:val="F79646"/>
        <w:sz w:val="20"/>
      </w:rPr>
      <w:tab/>
    </w:r>
    <w:r w:rsidR="00AB174A"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000363DE">
      <w:rPr>
        <w:rFonts w:ascii="Arial" w:hAnsi="Arial"/>
        <w:b/>
        <w:noProof/>
        <w:color w:val="F79646"/>
        <w:sz w:val="20"/>
      </w:rPr>
      <w:t xml:space="preserve">11/12/2017 1:12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B4D4" w14:textId="77777777" w:rsidR="00AB174A" w:rsidRDefault="00263AB6" w:rsidP="005857BA">
    <w:pPr>
      <w:pStyle w:val="Encabezado"/>
    </w:pPr>
    <w:r>
      <w:fldChar w:fldCharType="begin"/>
    </w:r>
    <w:r w:rsidR="006721B7">
      <w:instrText xml:space="preserve"> FILENAME </w:instrText>
    </w:r>
    <w:r>
      <w:fldChar w:fldCharType="separate"/>
    </w:r>
    <w:r w:rsidR="000363DE">
      <w:rPr>
        <w:noProof/>
      </w:rPr>
      <w:t>037s - BDempleados - Consultas INSERT, IMPORTAR Y EXPORTAR DATOS - EJERCICIO, SOLUCION - 001.docx</w:t>
    </w:r>
    <w:r>
      <w:rPr>
        <w:noProof/>
      </w:rPr>
      <w:fldChar w:fldCharType="end"/>
    </w:r>
    <w:r w:rsidR="00AB174A">
      <w:tab/>
      <w:t xml:space="preserve">Fecha de impresión </w:t>
    </w:r>
    <w:r>
      <w:fldChar w:fldCharType="begin"/>
    </w:r>
    <w:r w:rsidR="006721B7">
      <w:instrText xml:space="preserve"> PRINTDATE </w:instrText>
    </w:r>
    <w:r>
      <w:fldChar w:fldCharType="separate"/>
    </w:r>
    <w:r w:rsidR="000363DE">
      <w:rPr>
        <w:noProof/>
      </w:rPr>
      <w:t>11/12/2017 13:12:00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4"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6"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18" w15:restartNumberingAfterBreak="0">
    <w:nsid w:val="688458F2"/>
    <w:multiLevelType w:val="hybridMultilevel"/>
    <w:tmpl w:val="CDFCF508"/>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9"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1"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2"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3"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16cid:durableId="1031685741">
    <w:abstractNumId w:val="23"/>
  </w:num>
  <w:num w:numId="2" w16cid:durableId="1126316270">
    <w:abstractNumId w:val="16"/>
  </w:num>
  <w:num w:numId="3" w16cid:durableId="1725131693">
    <w:abstractNumId w:val="11"/>
  </w:num>
  <w:num w:numId="4" w16cid:durableId="1745451328">
    <w:abstractNumId w:val="19"/>
  </w:num>
  <w:num w:numId="5" w16cid:durableId="1531918845">
    <w:abstractNumId w:val="14"/>
  </w:num>
  <w:num w:numId="6" w16cid:durableId="1767538045">
    <w:abstractNumId w:val="18"/>
  </w:num>
  <w:num w:numId="7" w16cid:durableId="1698500697">
    <w:abstractNumId w:val="17"/>
  </w:num>
  <w:num w:numId="8" w16cid:durableId="645739231">
    <w:abstractNumId w:val="10"/>
  </w:num>
  <w:num w:numId="9" w16cid:durableId="1728996442">
    <w:abstractNumId w:val="12"/>
  </w:num>
  <w:num w:numId="10" w16cid:durableId="407653797">
    <w:abstractNumId w:val="22"/>
  </w:num>
  <w:num w:numId="11" w16cid:durableId="1205942511">
    <w:abstractNumId w:val="21"/>
  </w:num>
  <w:num w:numId="12" w16cid:durableId="1018315371">
    <w:abstractNumId w:val="20"/>
  </w:num>
  <w:num w:numId="13" w16cid:durableId="1426918472">
    <w:abstractNumId w:val="13"/>
  </w:num>
  <w:num w:numId="14" w16cid:durableId="1763916170">
    <w:abstractNumId w:val="15"/>
  </w:num>
  <w:num w:numId="15" w16cid:durableId="1034421595">
    <w:abstractNumId w:val="8"/>
  </w:num>
  <w:num w:numId="16" w16cid:durableId="1604917447">
    <w:abstractNumId w:val="3"/>
  </w:num>
  <w:num w:numId="17" w16cid:durableId="1747730372">
    <w:abstractNumId w:val="2"/>
  </w:num>
  <w:num w:numId="18" w16cid:durableId="1989505758">
    <w:abstractNumId w:val="1"/>
  </w:num>
  <w:num w:numId="19" w16cid:durableId="433324773">
    <w:abstractNumId w:val="0"/>
  </w:num>
  <w:num w:numId="20" w16cid:durableId="480275308">
    <w:abstractNumId w:val="9"/>
  </w:num>
  <w:num w:numId="21" w16cid:durableId="103810146">
    <w:abstractNumId w:val="7"/>
  </w:num>
  <w:num w:numId="22" w16cid:durableId="2042707896">
    <w:abstractNumId w:val="6"/>
  </w:num>
  <w:num w:numId="23" w16cid:durableId="803620361">
    <w:abstractNumId w:val="5"/>
  </w:num>
  <w:num w:numId="24" w16cid:durableId="1895461999">
    <w:abstractNumId w:val="4"/>
  </w:num>
  <w:num w:numId="25" w16cid:durableId="1922063356">
    <w:abstractNumId w:val="18"/>
    <w:lvlOverride w:ilvl="0">
      <w:startOverride w:val="1"/>
    </w:lvlOverride>
  </w:num>
  <w:num w:numId="26" w16cid:durableId="607931633">
    <w:abstractNumId w:val="18"/>
    <w:lvlOverride w:ilvl="0">
      <w:startOverride w:val="1"/>
    </w:lvlOverride>
  </w:num>
  <w:num w:numId="27" w16cid:durableId="1686054013">
    <w:abstractNumId w:val="18"/>
    <w:lvlOverride w:ilvl="0">
      <w:startOverride w:val="1"/>
    </w:lvlOverride>
  </w:num>
  <w:num w:numId="28" w16cid:durableId="1558400261">
    <w:abstractNumId w:val="1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s-ES" w:vendorID="9" w:dllVersion="512" w:checkStyle="1"/>
  <w:activeWritingStyle w:appName="MSWord" w:lang="es-ES_tradnl" w:vendorID="9" w:dllVersion="512" w:checkStyle="1"/>
  <w:proofState w:spelling="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ED412C7-DFE5-4DFC-8628-F8A4D0BD6A68}"/>
    <w:docVar w:name="dgnword-eventsink" w:val="202232112"/>
  </w:docVars>
  <w:rsids>
    <w:rsidRoot w:val="000F4FE1"/>
    <w:rsid w:val="000028E8"/>
    <w:rsid w:val="0000412D"/>
    <w:rsid w:val="00004C46"/>
    <w:rsid w:val="00007481"/>
    <w:rsid w:val="000100F3"/>
    <w:rsid w:val="00010AA4"/>
    <w:rsid w:val="0001652C"/>
    <w:rsid w:val="000172ED"/>
    <w:rsid w:val="000173E6"/>
    <w:rsid w:val="00023532"/>
    <w:rsid w:val="000275E6"/>
    <w:rsid w:val="00034F10"/>
    <w:rsid w:val="000363DE"/>
    <w:rsid w:val="00043B8E"/>
    <w:rsid w:val="0004558A"/>
    <w:rsid w:val="00046012"/>
    <w:rsid w:val="000646CE"/>
    <w:rsid w:val="00071C56"/>
    <w:rsid w:val="00081FE5"/>
    <w:rsid w:val="0008234F"/>
    <w:rsid w:val="000852D5"/>
    <w:rsid w:val="00090AAF"/>
    <w:rsid w:val="000970DC"/>
    <w:rsid w:val="000978FA"/>
    <w:rsid w:val="000A082D"/>
    <w:rsid w:val="000A0B6E"/>
    <w:rsid w:val="000A4850"/>
    <w:rsid w:val="000A5595"/>
    <w:rsid w:val="000A5D96"/>
    <w:rsid w:val="000A6184"/>
    <w:rsid w:val="000B1E5C"/>
    <w:rsid w:val="000B3B91"/>
    <w:rsid w:val="000C0FE1"/>
    <w:rsid w:val="000C3B5E"/>
    <w:rsid w:val="000C3EBA"/>
    <w:rsid w:val="000C5D18"/>
    <w:rsid w:val="000D0816"/>
    <w:rsid w:val="000D6704"/>
    <w:rsid w:val="000E0ADD"/>
    <w:rsid w:val="000E3B57"/>
    <w:rsid w:val="000E49B4"/>
    <w:rsid w:val="000F4FE1"/>
    <w:rsid w:val="00103E27"/>
    <w:rsid w:val="00105BA8"/>
    <w:rsid w:val="00130C65"/>
    <w:rsid w:val="00134CC7"/>
    <w:rsid w:val="00150CFA"/>
    <w:rsid w:val="00152019"/>
    <w:rsid w:val="00152BF9"/>
    <w:rsid w:val="00157B7E"/>
    <w:rsid w:val="001609B9"/>
    <w:rsid w:val="001655A4"/>
    <w:rsid w:val="001771EA"/>
    <w:rsid w:val="00181F66"/>
    <w:rsid w:val="001A20F6"/>
    <w:rsid w:val="001A6D34"/>
    <w:rsid w:val="001B1AFC"/>
    <w:rsid w:val="001C4D67"/>
    <w:rsid w:val="001D013D"/>
    <w:rsid w:val="001D07F8"/>
    <w:rsid w:val="001D6E25"/>
    <w:rsid w:val="001E28D2"/>
    <w:rsid w:val="001E339A"/>
    <w:rsid w:val="001E6915"/>
    <w:rsid w:val="002009AE"/>
    <w:rsid w:val="0020184C"/>
    <w:rsid w:val="002103E9"/>
    <w:rsid w:val="0021263F"/>
    <w:rsid w:val="00214344"/>
    <w:rsid w:val="00217C0D"/>
    <w:rsid w:val="002224A4"/>
    <w:rsid w:val="0022327A"/>
    <w:rsid w:val="0023015F"/>
    <w:rsid w:val="0023444F"/>
    <w:rsid w:val="002355AA"/>
    <w:rsid w:val="00235D62"/>
    <w:rsid w:val="0023764F"/>
    <w:rsid w:val="0025079C"/>
    <w:rsid w:val="00263AB6"/>
    <w:rsid w:val="00264857"/>
    <w:rsid w:val="002655AC"/>
    <w:rsid w:val="0027451C"/>
    <w:rsid w:val="0027685E"/>
    <w:rsid w:val="0028706A"/>
    <w:rsid w:val="00291562"/>
    <w:rsid w:val="00295E1C"/>
    <w:rsid w:val="00296D16"/>
    <w:rsid w:val="002A23DE"/>
    <w:rsid w:val="002A5185"/>
    <w:rsid w:val="002B1EEF"/>
    <w:rsid w:val="002B3E00"/>
    <w:rsid w:val="002B62C3"/>
    <w:rsid w:val="002C291A"/>
    <w:rsid w:val="002F1603"/>
    <w:rsid w:val="002F3C3F"/>
    <w:rsid w:val="002F4BE9"/>
    <w:rsid w:val="00302637"/>
    <w:rsid w:val="00302647"/>
    <w:rsid w:val="00302F53"/>
    <w:rsid w:val="003102E1"/>
    <w:rsid w:val="00312825"/>
    <w:rsid w:val="00314C7C"/>
    <w:rsid w:val="00325FBF"/>
    <w:rsid w:val="00345DE9"/>
    <w:rsid w:val="00346E4E"/>
    <w:rsid w:val="0034789A"/>
    <w:rsid w:val="003579A7"/>
    <w:rsid w:val="003600AC"/>
    <w:rsid w:val="00363ACB"/>
    <w:rsid w:val="00365950"/>
    <w:rsid w:val="003724B1"/>
    <w:rsid w:val="003736E4"/>
    <w:rsid w:val="00375A22"/>
    <w:rsid w:val="00384D6E"/>
    <w:rsid w:val="003956B9"/>
    <w:rsid w:val="003A0401"/>
    <w:rsid w:val="003A15BC"/>
    <w:rsid w:val="003A22B7"/>
    <w:rsid w:val="003A24DF"/>
    <w:rsid w:val="003A3CFA"/>
    <w:rsid w:val="003B4BF5"/>
    <w:rsid w:val="003D2684"/>
    <w:rsid w:val="003E1AF6"/>
    <w:rsid w:val="003F12C9"/>
    <w:rsid w:val="003F5BB4"/>
    <w:rsid w:val="0040199C"/>
    <w:rsid w:val="00406B55"/>
    <w:rsid w:val="004105C7"/>
    <w:rsid w:val="00410977"/>
    <w:rsid w:val="004134C4"/>
    <w:rsid w:val="00424B49"/>
    <w:rsid w:val="004317A8"/>
    <w:rsid w:val="004414EC"/>
    <w:rsid w:val="00453362"/>
    <w:rsid w:val="004556EC"/>
    <w:rsid w:val="004629D5"/>
    <w:rsid w:val="00471699"/>
    <w:rsid w:val="00473422"/>
    <w:rsid w:val="0048240F"/>
    <w:rsid w:val="0048306F"/>
    <w:rsid w:val="00483B00"/>
    <w:rsid w:val="00496767"/>
    <w:rsid w:val="004B422C"/>
    <w:rsid w:val="004B4C14"/>
    <w:rsid w:val="004C023B"/>
    <w:rsid w:val="004C7EB9"/>
    <w:rsid w:val="004D583D"/>
    <w:rsid w:val="004E1DCF"/>
    <w:rsid w:val="004F2817"/>
    <w:rsid w:val="004F354A"/>
    <w:rsid w:val="00511E18"/>
    <w:rsid w:val="005120D5"/>
    <w:rsid w:val="00525230"/>
    <w:rsid w:val="0053442E"/>
    <w:rsid w:val="0054767B"/>
    <w:rsid w:val="005534C5"/>
    <w:rsid w:val="005543A6"/>
    <w:rsid w:val="005554F4"/>
    <w:rsid w:val="00556A12"/>
    <w:rsid w:val="00560D7B"/>
    <w:rsid w:val="0056193A"/>
    <w:rsid w:val="00562DF2"/>
    <w:rsid w:val="0056364F"/>
    <w:rsid w:val="0058057C"/>
    <w:rsid w:val="005857BA"/>
    <w:rsid w:val="00587E39"/>
    <w:rsid w:val="00594E9E"/>
    <w:rsid w:val="005953F4"/>
    <w:rsid w:val="005959FA"/>
    <w:rsid w:val="005A0D49"/>
    <w:rsid w:val="005A4CBF"/>
    <w:rsid w:val="005B3DBD"/>
    <w:rsid w:val="005C3E3D"/>
    <w:rsid w:val="005D2406"/>
    <w:rsid w:val="005E7F7D"/>
    <w:rsid w:val="005F328F"/>
    <w:rsid w:val="005F4478"/>
    <w:rsid w:val="005F76BE"/>
    <w:rsid w:val="00603D03"/>
    <w:rsid w:val="006044FE"/>
    <w:rsid w:val="006050E2"/>
    <w:rsid w:val="00622298"/>
    <w:rsid w:val="006312E3"/>
    <w:rsid w:val="006409DE"/>
    <w:rsid w:val="00651C40"/>
    <w:rsid w:val="00651E50"/>
    <w:rsid w:val="00655DCE"/>
    <w:rsid w:val="00656496"/>
    <w:rsid w:val="00664D31"/>
    <w:rsid w:val="00665753"/>
    <w:rsid w:val="00665999"/>
    <w:rsid w:val="00665C40"/>
    <w:rsid w:val="00671AF5"/>
    <w:rsid w:val="006721B7"/>
    <w:rsid w:val="00677744"/>
    <w:rsid w:val="006903DC"/>
    <w:rsid w:val="006A4EF6"/>
    <w:rsid w:val="006A7B18"/>
    <w:rsid w:val="006B5B21"/>
    <w:rsid w:val="006C0A67"/>
    <w:rsid w:val="006C5007"/>
    <w:rsid w:val="006D1C19"/>
    <w:rsid w:val="006D5BCB"/>
    <w:rsid w:val="006D6F28"/>
    <w:rsid w:val="006E58E7"/>
    <w:rsid w:val="006F18EC"/>
    <w:rsid w:val="006F2D9B"/>
    <w:rsid w:val="006F38D8"/>
    <w:rsid w:val="006F4749"/>
    <w:rsid w:val="006F74A6"/>
    <w:rsid w:val="00703252"/>
    <w:rsid w:val="00712643"/>
    <w:rsid w:val="00717E91"/>
    <w:rsid w:val="00717EE5"/>
    <w:rsid w:val="00721E20"/>
    <w:rsid w:val="00751351"/>
    <w:rsid w:val="0075480C"/>
    <w:rsid w:val="00764ABA"/>
    <w:rsid w:val="00765E71"/>
    <w:rsid w:val="0076675B"/>
    <w:rsid w:val="00782E0C"/>
    <w:rsid w:val="0078365D"/>
    <w:rsid w:val="00786970"/>
    <w:rsid w:val="007908FC"/>
    <w:rsid w:val="00791535"/>
    <w:rsid w:val="007967B0"/>
    <w:rsid w:val="00796E84"/>
    <w:rsid w:val="007A2D44"/>
    <w:rsid w:val="007A326D"/>
    <w:rsid w:val="007A64EF"/>
    <w:rsid w:val="007B4845"/>
    <w:rsid w:val="007B62B6"/>
    <w:rsid w:val="007B7921"/>
    <w:rsid w:val="007C41FE"/>
    <w:rsid w:val="007C5DAA"/>
    <w:rsid w:val="007D1CF2"/>
    <w:rsid w:val="007E1005"/>
    <w:rsid w:val="007E45BE"/>
    <w:rsid w:val="007E4FA2"/>
    <w:rsid w:val="007E5C6F"/>
    <w:rsid w:val="007E6F7B"/>
    <w:rsid w:val="007F245C"/>
    <w:rsid w:val="007F25FA"/>
    <w:rsid w:val="007F64ED"/>
    <w:rsid w:val="007F6A2C"/>
    <w:rsid w:val="00804A48"/>
    <w:rsid w:val="00813642"/>
    <w:rsid w:val="008155F5"/>
    <w:rsid w:val="008217AE"/>
    <w:rsid w:val="00825637"/>
    <w:rsid w:val="00825B69"/>
    <w:rsid w:val="0083042D"/>
    <w:rsid w:val="00833CD1"/>
    <w:rsid w:val="00834A75"/>
    <w:rsid w:val="008355F0"/>
    <w:rsid w:val="00844C7E"/>
    <w:rsid w:val="0084788C"/>
    <w:rsid w:val="00861824"/>
    <w:rsid w:val="008675EA"/>
    <w:rsid w:val="00872E89"/>
    <w:rsid w:val="00873EF4"/>
    <w:rsid w:val="00874206"/>
    <w:rsid w:val="008750BA"/>
    <w:rsid w:val="00885ACA"/>
    <w:rsid w:val="008B4FCC"/>
    <w:rsid w:val="008B57B3"/>
    <w:rsid w:val="008C0223"/>
    <w:rsid w:val="008C6FDC"/>
    <w:rsid w:val="008D056B"/>
    <w:rsid w:val="008D1C7F"/>
    <w:rsid w:val="008D21F4"/>
    <w:rsid w:val="008E15C8"/>
    <w:rsid w:val="008F4D0A"/>
    <w:rsid w:val="00903F6B"/>
    <w:rsid w:val="009077FC"/>
    <w:rsid w:val="009137ED"/>
    <w:rsid w:val="00917F45"/>
    <w:rsid w:val="00921C34"/>
    <w:rsid w:val="00930168"/>
    <w:rsid w:val="009304B4"/>
    <w:rsid w:val="00935714"/>
    <w:rsid w:val="00943837"/>
    <w:rsid w:val="0095431E"/>
    <w:rsid w:val="00956994"/>
    <w:rsid w:val="0095706B"/>
    <w:rsid w:val="009610CD"/>
    <w:rsid w:val="00962802"/>
    <w:rsid w:val="00970269"/>
    <w:rsid w:val="0097726E"/>
    <w:rsid w:val="009777C3"/>
    <w:rsid w:val="0099017C"/>
    <w:rsid w:val="009A225E"/>
    <w:rsid w:val="009A6336"/>
    <w:rsid w:val="009B25A9"/>
    <w:rsid w:val="009B285A"/>
    <w:rsid w:val="009C2738"/>
    <w:rsid w:val="009C5B5E"/>
    <w:rsid w:val="009D19A0"/>
    <w:rsid w:val="009D1D03"/>
    <w:rsid w:val="009D6419"/>
    <w:rsid w:val="009E369D"/>
    <w:rsid w:val="009E6A4B"/>
    <w:rsid w:val="009F3F0F"/>
    <w:rsid w:val="009F5A1E"/>
    <w:rsid w:val="009F7168"/>
    <w:rsid w:val="009F743F"/>
    <w:rsid w:val="00A01C54"/>
    <w:rsid w:val="00A11B97"/>
    <w:rsid w:val="00A124F5"/>
    <w:rsid w:val="00A21956"/>
    <w:rsid w:val="00A27374"/>
    <w:rsid w:val="00A31CFD"/>
    <w:rsid w:val="00A3569E"/>
    <w:rsid w:val="00A379F6"/>
    <w:rsid w:val="00A40163"/>
    <w:rsid w:val="00A439D6"/>
    <w:rsid w:val="00A454C4"/>
    <w:rsid w:val="00A47DB6"/>
    <w:rsid w:val="00A5715E"/>
    <w:rsid w:val="00A82590"/>
    <w:rsid w:val="00A922EE"/>
    <w:rsid w:val="00AA0DEF"/>
    <w:rsid w:val="00AA1117"/>
    <w:rsid w:val="00AB00A6"/>
    <w:rsid w:val="00AB174A"/>
    <w:rsid w:val="00AC5E8D"/>
    <w:rsid w:val="00AD1F0F"/>
    <w:rsid w:val="00AE1BF4"/>
    <w:rsid w:val="00AE1EAE"/>
    <w:rsid w:val="00AE7FC5"/>
    <w:rsid w:val="00AF1163"/>
    <w:rsid w:val="00AF60C3"/>
    <w:rsid w:val="00B013A3"/>
    <w:rsid w:val="00B04077"/>
    <w:rsid w:val="00B041C7"/>
    <w:rsid w:val="00B106B3"/>
    <w:rsid w:val="00B165E8"/>
    <w:rsid w:val="00B275FF"/>
    <w:rsid w:val="00B4580A"/>
    <w:rsid w:val="00B60915"/>
    <w:rsid w:val="00B60F42"/>
    <w:rsid w:val="00B618E8"/>
    <w:rsid w:val="00B63CB9"/>
    <w:rsid w:val="00B721C2"/>
    <w:rsid w:val="00B75320"/>
    <w:rsid w:val="00B81C97"/>
    <w:rsid w:val="00B86D0A"/>
    <w:rsid w:val="00B957A9"/>
    <w:rsid w:val="00B96980"/>
    <w:rsid w:val="00B97DF7"/>
    <w:rsid w:val="00BB1FDC"/>
    <w:rsid w:val="00BB73D1"/>
    <w:rsid w:val="00BC0DB5"/>
    <w:rsid w:val="00BD7065"/>
    <w:rsid w:val="00BE121D"/>
    <w:rsid w:val="00BE1DC0"/>
    <w:rsid w:val="00BF151D"/>
    <w:rsid w:val="00BF5D34"/>
    <w:rsid w:val="00BF64EE"/>
    <w:rsid w:val="00C00EA9"/>
    <w:rsid w:val="00C02280"/>
    <w:rsid w:val="00C02FB0"/>
    <w:rsid w:val="00C06F0B"/>
    <w:rsid w:val="00C07717"/>
    <w:rsid w:val="00C103D4"/>
    <w:rsid w:val="00C1065A"/>
    <w:rsid w:val="00C20F57"/>
    <w:rsid w:val="00C3406C"/>
    <w:rsid w:val="00C3797A"/>
    <w:rsid w:val="00C43EF0"/>
    <w:rsid w:val="00C5372D"/>
    <w:rsid w:val="00C65BA5"/>
    <w:rsid w:val="00C72F11"/>
    <w:rsid w:val="00C84C83"/>
    <w:rsid w:val="00C8750B"/>
    <w:rsid w:val="00C90AA2"/>
    <w:rsid w:val="00C93DF9"/>
    <w:rsid w:val="00C96338"/>
    <w:rsid w:val="00C96CBC"/>
    <w:rsid w:val="00C96CBF"/>
    <w:rsid w:val="00CA06C1"/>
    <w:rsid w:val="00CA50C1"/>
    <w:rsid w:val="00CA5D22"/>
    <w:rsid w:val="00CA5EDA"/>
    <w:rsid w:val="00CA7DEE"/>
    <w:rsid w:val="00CB0FB0"/>
    <w:rsid w:val="00CB1D4D"/>
    <w:rsid w:val="00CB50AF"/>
    <w:rsid w:val="00CB549F"/>
    <w:rsid w:val="00CB65F2"/>
    <w:rsid w:val="00CC2DE9"/>
    <w:rsid w:val="00CC7A55"/>
    <w:rsid w:val="00CD5964"/>
    <w:rsid w:val="00CD7757"/>
    <w:rsid w:val="00CE193D"/>
    <w:rsid w:val="00CE6FA1"/>
    <w:rsid w:val="00CF1DF5"/>
    <w:rsid w:val="00D01990"/>
    <w:rsid w:val="00D21220"/>
    <w:rsid w:val="00D263EF"/>
    <w:rsid w:val="00D37887"/>
    <w:rsid w:val="00D44F84"/>
    <w:rsid w:val="00D55DEB"/>
    <w:rsid w:val="00D6049A"/>
    <w:rsid w:val="00D62849"/>
    <w:rsid w:val="00D62AB6"/>
    <w:rsid w:val="00D62E5D"/>
    <w:rsid w:val="00D64AC1"/>
    <w:rsid w:val="00D77B8E"/>
    <w:rsid w:val="00D96FAA"/>
    <w:rsid w:val="00D97068"/>
    <w:rsid w:val="00DA2D5B"/>
    <w:rsid w:val="00DA7BB5"/>
    <w:rsid w:val="00DB2928"/>
    <w:rsid w:val="00DB4C71"/>
    <w:rsid w:val="00DB5A30"/>
    <w:rsid w:val="00DB5D06"/>
    <w:rsid w:val="00DC13CE"/>
    <w:rsid w:val="00DC2CD9"/>
    <w:rsid w:val="00DD0AF9"/>
    <w:rsid w:val="00DD1776"/>
    <w:rsid w:val="00DE2AD5"/>
    <w:rsid w:val="00DF6F64"/>
    <w:rsid w:val="00E00926"/>
    <w:rsid w:val="00E0482A"/>
    <w:rsid w:val="00E05449"/>
    <w:rsid w:val="00E15D1A"/>
    <w:rsid w:val="00E17EB7"/>
    <w:rsid w:val="00E34079"/>
    <w:rsid w:val="00E36E01"/>
    <w:rsid w:val="00E44026"/>
    <w:rsid w:val="00E508C1"/>
    <w:rsid w:val="00E63BA6"/>
    <w:rsid w:val="00E6580F"/>
    <w:rsid w:val="00E67587"/>
    <w:rsid w:val="00E72C71"/>
    <w:rsid w:val="00E8071F"/>
    <w:rsid w:val="00E906B2"/>
    <w:rsid w:val="00E92DF0"/>
    <w:rsid w:val="00E94DCB"/>
    <w:rsid w:val="00EB52F7"/>
    <w:rsid w:val="00EB6763"/>
    <w:rsid w:val="00EC3909"/>
    <w:rsid w:val="00EC484B"/>
    <w:rsid w:val="00EC7912"/>
    <w:rsid w:val="00ED19A5"/>
    <w:rsid w:val="00ED6A6D"/>
    <w:rsid w:val="00EE39FB"/>
    <w:rsid w:val="00EE71A5"/>
    <w:rsid w:val="00F007A7"/>
    <w:rsid w:val="00F04882"/>
    <w:rsid w:val="00F101BF"/>
    <w:rsid w:val="00F11482"/>
    <w:rsid w:val="00F17FEA"/>
    <w:rsid w:val="00F248C1"/>
    <w:rsid w:val="00F24E6A"/>
    <w:rsid w:val="00F24F79"/>
    <w:rsid w:val="00F260D1"/>
    <w:rsid w:val="00F411B6"/>
    <w:rsid w:val="00F413F8"/>
    <w:rsid w:val="00F42EEA"/>
    <w:rsid w:val="00F47FB6"/>
    <w:rsid w:val="00F5424C"/>
    <w:rsid w:val="00F618CC"/>
    <w:rsid w:val="00F63A35"/>
    <w:rsid w:val="00F643ED"/>
    <w:rsid w:val="00F648D7"/>
    <w:rsid w:val="00F653DC"/>
    <w:rsid w:val="00F71AFF"/>
    <w:rsid w:val="00F7409F"/>
    <w:rsid w:val="00F83290"/>
    <w:rsid w:val="00F8400A"/>
    <w:rsid w:val="00F85D71"/>
    <w:rsid w:val="00F95748"/>
    <w:rsid w:val="00F979DE"/>
    <w:rsid w:val="00FB413F"/>
    <w:rsid w:val="00FC087E"/>
    <w:rsid w:val="00FC4426"/>
    <w:rsid w:val="00FC575D"/>
    <w:rsid w:val="00FC5874"/>
    <w:rsid w:val="00FD495C"/>
    <w:rsid w:val="00FF6D7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BCEC30"/>
  <w15:docId w15:val="{2498CC10-A07D-44A2-A22A-1493DF87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D5B"/>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rsid w:val="00291562"/>
    <w:pPr>
      <w:numPr>
        <w:ilvl w:val="7"/>
        <w:numId w:val="1"/>
      </w:numPr>
      <w:spacing w:before="240" w:line="480" w:lineRule="auto"/>
      <w:outlineLvl w:val="7"/>
    </w:pPr>
    <w:rPr>
      <w:i/>
      <w:iCs/>
    </w:rPr>
  </w:style>
  <w:style w:type="paragraph" w:styleId="Ttulo9">
    <w:name w:val="heading 9"/>
    <w:basedOn w:val="Normal"/>
    <w:next w:val="Normal"/>
    <w:rsid w:val="00291562"/>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rsid w:val="00291562"/>
    <w:pPr>
      <w:tabs>
        <w:tab w:val="center" w:pos="4252"/>
        <w:tab w:val="right" w:pos="8504"/>
      </w:tabs>
    </w:pPr>
  </w:style>
  <w:style w:type="paragraph" w:styleId="Piedepgina">
    <w:name w:val="footer"/>
    <w:basedOn w:val="Normal"/>
    <w:rsid w:val="00291562"/>
    <w:pPr>
      <w:tabs>
        <w:tab w:val="center" w:pos="4252"/>
        <w:tab w:val="right" w:pos="8504"/>
      </w:tabs>
    </w:pPr>
  </w:style>
  <w:style w:type="character" w:styleId="Nmerodepgina">
    <w:name w:val="page number"/>
    <w:basedOn w:val="Fuentedeprrafopredeter"/>
    <w:rsid w:val="00291562"/>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ind w:left="0"/>
    </w:p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paragraph" w:styleId="Prrafodelista">
    <w:name w:val="List Paragraph"/>
    <w:basedOn w:val="Normal"/>
    <w:uiPriority w:val="34"/>
    <w:qFormat/>
    <w:rsid w:val="00FC087E"/>
    <w:pPr>
      <w:ind w:left="720"/>
      <w:contextualSpacing/>
    </w:pPr>
  </w:style>
  <w:style w:type="paragraph" w:styleId="Textodeglobo">
    <w:name w:val="Balloon Text"/>
    <w:basedOn w:val="Normal"/>
    <w:link w:val="TextodegloboCar"/>
    <w:rsid w:val="003D2684"/>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3D2684"/>
    <w:rPr>
      <w:rFonts w:ascii="Tahoma" w:hAnsi="Tahoma" w:cs="Tahoma"/>
      <w:sz w:val="16"/>
      <w:szCs w:val="16"/>
    </w:rPr>
  </w:style>
  <w:style w:type="paragraph" w:styleId="NormalWeb">
    <w:name w:val="Normal (Web)"/>
    <w:basedOn w:val="Normal"/>
    <w:uiPriority w:val="99"/>
    <w:unhideWhenUsed/>
    <w:rsid w:val="00E15D1A"/>
    <w:pPr>
      <w:spacing w:before="100" w:beforeAutospacing="1" w:after="100" w:afterAutospacing="1"/>
      <w:ind w:left="0"/>
      <w:jc w:val="left"/>
    </w:pPr>
    <w:rPr>
      <w:rFonts w:ascii="Times New Roman" w:hAnsi="Times New Roman"/>
    </w:rPr>
  </w:style>
  <w:style w:type="character" w:styleId="CdigoHTML">
    <w:name w:val="HTML Code"/>
    <w:basedOn w:val="Fuentedeprrafopredeter"/>
    <w:uiPriority w:val="99"/>
    <w:unhideWhenUsed/>
    <w:rsid w:val="00E15D1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E15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E15D1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987">
      <w:bodyDiv w:val="1"/>
      <w:marLeft w:val="0"/>
      <w:marRight w:val="0"/>
      <w:marTop w:val="0"/>
      <w:marBottom w:val="0"/>
      <w:divBdr>
        <w:top w:val="none" w:sz="0" w:space="0" w:color="auto"/>
        <w:left w:val="none" w:sz="0" w:space="0" w:color="auto"/>
        <w:bottom w:val="none" w:sz="0" w:space="0" w:color="auto"/>
        <w:right w:val="none" w:sz="0" w:space="0" w:color="auto"/>
      </w:divBdr>
    </w:div>
    <w:div w:id="231544056">
      <w:bodyDiv w:val="1"/>
      <w:marLeft w:val="0"/>
      <w:marRight w:val="0"/>
      <w:marTop w:val="0"/>
      <w:marBottom w:val="0"/>
      <w:divBdr>
        <w:top w:val="none" w:sz="0" w:space="0" w:color="auto"/>
        <w:left w:val="none" w:sz="0" w:space="0" w:color="auto"/>
        <w:bottom w:val="none" w:sz="0" w:space="0" w:color="auto"/>
        <w:right w:val="none" w:sz="0" w:space="0" w:color="auto"/>
      </w:divBdr>
    </w:div>
    <w:div w:id="530924758">
      <w:bodyDiv w:val="1"/>
      <w:marLeft w:val="0"/>
      <w:marRight w:val="0"/>
      <w:marTop w:val="0"/>
      <w:marBottom w:val="0"/>
      <w:divBdr>
        <w:top w:val="none" w:sz="0" w:space="0" w:color="auto"/>
        <w:left w:val="none" w:sz="0" w:space="0" w:color="auto"/>
        <w:bottom w:val="none" w:sz="0" w:space="0" w:color="auto"/>
        <w:right w:val="none" w:sz="0" w:space="0" w:color="auto"/>
      </w:divBdr>
    </w:div>
    <w:div w:id="576284467">
      <w:bodyDiv w:val="1"/>
      <w:marLeft w:val="0"/>
      <w:marRight w:val="0"/>
      <w:marTop w:val="0"/>
      <w:marBottom w:val="0"/>
      <w:divBdr>
        <w:top w:val="none" w:sz="0" w:space="0" w:color="auto"/>
        <w:left w:val="none" w:sz="0" w:space="0" w:color="auto"/>
        <w:bottom w:val="none" w:sz="0" w:space="0" w:color="auto"/>
        <w:right w:val="none" w:sz="0" w:space="0" w:color="auto"/>
      </w:divBdr>
      <w:divsChild>
        <w:div w:id="1896506222">
          <w:marLeft w:val="0"/>
          <w:marRight w:val="0"/>
          <w:marTop w:val="0"/>
          <w:marBottom w:val="0"/>
          <w:divBdr>
            <w:top w:val="none" w:sz="0" w:space="0" w:color="auto"/>
            <w:left w:val="none" w:sz="0" w:space="0" w:color="auto"/>
            <w:bottom w:val="none" w:sz="0" w:space="0" w:color="auto"/>
            <w:right w:val="none" w:sz="0" w:space="0" w:color="auto"/>
          </w:divBdr>
        </w:div>
      </w:divsChild>
    </w:div>
    <w:div w:id="853424025">
      <w:bodyDiv w:val="1"/>
      <w:marLeft w:val="0"/>
      <w:marRight w:val="0"/>
      <w:marTop w:val="0"/>
      <w:marBottom w:val="0"/>
      <w:divBdr>
        <w:top w:val="none" w:sz="0" w:space="0" w:color="auto"/>
        <w:left w:val="none" w:sz="0" w:space="0" w:color="auto"/>
        <w:bottom w:val="none" w:sz="0" w:space="0" w:color="auto"/>
        <w:right w:val="none" w:sz="0" w:space="0" w:color="auto"/>
      </w:divBdr>
    </w:div>
    <w:div w:id="915474910">
      <w:bodyDiv w:val="1"/>
      <w:marLeft w:val="0"/>
      <w:marRight w:val="0"/>
      <w:marTop w:val="0"/>
      <w:marBottom w:val="0"/>
      <w:divBdr>
        <w:top w:val="none" w:sz="0" w:space="0" w:color="auto"/>
        <w:left w:val="none" w:sz="0" w:space="0" w:color="auto"/>
        <w:bottom w:val="none" w:sz="0" w:space="0" w:color="auto"/>
        <w:right w:val="none" w:sz="0" w:space="0" w:color="auto"/>
      </w:divBdr>
    </w:div>
    <w:div w:id="1035345337">
      <w:bodyDiv w:val="1"/>
      <w:marLeft w:val="0"/>
      <w:marRight w:val="0"/>
      <w:marTop w:val="0"/>
      <w:marBottom w:val="0"/>
      <w:divBdr>
        <w:top w:val="none" w:sz="0" w:space="0" w:color="auto"/>
        <w:left w:val="none" w:sz="0" w:space="0" w:color="auto"/>
        <w:bottom w:val="none" w:sz="0" w:space="0" w:color="auto"/>
        <w:right w:val="none" w:sz="0" w:space="0" w:color="auto"/>
      </w:divBdr>
    </w:div>
    <w:div w:id="1081222822">
      <w:bodyDiv w:val="1"/>
      <w:marLeft w:val="0"/>
      <w:marRight w:val="0"/>
      <w:marTop w:val="0"/>
      <w:marBottom w:val="0"/>
      <w:divBdr>
        <w:top w:val="none" w:sz="0" w:space="0" w:color="auto"/>
        <w:left w:val="none" w:sz="0" w:space="0" w:color="auto"/>
        <w:bottom w:val="none" w:sz="0" w:space="0" w:color="auto"/>
        <w:right w:val="none" w:sz="0" w:space="0" w:color="auto"/>
      </w:divBdr>
    </w:div>
    <w:div w:id="1413622400">
      <w:bodyDiv w:val="1"/>
      <w:marLeft w:val="0"/>
      <w:marRight w:val="0"/>
      <w:marTop w:val="0"/>
      <w:marBottom w:val="0"/>
      <w:divBdr>
        <w:top w:val="none" w:sz="0" w:space="0" w:color="auto"/>
        <w:left w:val="none" w:sz="0" w:space="0" w:color="auto"/>
        <w:bottom w:val="none" w:sz="0" w:space="0" w:color="auto"/>
        <w:right w:val="none" w:sz="0" w:space="0" w:color="auto"/>
      </w:divBdr>
    </w:div>
    <w:div w:id="15633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ts\AppData\Roaming\Microsoft\Templates\__Plantilla%20Apuntes%20Clase%2003.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AB2BE-5875-4C56-A4B2-42B78B4E3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6</TotalTime>
  <Pages>4</Pages>
  <Words>603</Words>
  <Characters>3317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documentos</vt:lpstr>
    </vt:vector>
  </TitlesOfParts>
  <Company>RUP</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creator>danielts</dc:creator>
  <cp:lastModifiedBy>Daniel Touceda Santorio</cp:lastModifiedBy>
  <cp:revision>3</cp:revision>
  <cp:lastPrinted>2017-12-11T12:12:00Z</cp:lastPrinted>
  <dcterms:created xsi:type="dcterms:W3CDTF">2023-12-11T07:28:00Z</dcterms:created>
  <dcterms:modified xsi:type="dcterms:W3CDTF">2023-12-11T07:30:00Z</dcterms:modified>
</cp:coreProperties>
</file>