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E6FE" w14:textId="77777777" w:rsidR="00D62849" w:rsidRDefault="00D62849" w:rsidP="00703252">
      <w:pPr>
        <w:pStyle w:val="Lista0b"/>
      </w:pPr>
      <w:r>
        <w:t>Índice:</w:t>
      </w:r>
    </w:p>
    <w:p w14:paraId="6B9FA30B" w14:textId="77777777" w:rsidR="00B013A3" w:rsidRDefault="00010E16" w:rsidP="00A47DB6">
      <w:r>
        <w:fldChar w:fldCharType="begin"/>
      </w:r>
      <w:r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663ED81A" w14:textId="77777777" w:rsidR="008D21F4" w:rsidRDefault="008D21F4" w:rsidP="00A47DB6"/>
    <w:p w14:paraId="13F54812" w14:textId="77777777" w:rsidR="001865BF" w:rsidRPr="007F5BD5" w:rsidRDefault="001865BF" w:rsidP="00312609">
      <w:pPr>
        <w:pStyle w:val="Ttulo1"/>
        <w:rPr>
          <w:lang w:val="gl-ES"/>
        </w:rPr>
      </w:pPr>
      <w:r w:rsidRPr="007F5BD5">
        <w:rPr>
          <w:lang w:val="gl-ES"/>
        </w:rPr>
        <w:t xml:space="preserve">Exercicio </w:t>
      </w:r>
      <w:r w:rsidR="00312609" w:rsidRPr="007F5BD5">
        <w:rPr>
          <w:lang w:val="gl-ES"/>
        </w:rPr>
        <w:t xml:space="preserve">Parque Atraccións </w:t>
      </w:r>
    </w:p>
    <w:p w14:paraId="43DAA039" w14:textId="77777777" w:rsidR="00312609" w:rsidRPr="007F5BD5" w:rsidRDefault="00312609" w:rsidP="001865BF">
      <w:r w:rsidRPr="007F5BD5">
        <w:t xml:space="preserve">Base de datos </w:t>
      </w:r>
      <w:proofErr w:type="spellStart"/>
      <w:r w:rsidRPr="007F5BD5">
        <w:rPr>
          <w:rStyle w:val="Textoennegrita"/>
        </w:rPr>
        <w:t>parqueAtraccions</w:t>
      </w:r>
      <w:proofErr w:type="spellEnd"/>
    </w:p>
    <w:p w14:paraId="354181B3" w14:textId="77777777" w:rsidR="00EE4281" w:rsidRPr="007F5BD5" w:rsidRDefault="00EE4281" w:rsidP="00312609">
      <w:pPr>
        <w:pStyle w:val="Lista2"/>
      </w:pPr>
      <w:r w:rsidRPr="007F5BD5">
        <w:t>Crear o modelo ER</w:t>
      </w:r>
    </w:p>
    <w:p w14:paraId="2D198572" w14:textId="77777777" w:rsidR="00557819" w:rsidRPr="007F5BD5" w:rsidRDefault="00557819" w:rsidP="00557819">
      <w:pPr>
        <w:pStyle w:val="Lista2"/>
      </w:pPr>
      <w:proofErr w:type="spellStart"/>
      <w:r w:rsidRPr="007F5BD5">
        <w:t>Implementar</w:t>
      </w:r>
      <w:proofErr w:type="spellEnd"/>
      <w:r w:rsidRPr="007F5BD5">
        <w:t xml:space="preserve"> a BD en </w:t>
      </w:r>
      <w:proofErr w:type="spellStart"/>
      <w:r w:rsidRPr="007F5BD5">
        <w:t>MySQL</w:t>
      </w:r>
      <w:proofErr w:type="spellEnd"/>
    </w:p>
    <w:p w14:paraId="472142F3" w14:textId="77777777" w:rsidR="00557819" w:rsidRPr="007F5BD5" w:rsidRDefault="00557819" w:rsidP="00557819">
      <w:pPr>
        <w:pStyle w:val="Lista2"/>
      </w:pPr>
      <w:r w:rsidRPr="007F5BD5">
        <w:t>Introducir datos de proba nas táboas.</w:t>
      </w:r>
    </w:p>
    <w:p w14:paraId="62124AA1" w14:textId="77777777" w:rsidR="00EE4281" w:rsidRPr="007F5BD5" w:rsidRDefault="00EE4281" w:rsidP="001865BF"/>
    <w:p w14:paraId="72C5E0F8" w14:textId="77777777" w:rsidR="00EE4281" w:rsidRPr="007F5BD5" w:rsidRDefault="00EE4281" w:rsidP="00EE4281">
      <w:pPr>
        <w:pStyle w:val="Lista0"/>
      </w:pPr>
      <w:r w:rsidRPr="007F5BD5">
        <w:t>Enunciado</w:t>
      </w:r>
    </w:p>
    <w:p w14:paraId="2C548C2C" w14:textId="77777777" w:rsidR="005E6DF9" w:rsidRDefault="000E5803" w:rsidP="00557819">
      <w:pPr>
        <w:pStyle w:val="Lista2"/>
      </w:pPr>
      <w:bookmarkStart w:id="0" w:name="_Hlk150756349"/>
      <w:r w:rsidRPr="007F5BD5">
        <w:t xml:space="preserve">Quérese informatizar a xestión dun </w:t>
      </w:r>
      <w:r w:rsidR="00751FA5" w:rsidRPr="007F5BD5">
        <w:rPr>
          <w:rStyle w:val="Textoennegrita"/>
        </w:rPr>
        <w:t>PARQUE DE ATRACCIÓNS</w:t>
      </w:r>
      <w:r w:rsidR="00751FA5" w:rsidRPr="007F5BD5">
        <w:t xml:space="preserve"> </w:t>
      </w:r>
      <w:r w:rsidRPr="007F5BD5">
        <w:t xml:space="preserve">que </w:t>
      </w:r>
      <w:r w:rsidR="007F5BD5" w:rsidRPr="007F5BD5">
        <w:t>posúe</w:t>
      </w:r>
      <w:r w:rsidRPr="007F5BD5">
        <w:t xml:space="preserve"> </w:t>
      </w:r>
      <w:r w:rsidR="007F5BD5">
        <w:t>varias</w:t>
      </w:r>
      <w:r w:rsidRPr="007F5BD5">
        <w:t xml:space="preserve"> de atraccións. </w:t>
      </w:r>
    </w:p>
    <w:p w14:paraId="4292340C" w14:textId="77777777" w:rsidR="000E5803" w:rsidRPr="007F5BD5" w:rsidRDefault="000E5803" w:rsidP="00557819">
      <w:pPr>
        <w:pStyle w:val="Lista2"/>
      </w:pPr>
      <w:r w:rsidRPr="007F5BD5">
        <w:t>Cada atracción leva un número de anos funcionando</w:t>
      </w:r>
      <w:r w:rsidR="007F5BD5">
        <w:t xml:space="preserve"> (que se quere coñecer)</w:t>
      </w:r>
      <w:r w:rsidR="005E6DF9">
        <w:t xml:space="preserve"> e ten un nome (único)</w:t>
      </w:r>
      <w:r w:rsidRPr="007F5BD5">
        <w:t>.</w:t>
      </w:r>
    </w:p>
    <w:p w14:paraId="7DE395CF" w14:textId="77777777" w:rsidR="000E5803" w:rsidRDefault="000E5803" w:rsidP="00557819">
      <w:pPr>
        <w:pStyle w:val="Lista2"/>
      </w:pPr>
      <w:r w:rsidRPr="007F5BD5">
        <w:t>Dentro de cada atracción</w:t>
      </w:r>
      <w:r w:rsidR="00C241DD">
        <w:t xml:space="preserve"> </w:t>
      </w:r>
      <w:r w:rsidRPr="007F5BD5">
        <w:t>traballan distintos artistas durante un período de tempo.  Interesa saber canto tempo estivo cada artista traballando en cada atracción</w:t>
      </w:r>
      <w:r w:rsidR="00C241DD">
        <w:t xml:space="preserve"> (gárdase información histórica)</w:t>
      </w:r>
      <w:r w:rsidRPr="007F5BD5">
        <w:t>.</w:t>
      </w:r>
      <w:r w:rsidR="00C241DD">
        <w:t xml:space="preserve"> </w:t>
      </w:r>
      <w:r w:rsidR="00C75CB3">
        <w:t>Un artista pode traballar en varias atraccións.</w:t>
      </w:r>
    </w:p>
    <w:p w14:paraId="1EF72428" w14:textId="77777777" w:rsidR="00C241DD" w:rsidRPr="007F5BD5" w:rsidRDefault="00C241DD" w:rsidP="00557819">
      <w:pPr>
        <w:pStyle w:val="Lista2"/>
      </w:pPr>
      <w:r>
        <w:t>De cada artista gárdase a i</w:t>
      </w:r>
      <w:r w:rsidR="005E6DF9">
        <w:t xml:space="preserve">nformación típica dun empregado: </w:t>
      </w:r>
      <w:r w:rsidR="00E01492">
        <w:t>DNI</w:t>
      </w:r>
      <w:r w:rsidR="005E6DF9">
        <w:t>, nome</w:t>
      </w:r>
      <w:r w:rsidR="00FE3B4B">
        <w:t>,</w:t>
      </w:r>
      <w:r w:rsidR="005E6DF9">
        <w:t xml:space="preserve"> categoría, idade.</w:t>
      </w:r>
    </w:p>
    <w:p w14:paraId="0A32D30C" w14:textId="77777777" w:rsidR="00E01492" w:rsidRDefault="000E5803" w:rsidP="00557819">
      <w:pPr>
        <w:pStyle w:val="Lista2"/>
      </w:pPr>
      <w:r w:rsidRPr="007F5BD5">
        <w:t>Por outra banda, nas atraccións poden traballar animais ou non</w:t>
      </w:r>
      <w:r w:rsidR="00E01492">
        <w:t>,</w:t>
      </w:r>
      <w:r w:rsidRPr="007F5BD5">
        <w:t xml:space="preserve"> pero cada animal só pode traballar nunha única atracción</w:t>
      </w:r>
      <w:r w:rsidR="00C241DD">
        <w:t xml:space="preserve"> (non se garda información histórica)</w:t>
      </w:r>
      <w:r w:rsidR="00193CD3">
        <w:t>, e pode ser que un animal aínda non estea asignado a ningunha atracción (por exemplo por ser demasiado novo)</w:t>
      </w:r>
      <w:r w:rsidRPr="007F5BD5">
        <w:t xml:space="preserve">. </w:t>
      </w:r>
    </w:p>
    <w:p w14:paraId="5AD735E5" w14:textId="77777777" w:rsidR="000E5803" w:rsidRPr="007F5BD5" w:rsidRDefault="000E5803" w:rsidP="00557819">
      <w:pPr>
        <w:pStyle w:val="Lista2"/>
      </w:pPr>
      <w:r w:rsidRPr="007F5BD5">
        <w:t>De cada animal interesa saber o seu nome</w:t>
      </w:r>
      <w:r w:rsidR="00EE5150">
        <w:t xml:space="preserve"> (opcional)</w:t>
      </w:r>
      <w:r w:rsidRPr="007F5BD5">
        <w:t>, os anos que ten</w:t>
      </w:r>
      <w:r w:rsidR="00EE5150">
        <w:t xml:space="preserve"> (opcional)</w:t>
      </w:r>
      <w:r w:rsidRPr="007F5BD5">
        <w:t>, o peso</w:t>
      </w:r>
      <w:r w:rsidR="00EE5150">
        <w:t xml:space="preserve"> (opcional)</w:t>
      </w:r>
      <w:r w:rsidRPr="007F5BD5">
        <w:t xml:space="preserve"> e a </w:t>
      </w:r>
      <w:r w:rsidR="00F3558D">
        <w:t>altura</w:t>
      </w:r>
      <w:r w:rsidR="00EE5150">
        <w:t xml:space="preserve"> (opcional)</w:t>
      </w:r>
      <w:r w:rsidRPr="007F5BD5">
        <w:t>.</w:t>
      </w:r>
      <w:r w:rsidR="00C241DD">
        <w:t xml:space="preserve"> </w:t>
      </w:r>
    </w:p>
    <w:p w14:paraId="0D3B776C" w14:textId="55593AF8" w:rsidR="00C575BF" w:rsidRPr="007F5BD5" w:rsidRDefault="00C575BF" w:rsidP="00557819">
      <w:pPr>
        <w:pStyle w:val="Lista2"/>
      </w:pPr>
      <w:r w:rsidRPr="007F5BD5">
        <w:t>De cada atracción se realizan cada día un</w:t>
      </w:r>
      <w:r w:rsidR="00C241DD">
        <w:t>h</w:t>
      </w:r>
      <w:r w:rsidRPr="007F5BD5">
        <w:t>a ou varias funcións. De cada función interesa coñecer</w:t>
      </w:r>
      <w:r w:rsidR="0051457C">
        <w:t xml:space="preserve"> o código (único para cada función)</w:t>
      </w:r>
      <w:r w:rsidRPr="007F5BD5">
        <w:t xml:space="preserve"> </w:t>
      </w:r>
      <w:r w:rsidR="00EF5DCA" w:rsidRPr="007F5BD5">
        <w:t>o</w:t>
      </w:r>
      <w:r w:rsidRPr="007F5BD5">
        <w:t xml:space="preserve"> día e a hora</w:t>
      </w:r>
      <w:r w:rsidR="00EF5DCA" w:rsidRPr="007F5BD5">
        <w:t xml:space="preserve"> de comezo</w:t>
      </w:r>
      <w:r w:rsidRPr="007F5BD5">
        <w:t xml:space="preserve">, así como os cartos que proporciona esa función e o número </w:t>
      </w:r>
      <w:r w:rsidR="00EF5DCA" w:rsidRPr="007F5BD5">
        <w:t>de espectadores que recibiu.</w:t>
      </w:r>
    </w:p>
    <w:bookmarkEnd w:id="0"/>
    <w:p w14:paraId="3D612CEC" w14:textId="77777777" w:rsidR="000020A7" w:rsidRDefault="000020A7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>
        <w:br w:type="page"/>
      </w:r>
    </w:p>
    <w:p w14:paraId="29203CD9" w14:textId="59532CED" w:rsidR="009E2B7C" w:rsidRDefault="009E2B7C" w:rsidP="009E2B7C">
      <w:pPr>
        <w:pStyle w:val="Piedefoto"/>
      </w:pPr>
    </w:p>
    <w:p w14:paraId="79FE5A35" w14:textId="77777777" w:rsidR="00371816" w:rsidRDefault="00371816" w:rsidP="000E5803"/>
    <w:p w14:paraId="2DD78B08" w14:textId="77777777" w:rsidR="00371816" w:rsidRPr="00BE475C" w:rsidRDefault="00371816" w:rsidP="000E5803"/>
    <w:sectPr w:rsidR="00371816" w:rsidRPr="00BE475C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8265" w14:textId="77777777" w:rsidR="001E0229" w:rsidRDefault="001E0229" w:rsidP="005857BA">
      <w:r>
        <w:separator/>
      </w:r>
    </w:p>
  </w:endnote>
  <w:endnote w:type="continuationSeparator" w:id="0">
    <w:p w14:paraId="27A5A057" w14:textId="77777777" w:rsidR="001E0229" w:rsidRDefault="001E0229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E630" w14:textId="77777777" w:rsidR="00AB174A" w:rsidRDefault="008707FE" w:rsidP="005857BA">
    <w:r>
      <w:fldChar w:fldCharType="begin"/>
    </w:r>
    <w:r w:rsidR="00AB174A">
      <w:instrText xml:space="preserve">PAGE  </w:instrText>
    </w:r>
    <w:r>
      <w:fldChar w:fldCharType="end"/>
    </w:r>
  </w:p>
  <w:p w14:paraId="42718652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AA49" w14:textId="77777777" w:rsidR="00AB174A" w:rsidRPr="00EC3909" w:rsidRDefault="008707FE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636516">
      <w:rPr>
        <w:rFonts w:ascii="Arial" w:hAnsi="Arial" w:cs="Arial"/>
        <w:noProof/>
        <w:sz w:val="20"/>
        <w:szCs w:val="20"/>
      </w:rPr>
      <w:t>5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C92E" w14:textId="77777777" w:rsidR="00AB174A" w:rsidRDefault="008707FE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379C" w14:textId="77777777" w:rsidR="001E0229" w:rsidRDefault="001E0229" w:rsidP="005857BA">
      <w:r>
        <w:separator/>
      </w:r>
    </w:p>
  </w:footnote>
  <w:footnote w:type="continuationSeparator" w:id="0">
    <w:p w14:paraId="3CD819F4" w14:textId="77777777" w:rsidR="001E0229" w:rsidRDefault="001E0229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EDAE" w14:textId="77777777" w:rsidR="00AB174A" w:rsidRPr="003956B9" w:rsidRDefault="008707FE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FE38BF">
      <w:rPr>
        <w:rFonts w:ascii="Arial" w:hAnsi="Arial"/>
        <w:b/>
        <w:noProof/>
        <w:color w:val="F79646"/>
        <w:sz w:val="20"/>
      </w:rPr>
      <w:t>030s - Parque Atraccions - Crear modelo ER y despues crear modelo Relacional - EJERCICIO, SOLUCION - 007.docx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FE38BF">
      <w:rPr>
        <w:rFonts w:ascii="Arial" w:hAnsi="Arial"/>
        <w:b/>
        <w:noProof/>
        <w:color w:val="F79646"/>
        <w:sz w:val="20"/>
      </w:rPr>
      <w:t>13/11/2017 1:23 p.m.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2A4E" w14:textId="77777777" w:rsidR="00AB174A" w:rsidRDefault="00010E16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FE38BF">
      <w:rPr>
        <w:noProof/>
      </w:rPr>
      <w:t>030s - Parque Atraccions - Crear modelo ER y despues crear modelo Relacional - EJERCICIO, SOLUCION - 007.docx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FE38BF">
      <w:rPr>
        <w:noProof/>
      </w:rPr>
      <w:t>13/11/2017 13:23:00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62747887">
    <w:abstractNumId w:val="23"/>
  </w:num>
  <w:num w:numId="2" w16cid:durableId="1400857911">
    <w:abstractNumId w:val="16"/>
  </w:num>
  <w:num w:numId="3" w16cid:durableId="258487093">
    <w:abstractNumId w:val="11"/>
  </w:num>
  <w:num w:numId="4" w16cid:durableId="495271702">
    <w:abstractNumId w:val="19"/>
  </w:num>
  <w:num w:numId="5" w16cid:durableId="1345204743">
    <w:abstractNumId w:val="14"/>
  </w:num>
  <w:num w:numId="6" w16cid:durableId="510484419">
    <w:abstractNumId w:val="18"/>
  </w:num>
  <w:num w:numId="7" w16cid:durableId="1396006552">
    <w:abstractNumId w:val="17"/>
  </w:num>
  <w:num w:numId="8" w16cid:durableId="601187120">
    <w:abstractNumId w:val="10"/>
  </w:num>
  <w:num w:numId="9" w16cid:durableId="1024287881">
    <w:abstractNumId w:val="12"/>
  </w:num>
  <w:num w:numId="10" w16cid:durableId="1978801379">
    <w:abstractNumId w:val="22"/>
  </w:num>
  <w:num w:numId="11" w16cid:durableId="1999730148">
    <w:abstractNumId w:val="21"/>
  </w:num>
  <w:num w:numId="12" w16cid:durableId="22485276">
    <w:abstractNumId w:val="20"/>
  </w:num>
  <w:num w:numId="13" w16cid:durableId="1274288725">
    <w:abstractNumId w:val="13"/>
  </w:num>
  <w:num w:numId="14" w16cid:durableId="882670147">
    <w:abstractNumId w:val="15"/>
  </w:num>
  <w:num w:numId="15" w16cid:durableId="766385318">
    <w:abstractNumId w:val="8"/>
  </w:num>
  <w:num w:numId="16" w16cid:durableId="615720089">
    <w:abstractNumId w:val="3"/>
  </w:num>
  <w:num w:numId="17" w16cid:durableId="409738388">
    <w:abstractNumId w:val="2"/>
  </w:num>
  <w:num w:numId="18" w16cid:durableId="976303451">
    <w:abstractNumId w:val="1"/>
  </w:num>
  <w:num w:numId="19" w16cid:durableId="2084981398">
    <w:abstractNumId w:val="0"/>
  </w:num>
  <w:num w:numId="20" w16cid:durableId="128792609">
    <w:abstractNumId w:val="9"/>
  </w:num>
  <w:num w:numId="21" w16cid:durableId="531302408">
    <w:abstractNumId w:val="7"/>
  </w:num>
  <w:num w:numId="22" w16cid:durableId="301732668">
    <w:abstractNumId w:val="6"/>
  </w:num>
  <w:num w:numId="23" w16cid:durableId="871579341">
    <w:abstractNumId w:val="5"/>
  </w:num>
  <w:num w:numId="24" w16cid:durableId="109825351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3EE1835-56D6-41F3-884B-A821E1A6A200}"/>
    <w:docVar w:name="dgnword-eventsink" w:val="6255728"/>
  </w:docVars>
  <w:rsids>
    <w:rsidRoot w:val="00EE4281"/>
    <w:rsid w:val="000020A7"/>
    <w:rsid w:val="000028E8"/>
    <w:rsid w:val="00007481"/>
    <w:rsid w:val="00010AA4"/>
    <w:rsid w:val="00010E16"/>
    <w:rsid w:val="0001652C"/>
    <w:rsid w:val="000172ED"/>
    <w:rsid w:val="00023532"/>
    <w:rsid w:val="00024D30"/>
    <w:rsid w:val="00032C20"/>
    <w:rsid w:val="00034F10"/>
    <w:rsid w:val="00043B8E"/>
    <w:rsid w:val="00046CC8"/>
    <w:rsid w:val="00050D05"/>
    <w:rsid w:val="000646CE"/>
    <w:rsid w:val="00071C56"/>
    <w:rsid w:val="00081FE5"/>
    <w:rsid w:val="00090AAF"/>
    <w:rsid w:val="00093C81"/>
    <w:rsid w:val="000970DC"/>
    <w:rsid w:val="000978FA"/>
    <w:rsid w:val="000A0B6E"/>
    <w:rsid w:val="000A4850"/>
    <w:rsid w:val="000A5595"/>
    <w:rsid w:val="000A5D96"/>
    <w:rsid w:val="000A6184"/>
    <w:rsid w:val="000A6CFB"/>
    <w:rsid w:val="000C0FE1"/>
    <w:rsid w:val="000C3B5E"/>
    <w:rsid w:val="000C3EBA"/>
    <w:rsid w:val="000C5D18"/>
    <w:rsid w:val="000D0816"/>
    <w:rsid w:val="000E3B57"/>
    <w:rsid w:val="000E49B4"/>
    <w:rsid w:val="000E5803"/>
    <w:rsid w:val="00103E27"/>
    <w:rsid w:val="00105BA8"/>
    <w:rsid w:val="00112AD6"/>
    <w:rsid w:val="00130C65"/>
    <w:rsid w:val="00134CC7"/>
    <w:rsid w:val="00147ADC"/>
    <w:rsid w:val="00150CFA"/>
    <w:rsid w:val="00152019"/>
    <w:rsid w:val="00152233"/>
    <w:rsid w:val="00152BF9"/>
    <w:rsid w:val="00157B7E"/>
    <w:rsid w:val="001609B9"/>
    <w:rsid w:val="001655A4"/>
    <w:rsid w:val="00171A65"/>
    <w:rsid w:val="001771EA"/>
    <w:rsid w:val="00181F66"/>
    <w:rsid w:val="001865BF"/>
    <w:rsid w:val="00193CD3"/>
    <w:rsid w:val="001A30FD"/>
    <w:rsid w:val="001A6D34"/>
    <w:rsid w:val="001C4D67"/>
    <w:rsid w:val="001D013D"/>
    <w:rsid w:val="001D07F8"/>
    <w:rsid w:val="001E0229"/>
    <w:rsid w:val="001E28D2"/>
    <w:rsid w:val="001E6915"/>
    <w:rsid w:val="002005D1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7451C"/>
    <w:rsid w:val="0027685E"/>
    <w:rsid w:val="0028706A"/>
    <w:rsid w:val="00295E1C"/>
    <w:rsid w:val="00296D16"/>
    <w:rsid w:val="002A23DE"/>
    <w:rsid w:val="002A5185"/>
    <w:rsid w:val="002B1EEF"/>
    <w:rsid w:val="002B3E00"/>
    <w:rsid w:val="002E7CE2"/>
    <w:rsid w:val="002F1603"/>
    <w:rsid w:val="002F3C3F"/>
    <w:rsid w:val="002F4BE9"/>
    <w:rsid w:val="00302637"/>
    <w:rsid w:val="003077B8"/>
    <w:rsid w:val="003102E1"/>
    <w:rsid w:val="00312609"/>
    <w:rsid w:val="00312825"/>
    <w:rsid w:val="003149AA"/>
    <w:rsid w:val="00314C7C"/>
    <w:rsid w:val="00324517"/>
    <w:rsid w:val="00325FBF"/>
    <w:rsid w:val="00345DE9"/>
    <w:rsid w:val="00346E4E"/>
    <w:rsid w:val="00347254"/>
    <w:rsid w:val="003600AC"/>
    <w:rsid w:val="00363ACB"/>
    <w:rsid w:val="00365950"/>
    <w:rsid w:val="00371816"/>
    <w:rsid w:val="003736E4"/>
    <w:rsid w:val="00384D6E"/>
    <w:rsid w:val="003956B9"/>
    <w:rsid w:val="003A0401"/>
    <w:rsid w:val="003A639E"/>
    <w:rsid w:val="003E1AF6"/>
    <w:rsid w:val="003F12C9"/>
    <w:rsid w:val="003F5BB4"/>
    <w:rsid w:val="00406B55"/>
    <w:rsid w:val="004105C7"/>
    <w:rsid w:val="00410977"/>
    <w:rsid w:val="0042038C"/>
    <w:rsid w:val="00424B49"/>
    <w:rsid w:val="004317A8"/>
    <w:rsid w:val="00432D3B"/>
    <w:rsid w:val="004414EC"/>
    <w:rsid w:val="00453362"/>
    <w:rsid w:val="004556EC"/>
    <w:rsid w:val="00471699"/>
    <w:rsid w:val="00473422"/>
    <w:rsid w:val="00476FCA"/>
    <w:rsid w:val="0048240F"/>
    <w:rsid w:val="0048306F"/>
    <w:rsid w:val="00483B00"/>
    <w:rsid w:val="004B422C"/>
    <w:rsid w:val="004B4C14"/>
    <w:rsid w:val="004C7EB9"/>
    <w:rsid w:val="004D583D"/>
    <w:rsid w:val="004E1DCF"/>
    <w:rsid w:val="004F2817"/>
    <w:rsid w:val="005120D5"/>
    <w:rsid w:val="0051457C"/>
    <w:rsid w:val="00525230"/>
    <w:rsid w:val="005423D0"/>
    <w:rsid w:val="005543A6"/>
    <w:rsid w:val="005554F4"/>
    <w:rsid w:val="00557819"/>
    <w:rsid w:val="00560D7B"/>
    <w:rsid w:val="0056193A"/>
    <w:rsid w:val="00562DF2"/>
    <w:rsid w:val="0058057C"/>
    <w:rsid w:val="005857BA"/>
    <w:rsid w:val="00587E39"/>
    <w:rsid w:val="00594E9E"/>
    <w:rsid w:val="005959FA"/>
    <w:rsid w:val="005970DE"/>
    <w:rsid w:val="005A0D49"/>
    <w:rsid w:val="005A4CBF"/>
    <w:rsid w:val="005B3DBD"/>
    <w:rsid w:val="005D2406"/>
    <w:rsid w:val="005E6DF9"/>
    <w:rsid w:val="005F4478"/>
    <w:rsid w:val="005F76BE"/>
    <w:rsid w:val="00603D03"/>
    <w:rsid w:val="006050E2"/>
    <w:rsid w:val="006142C5"/>
    <w:rsid w:val="006200F4"/>
    <w:rsid w:val="00622298"/>
    <w:rsid w:val="006312E3"/>
    <w:rsid w:val="00635E30"/>
    <w:rsid w:val="00636516"/>
    <w:rsid w:val="006409DE"/>
    <w:rsid w:val="00651C40"/>
    <w:rsid w:val="00651E50"/>
    <w:rsid w:val="00656496"/>
    <w:rsid w:val="00664D31"/>
    <w:rsid w:val="00665753"/>
    <w:rsid w:val="00665C40"/>
    <w:rsid w:val="00671AF5"/>
    <w:rsid w:val="006903DC"/>
    <w:rsid w:val="006A7236"/>
    <w:rsid w:val="006A7B18"/>
    <w:rsid w:val="006B498B"/>
    <w:rsid w:val="006B5B21"/>
    <w:rsid w:val="006C0A67"/>
    <w:rsid w:val="006D1C19"/>
    <w:rsid w:val="006E58E7"/>
    <w:rsid w:val="006F18EC"/>
    <w:rsid w:val="006F2D9B"/>
    <w:rsid w:val="00703252"/>
    <w:rsid w:val="00704053"/>
    <w:rsid w:val="00712643"/>
    <w:rsid w:val="00717E91"/>
    <w:rsid w:val="00721E20"/>
    <w:rsid w:val="00750D6B"/>
    <w:rsid w:val="00751FA5"/>
    <w:rsid w:val="00764ABA"/>
    <w:rsid w:val="00765E71"/>
    <w:rsid w:val="0076675B"/>
    <w:rsid w:val="00782E0C"/>
    <w:rsid w:val="0078365D"/>
    <w:rsid w:val="0078728E"/>
    <w:rsid w:val="007908FC"/>
    <w:rsid w:val="00791535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5BD5"/>
    <w:rsid w:val="007F64ED"/>
    <w:rsid w:val="007F6A2C"/>
    <w:rsid w:val="00813642"/>
    <w:rsid w:val="008217AE"/>
    <w:rsid w:val="00825637"/>
    <w:rsid w:val="00827673"/>
    <w:rsid w:val="0083042D"/>
    <w:rsid w:val="00833CD1"/>
    <w:rsid w:val="00834A75"/>
    <w:rsid w:val="008355F0"/>
    <w:rsid w:val="008675EA"/>
    <w:rsid w:val="008707FE"/>
    <w:rsid w:val="00872E89"/>
    <w:rsid w:val="00873EF4"/>
    <w:rsid w:val="00874206"/>
    <w:rsid w:val="00874229"/>
    <w:rsid w:val="008750BA"/>
    <w:rsid w:val="00877A6D"/>
    <w:rsid w:val="00883E05"/>
    <w:rsid w:val="00887FB7"/>
    <w:rsid w:val="008B4FCC"/>
    <w:rsid w:val="008B57B3"/>
    <w:rsid w:val="008C23F9"/>
    <w:rsid w:val="008C6FDC"/>
    <w:rsid w:val="008D056B"/>
    <w:rsid w:val="008D1C7F"/>
    <w:rsid w:val="008D21F4"/>
    <w:rsid w:val="008E15C8"/>
    <w:rsid w:val="008F4D0A"/>
    <w:rsid w:val="009077FC"/>
    <w:rsid w:val="00920BCC"/>
    <w:rsid w:val="00921C34"/>
    <w:rsid w:val="00930168"/>
    <w:rsid w:val="009304B4"/>
    <w:rsid w:val="009348A6"/>
    <w:rsid w:val="009414BC"/>
    <w:rsid w:val="00943EE9"/>
    <w:rsid w:val="0095431E"/>
    <w:rsid w:val="00956994"/>
    <w:rsid w:val="0095706B"/>
    <w:rsid w:val="009610CD"/>
    <w:rsid w:val="00962802"/>
    <w:rsid w:val="00970269"/>
    <w:rsid w:val="0097726E"/>
    <w:rsid w:val="009777C3"/>
    <w:rsid w:val="009822BC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2B7C"/>
    <w:rsid w:val="009E2B8A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922EE"/>
    <w:rsid w:val="00A95D6F"/>
    <w:rsid w:val="00AA0DEF"/>
    <w:rsid w:val="00AA1117"/>
    <w:rsid w:val="00AA2710"/>
    <w:rsid w:val="00AB00A6"/>
    <w:rsid w:val="00AB174A"/>
    <w:rsid w:val="00AC5E8D"/>
    <w:rsid w:val="00AC767F"/>
    <w:rsid w:val="00AD1F0F"/>
    <w:rsid w:val="00AE1EAE"/>
    <w:rsid w:val="00AE7FC5"/>
    <w:rsid w:val="00AF60C3"/>
    <w:rsid w:val="00B013A3"/>
    <w:rsid w:val="00B106B3"/>
    <w:rsid w:val="00B10AE1"/>
    <w:rsid w:val="00B24CE4"/>
    <w:rsid w:val="00B275FF"/>
    <w:rsid w:val="00B36051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16C7"/>
    <w:rsid w:val="00BE1DC0"/>
    <w:rsid w:val="00BE475C"/>
    <w:rsid w:val="00BF1043"/>
    <w:rsid w:val="00BF5D34"/>
    <w:rsid w:val="00C02280"/>
    <w:rsid w:val="00C02FB0"/>
    <w:rsid w:val="00C06F0B"/>
    <w:rsid w:val="00C07717"/>
    <w:rsid w:val="00C103D4"/>
    <w:rsid w:val="00C241DD"/>
    <w:rsid w:val="00C3406C"/>
    <w:rsid w:val="00C43A48"/>
    <w:rsid w:val="00C43EF0"/>
    <w:rsid w:val="00C5372D"/>
    <w:rsid w:val="00C575BF"/>
    <w:rsid w:val="00C75CB3"/>
    <w:rsid w:val="00C8750B"/>
    <w:rsid w:val="00C90AA2"/>
    <w:rsid w:val="00C93DF9"/>
    <w:rsid w:val="00C96CBF"/>
    <w:rsid w:val="00CA5D22"/>
    <w:rsid w:val="00CA7DEE"/>
    <w:rsid w:val="00CB50AF"/>
    <w:rsid w:val="00CB673E"/>
    <w:rsid w:val="00CC7A55"/>
    <w:rsid w:val="00CE11AD"/>
    <w:rsid w:val="00CE193D"/>
    <w:rsid w:val="00CE6FA1"/>
    <w:rsid w:val="00CF1DF5"/>
    <w:rsid w:val="00CF76E2"/>
    <w:rsid w:val="00D01990"/>
    <w:rsid w:val="00D16317"/>
    <w:rsid w:val="00D21220"/>
    <w:rsid w:val="00D359C9"/>
    <w:rsid w:val="00D37887"/>
    <w:rsid w:val="00D43101"/>
    <w:rsid w:val="00D44F84"/>
    <w:rsid w:val="00D501BF"/>
    <w:rsid w:val="00D55DEB"/>
    <w:rsid w:val="00D6049A"/>
    <w:rsid w:val="00D62849"/>
    <w:rsid w:val="00D62E5D"/>
    <w:rsid w:val="00D77B29"/>
    <w:rsid w:val="00D96FAA"/>
    <w:rsid w:val="00D97068"/>
    <w:rsid w:val="00DA1162"/>
    <w:rsid w:val="00DA2D5B"/>
    <w:rsid w:val="00DA7BB5"/>
    <w:rsid w:val="00DB5D06"/>
    <w:rsid w:val="00DC13CE"/>
    <w:rsid w:val="00DC2CD9"/>
    <w:rsid w:val="00DD0AF9"/>
    <w:rsid w:val="00DD1776"/>
    <w:rsid w:val="00DE2AD5"/>
    <w:rsid w:val="00DE676A"/>
    <w:rsid w:val="00DF6F64"/>
    <w:rsid w:val="00E01492"/>
    <w:rsid w:val="00E13A49"/>
    <w:rsid w:val="00E44026"/>
    <w:rsid w:val="00E508C1"/>
    <w:rsid w:val="00E57E0F"/>
    <w:rsid w:val="00E6580F"/>
    <w:rsid w:val="00E6722F"/>
    <w:rsid w:val="00E76304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3A9F"/>
    <w:rsid w:val="00EE4281"/>
    <w:rsid w:val="00EE5150"/>
    <w:rsid w:val="00EE71A5"/>
    <w:rsid w:val="00EF40B3"/>
    <w:rsid w:val="00EF5DCA"/>
    <w:rsid w:val="00F0776A"/>
    <w:rsid w:val="00F101BF"/>
    <w:rsid w:val="00F11482"/>
    <w:rsid w:val="00F248C1"/>
    <w:rsid w:val="00F24E6A"/>
    <w:rsid w:val="00F24F79"/>
    <w:rsid w:val="00F3558D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97EC8"/>
    <w:rsid w:val="00FB0154"/>
    <w:rsid w:val="00FB413F"/>
    <w:rsid w:val="00FC4426"/>
    <w:rsid w:val="00FC4895"/>
    <w:rsid w:val="00FC5874"/>
    <w:rsid w:val="00FD495C"/>
    <w:rsid w:val="00FE38BF"/>
    <w:rsid w:val="00FE3B4B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FBEFB"/>
  <w15:docId w15:val="{F29834A1-48CB-4B7A-8CE4-C1DA45CE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  <w:lang w:val="gl-ES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EF40B3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EF40B3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EF40B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F40B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F40B3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1865B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865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6C708-1388-405E-BFC0-577C240A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usuario</dc:creator>
  <cp:lastModifiedBy>Daniel Touceda Santorio</cp:lastModifiedBy>
  <cp:revision>6</cp:revision>
  <cp:lastPrinted>2017-11-13T12:23:00Z</cp:lastPrinted>
  <dcterms:created xsi:type="dcterms:W3CDTF">2023-11-10T09:03:00Z</dcterms:created>
  <dcterms:modified xsi:type="dcterms:W3CDTF">2023-11-13T07:25:00Z</dcterms:modified>
</cp:coreProperties>
</file>