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8E94" w14:textId="77777777" w:rsidR="00D62849" w:rsidRDefault="00D62849" w:rsidP="00703252">
      <w:pPr>
        <w:pStyle w:val="Lista0b"/>
      </w:pPr>
      <w:r>
        <w:t>Índice:</w:t>
      </w:r>
    </w:p>
    <w:p w14:paraId="0CCC7E5D" w14:textId="77777777" w:rsidR="00B013A3" w:rsidRDefault="007D69C4" w:rsidP="00A47DB6">
      <w:pPr>
        <w:rPr>
          <w:b/>
          <w:bCs/>
          <w:noProof/>
        </w:rPr>
      </w:pPr>
      <w:r>
        <w:fldChar w:fldCharType="begin"/>
      </w:r>
      <w:r w:rsidR="00041B55">
        <w:instrText xml:space="preserve"> TOC \o \h \z \u </w:instrText>
      </w:r>
      <w:r>
        <w:fldChar w:fldCharType="separate"/>
      </w:r>
      <w:r w:rsidR="00FB413F">
        <w:rPr>
          <w:b/>
          <w:bCs/>
          <w:noProof/>
        </w:rPr>
        <w:t>No se encontraron elementos de tabla de contenido.</w:t>
      </w:r>
      <w:r>
        <w:rPr>
          <w:b/>
          <w:bCs/>
          <w:noProof/>
        </w:rPr>
        <w:fldChar w:fldCharType="end"/>
      </w:r>
    </w:p>
    <w:p w14:paraId="1C186AE9" w14:textId="77777777" w:rsidR="00C06432" w:rsidRDefault="0091044D" w:rsidP="00C06432">
      <w:pPr>
        <w:pStyle w:val="Piedefoto"/>
      </w:pPr>
      <w:r w:rsidRPr="0091044D">
        <w:rPr>
          <w:noProof/>
        </w:rPr>
        <w:drawing>
          <wp:inline distT="0" distB="0" distL="0" distR="0" wp14:anchorId="60E40B21" wp14:editId="278BD76B">
            <wp:extent cx="5612130" cy="3119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19120"/>
                    </a:xfrm>
                    <a:prstGeom prst="rect">
                      <a:avLst/>
                    </a:prstGeom>
                  </pic:spPr>
                </pic:pic>
              </a:graphicData>
            </a:graphic>
          </wp:inline>
        </w:drawing>
      </w:r>
    </w:p>
    <w:p w14:paraId="6FCA3E2A" w14:textId="77777777" w:rsidR="007034F5" w:rsidRDefault="007034F5" w:rsidP="00BA31DC"/>
    <w:p w14:paraId="3CBFC313" w14:textId="77777777" w:rsidR="007034F5" w:rsidRDefault="005344A4" w:rsidP="005344A4">
      <w:pPr>
        <w:pStyle w:val="Ttulo1"/>
      </w:pPr>
      <w:r>
        <w:t>Criterios de selección</w:t>
      </w:r>
    </w:p>
    <w:p w14:paraId="23AB8672" w14:textId="77777777" w:rsidR="00620405" w:rsidRDefault="007D39B0" w:rsidP="003F079F">
      <w:pPr>
        <w:pStyle w:val="Lista2"/>
      </w:pPr>
      <w:r>
        <w:t>A</w:t>
      </w:r>
      <w:r w:rsidR="003F079F">
        <w:t>pellido</w:t>
      </w:r>
      <w:r w:rsidR="0052569E">
        <w:t>s</w:t>
      </w:r>
      <w:r>
        <w:t>, nombre</w:t>
      </w:r>
      <w:r w:rsidR="003F079F">
        <w:t xml:space="preserve"> y salario de todos los empleados</w:t>
      </w:r>
    </w:p>
    <w:p w14:paraId="06519564" w14:textId="77777777" w:rsidR="0056792F" w:rsidRDefault="0056792F" w:rsidP="0056792F">
      <w:pPr>
        <w:pStyle w:val="comandoseinstrucciones"/>
      </w:pPr>
    </w:p>
    <w:p w14:paraId="02DCC5DE" w14:textId="77777777" w:rsidR="00620405" w:rsidRDefault="00843F1E" w:rsidP="003F079F">
      <w:pPr>
        <w:pStyle w:val="Lista2"/>
      </w:pPr>
      <w:r>
        <w:t xml:space="preserve">Apellidos, nombre </w:t>
      </w:r>
      <w:r w:rsidR="003F079F">
        <w:t>y Comisión de todos los empleados</w:t>
      </w:r>
    </w:p>
    <w:p w14:paraId="6A9F9363" w14:textId="77777777" w:rsidR="00407788" w:rsidRDefault="00407788" w:rsidP="0056792F">
      <w:pPr>
        <w:pStyle w:val="comandoseinstrucciones"/>
      </w:pPr>
    </w:p>
    <w:p w14:paraId="06E63096" w14:textId="77777777" w:rsidR="00425440" w:rsidRDefault="00425440" w:rsidP="00CF21F9">
      <w:pPr>
        <w:pStyle w:val="Lista2"/>
      </w:pPr>
      <w:r>
        <w:t xml:space="preserve">Mostar a los Empleados de oficio vendedor </w:t>
      </w:r>
    </w:p>
    <w:p w14:paraId="47E29906" w14:textId="77777777" w:rsidR="00407788" w:rsidRDefault="00407788" w:rsidP="00577FD9">
      <w:pPr>
        <w:pStyle w:val="comandoseinstrucciones"/>
      </w:pPr>
    </w:p>
    <w:p w14:paraId="5B154D4D" w14:textId="3A1F34C6" w:rsidR="00425440" w:rsidRDefault="00425440" w:rsidP="00425440">
      <w:pPr>
        <w:pStyle w:val="Lista2"/>
      </w:pPr>
      <w:r>
        <w:t xml:space="preserve">Mostar a los Empleados de oficio </w:t>
      </w:r>
      <w:r w:rsidR="00742248" w:rsidRPr="00B01CDD">
        <w:rPr>
          <w:i/>
        </w:rPr>
        <w:t>vendedor</w:t>
      </w:r>
      <w:r w:rsidR="00742248">
        <w:t xml:space="preserve"> y</w:t>
      </w:r>
      <w:r>
        <w:t xml:space="preserve"> a los empleados que trabajan en el departamento de </w:t>
      </w:r>
      <w:r w:rsidRPr="00B01CDD">
        <w:rPr>
          <w:i/>
        </w:rPr>
        <w:t>contabilidad</w:t>
      </w:r>
    </w:p>
    <w:p w14:paraId="5B435FCF" w14:textId="77777777" w:rsidR="005D7120" w:rsidRDefault="005D7120" w:rsidP="00393AF6">
      <w:pPr>
        <w:pStyle w:val="comandoseinstrucciones"/>
      </w:pPr>
    </w:p>
    <w:p w14:paraId="42BF6410" w14:textId="41DC9520" w:rsidR="00425440" w:rsidRDefault="00425440" w:rsidP="00CF21F9">
      <w:pPr>
        <w:pStyle w:val="Lista2"/>
      </w:pPr>
      <w:r>
        <w:t xml:space="preserve">Mostar a los Empleados de oficio </w:t>
      </w:r>
      <w:r w:rsidR="00742248">
        <w:t>vendedor y</w:t>
      </w:r>
      <w:r>
        <w:t xml:space="preserve"> mostrar también a los Empleados de oficio director</w:t>
      </w:r>
    </w:p>
    <w:p w14:paraId="436E87D0" w14:textId="77777777" w:rsidR="00FB31ED" w:rsidRDefault="00FB31ED" w:rsidP="002A1F04">
      <w:pPr>
        <w:pStyle w:val="comandoseinstrucciones"/>
      </w:pPr>
    </w:p>
    <w:p w14:paraId="025D13C7" w14:textId="77777777" w:rsidR="00CF21F9" w:rsidRDefault="00CF21F9" w:rsidP="00CF21F9">
      <w:pPr>
        <w:pStyle w:val="Lista2"/>
      </w:pPr>
      <w:r>
        <w:t xml:space="preserve">Mostar a los Empleados de </w:t>
      </w:r>
      <w:r w:rsidR="00425440">
        <w:t xml:space="preserve">oficio </w:t>
      </w:r>
      <w:r>
        <w:t>vendedor</w:t>
      </w:r>
      <w:r w:rsidR="00FD3DE3">
        <w:t xml:space="preserve"> (todos)</w:t>
      </w:r>
      <w:r>
        <w:t xml:space="preserve"> y mostrar también a los Empleados de </w:t>
      </w:r>
      <w:r w:rsidR="00425440">
        <w:t xml:space="preserve">oficio </w:t>
      </w:r>
      <w:r>
        <w:t>director</w:t>
      </w:r>
      <w:r w:rsidR="00FD3DE3">
        <w:t xml:space="preserve"> (sólo a los</w:t>
      </w:r>
      <w:r>
        <w:t xml:space="preserve"> </w:t>
      </w:r>
      <w:r w:rsidR="00425440">
        <w:t xml:space="preserve">directores </w:t>
      </w:r>
      <w:r>
        <w:t>que gane menos de 300000</w:t>
      </w:r>
      <w:r w:rsidR="00FD3DE3">
        <w:t>).</w:t>
      </w:r>
    </w:p>
    <w:p w14:paraId="47CC6B45" w14:textId="77777777" w:rsidR="00407788" w:rsidRPr="005B242D" w:rsidRDefault="00407788" w:rsidP="005B242D">
      <w:pPr>
        <w:pStyle w:val="comandoseinstrucciones"/>
        <w:rPr>
          <w:b/>
        </w:rPr>
      </w:pPr>
    </w:p>
    <w:p w14:paraId="083C15D5" w14:textId="77777777" w:rsidR="00CF21F9" w:rsidRDefault="00CF21F9" w:rsidP="00CF21F9">
      <w:pPr>
        <w:pStyle w:val="Lista2"/>
      </w:pPr>
      <w:r>
        <w:t xml:space="preserve">Mostar a los Empleados de </w:t>
      </w:r>
      <w:r w:rsidR="00425440">
        <w:t>oficio</w:t>
      </w:r>
      <w:r>
        <w:t xml:space="preserve"> vendedor y </w:t>
      </w:r>
      <w:r w:rsidR="006543A1">
        <w:t>director,</w:t>
      </w:r>
      <w:r>
        <w:t xml:space="preserve"> pero sólo a aquellos que ganen menos de 300000 (vendedores y directores)</w:t>
      </w:r>
    </w:p>
    <w:p w14:paraId="041E35BE" w14:textId="77777777" w:rsidR="00407788" w:rsidRPr="00D76D72" w:rsidRDefault="00407788" w:rsidP="00D76D72">
      <w:pPr>
        <w:pStyle w:val="comandoseinstrucciones"/>
        <w:rPr>
          <w:b/>
        </w:rPr>
      </w:pPr>
    </w:p>
    <w:p w14:paraId="160077B1" w14:textId="77777777" w:rsidR="00620405" w:rsidRDefault="00A258FD" w:rsidP="003F079F">
      <w:pPr>
        <w:pStyle w:val="Lista2"/>
      </w:pPr>
      <w:r>
        <w:t>Apellido, oficio, salario, c</w:t>
      </w:r>
      <w:r w:rsidR="00271AFE">
        <w:t xml:space="preserve">omisión y ganancias (salario + comisión) </w:t>
      </w:r>
      <w:r w:rsidR="003F079F">
        <w:t xml:space="preserve">de </w:t>
      </w:r>
      <w:r w:rsidR="00A17767">
        <w:t xml:space="preserve">todos </w:t>
      </w:r>
      <w:r w:rsidR="003F079F">
        <w:t xml:space="preserve">los empleados </w:t>
      </w:r>
    </w:p>
    <w:p w14:paraId="2AFC8796" w14:textId="77777777" w:rsidR="009B4F7B" w:rsidRDefault="009B4F7B" w:rsidP="009B4F7B">
      <w:pPr>
        <w:pStyle w:val="comandoseinstrucciones"/>
      </w:pPr>
    </w:p>
    <w:p w14:paraId="34EA4781" w14:textId="77777777" w:rsidR="00A23934" w:rsidRDefault="00A23934" w:rsidP="00A23934">
      <w:pPr>
        <w:pStyle w:val="Lista2"/>
      </w:pPr>
      <w:r>
        <w:t>Apellido y salario de aquellos empleados cuyo salario supere 150.000</w:t>
      </w:r>
    </w:p>
    <w:p w14:paraId="1AC5FAAE" w14:textId="77777777" w:rsidR="00407788" w:rsidRPr="00AD0965" w:rsidRDefault="00407788" w:rsidP="00F323FC">
      <w:pPr>
        <w:pStyle w:val="comandoseinstrucciones"/>
        <w:rPr>
          <w:b/>
        </w:rPr>
      </w:pPr>
    </w:p>
    <w:p w14:paraId="382E9E62" w14:textId="77777777" w:rsidR="00620405" w:rsidRDefault="00A23934" w:rsidP="00A23934">
      <w:pPr>
        <w:pStyle w:val="Lista2"/>
      </w:pPr>
      <w:r>
        <w:t>Apellido</w:t>
      </w:r>
      <w:r w:rsidR="00A258FD">
        <w:t>, oficio, salario, c</w:t>
      </w:r>
      <w:r w:rsidR="00271AFE">
        <w:t>omisión</w:t>
      </w:r>
      <w:r>
        <w:t xml:space="preserve"> y ganancias (salario + </w:t>
      </w:r>
      <w:proofErr w:type="gramStart"/>
      <w:r>
        <w:t>comisión)  de</w:t>
      </w:r>
      <w:proofErr w:type="gramEnd"/>
      <w:r>
        <w:t xml:space="preserve"> aquellos empleados que ganan (salario + comisión) más de 150.000. La columna de ganancias se llamará ganancias.</w:t>
      </w:r>
    </w:p>
    <w:p w14:paraId="6F7EDFC7" w14:textId="77777777" w:rsidR="00407788" w:rsidRPr="00766B35" w:rsidRDefault="00407788" w:rsidP="00AD0C57">
      <w:pPr>
        <w:pStyle w:val="comandoseinstrucciones"/>
        <w:rPr>
          <w:b/>
          <w:lang w:val="en-US"/>
        </w:rPr>
      </w:pPr>
    </w:p>
    <w:p w14:paraId="715BCEC0" w14:textId="77777777" w:rsidR="007034F5" w:rsidRDefault="00271AFE" w:rsidP="00A23934">
      <w:pPr>
        <w:pStyle w:val="Lista2"/>
      </w:pPr>
      <w:r>
        <w:t>Apellido</w:t>
      </w:r>
      <w:r w:rsidR="00586D65">
        <w:t>s, nombre</w:t>
      </w:r>
      <w:r>
        <w:t>, salario</w:t>
      </w:r>
      <w:r w:rsidR="00586D65">
        <w:t>, comisión</w:t>
      </w:r>
      <w:r>
        <w:t xml:space="preserve"> y oficio de aquellos empleados que ganan </w:t>
      </w:r>
      <w:r w:rsidR="00C6514E">
        <w:t xml:space="preserve">(salario + </w:t>
      </w:r>
      <w:proofErr w:type="gramStart"/>
      <w:r w:rsidR="00C6514E">
        <w:t xml:space="preserve">comisión)  </w:t>
      </w:r>
      <w:r>
        <w:t>entre</w:t>
      </w:r>
      <w:proofErr w:type="gramEnd"/>
      <w:r>
        <w:t xml:space="preserve"> 100.000 y </w:t>
      </w:r>
      <w:r w:rsidR="00875BBE">
        <w:t>15</w:t>
      </w:r>
      <w:r>
        <w:t>0.000 (</w:t>
      </w:r>
      <w:r w:rsidRPr="00BF5BB3">
        <w:rPr>
          <w:b/>
        </w:rPr>
        <w:t xml:space="preserve">incluidos </w:t>
      </w:r>
      <w:r w:rsidR="004207F9" w:rsidRPr="00BF5BB3">
        <w:rPr>
          <w:b/>
        </w:rPr>
        <w:t>los extremos</w:t>
      </w:r>
      <w:r>
        <w:t>).</w:t>
      </w:r>
    </w:p>
    <w:p w14:paraId="6A178685" w14:textId="77777777" w:rsidR="00E91380" w:rsidRPr="006543A1" w:rsidRDefault="00E91380" w:rsidP="00586D65">
      <w:pPr>
        <w:pStyle w:val="comandoseinstrucciones"/>
      </w:pPr>
    </w:p>
    <w:p w14:paraId="23909660" w14:textId="77777777" w:rsidR="008B0226" w:rsidRDefault="008B0226" w:rsidP="008B0226">
      <w:pPr>
        <w:pStyle w:val="Lista2"/>
      </w:pPr>
      <w:r>
        <w:t xml:space="preserve">Apellido, salario y oficio de aquellos empleados con oficio </w:t>
      </w:r>
      <w:r w:rsidRPr="008B0226">
        <w:rPr>
          <w:i/>
        </w:rPr>
        <w:t>vendedor</w:t>
      </w:r>
      <w:r>
        <w:t xml:space="preserve"> </w:t>
      </w:r>
      <w:r w:rsidR="00ED7B66">
        <w:t xml:space="preserve">cuyo salario está </w:t>
      </w:r>
      <w:r>
        <w:t xml:space="preserve">entre 100.000 y </w:t>
      </w:r>
      <w:r w:rsidR="00875BBE">
        <w:t>15</w:t>
      </w:r>
      <w:r>
        <w:t>0.000 (incluidos los extremos).</w:t>
      </w:r>
    </w:p>
    <w:p w14:paraId="7CE5B697" w14:textId="77777777" w:rsidR="00F966FE" w:rsidRPr="006543A1" w:rsidRDefault="00F966FE" w:rsidP="008378E4">
      <w:pPr>
        <w:pStyle w:val="comandoseinstrucciones"/>
      </w:pPr>
    </w:p>
    <w:p w14:paraId="139AB745" w14:textId="77777777" w:rsidR="00ED7B66" w:rsidRDefault="00ED7B66" w:rsidP="00ED7B66">
      <w:pPr>
        <w:pStyle w:val="Lista2"/>
      </w:pPr>
      <w:r>
        <w:t>Apellido</w:t>
      </w:r>
      <w:r w:rsidR="00D006C9">
        <w:t>s</w:t>
      </w:r>
      <w:r>
        <w:t xml:space="preserve">, salario y oficio de aquellos empleados con oficio </w:t>
      </w:r>
      <w:r w:rsidRPr="008B0226">
        <w:rPr>
          <w:i/>
        </w:rPr>
        <w:t>vendedor</w:t>
      </w:r>
      <w:r>
        <w:t xml:space="preserve"> cuyo salario </w:t>
      </w:r>
      <w:r w:rsidRPr="009C281E">
        <w:rPr>
          <w:b/>
          <w:u w:val="single"/>
        </w:rPr>
        <w:t>no</w:t>
      </w:r>
      <w:r>
        <w:t xml:space="preserve"> se encuentra en el rango entre 100.000 y </w:t>
      </w:r>
      <w:r w:rsidR="00875BBE">
        <w:t>15</w:t>
      </w:r>
      <w:r>
        <w:t>0.000.</w:t>
      </w:r>
    </w:p>
    <w:p w14:paraId="317581A6" w14:textId="77777777" w:rsidR="007D504B" w:rsidRPr="006543A1" w:rsidRDefault="007D504B" w:rsidP="007D504B">
      <w:pPr>
        <w:pStyle w:val="comandoseinstrucciones"/>
      </w:pPr>
    </w:p>
    <w:p w14:paraId="03FB7DE6" w14:textId="77777777" w:rsidR="0052230E" w:rsidRDefault="0052230E" w:rsidP="0052230E">
      <w:pPr>
        <w:pStyle w:val="Lista2"/>
      </w:pPr>
      <w:r>
        <w:t xml:space="preserve">Apellido, salario y oficio de aquellos empleados con oficio </w:t>
      </w:r>
      <w:r w:rsidRPr="008B0226">
        <w:rPr>
          <w:i/>
        </w:rPr>
        <w:t>vendedor</w:t>
      </w:r>
      <w:r>
        <w:t xml:space="preserve"> o </w:t>
      </w:r>
      <w:r w:rsidRPr="00623948">
        <w:rPr>
          <w:i/>
        </w:rPr>
        <w:t>director</w:t>
      </w:r>
      <w:r>
        <w:t xml:space="preserve"> que ganan menos de 250.000.</w:t>
      </w:r>
    </w:p>
    <w:p w14:paraId="621983B2" w14:textId="77777777" w:rsidR="00407788" w:rsidRDefault="00407788" w:rsidP="00E92699">
      <w:pPr>
        <w:pStyle w:val="comandoseinstrucciones"/>
      </w:pPr>
    </w:p>
    <w:p w14:paraId="07DE24C6" w14:textId="77777777" w:rsidR="008378E4" w:rsidRDefault="008378E4" w:rsidP="008378E4">
      <w:pPr>
        <w:pStyle w:val="Lista2"/>
      </w:pPr>
      <w:r>
        <w:t xml:space="preserve">Apellido, salario y localidad de aquellos empleados </w:t>
      </w:r>
      <w:r w:rsidR="0089641F">
        <w:t xml:space="preserve">que trabajan en </w:t>
      </w:r>
      <w:r w:rsidR="001A7B82">
        <w:t>Barcelona</w:t>
      </w:r>
      <w:r>
        <w:t xml:space="preserve"> y Valencia</w:t>
      </w:r>
      <w:r w:rsidR="0089641F">
        <w:t xml:space="preserve"> (su departamento está en una de esas ciudades).</w:t>
      </w:r>
    </w:p>
    <w:p w14:paraId="703582FD" w14:textId="77777777" w:rsidR="008378E4" w:rsidRDefault="008378E4" w:rsidP="008378E4">
      <w:pPr>
        <w:pStyle w:val="comandoseinstrucciones"/>
      </w:pPr>
    </w:p>
    <w:p w14:paraId="4FEF138D" w14:textId="77777777" w:rsidR="008378E4" w:rsidRDefault="008378E4" w:rsidP="008378E4">
      <w:pPr>
        <w:pStyle w:val="Lista2"/>
      </w:pPr>
      <w:r>
        <w:t>Oficio, localidad y salario de los empleados que trabajan en Madrid</w:t>
      </w:r>
      <w:r w:rsidR="0089641F">
        <w:t xml:space="preserve"> (su departamento está en esa ciudad)</w:t>
      </w:r>
    </w:p>
    <w:p w14:paraId="21CDFAF1" w14:textId="77777777" w:rsidR="00407788" w:rsidRDefault="00407788" w:rsidP="008378E4">
      <w:pPr>
        <w:pStyle w:val="comandoseinstrucciones"/>
      </w:pPr>
    </w:p>
    <w:p w14:paraId="7620A68C" w14:textId="77777777" w:rsidR="008378E4" w:rsidRDefault="008378E4" w:rsidP="008378E4">
      <w:pPr>
        <w:pStyle w:val="Lista2"/>
      </w:pPr>
      <w:r>
        <w:t>Apellido y localidad de los empleados que no trabajan en Barcelona</w:t>
      </w:r>
      <w:r w:rsidR="0089641F">
        <w:t xml:space="preserve"> (su departamento no está en esa ciudad)</w:t>
      </w:r>
    </w:p>
    <w:p w14:paraId="5DA22F23" w14:textId="77777777" w:rsidR="008378E4" w:rsidRPr="006543A1" w:rsidRDefault="008378E4" w:rsidP="008378E4">
      <w:pPr>
        <w:pStyle w:val="comandoseinstrucciones"/>
      </w:pPr>
    </w:p>
    <w:p w14:paraId="31F7294F" w14:textId="77777777" w:rsidR="008378E4" w:rsidRDefault="008378E4" w:rsidP="008378E4">
      <w:pPr>
        <w:pStyle w:val="Lista2"/>
      </w:pPr>
      <w:r>
        <w:t>Apellido y localidad de los empleados que no trabajan ni en Barcelona ni en Madrid</w:t>
      </w:r>
      <w:r w:rsidR="0089641F">
        <w:t xml:space="preserve"> (su departamento está en esa ciudad)</w:t>
      </w:r>
    </w:p>
    <w:p w14:paraId="71F87C23" w14:textId="77777777" w:rsidR="00407788" w:rsidRPr="006543A1" w:rsidRDefault="00407788" w:rsidP="008378E4">
      <w:pPr>
        <w:pStyle w:val="comandoseinstrucciones"/>
      </w:pPr>
    </w:p>
    <w:p w14:paraId="64BF2CA5" w14:textId="77777777" w:rsidR="008378E4" w:rsidRDefault="008378E4" w:rsidP="008378E4">
      <w:pPr>
        <w:pStyle w:val="Lista2"/>
      </w:pPr>
      <w:r>
        <w:t xml:space="preserve">Apellido, localidad y oficio de aquellos empleados de Madrid o Barcelona que ganan menos de 200.000 </w:t>
      </w:r>
    </w:p>
    <w:p w14:paraId="15209F5E" w14:textId="77777777" w:rsidR="008378E4" w:rsidRDefault="008378E4" w:rsidP="008378E4">
      <w:pPr>
        <w:pStyle w:val="comandoseinstrucciones"/>
      </w:pPr>
    </w:p>
    <w:p w14:paraId="1F8EA26E" w14:textId="4820EC3D" w:rsidR="008378E4" w:rsidRDefault="008378E4" w:rsidP="008378E4">
      <w:pPr>
        <w:pStyle w:val="Lista2"/>
      </w:pPr>
      <w:r>
        <w:t xml:space="preserve">Apellido, localidad y oficio de aquellos empleados de Madrid que ganan menos de 200.000 y de </w:t>
      </w:r>
      <w:r w:rsidR="00742248">
        <w:t>los de</w:t>
      </w:r>
      <w:r>
        <w:t xml:space="preserve"> Barcelona que ganan menos de 150.000 </w:t>
      </w:r>
    </w:p>
    <w:p w14:paraId="3DFA222A" w14:textId="77777777" w:rsidR="00407788" w:rsidRPr="00F4513D" w:rsidRDefault="00407788" w:rsidP="008378E4">
      <w:pPr>
        <w:pStyle w:val="comandoseinstrucciones"/>
        <w:rPr>
          <w:b/>
        </w:rPr>
      </w:pPr>
    </w:p>
    <w:p w14:paraId="3FFD74AF" w14:textId="4AAD6F9A" w:rsidR="00AE1E26" w:rsidRDefault="00AE1E26" w:rsidP="00AE1E26">
      <w:pPr>
        <w:pStyle w:val="Lista2"/>
      </w:pPr>
      <w:r>
        <w:t xml:space="preserve">Apellido, localidad y oficio de aquellos empleados de Madrid que ganan menos de 200.000 y de </w:t>
      </w:r>
      <w:r w:rsidR="00742248">
        <w:t>los de</w:t>
      </w:r>
      <w:r>
        <w:t xml:space="preserve"> Barcelona (sin importar el salario de los de Barcelona). </w:t>
      </w:r>
    </w:p>
    <w:p w14:paraId="797225BA" w14:textId="77777777" w:rsidR="00407788" w:rsidRPr="00F4513D" w:rsidRDefault="00407788" w:rsidP="00AE1E26">
      <w:pPr>
        <w:pStyle w:val="comandoseinstrucciones"/>
        <w:rPr>
          <w:b/>
        </w:rPr>
      </w:pPr>
    </w:p>
    <w:p w14:paraId="2B1E4DB4" w14:textId="77777777" w:rsidR="00AE1E26" w:rsidRDefault="00AE1E26" w:rsidP="00AE1E26">
      <w:pPr>
        <w:pStyle w:val="Lista2"/>
        <w:ind w:left="1769" w:hanging="567"/>
      </w:pPr>
      <w:r>
        <w:t>Clientes de Barcelona con un límite de crédito inferior a 1.000.000</w:t>
      </w:r>
    </w:p>
    <w:p w14:paraId="4497B30E" w14:textId="77777777" w:rsidR="00407788" w:rsidRDefault="00407788" w:rsidP="00AE1E26">
      <w:pPr>
        <w:pStyle w:val="comandoseinstrucciones"/>
      </w:pPr>
    </w:p>
    <w:p w14:paraId="0ABCF090" w14:textId="77777777" w:rsidR="00AE1E26" w:rsidRDefault="00AE1E26" w:rsidP="00AE1E26">
      <w:pPr>
        <w:pStyle w:val="Lista2"/>
        <w:ind w:left="1769" w:hanging="567"/>
      </w:pPr>
      <w:r>
        <w:t xml:space="preserve">productos cuya descripción incluye la palabra </w:t>
      </w:r>
      <w:r w:rsidRPr="00FE50BF">
        <w:rPr>
          <w:i/>
        </w:rPr>
        <w:t>mesa</w:t>
      </w:r>
    </w:p>
    <w:p w14:paraId="0D657AF0" w14:textId="77777777" w:rsidR="00407788" w:rsidRPr="006543A1" w:rsidRDefault="00407788" w:rsidP="00AE1E26">
      <w:pPr>
        <w:pStyle w:val="comandoseinstrucciones"/>
      </w:pPr>
    </w:p>
    <w:p w14:paraId="092A0CA0" w14:textId="77777777" w:rsidR="00AE1E26" w:rsidRDefault="00AE1E26" w:rsidP="00AE1E26">
      <w:pPr>
        <w:pStyle w:val="Lista2"/>
        <w:ind w:left="1769" w:hanging="567"/>
      </w:pPr>
      <w:r>
        <w:t>productos cuya descripción incluye la palabra mesa y cuestan menos de 50.000</w:t>
      </w:r>
    </w:p>
    <w:p w14:paraId="2D331BE2" w14:textId="77777777" w:rsidR="00407788" w:rsidRDefault="00407788" w:rsidP="00AE1E26">
      <w:pPr>
        <w:pStyle w:val="comandoseinstrucciones"/>
      </w:pPr>
    </w:p>
    <w:p w14:paraId="1CC18B10" w14:textId="77777777" w:rsidR="00AE1E26" w:rsidRDefault="00AE1E26" w:rsidP="00AE1E26">
      <w:pPr>
        <w:pStyle w:val="Lista2"/>
        <w:ind w:left="1769" w:hanging="567"/>
      </w:pPr>
      <w:r>
        <w:t xml:space="preserve">productos cuya descripción incluye </w:t>
      </w:r>
      <w:proofErr w:type="gramStart"/>
      <w:r>
        <w:t>las palabra</w:t>
      </w:r>
      <w:proofErr w:type="gramEnd"/>
      <w:r>
        <w:t xml:space="preserve"> </w:t>
      </w:r>
      <w:r w:rsidRPr="00633FCA">
        <w:rPr>
          <w:i/>
        </w:rPr>
        <w:t>mesa</w:t>
      </w:r>
      <w:r>
        <w:t xml:space="preserve"> y </w:t>
      </w:r>
      <w:r w:rsidRPr="00633FCA">
        <w:rPr>
          <w:i/>
        </w:rPr>
        <w:t>despacho</w:t>
      </w:r>
    </w:p>
    <w:p w14:paraId="4800B61C" w14:textId="77777777" w:rsidR="00C60001" w:rsidRDefault="00C60001" w:rsidP="00AE1E26">
      <w:pPr>
        <w:pStyle w:val="comandoseinstrucciones"/>
      </w:pPr>
    </w:p>
    <w:p w14:paraId="5E572D15" w14:textId="77777777" w:rsidR="00AE1E26" w:rsidRDefault="00AE1E26" w:rsidP="00AE1E26">
      <w:pPr>
        <w:pStyle w:val="Lista2"/>
        <w:ind w:left="1769" w:hanging="567"/>
      </w:pPr>
      <w:r>
        <w:t xml:space="preserve">Productos cuya descripción incluye las palabra </w:t>
      </w:r>
      <w:proofErr w:type="gramStart"/>
      <w:r w:rsidRPr="00633FCA">
        <w:rPr>
          <w:i/>
        </w:rPr>
        <w:t>mesa</w:t>
      </w:r>
      <w:r>
        <w:t xml:space="preserve"> ,</w:t>
      </w:r>
      <w:proofErr w:type="gramEnd"/>
      <w:r>
        <w:t xml:space="preserve"> </w:t>
      </w:r>
      <w:r w:rsidRPr="00633FCA">
        <w:rPr>
          <w:i/>
        </w:rPr>
        <w:t>despacho</w:t>
      </w:r>
      <w:r>
        <w:rPr>
          <w:i/>
        </w:rPr>
        <w:t xml:space="preserve"> </w:t>
      </w:r>
      <w:r w:rsidRPr="001942F4">
        <w:t>y</w:t>
      </w:r>
      <w:r>
        <w:rPr>
          <w:i/>
        </w:rPr>
        <w:t xml:space="preserve"> </w:t>
      </w:r>
      <w:r w:rsidR="00C84845">
        <w:rPr>
          <w:i/>
        </w:rPr>
        <w:t>gaviota</w:t>
      </w:r>
    </w:p>
    <w:p w14:paraId="51696175" w14:textId="77777777" w:rsidR="00407788" w:rsidRPr="006543A1" w:rsidRDefault="00407788" w:rsidP="00AE1E26">
      <w:pPr>
        <w:pStyle w:val="comandoseinstrucciones"/>
      </w:pPr>
    </w:p>
    <w:p w14:paraId="52CCB5BF" w14:textId="77777777" w:rsidR="00AE1E26" w:rsidRDefault="00AE1E26" w:rsidP="00AE1E26">
      <w:pPr>
        <w:pStyle w:val="Lista2"/>
        <w:ind w:left="1769" w:hanging="567"/>
      </w:pPr>
      <w:r>
        <w:t>Empleados cuyo apellido</w:t>
      </w:r>
      <w:r w:rsidR="00B82FC4">
        <w:t>1</w:t>
      </w:r>
      <w:r>
        <w:t xml:space="preserve"> comienza por A</w:t>
      </w:r>
    </w:p>
    <w:p w14:paraId="12653DFA" w14:textId="77777777" w:rsidR="00407788" w:rsidRPr="006543A1" w:rsidRDefault="00407788" w:rsidP="00AE1E26">
      <w:pPr>
        <w:pStyle w:val="comandoseinstrucciones"/>
      </w:pPr>
    </w:p>
    <w:p w14:paraId="51074E46" w14:textId="77777777" w:rsidR="00AE1E26" w:rsidRDefault="00AE1E26" w:rsidP="00AE1E26">
      <w:pPr>
        <w:pStyle w:val="Lista2"/>
        <w:ind w:left="1769" w:hanging="567"/>
      </w:pPr>
      <w:r>
        <w:t>Empleados cuyo apellido</w:t>
      </w:r>
      <w:r w:rsidR="00B82FC4">
        <w:t>1</w:t>
      </w:r>
      <w:r>
        <w:t xml:space="preserve"> comienza por A y termina en O</w:t>
      </w:r>
    </w:p>
    <w:p w14:paraId="2052C4F3" w14:textId="77777777" w:rsidR="00407788" w:rsidRPr="006543A1" w:rsidRDefault="00407788" w:rsidP="00AE1E26">
      <w:pPr>
        <w:pStyle w:val="comandoseinstrucciones"/>
      </w:pPr>
    </w:p>
    <w:p w14:paraId="225A58E0" w14:textId="77777777" w:rsidR="00AE1E26" w:rsidRDefault="00AE1E26" w:rsidP="00AE1E26">
      <w:pPr>
        <w:pStyle w:val="Lista2"/>
        <w:ind w:left="1769" w:hanging="567"/>
      </w:pPr>
      <w:r>
        <w:t>Empleados cuyo apellido</w:t>
      </w:r>
      <w:r w:rsidR="00B82FC4">
        <w:t>1</w:t>
      </w:r>
      <w:r>
        <w:t xml:space="preserve"> termina en </w:t>
      </w:r>
      <w:r w:rsidR="00B82FC4">
        <w:t>Z</w:t>
      </w:r>
    </w:p>
    <w:p w14:paraId="7F103E7F" w14:textId="77777777" w:rsidR="00407788" w:rsidRPr="006543A1" w:rsidRDefault="00407788" w:rsidP="00AE1E26">
      <w:pPr>
        <w:pStyle w:val="comandoseinstrucciones"/>
      </w:pPr>
    </w:p>
    <w:p w14:paraId="2D3A8606" w14:textId="77777777" w:rsidR="00AE1E26" w:rsidRDefault="00AE1E26" w:rsidP="00AE1E26">
      <w:pPr>
        <w:pStyle w:val="Lista2"/>
        <w:ind w:left="1769" w:hanging="567"/>
      </w:pPr>
      <w:r>
        <w:t>Empleados cuyo apellido</w:t>
      </w:r>
      <w:r w:rsidR="00B82FC4">
        <w:t>1</w:t>
      </w:r>
      <w:r w:rsidRPr="00564C35">
        <w:t xml:space="preserve"> </w:t>
      </w:r>
      <w:r>
        <w:t xml:space="preserve">comienza por A o termina en </w:t>
      </w:r>
      <w:r w:rsidR="00B82FC4">
        <w:t>Z</w:t>
      </w:r>
    </w:p>
    <w:p w14:paraId="39345FA2" w14:textId="77777777" w:rsidR="00407788" w:rsidRPr="006543A1" w:rsidRDefault="00407788" w:rsidP="00AE1E26">
      <w:pPr>
        <w:pStyle w:val="comandoseinstrucciones"/>
      </w:pPr>
    </w:p>
    <w:p w14:paraId="2945A052" w14:textId="77777777" w:rsidR="00AE1E26" w:rsidRDefault="00AE1E26" w:rsidP="00AE1E26">
      <w:pPr>
        <w:pStyle w:val="Lista2"/>
        <w:ind w:left="1769" w:hanging="567"/>
      </w:pPr>
      <w:r>
        <w:t>Repite alguna de las consultas anteriores utilizando el operador IN, hazlo sólo en aquéllas que lo permiten. Si ya habías utilizado el operador IN en alguna consulta anterior, escríbelas de manera alternativa sin utilizar el operador IN</w:t>
      </w:r>
    </w:p>
    <w:p w14:paraId="6F2434CA" w14:textId="77777777" w:rsidR="0041633F" w:rsidRDefault="0041633F" w:rsidP="0041633F">
      <w:pPr>
        <w:pStyle w:val="comandoseinstrucciones"/>
      </w:pPr>
    </w:p>
    <w:p w14:paraId="5B0A22C4" w14:textId="77777777" w:rsidR="0041633F" w:rsidRDefault="00382228" w:rsidP="00382228">
      <w:pPr>
        <w:pStyle w:val="Ttulo2"/>
      </w:pPr>
      <w:r>
        <w:t>Fechas</w:t>
      </w:r>
    </w:p>
    <w:p w14:paraId="2EE49CEF" w14:textId="77777777" w:rsidR="00AE1E26" w:rsidRDefault="00AE1E26" w:rsidP="00AE1E26">
      <w:pPr>
        <w:pStyle w:val="Lista2"/>
        <w:ind w:left="1769" w:hanging="567"/>
      </w:pPr>
      <w:r>
        <w:t xml:space="preserve">mostrar el </w:t>
      </w:r>
      <w:r w:rsidRPr="007E2898">
        <w:rPr>
          <w:highlight w:val="green"/>
        </w:rPr>
        <w:t>número de pedido y la fecha del pedido de aquellos pedidos realizados en el año 2000</w:t>
      </w:r>
      <w:r>
        <w:t xml:space="preserve">. Repetir este ejercicio mostrando la fecha en estos formatos: </w:t>
      </w:r>
      <w:r w:rsidRPr="007E2898">
        <w:rPr>
          <w:highlight w:val="yellow"/>
        </w:rPr>
        <w:t>2015-1-23, 23-1-2015, 23-01-2015</w:t>
      </w:r>
    </w:p>
    <w:p w14:paraId="13654D9A" w14:textId="77777777" w:rsidR="00407788" w:rsidRDefault="00407788" w:rsidP="00AE1E26">
      <w:pPr>
        <w:pStyle w:val="comandoseinstrucciones"/>
      </w:pPr>
    </w:p>
    <w:p w14:paraId="305EB914" w14:textId="77777777" w:rsidR="00AE1E26" w:rsidRDefault="00AE1E26" w:rsidP="00AE1E26">
      <w:pPr>
        <w:pStyle w:val="Lista2"/>
        <w:ind w:left="1769" w:hanging="567"/>
      </w:pPr>
      <w:r>
        <w:t>mostrar el número de pedido y la fecha del pedido de aquellos pedidos realizados en el año 1999</w:t>
      </w:r>
    </w:p>
    <w:p w14:paraId="3CEF0D95" w14:textId="77777777" w:rsidR="00D70BAF" w:rsidRPr="00D70BAF" w:rsidRDefault="00D70BAF" w:rsidP="00F5626D">
      <w:pPr>
        <w:pStyle w:val="comandoseinstrucciones"/>
        <w:rPr>
          <w:b/>
        </w:rPr>
      </w:pPr>
    </w:p>
    <w:p w14:paraId="39E8D463" w14:textId="77777777" w:rsidR="00AE1E26" w:rsidRDefault="00AE1E26" w:rsidP="00AE1E26">
      <w:pPr>
        <w:pStyle w:val="Lista2"/>
        <w:ind w:left="1769" w:hanging="567"/>
      </w:pPr>
      <w:r>
        <w:t>mostrar el número de pedido y la fecha del pedido de aquellos pedidos realizados en noviembre del año 1999</w:t>
      </w:r>
    </w:p>
    <w:p w14:paraId="3428A9D7" w14:textId="77777777" w:rsidR="00F5626D" w:rsidRPr="00AD0C57" w:rsidRDefault="00F5626D" w:rsidP="00F5626D">
      <w:pPr>
        <w:pStyle w:val="comandoseinstrucciones"/>
      </w:pPr>
    </w:p>
    <w:p w14:paraId="170868B6" w14:textId="77777777" w:rsidR="00AE1E26" w:rsidRDefault="00AE1E26" w:rsidP="00AE1E26">
      <w:pPr>
        <w:pStyle w:val="Lista2"/>
        <w:ind w:left="1769" w:hanging="567"/>
      </w:pPr>
      <w:r>
        <w:t>mostrar el número de pedido y la fecha del pedido de aquellos pedidos realizados en noviembre o diciembre del año 1999.</w:t>
      </w:r>
    </w:p>
    <w:p w14:paraId="38A5CC29" w14:textId="77777777" w:rsidR="00FE6F06" w:rsidRPr="006543A1" w:rsidRDefault="00FE6F06" w:rsidP="00AE1E26">
      <w:pPr>
        <w:pStyle w:val="comandoseinstrucciones"/>
      </w:pPr>
    </w:p>
    <w:p w14:paraId="4B9603A8" w14:textId="77777777" w:rsidR="00AE1E26" w:rsidRDefault="00E13885" w:rsidP="00AE1E26">
      <w:pPr>
        <w:pStyle w:val="Lista2"/>
        <w:ind w:left="1769" w:hanging="567"/>
      </w:pPr>
      <w:r>
        <w:t>M</w:t>
      </w:r>
      <w:r w:rsidR="00AE1E26">
        <w:t xml:space="preserve">ostrar el número de pedido y la fecha del pedido de aquellos pedidos realizados en el año 1999 fuera del mes de </w:t>
      </w:r>
      <w:r w:rsidR="00FE6F06">
        <w:t>noviembre</w:t>
      </w:r>
    </w:p>
    <w:p w14:paraId="551717CD" w14:textId="77777777" w:rsidR="00407788" w:rsidRPr="006543A1" w:rsidRDefault="00407788" w:rsidP="0070581C">
      <w:pPr>
        <w:pStyle w:val="comandoseinstrucciones"/>
        <w:rPr>
          <w:b/>
        </w:rPr>
      </w:pPr>
    </w:p>
    <w:p w14:paraId="71F8F028" w14:textId="77777777" w:rsidR="00AE1E26" w:rsidRPr="006543A1" w:rsidRDefault="00AE1E26" w:rsidP="00AE1E26"/>
    <w:p w14:paraId="762222D1" w14:textId="77777777" w:rsidR="00564C35" w:rsidRPr="006543A1" w:rsidRDefault="00564C35" w:rsidP="00A47DB6"/>
    <w:p w14:paraId="169EA889" w14:textId="77777777" w:rsidR="00564C35" w:rsidRPr="006543A1" w:rsidRDefault="00564C35" w:rsidP="00A47DB6"/>
    <w:p w14:paraId="5FB445F1" w14:textId="77777777" w:rsidR="00271AFE" w:rsidRPr="006543A1" w:rsidRDefault="00271AFE" w:rsidP="00A47DB6"/>
    <w:p w14:paraId="21EC14E8" w14:textId="77777777" w:rsidR="00407788" w:rsidRPr="006543A1" w:rsidRDefault="00407788" w:rsidP="00A47DB6"/>
    <w:p w14:paraId="78EAC066" w14:textId="77777777" w:rsidR="00407788" w:rsidRPr="006543A1" w:rsidRDefault="00407788" w:rsidP="00A47DB6"/>
    <w:sectPr w:rsidR="00407788" w:rsidRPr="006543A1" w:rsidSect="00AA0DEF">
      <w:headerReference w:type="default" r:id="rId9"/>
      <w:footerReference w:type="even" r:id="rId10"/>
      <w:footerReference w:type="default" r:id="rId11"/>
      <w:headerReference w:type="first" r:id="rId12"/>
      <w:footerReference w:type="first" r:id="rId13"/>
      <w:pgSz w:w="11906" w:h="16838" w:code="9"/>
      <w:pgMar w:top="1388" w:right="1134" w:bottom="567" w:left="1134" w:header="731"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F3ABC" w14:textId="77777777" w:rsidR="00F92FC8" w:rsidRDefault="00F92FC8" w:rsidP="005857BA">
      <w:r>
        <w:separator/>
      </w:r>
    </w:p>
  </w:endnote>
  <w:endnote w:type="continuationSeparator" w:id="0">
    <w:p w14:paraId="1BBF439F" w14:textId="77777777" w:rsidR="00F92FC8" w:rsidRDefault="00F92FC8" w:rsidP="0058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4BD09" w14:textId="77777777" w:rsidR="00AB174A" w:rsidRDefault="007D69C4" w:rsidP="005857BA">
    <w:r>
      <w:fldChar w:fldCharType="begin"/>
    </w:r>
    <w:r w:rsidR="00AB174A">
      <w:instrText xml:space="preserve">PAGE  </w:instrText>
    </w:r>
    <w:r>
      <w:fldChar w:fldCharType="end"/>
    </w:r>
  </w:p>
  <w:p w14:paraId="4434CE52" w14:textId="77777777" w:rsidR="00AB174A" w:rsidRDefault="00AB174A" w:rsidP="005857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EEF9" w14:textId="77777777" w:rsidR="00AB174A" w:rsidRPr="00EC3909" w:rsidRDefault="007D69C4" w:rsidP="00EC3909">
    <w:pPr>
      <w:ind w:left="0"/>
      <w:jc w:val="center"/>
      <w:rPr>
        <w:rFonts w:ascii="Arial" w:hAnsi="Arial" w:cs="Arial"/>
        <w:sz w:val="20"/>
        <w:szCs w:val="20"/>
      </w:rPr>
    </w:pPr>
    <w:r w:rsidRPr="00EC3909">
      <w:rPr>
        <w:rFonts w:ascii="Arial" w:hAnsi="Arial" w:cs="Arial"/>
        <w:sz w:val="20"/>
        <w:szCs w:val="20"/>
      </w:rPr>
      <w:fldChar w:fldCharType="begin"/>
    </w:r>
    <w:r w:rsidR="00AB174A" w:rsidRPr="00EC3909">
      <w:rPr>
        <w:rFonts w:ascii="Arial" w:hAnsi="Arial" w:cs="Arial"/>
        <w:sz w:val="20"/>
        <w:szCs w:val="20"/>
      </w:rPr>
      <w:instrText xml:space="preserve">PAGE  </w:instrText>
    </w:r>
    <w:r w:rsidRPr="00EC3909">
      <w:rPr>
        <w:rFonts w:ascii="Arial" w:hAnsi="Arial" w:cs="Arial"/>
        <w:sz w:val="20"/>
        <w:szCs w:val="20"/>
      </w:rPr>
      <w:fldChar w:fldCharType="separate"/>
    </w:r>
    <w:r w:rsidR="0091044D">
      <w:rPr>
        <w:rFonts w:ascii="Arial" w:hAnsi="Arial" w:cs="Arial"/>
        <w:noProof/>
        <w:sz w:val="20"/>
        <w:szCs w:val="20"/>
      </w:rPr>
      <w:t>4</w:t>
    </w:r>
    <w:r w:rsidRPr="00EC390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52A8F" w14:textId="77777777" w:rsidR="00AB174A" w:rsidRDefault="007D69C4" w:rsidP="005857BA">
    <w:pPr>
      <w:pStyle w:val="Piedepgina"/>
    </w:pPr>
    <w:r>
      <w:rPr>
        <w:rStyle w:val="Nmerodepgina"/>
        <w:sz w:val="16"/>
      </w:rPr>
      <w:fldChar w:fldCharType="begin"/>
    </w:r>
    <w:r w:rsidR="00AB174A">
      <w:rPr>
        <w:rStyle w:val="Nmerodepgina"/>
        <w:sz w:val="16"/>
      </w:rPr>
      <w:instrText xml:space="preserve"> PAGE </w:instrText>
    </w:r>
    <w:r>
      <w:rPr>
        <w:rStyle w:val="Nmerodepgina"/>
        <w:sz w:val="16"/>
      </w:rPr>
      <w:fldChar w:fldCharType="separate"/>
    </w:r>
    <w:r w:rsidR="00AB174A">
      <w:rPr>
        <w:rStyle w:val="Nmerodepgina"/>
        <w:noProof/>
        <w:sz w:val="16"/>
      </w:rPr>
      <w:t>1</w:t>
    </w:r>
    <w:r>
      <w:rPr>
        <w:rStyle w:val="Nmerodepgin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6C1EE" w14:textId="77777777" w:rsidR="00F92FC8" w:rsidRDefault="00F92FC8" w:rsidP="005857BA">
      <w:r>
        <w:separator/>
      </w:r>
    </w:p>
  </w:footnote>
  <w:footnote w:type="continuationSeparator" w:id="0">
    <w:p w14:paraId="59C68E0A" w14:textId="77777777" w:rsidR="00F92FC8" w:rsidRDefault="00F92FC8" w:rsidP="0058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6E10" w14:textId="77777777" w:rsidR="00AB174A" w:rsidRPr="003956B9" w:rsidRDefault="007D69C4" w:rsidP="00EC3909">
    <w:pPr>
      <w:pBdr>
        <w:bottom w:val="single" w:sz="4" w:space="1" w:color="F79646"/>
      </w:pBdr>
      <w:shd w:val="clear" w:color="auto" w:fill="FFFFFF"/>
      <w:tabs>
        <w:tab w:val="right" w:pos="9639"/>
      </w:tabs>
      <w:ind w:left="0"/>
      <w:rPr>
        <w:color w:val="F79646"/>
        <w:sz w:val="22"/>
      </w:rPr>
    </w:pPr>
    <w:r w:rsidRPr="00D97068">
      <w:rPr>
        <w:rFonts w:ascii="Arial" w:hAnsi="Arial"/>
        <w:b/>
        <w:noProof/>
        <w:color w:val="F79646"/>
        <w:sz w:val="20"/>
      </w:rPr>
      <w:fldChar w:fldCharType="begin"/>
    </w:r>
    <w:r w:rsidR="00AB174A" w:rsidRPr="00D97068">
      <w:rPr>
        <w:rFonts w:ascii="Arial" w:hAnsi="Arial"/>
        <w:b/>
        <w:noProof/>
        <w:color w:val="F79646"/>
        <w:sz w:val="20"/>
      </w:rPr>
      <w:instrText xml:space="preserve"> FILENAME </w:instrText>
    </w:r>
    <w:r w:rsidRPr="00D97068">
      <w:rPr>
        <w:rFonts w:ascii="Arial" w:hAnsi="Arial"/>
        <w:b/>
        <w:noProof/>
        <w:color w:val="F79646"/>
        <w:sz w:val="20"/>
      </w:rPr>
      <w:fldChar w:fldCharType="separate"/>
    </w:r>
    <w:r w:rsidR="00A3713D">
      <w:rPr>
        <w:rFonts w:ascii="Arial" w:hAnsi="Arial"/>
        <w:b/>
        <w:noProof/>
        <w:color w:val="F79646"/>
        <w:sz w:val="20"/>
      </w:rPr>
      <w:t>034 - BDempleados - Consultas B - EJERCICIO - 006.docx</w:t>
    </w:r>
    <w:r w:rsidRPr="00D97068">
      <w:rPr>
        <w:rFonts w:ascii="Arial" w:hAnsi="Arial"/>
        <w:b/>
        <w:noProof/>
        <w:color w:val="F79646"/>
        <w:sz w:val="20"/>
      </w:rPr>
      <w:fldChar w:fldCharType="end"/>
    </w:r>
    <w:r w:rsidR="00EC3909">
      <w:rPr>
        <w:rFonts w:ascii="Arial" w:hAnsi="Arial"/>
        <w:b/>
        <w:noProof/>
        <w:color w:val="F79646"/>
        <w:sz w:val="20"/>
      </w:rPr>
      <w:tab/>
    </w:r>
    <w:r w:rsidR="00AB174A" w:rsidRPr="00D97068">
      <w:rPr>
        <w:rFonts w:ascii="Arial" w:hAnsi="Arial"/>
        <w:b/>
        <w:noProof/>
        <w:color w:val="F79646"/>
        <w:sz w:val="20"/>
      </w:rPr>
      <w:t xml:space="preserve">Fecha de impresión </w:t>
    </w:r>
    <w:r w:rsidRPr="00D97068">
      <w:rPr>
        <w:rFonts w:ascii="Arial" w:hAnsi="Arial"/>
        <w:b/>
        <w:noProof/>
        <w:color w:val="F79646"/>
        <w:sz w:val="20"/>
      </w:rPr>
      <w:fldChar w:fldCharType="begin"/>
    </w:r>
    <w:r w:rsidR="00AB174A" w:rsidRPr="00D97068">
      <w:rPr>
        <w:rFonts w:ascii="Arial" w:hAnsi="Arial"/>
        <w:b/>
        <w:noProof/>
        <w:color w:val="F79646"/>
        <w:sz w:val="20"/>
      </w:rPr>
      <w:instrText xml:space="preserve"> PRINTDATE \@ "dd/MM/yyyy h:mm am/pm" </w:instrText>
    </w:r>
    <w:r w:rsidRPr="00D97068">
      <w:rPr>
        <w:rFonts w:ascii="Arial" w:hAnsi="Arial"/>
        <w:b/>
        <w:noProof/>
        <w:color w:val="F79646"/>
        <w:sz w:val="20"/>
      </w:rPr>
      <w:fldChar w:fldCharType="separate"/>
    </w:r>
    <w:r w:rsidR="00A3713D">
      <w:rPr>
        <w:rFonts w:ascii="Arial" w:hAnsi="Arial"/>
        <w:b/>
        <w:noProof/>
        <w:color w:val="F79646"/>
        <w:sz w:val="20"/>
      </w:rPr>
      <w:t xml:space="preserve">13/01/2017 12:48 </w:t>
    </w:r>
    <w:r w:rsidRPr="00D97068">
      <w:rPr>
        <w:color w:val="F79646"/>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079AB" w14:textId="77777777" w:rsidR="00AB174A" w:rsidRDefault="007D69C4" w:rsidP="005857BA">
    <w:pPr>
      <w:pStyle w:val="Encabezado"/>
    </w:pPr>
    <w:r>
      <w:fldChar w:fldCharType="begin"/>
    </w:r>
    <w:r w:rsidR="00041B55">
      <w:instrText xml:space="preserve"> FILENAME </w:instrText>
    </w:r>
    <w:r>
      <w:fldChar w:fldCharType="separate"/>
    </w:r>
    <w:r w:rsidR="00A3713D">
      <w:rPr>
        <w:noProof/>
      </w:rPr>
      <w:t>034 - BDempleados - Consultas B - EJERCICIO - 006.docx</w:t>
    </w:r>
    <w:r>
      <w:rPr>
        <w:noProof/>
      </w:rPr>
      <w:fldChar w:fldCharType="end"/>
    </w:r>
    <w:r w:rsidR="00AB174A">
      <w:tab/>
      <w:t xml:space="preserve">Fecha de impresión </w:t>
    </w:r>
    <w:r>
      <w:fldChar w:fldCharType="begin"/>
    </w:r>
    <w:r w:rsidR="00041B55">
      <w:instrText xml:space="preserve"> PRINTDATE </w:instrText>
    </w:r>
    <w:r>
      <w:fldChar w:fldCharType="separate"/>
    </w:r>
    <w:r w:rsidR="00A3713D">
      <w:rPr>
        <w:noProof/>
      </w:rPr>
      <w:t>13/01/2017 12:48:00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A409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761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B6C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761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D41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FCB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4B8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CC0A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C69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00D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467E"/>
    <w:multiLevelType w:val="hybridMultilevel"/>
    <w:tmpl w:val="5BD6BEA4"/>
    <w:lvl w:ilvl="0" w:tplc="E7C65968">
      <w:start w:val="1"/>
      <w:numFmt w:val="decimal"/>
      <w:pStyle w:val="Lista6"/>
      <w:lvlText w:val="%1."/>
      <w:lvlJc w:val="left"/>
      <w:pPr>
        <w:ind w:left="2413" w:hanging="360"/>
      </w:pPr>
      <w:rPr>
        <w:rFonts w:hint="default"/>
        <w:b/>
        <w:i w:val="0"/>
        <w:color w:val="E36C0A"/>
      </w:rPr>
    </w:lvl>
    <w:lvl w:ilvl="1" w:tplc="0C0A0019" w:tentative="1">
      <w:start w:val="1"/>
      <w:numFmt w:val="lowerLetter"/>
      <w:lvlText w:val="%2."/>
      <w:lvlJc w:val="left"/>
      <w:pPr>
        <w:ind w:left="3493" w:hanging="360"/>
      </w:pPr>
    </w:lvl>
    <w:lvl w:ilvl="2" w:tplc="0C0A001B" w:tentative="1">
      <w:start w:val="1"/>
      <w:numFmt w:val="lowerRoman"/>
      <w:lvlText w:val="%3."/>
      <w:lvlJc w:val="right"/>
      <w:pPr>
        <w:ind w:left="4213" w:hanging="180"/>
      </w:pPr>
    </w:lvl>
    <w:lvl w:ilvl="3" w:tplc="0C0A000F" w:tentative="1">
      <w:start w:val="1"/>
      <w:numFmt w:val="decimal"/>
      <w:lvlText w:val="%4."/>
      <w:lvlJc w:val="left"/>
      <w:pPr>
        <w:ind w:left="4933" w:hanging="360"/>
      </w:pPr>
    </w:lvl>
    <w:lvl w:ilvl="4" w:tplc="0C0A0019" w:tentative="1">
      <w:start w:val="1"/>
      <w:numFmt w:val="lowerLetter"/>
      <w:lvlText w:val="%5."/>
      <w:lvlJc w:val="left"/>
      <w:pPr>
        <w:ind w:left="5653" w:hanging="360"/>
      </w:pPr>
    </w:lvl>
    <w:lvl w:ilvl="5" w:tplc="0C0A001B" w:tentative="1">
      <w:start w:val="1"/>
      <w:numFmt w:val="lowerRoman"/>
      <w:lvlText w:val="%6."/>
      <w:lvlJc w:val="right"/>
      <w:pPr>
        <w:ind w:left="6373" w:hanging="180"/>
      </w:pPr>
    </w:lvl>
    <w:lvl w:ilvl="6" w:tplc="0C0A000F" w:tentative="1">
      <w:start w:val="1"/>
      <w:numFmt w:val="decimal"/>
      <w:lvlText w:val="%7."/>
      <w:lvlJc w:val="left"/>
      <w:pPr>
        <w:ind w:left="7093" w:hanging="360"/>
      </w:pPr>
    </w:lvl>
    <w:lvl w:ilvl="7" w:tplc="0C0A0019" w:tentative="1">
      <w:start w:val="1"/>
      <w:numFmt w:val="lowerLetter"/>
      <w:lvlText w:val="%8."/>
      <w:lvlJc w:val="left"/>
      <w:pPr>
        <w:ind w:left="7813" w:hanging="360"/>
      </w:pPr>
    </w:lvl>
    <w:lvl w:ilvl="8" w:tplc="0C0A001B" w:tentative="1">
      <w:start w:val="1"/>
      <w:numFmt w:val="lowerRoman"/>
      <w:lvlText w:val="%9."/>
      <w:lvlJc w:val="right"/>
      <w:pPr>
        <w:ind w:left="8533" w:hanging="180"/>
      </w:pPr>
    </w:lvl>
  </w:abstractNum>
  <w:abstractNum w:abstractNumId="11" w15:restartNumberingAfterBreak="0">
    <w:nsid w:val="0A05208A"/>
    <w:multiLevelType w:val="multilevel"/>
    <w:tmpl w:val="D430D2EA"/>
    <w:name w:val="num4"/>
    <w:lvl w:ilvl="0">
      <w:start w:val="1"/>
      <w:numFmt w:val="decimal"/>
      <w:pStyle w:val="Ttulo1"/>
      <w:lvlText w:val="%1."/>
      <w:lvlJc w:val="left"/>
      <w:pPr>
        <w:tabs>
          <w:tab w:val="num" w:pos="907"/>
        </w:tabs>
        <w:ind w:left="907" w:hanging="907"/>
      </w:pPr>
      <w:rPr>
        <w:rFonts w:ascii="Arial" w:hAnsi="Arial" w:hint="default"/>
        <w:b/>
        <w:i w:val="0"/>
        <w:color w:val="FF9900"/>
      </w:rPr>
    </w:lvl>
    <w:lvl w:ilvl="1">
      <w:start w:val="1"/>
      <w:numFmt w:val="decimal"/>
      <w:pStyle w:val="Ttulo2"/>
      <w:lvlText w:val="%1.%2"/>
      <w:lvlJc w:val="left"/>
      <w:pPr>
        <w:tabs>
          <w:tab w:val="num" w:pos="907"/>
        </w:tabs>
        <w:ind w:left="907" w:hanging="907"/>
      </w:pPr>
      <w:rPr>
        <w:rFonts w:ascii="Arial" w:hAnsi="Arial" w:hint="default"/>
        <w:b/>
        <w:i w:val="0"/>
        <w:color w:val="FF9900"/>
      </w:rPr>
    </w:lvl>
    <w:lvl w:ilvl="2">
      <w:start w:val="1"/>
      <w:numFmt w:val="decimal"/>
      <w:pStyle w:val="Ttulo3"/>
      <w:lvlText w:val="%1.%2.%3"/>
      <w:lvlJc w:val="left"/>
      <w:pPr>
        <w:tabs>
          <w:tab w:val="num" w:pos="907"/>
        </w:tabs>
        <w:ind w:left="907" w:hanging="907"/>
      </w:pPr>
      <w:rPr>
        <w:rFonts w:ascii="Arial" w:hAnsi="Arial" w:hint="default"/>
        <w:b/>
        <w:i w:val="0"/>
        <w:color w:val="FF9900"/>
      </w:rPr>
    </w:lvl>
    <w:lvl w:ilvl="3">
      <w:start w:val="1"/>
      <w:numFmt w:val="decimal"/>
      <w:pStyle w:val="Ttulo4"/>
      <w:lvlText w:val="%1.%2.%3.%4"/>
      <w:lvlJc w:val="left"/>
      <w:pPr>
        <w:tabs>
          <w:tab w:val="num" w:pos="907"/>
        </w:tabs>
        <w:ind w:left="907" w:hanging="907"/>
      </w:pPr>
      <w:rPr>
        <w:rFonts w:ascii="Arial" w:hAnsi="Arial" w:hint="default"/>
        <w:b/>
        <w:i w:val="0"/>
        <w:color w:val="FF9900"/>
      </w:rPr>
    </w:lvl>
    <w:lvl w:ilvl="4">
      <w:start w:val="1"/>
      <w:numFmt w:val="decimal"/>
      <w:pStyle w:val="Ttulo5"/>
      <w:lvlText w:val="%1.%2.%3.%4.%5"/>
      <w:lvlJc w:val="left"/>
      <w:pPr>
        <w:tabs>
          <w:tab w:val="num" w:pos="2005"/>
        </w:tabs>
        <w:ind w:left="2005" w:hanging="2232"/>
      </w:pPr>
      <w:rPr>
        <w:rFonts w:hint="default"/>
        <w:color w:val="F79646"/>
      </w:rPr>
    </w:lvl>
    <w:lvl w:ilvl="5">
      <w:start w:val="1"/>
      <w:numFmt w:val="decimal"/>
      <w:pStyle w:val="Ttulo6"/>
      <w:lvlText w:val="%1.%2.%3.%4.%5.%6."/>
      <w:lvlJc w:val="left"/>
      <w:pPr>
        <w:tabs>
          <w:tab w:val="num" w:pos="1213"/>
        </w:tabs>
        <w:ind w:left="-227" w:firstLine="0"/>
      </w:pPr>
      <w:rPr>
        <w:rFonts w:hint="default"/>
        <w:b/>
        <w:color w:val="F79646"/>
      </w:rPr>
    </w:lvl>
    <w:lvl w:ilvl="6">
      <w:start w:val="1"/>
      <w:numFmt w:val="decimal"/>
      <w:pStyle w:val="Ttulo7"/>
      <w:lvlText w:val="%1.%2.%3.%4.%5.%6.%7."/>
      <w:lvlJc w:val="left"/>
      <w:pPr>
        <w:tabs>
          <w:tab w:val="num" w:pos="3373"/>
        </w:tabs>
        <w:ind w:left="3013" w:hanging="1080"/>
      </w:pPr>
      <w:rPr>
        <w:rFonts w:hint="default"/>
        <w:color w:val="F79646"/>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12" w15:restartNumberingAfterBreak="0">
    <w:nsid w:val="158413A7"/>
    <w:multiLevelType w:val="hybridMultilevel"/>
    <w:tmpl w:val="89C488D2"/>
    <w:lvl w:ilvl="0" w:tplc="DDB4BC04">
      <w:start w:val="1"/>
      <w:numFmt w:val="decimal"/>
      <w:pStyle w:val="Lista8"/>
      <w:lvlText w:val="%1)"/>
      <w:lvlJc w:val="left"/>
      <w:pPr>
        <w:ind w:left="2838" w:hanging="360"/>
      </w:pPr>
      <w:rPr>
        <w:rFonts w:hint="default"/>
        <w:b/>
        <w:i w:val="0"/>
        <w:color w:val="E36C0A"/>
      </w:rPr>
    </w:lvl>
    <w:lvl w:ilvl="1" w:tplc="0C0A0019" w:tentative="1">
      <w:start w:val="1"/>
      <w:numFmt w:val="lowerLetter"/>
      <w:lvlText w:val="%2."/>
      <w:lvlJc w:val="left"/>
      <w:pPr>
        <w:ind w:left="3918" w:hanging="360"/>
      </w:pPr>
    </w:lvl>
    <w:lvl w:ilvl="2" w:tplc="0C0A001B" w:tentative="1">
      <w:start w:val="1"/>
      <w:numFmt w:val="lowerRoman"/>
      <w:lvlText w:val="%3."/>
      <w:lvlJc w:val="right"/>
      <w:pPr>
        <w:ind w:left="4638" w:hanging="180"/>
      </w:pPr>
    </w:lvl>
    <w:lvl w:ilvl="3" w:tplc="0C0A000F" w:tentative="1">
      <w:start w:val="1"/>
      <w:numFmt w:val="decimal"/>
      <w:lvlText w:val="%4."/>
      <w:lvlJc w:val="left"/>
      <w:pPr>
        <w:ind w:left="5358" w:hanging="360"/>
      </w:pPr>
    </w:lvl>
    <w:lvl w:ilvl="4" w:tplc="0C0A0019" w:tentative="1">
      <w:start w:val="1"/>
      <w:numFmt w:val="lowerLetter"/>
      <w:lvlText w:val="%5."/>
      <w:lvlJc w:val="left"/>
      <w:pPr>
        <w:ind w:left="6078" w:hanging="360"/>
      </w:pPr>
    </w:lvl>
    <w:lvl w:ilvl="5" w:tplc="0C0A001B" w:tentative="1">
      <w:start w:val="1"/>
      <w:numFmt w:val="lowerRoman"/>
      <w:lvlText w:val="%6."/>
      <w:lvlJc w:val="right"/>
      <w:pPr>
        <w:ind w:left="6798" w:hanging="180"/>
      </w:pPr>
    </w:lvl>
    <w:lvl w:ilvl="6" w:tplc="0C0A000F" w:tentative="1">
      <w:start w:val="1"/>
      <w:numFmt w:val="decimal"/>
      <w:lvlText w:val="%7."/>
      <w:lvlJc w:val="left"/>
      <w:pPr>
        <w:ind w:left="7518" w:hanging="360"/>
      </w:pPr>
    </w:lvl>
    <w:lvl w:ilvl="7" w:tplc="0C0A0019" w:tentative="1">
      <w:start w:val="1"/>
      <w:numFmt w:val="lowerLetter"/>
      <w:lvlText w:val="%8."/>
      <w:lvlJc w:val="left"/>
      <w:pPr>
        <w:ind w:left="8238" w:hanging="360"/>
      </w:pPr>
    </w:lvl>
    <w:lvl w:ilvl="8" w:tplc="0C0A001B" w:tentative="1">
      <w:start w:val="1"/>
      <w:numFmt w:val="lowerRoman"/>
      <w:lvlText w:val="%9."/>
      <w:lvlJc w:val="right"/>
      <w:pPr>
        <w:ind w:left="8958" w:hanging="180"/>
      </w:pPr>
    </w:lvl>
  </w:abstractNum>
  <w:abstractNum w:abstractNumId="13" w15:restartNumberingAfterBreak="0">
    <w:nsid w:val="28F5691C"/>
    <w:multiLevelType w:val="hybridMultilevel"/>
    <w:tmpl w:val="429A6B14"/>
    <w:lvl w:ilvl="0" w:tplc="54FE1DDE">
      <w:start w:val="1"/>
      <w:numFmt w:val="bullet"/>
      <w:pStyle w:val="Lista7"/>
      <w:lvlText w:val=""/>
      <w:lvlJc w:val="left"/>
      <w:pPr>
        <w:ind w:left="3198" w:hanging="360"/>
      </w:pPr>
      <w:rPr>
        <w:rFonts w:ascii="Wingdings" w:hAnsi="Wingdings" w:hint="default"/>
        <w:color w:val="E36C0A"/>
      </w:rPr>
    </w:lvl>
    <w:lvl w:ilvl="1" w:tplc="0C0A0003" w:tentative="1">
      <w:start w:val="1"/>
      <w:numFmt w:val="bullet"/>
      <w:lvlText w:val="o"/>
      <w:lvlJc w:val="left"/>
      <w:pPr>
        <w:ind w:left="3918" w:hanging="360"/>
      </w:pPr>
      <w:rPr>
        <w:rFonts w:ascii="Courier New" w:hAnsi="Courier New" w:cs="Courier New" w:hint="default"/>
      </w:rPr>
    </w:lvl>
    <w:lvl w:ilvl="2" w:tplc="0C0A0005" w:tentative="1">
      <w:start w:val="1"/>
      <w:numFmt w:val="bullet"/>
      <w:lvlText w:val=""/>
      <w:lvlJc w:val="left"/>
      <w:pPr>
        <w:ind w:left="4638" w:hanging="360"/>
      </w:pPr>
      <w:rPr>
        <w:rFonts w:ascii="Wingdings" w:hAnsi="Wingdings" w:hint="default"/>
      </w:rPr>
    </w:lvl>
    <w:lvl w:ilvl="3" w:tplc="0C0A0001" w:tentative="1">
      <w:start w:val="1"/>
      <w:numFmt w:val="bullet"/>
      <w:lvlText w:val=""/>
      <w:lvlJc w:val="left"/>
      <w:pPr>
        <w:ind w:left="5358" w:hanging="360"/>
      </w:pPr>
      <w:rPr>
        <w:rFonts w:ascii="Symbol" w:hAnsi="Symbol" w:hint="default"/>
      </w:rPr>
    </w:lvl>
    <w:lvl w:ilvl="4" w:tplc="0C0A0003" w:tentative="1">
      <w:start w:val="1"/>
      <w:numFmt w:val="bullet"/>
      <w:lvlText w:val="o"/>
      <w:lvlJc w:val="left"/>
      <w:pPr>
        <w:ind w:left="6078" w:hanging="360"/>
      </w:pPr>
      <w:rPr>
        <w:rFonts w:ascii="Courier New" w:hAnsi="Courier New" w:cs="Courier New" w:hint="default"/>
      </w:rPr>
    </w:lvl>
    <w:lvl w:ilvl="5" w:tplc="0C0A0005" w:tentative="1">
      <w:start w:val="1"/>
      <w:numFmt w:val="bullet"/>
      <w:lvlText w:val=""/>
      <w:lvlJc w:val="left"/>
      <w:pPr>
        <w:ind w:left="6798" w:hanging="360"/>
      </w:pPr>
      <w:rPr>
        <w:rFonts w:ascii="Wingdings" w:hAnsi="Wingdings" w:hint="default"/>
      </w:rPr>
    </w:lvl>
    <w:lvl w:ilvl="6" w:tplc="0C0A0001" w:tentative="1">
      <w:start w:val="1"/>
      <w:numFmt w:val="bullet"/>
      <w:lvlText w:val=""/>
      <w:lvlJc w:val="left"/>
      <w:pPr>
        <w:ind w:left="7518" w:hanging="360"/>
      </w:pPr>
      <w:rPr>
        <w:rFonts w:ascii="Symbol" w:hAnsi="Symbol" w:hint="default"/>
      </w:rPr>
    </w:lvl>
    <w:lvl w:ilvl="7" w:tplc="0C0A0003" w:tentative="1">
      <w:start w:val="1"/>
      <w:numFmt w:val="bullet"/>
      <w:lvlText w:val="o"/>
      <w:lvlJc w:val="left"/>
      <w:pPr>
        <w:ind w:left="8238" w:hanging="360"/>
      </w:pPr>
      <w:rPr>
        <w:rFonts w:ascii="Courier New" w:hAnsi="Courier New" w:cs="Courier New" w:hint="default"/>
      </w:rPr>
    </w:lvl>
    <w:lvl w:ilvl="8" w:tplc="0C0A0005" w:tentative="1">
      <w:start w:val="1"/>
      <w:numFmt w:val="bullet"/>
      <w:lvlText w:val=""/>
      <w:lvlJc w:val="left"/>
      <w:pPr>
        <w:ind w:left="8958" w:hanging="360"/>
      </w:pPr>
      <w:rPr>
        <w:rFonts w:ascii="Wingdings" w:hAnsi="Wingdings" w:hint="default"/>
      </w:rPr>
    </w:lvl>
  </w:abstractNum>
  <w:abstractNum w:abstractNumId="14" w15:restartNumberingAfterBreak="0">
    <w:nsid w:val="2E687A70"/>
    <w:multiLevelType w:val="hybridMultilevel"/>
    <w:tmpl w:val="BC26902C"/>
    <w:lvl w:ilvl="0" w:tplc="0BA04998">
      <w:start w:val="1"/>
      <w:numFmt w:val="decimal"/>
      <w:pStyle w:val="Lista0"/>
      <w:lvlText w:val="%1)"/>
      <w:lvlJc w:val="left"/>
      <w:pPr>
        <w:ind w:left="1137" w:hanging="360"/>
      </w:pPr>
      <w:rPr>
        <w:rFonts w:hint="default"/>
        <w:b/>
        <w:i w:val="0"/>
        <w:color w:val="E36C0A"/>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5" w15:restartNumberingAfterBreak="0">
    <w:nsid w:val="4EB949F4"/>
    <w:multiLevelType w:val="hybridMultilevel"/>
    <w:tmpl w:val="BD5E50BC"/>
    <w:lvl w:ilvl="0" w:tplc="4B520FEE">
      <w:start w:val="1"/>
      <w:numFmt w:val="bullet"/>
      <w:pStyle w:val="Lista0b"/>
      <w:lvlText w:val=""/>
      <w:lvlJc w:val="left"/>
      <w:pPr>
        <w:ind w:left="1497" w:hanging="360"/>
      </w:pPr>
      <w:rPr>
        <w:rFonts w:ascii="Wingdings" w:hAnsi="Wingdings" w:hint="default"/>
        <w:color w:val="E36C0A"/>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16" w15:restartNumberingAfterBreak="0">
    <w:nsid w:val="59A263DA"/>
    <w:multiLevelType w:val="multilevel"/>
    <w:tmpl w:val="D4E2A458"/>
    <w:styleLink w:val="Vineta"/>
    <w:lvl w:ilvl="0">
      <w:start w:val="1"/>
      <w:numFmt w:val="bullet"/>
      <w:lvlText w:val=""/>
      <w:lvlJc w:val="left"/>
      <w:pPr>
        <w:tabs>
          <w:tab w:val="num" w:pos="340"/>
        </w:tabs>
        <w:ind w:left="340" w:hanging="340"/>
      </w:pPr>
      <w:rPr>
        <w:rFonts w:ascii="Symbol" w:hAnsi="Symbol" w:hint="default"/>
        <w:b/>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9F2E7C"/>
    <w:multiLevelType w:val="hybridMultilevel"/>
    <w:tmpl w:val="9F10AAF6"/>
    <w:lvl w:ilvl="0" w:tplc="407EA864">
      <w:start w:val="1"/>
      <w:numFmt w:val="decimal"/>
      <w:pStyle w:val="Lista4"/>
      <w:lvlText w:val="%1)"/>
      <w:lvlJc w:val="left"/>
      <w:pPr>
        <w:ind w:left="2163" w:hanging="360"/>
      </w:pPr>
      <w:rPr>
        <w:rFonts w:hint="default"/>
        <w:b/>
        <w:i w:val="0"/>
        <w:color w:val="E36C0A"/>
      </w:rPr>
    </w:lvl>
    <w:lvl w:ilvl="1" w:tplc="0C0A0019" w:tentative="1">
      <w:start w:val="1"/>
      <w:numFmt w:val="lowerLetter"/>
      <w:lvlText w:val="%2."/>
      <w:lvlJc w:val="left"/>
      <w:pPr>
        <w:ind w:left="3243" w:hanging="360"/>
      </w:pPr>
    </w:lvl>
    <w:lvl w:ilvl="2" w:tplc="0C0A001B" w:tentative="1">
      <w:start w:val="1"/>
      <w:numFmt w:val="lowerRoman"/>
      <w:lvlText w:val="%3."/>
      <w:lvlJc w:val="right"/>
      <w:pPr>
        <w:ind w:left="3963" w:hanging="180"/>
      </w:pPr>
    </w:lvl>
    <w:lvl w:ilvl="3" w:tplc="0C0A000F" w:tentative="1">
      <w:start w:val="1"/>
      <w:numFmt w:val="decimal"/>
      <w:lvlText w:val="%4."/>
      <w:lvlJc w:val="left"/>
      <w:pPr>
        <w:ind w:left="4683" w:hanging="360"/>
      </w:pPr>
    </w:lvl>
    <w:lvl w:ilvl="4" w:tplc="0C0A0019" w:tentative="1">
      <w:start w:val="1"/>
      <w:numFmt w:val="lowerLetter"/>
      <w:lvlText w:val="%5."/>
      <w:lvlJc w:val="left"/>
      <w:pPr>
        <w:ind w:left="5403" w:hanging="360"/>
      </w:pPr>
    </w:lvl>
    <w:lvl w:ilvl="5" w:tplc="0C0A001B" w:tentative="1">
      <w:start w:val="1"/>
      <w:numFmt w:val="lowerRoman"/>
      <w:lvlText w:val="%6."/>
      <w:lvlJc w:val="right"/>
      <w:pPr>
        <w:ind w:left="6123" w:hanging="180"/>
      </w:pPr>
    </w:lvl>
    <w:lvl w:ilvl="6" w:tplc="0C0A000F" w:tentative="1">
      <w:start w:val="1"/>
      <w:numFmt w:val="decimal"/>
      <w:lvlText w:val="%7."/>
      <w:lvlJc w:val="left"/>
      <w:pPr>
        <w:ind w:left="6843" w:hanging="360"/>
      </w:pPr>
    </w:lvl>
    <w:lvl w:ilvl="7" w:tplc="0C0A0019" w:tentative="1">
      <w:start w:val="1"/>
      <w:numFmt w:val="lowerLetter"/>
      <w:lvlText w:val="%8."/>
      <w:lvlJc w:val="left"/>
      <w:pPr>
        <w:ind w:left="7563" w:hanging="360"/>
      </w:pPr>
    </w:lvl>
    <w:lvl w:ilvl="8" w:tplc="0C0A001B" w:tentative="1">
      <w:start w:val="1"/>
      <w:numFmt w:val="lowerRoman"/>
      <w:lvlText w:val="%9."/>
      <w:lvlJc w:val="right"/>
      <w:pPr>
        <w:ind w:left="8283" w:hanging="180"/>
      </w:pPr>
    </w:lvl>
  </w:abstractNum>
  <w:abstractNum w:abstractNumId="18" w15:restartNumberingAfterBreak="0">
    <w:nsid w:val="688458F2"/>
    <w:multiLevelType w:val="hybridMultilevel"/>
    <w:tmpl w:val="35D8EF22"/>
    <w:lvl w:ilvl="0" w:tplc="50B4899C">
      <w:start w:val="1"/>
      <w:numFmt w:val="decimal"/>
      <w:pStyle w:val="Lista2"/>
      <w:lvlText w:val="%1."/>
      <w:lvlJc w:val="left"/>
      <w:pPr>
        <w:ind w:left="1562" w:hanging="360"/>
      </w:pPr>
      <w:rPr>
        <w:rFonts w:hint="default"/>
        <w:b/>
        <w:i w:val="0"/>
        <w:color w:val="E36C0A"/>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19" w15:restartNumberingAfterBreak="0">
    <w:nsid w:val="69826AE4"/>
    <w:multiLevelType w:val="hybridMultilevel"/>
    <w:tmpl w:val="129C34B4"/>
    <w:lvl w:ilvl="0" w:tplc="673E3154">
      <w:start w:val="1"/>
      <w:numFmt w:val="bullet"/>
      <w:lvlText w:val=""/>
      <w:lvlJc w:val="left"/>
      <w:pPr>
        <w:ind w:left="1854" w:hanging="360"/>
      </w:pPr>
      <w:rPr>
        <w:rFonts w:ascii="Wingdings" w:hAnsi="Wingdings" w:hint="default"/>
        <w:b w:val="0"/>
        <w:i w:val="0"/>
        <w:color w:val="E36C0A"/>
      </w:rPr>
    </w:lvl>
    <w:lvl w:ilvl="1" w:tplc="4C1A0A0A">
      <w:start w:val="1"/>
      <w:numFmt w:val="bullet"/>
      <w:pStyle w:val="Lista1"/>
      <w:lvlText w:val=""/>
      <w:lvlJc w:val="left"/>
      <w:pPr>
        <w:ind w:left="1440" w:hanging="360"/>
      </w:pPr>
      <w:rPr>
        <w:rFonts w:ascii="Wingdings" w:hAnsi="Wingdings" w:hint="default"/>
        <w:b/>
        <w:i w:val="0"/>
        <w:color w:val="E36C0A"/>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4E2823"/>
    <w:multiLevelType w:val="hybridMultilevel"/>
    <w:tmpl w:val="19C4FB24"/>
    <w:lvl w:ilvl="0" w:tplc="E5548280">
      <w:start w:val="1"/>
      <w:numFmt w:val="bullet"/>
      <w:pStyle w:val="Lista5"/>
      <w:lvlText w:val=""/>
      <w:lvlJc w:val="left"/>
      <w:pPr>
        <w:ind w:left="2773" w:hanging="360"/>
      </w:pPr>
      <w:rPr>
        <w:rFonts w:ascii="Wingdings" w:hAnsi="Wingdings" w:hint="default"/>
        <w:b/>
        <w:i w:val="0"/>
        <w:color w:val="E36C0A"/>
      </w:rPr>
    </w:lvl>
    <w:lvl w:ilvl="1" w:tplc="0C0A0003" w:tentative="1">
      <w:start w:val="1"/>
      <w:numFmt w:val="bullet"/>
      <w:lvlText w:val="o"/>
      <w:lvlJc w:val="left"/>
      <w:pPr>
        <w:ind w:left="3493" w:hanging="360"/>
      </w:pPr>
      <w:rPr>
        <w:rFonts w:ascii="Courier New" w:hAnsi="Courier New" w:cs="Courier New" w:hint="default"/>
      </w:rPr>
    </w:lvl>
    <w:lvl w:ilvl="2" w:tplc="0C0A0005" w:tentative="1">
      <w:start w:val="1"/>
      <w:numFmt w:val="bullet"/>
      <w:lvlText w:val=""/>
      <w:lvlJc w:val="left"/>
      <w:pPr>
        <w:ind w:left="4213" w:hanging="360"/>
      </w:pPr>
      <w:rPr>
        <w:rFonts w:ascii="Wingdings" w:hAnsi="Wingdings" w:hint="default"/>
      </w:rPr>
    </w:lvl>
    <w:lvl w:ilvl="3" w:tplc="0C0A0001" w:tentative="1">
      <w:start w:val="1"/>
      <w:numFmt w:val="bullet"/>
      <w:lvlText w:val=""/>
      <w:lvlJc w:val="left"/>
      <w:pPr>
        <w:ind w:left="4933" w:hanging="360"/>
      </w:pPr>
      <w:rPr>
        <w:rFonts w:ascii="Symbol" w:hAnsi="Symbol" w:hint="default"/>
      </w:rPr>
    </w:lvl>
    <w:lvl w:ilvl="4" w:tplc="0C0A0003" w:tentative="1">
      <w:start w:val="1"/>
      <w:numFmt w:val="bullet"/>
      <w:lvlText w:val="o"/>
      <w:lvlJc w:val="left"/>
      <w:pPr>
        <w:ind w:left="5653" w:hanging="360"/>
      </w:pPr>
      <w:rPr>
        <w:rFonts w:ascii="Courier New" w:hAnsi="Courier New" w:cs="Courier New" w:hint="default"/>
      </w:rPr>
    </w:lvl>
    <w:lvl w:ilvl="5" w:tplc="0C0A0005" w:tentative="1">
      <w:start w:val="1"/>
      <w:numFmt w:val="bullet"/>
      <w:lvlText w:val=""/>
      <w:lvlJc w:val="left"/>
      <w:pPr>
        <w:ind w:left="6373" w:hanging="360"/>
      </w:pPr>
      <w:rPr>
        <w:rFonts w:ascii="Wingdings" w:hAnsi="Wingdings" w:hint="default"/>
      </w:rPr>
    </w:lvl>
    <w:lvl w:ilvl="6" w:tplc="0C0A0001" w:tentative="1">
      <w:start w:val="1"/>
      <w:numFmt w:val="bullet"/>
      <w:lvlText w:val=""/>
      <w:lvlJc w:val="left"/>
      <w:pPr>
        <w:ind w:left="7093" w:hanging="360"/>
      </w:pPr>
      <w:rPr>
        <w:rFonts w:ascii="Symbol" w:hAnsi="Symbol" w:hint="default"/>
      </w:rPr>
    </w:lvl>
    <w:lvl w:ilvl="7" w:tplc="0C0A0003" w:tentative="1">
      <w:start w:val="1"/>
      <w:numFmt w:val="bullet"/>
      <w:lvlText w:val="o"/>
      <w:lvlJc w:val="left"/>
      <w:pPr>
        <w:ind w:left="7813" w:hanging="360"/>
      </w:pPr>
      <w:rPr>
        <w:rFonts w:ascii="Courier New" w:hAnsi="Courier New" w:cs="Courier New" w:hint="default"/>
      </w:rPr>
    </w:lvl>
    <w:lvl w:ilvl="8" w:tplc="0C0A0005" w:tentative="1">
      <w:start w:val="1"/>
      <w:numFmt w:val="bullet"/>
      <w:lvlText w:val=""/>
      <w:lvlJc w:val="left"/>
      <w:pPr>
        <w:ind w:left="8533" w:hanging="360"/>
      </w:pPr>
      <w:rPr>
        <w:rFonts w:ascii="Wingdings" w:hAnsi="Wingdings" w:hint="default"/>
      </w:rPr>
    </w:lvl>
  </w:abstractNum>
  <w:abstractNum w:abstractNumId="21" w15:restartNumberingAfterBreak="0">
    <w:nsid w:val="7B3D1F82"/>
    <w:multiLevelType w:val="hybridMultilevel"/>
    <w:tmpl w:val="1D90610E"/>
    <w:lvl w:ilvl="0" w:tplc="5E22CEE8">
      <w:start w:val="1"/>
      <w:numFmt w:val="bullet"/>
      <w:pStyle w:val="Lista3"/>
      <w:lvlText w:val=""/>
      <w:lvlJc w:val="left"/>
      <w:pPr>
        <w:ind w:left="2523" w:hanging="360"/>
      </w:pPr>
      <w:rPr>
        <w:rFonts w:ascii="Wingdings" w:hAnsi="Wingdings" w:hint="default"/>
        <w:color w:val="E36C0A"/>
      </w:rPr>
    </w:lvl>
    <w:lvl w:ilvl="1" w:tplc="0C0A0003" w:tentative="1">
      <w:start w:val="1"/>
      <w:numFmt w:val="bullet"/>
      <w:lvlText w:val="o"/>
      <w:lvlJc w:val="left"/>
      <w:pPr>
        <w:ind w:left="3243" w:hanging="360"/>
      </w:pPr>
      <w:rPr>
        <w:rFonts w:ascii="Courier New" w:hAnsi="Courier New" w:cs="Courier New" w:hint="default"/>
      </w:rPr>
    </w:lvl>
    <w:lvl w:ilvl="2" w:tplc="0C0A0005" w:tentative="1">
      <w:start w:val="1"/>
      <w:numFmt w:val="bullet"/>
      <w:lvlText w:val=""/>
      <w:lvlJc w:val="left"/>
      <w:pPr>
        <w:ind w:left="3963" w:hanging="360"/>
      </w:pPr>
      <w:rPr>
        <w:rFonts w:ascii="Wingdings" w:hAnsi="Wingdings" w:hint="default"/>
      </w:rPr>
    </w:lvl>
    <w:lvl w:ilvl="3" w:tplc="0C0A0001" w:tentative="1">
      <w:start w:val="1"/>
      <w:numFmt w:val="bullet"/>
      <w:lvlText w:val=""/>
      <w:lvlJc w:val="left"/>
      <w:pPr>
        <w:ind w:left="4683" w:hanging="360"/>
      </w:pPr>
      <w:rPr>
        <w:rFonts w:ascii="Symbol" w:hAnsi="Symbol" w:hint="default"/>
      </w:rPr>
    </w:lvl>
    <w:lvl w:ilvl="4" w:tplc="0C0A0003" w:tentative="1">
      <w:start w:val="1"/>
      <w:numFmt w:val="bullet"/>
      <w:lvlText w:val="o"/>
      <w:lvlJc w:val="left"/>
      <w:pPr>
        <w:ind w:left="5403" w:hanging="360"/>
      </w:pPr>
      <w:rPr>
        <w:rFonts w:ascii="Courier New" w:hAnsi="Courier New" w:cs="Courier New" w:hint="default"/>
      </w:rPr>
    </w:lvl>
    <w:lvl w:ilvl="5" w:tplc="0C0A0005" w:tentative="1">
      <w:start w:val="1"/>
      <w:numFmt w:val="bullet"/>
      <w:lvlText w:val=""/>
      <w:lvlJc w:val="left"/>
      <w:pPr>
        <w:ind w:left="6123" w:hanging="360"/>
      </w:pPr>
      <w:rPr>
        <w:rFonts w:ascii="Wingdings" w:hAnsi="Wingdings" w:hint="default"/>
      </w:rPr>
    </w:lvl>
    <w:lvl w:ilvl="6" w:tplc="0C0A0001" w:tentative="1">
      <w:start w:val="1"/>
      <w:numFmt w:val="bullet"/>
      <w:lvlText w:val=""/>
      <w:lvlJc w:val="left"/>
      <w:pPr>
        <w:ind w:left="6843" w:hanging="360"/>
      </w:pPr>
      <w:rPr>
        <w:rFonts w:ascii="Symbol" w:hAnsi="Symbol" w:hint="default"/>
      </w:rPr>
    </w:lvl>
    <w:lvl w:ilvl="7" w:tplc="0C0A0003" w:tentative="1">
      <w:start w:val="1"/>
      <w:numFmt w:val="bullet"/>
      <w:lvlText w:val="o"/>
      <w:lvlJc w:val="left"/>
      <w:pPr>
        <w:ind w:left="7563" w:hanging="360"/>
      </w:pPr>
      <w:rPr>
        <w:rFonts w:ascii="Courier New" w:hAnsi="Courier New" w:cs="Courier New" w:hint="default"/>
      </w:rPr>
    </w:lvl>
    <w:lvl w:ilvl="8" w:tplc="0C0A0005" w:tentative="1">
      <w:start w:val="1"/>
      <w:numFmt w:val="bullet"/>
      <w:lvlText w:val=""/>
      <w:lvlJc w:val="left"/>
      <w:pPr>
        <w:ind w:left="8283" w:hanging="360"/>
      </w:pPr>
      <w:rPr>
        <w:rFonts w:ascii="Wingdings" w:hAnsi="Wingdings" w:hint="default"/>
      </w:rPr>
    </w:lvl>
  </w:abstractNum>
  <w:abstractNum w:abstractNumId="22" w15:restartNumberingAfterBreak="0">
    <w:nsid w:val="7C2B4F3F"/>
    <w:multiLevelType w:val="hybridMultilevel"/>
    <w:tmpl w:val="5860CC9E"/>
    <w:lvl w:ilvl="0" w:tplc="57584110">
      <w:start w:val="1"/>
      <w:numFmt w:val="decimal"/>
      <w:pStyle w:val="Lista9"/>
      <w:lvlText w:val="%1."/>
      <w:lvlJc w:val="left"/>
      <w:pPr>
        <w:ind w:left="3337" w:hanging="360"/>
      </w:pPr>
      <w:rPr>
        <w:rFonts w:hint="default"/>
        <w:b/>
        <w:i w:val="0"/>
        <w:color w:val="E36C0A"/>
      </w:rPr>
    </w:lvl>
    <w:lvl w:ilvl="1" w:tplc="0C0A0019" w:tentative="1">
      <w:start w:val="1"/>
      <w:numFmt w:val="lowerLetter"/>
      <w:lvlText w:val="%2."/>
      <w:lvlJc w:val="left"/>
      <w:pPr>
        <w:ind w:left="4417" w:hanging="360"/>
      </w:pPr>
    </w:lvl>
    <w:lvl w:ilvl="2" w:tplc="0C0A001B" w:tentative="1">
      <w:start w:val="1"/>
      <w:numFmt w:val="lowerRoman"/>
      <w:lvlText w:val="%3."/>
      <w:lvlJc w:val="right"/>
      <w:pPr>
        <w:ind w:left="5137" w:hanging="180"/>
      </w:pPr>
    </w:lvl>
    <w:lvl w:ilvl="3" w:tplc="0C0A000F" w:tentative="1">
      <w:start w:val="1"/>
      <w:numFmt w:val="decimal"/>
      <w:lvlText w:val="%4."/>
      <w:lvlJc w:val="left"/>
      <w:pPr>
        <w:ind w:left="5857" w:hanging="360"/>
      </w:pPr>
    </w:lvl>
    <w:lvl w:ilvl="4" w:tplc="0C0A0019" w:tentative="1">
      <w:start w:val="1"/>
      <w:numFmt w:val="lowerLetter"/>
      <w:lvlText w:val="%5."/>
      <w:lvlJc w:val="left"/>
      <w:pPr>
        <w:ind w:left="6577" w:hanging="360"/>
      </w:pPr>
    </w:lvl>
    <w:lvl w:ilvl="5" w:tplc="0C0A001B" w:tentative="1">
      <w:start w:val="1"/>
      <w:numFmt w:val="lowerRoman"/>
      <w:lvlText w:val="%6."/>
      <w:lvlJc w:val="right"/>
      <w:pPr>
        <w:ind w:left="7297" w:hanging="180"/>
      </w:pPr>
    </w:lvl>
    <w:lvl w:ilvl="6" w:tplc="0C0A000F" w:tentative="1">
      <w:start w:val="1"/>
      <w:numFmt w:val="decimal"/>
      <w:lvlText w:val="%7."/>
      <w:lvlJc w:val="left"/>
      <w:pPr>
        <w:ind w:left="8017" w:hanging="360"/>
      </w:pPr>
    </w:lvl>
    <w:lvl w:ilvl="7" w:tplc="0C0A0019" w:tentative="1">
      <w:start w:val="1"/>
      <w:numFmt w:val="lowerLetter"/>
      <w:lvlText w:val="%8."/>
      <w:lvlJc w:val="left"/>
      <w:pPr>
        <w:ind w:left="8737" w:hanging="360"/>
      </w:pPr>
    </w:lvl>
    <w:lvl w:ilvl="8" w:tplc="0C0A001B" w:tentative="1">
      <w:start w:val="1"/>
      <w:numFmt w:val="lowerRoman"/>
      <w:lvlText w:val="%9."/>
      <w:lvlJc w:val="right"/>
      <w:pPr>
        <w:ind w:left="9457" w:hanging="180"/>
      </w:pPr>
    </w:lvl>
  </w:abstractNum>
  <w:abstractNum w:abstractNumId="23" w15:restartNumberingAfterBreak="0">
    <w:nsid w:val="7DEF7ABE"/>
    <w:multiLevelType w:val="multilevel"/>
    <w:tmpl w:val="66D6A22C"/>
    <w:lvl w:ilvl="0">
      <w:start w:val="1"/>
      <w:numFmt w:val="decimal"/>
      <w:lvlText w:val="%1."/>
      <w:lvlJc w:val="left"/>
      <w:pPr>
        <w:ind w:left="360" w:hanging="360"/>
      </w:pPr>
      <w:rPr>
        <w:rFonts w:hint="default"/>
        <w:color w:val="F79646"/>
      </w:rPr>
    </w:lvl>
    <w:lvl w:ilvl="1">
      <w:start w:val="1"/>
      <w:numFmt w:val="decimal"/>
      <w:suff w:val="space"/>
      <w:lvlText w:val="%1.%2"/>
      <w:lvlJc w:val="left"/>
      <w:pPr>
        <w:ind w:left="454" w:hanging="454"/>
      </w:pPr>
      <w:rPr>
        <w:rFonts w:hint="default"/>
      </w:rPr>
    </w:lvl>
    <w:lvl w:ilvl="2">
      <w:start w:val="1"/>
      <w:numFmt w:val="decimal"/>
      <w:suff w:val="space"/>
      <w:lvlText w:val="%1.%2.%3"/>
      <w:lvlJc w:val="left"/>
      <w:pPr>
        <w:ind w:left="794" w:firstLine="0"/>
      </w:pPr>
      <w:rPr>
        <w:rFonts w:hint="default"/>
      </w:rPr>
    </w:lvl>
    <w:lvl w:ilvl="3">
      <w:start w:val="1"/>
      <w:numFmt w:val="decimal"/>
      <w:suff w:val="space"/>
      <w:lvlText w:val="%1.%2.%3.%4"/>
      <w:lvlJc w:val="left"/>
      <w:pPr>
        <w:ind w:left="1531" w:firstLine="0"/>
      </w:pPr>
      <w:rPr>
        <w:rFonts w:hint="default"/>
      </w:rPr>
    </w:lvl>
    <w:lvl w:ilvl="4">
      <w:start w:val="1"/>
      <w:numFmt w:val="decimal"/>
      <w:suff w:val="space"/>
      <w:lvlText w:val="%1.%2.%3.%4.%5"/>
      <w:lvlJc w:val="left"/>
      <w:pPr>
        <w:ind w:left="2268" w:firstLine="0"/>
      </w:pPr>
      <w:rPr>
        <w:rFonts w:hint="default"/>
      </w:rPr>
    </w:lvl>
    <w:lvl w:ilvl="5">
      <w:start w:val="1"/>
      <w:numFmt w:val="decimal"/>
      <w:suff w:val="space"/>
      <w:lvlText w:val="%1.%2.%3.%4.%5.%6"/>
      <w:lvlJc w:val="left"/>
      <w:pPr>
        <w:ind w:left="2268" w:firstLine="0"/>
      </w:pPr>
      <w:rPr>
        <w:rFonts w:hint="default"/>
      </w:rPr>
    </w:lvl>
    <w:lvl w:ilvl="6">
      <w:start w:val="1"/>
      <w:numFmt w:val="decimal"/>
      <w:suff w:val="space"/>
      <w:lvlText w:val="%1.%2.%3.%4.%5.%6.%7"/>
      <w:lvlJc w:val="left"/>
      <w:pPr>
        <w:ind w:left="2835" w:firstLine="0"/>
      </w:pPr>
      <w:rPr>
        <w:rFonts w:hint="default"/>
      </w:rPr>
    </w:lvl>
    <w:lvl w:ilvl="7">
      <w:start w:val="1"/>
      <w:numFmt w:val="decimal"/>
      <w:pStyle w:val="Ttulo8"/>
      <w:lvlText w:val="%1.%2.%3.%4.%5.%6.%7.%8"/>
      <w:lvlJc w:val="left"/>
      <w:pPr>
        <w:tabs>
          <w:tab w:val="num" w:pos="2160"/>
        </w:tabs>
        <w:ind w:left="2160" w:hanging="1440"/>
      </w:pPr>
      <w:rPr>
        <w:rFonts w:hint="default"/>
      </w:rPr>
    </w:lvl>
    <w:lvl w:ilvl="8">
      <w:start w:val="1"/>
      <w:numFmt w:val="decimal"/>
      <w:pStyle w:val="Ttulo9"/>
      <w:lvlText w:val="%1.%2.%3.%4.%5.%6.%7.%8.%9"/>
      <w:lvlJc w:val="left"/>
      <w:pPr>
        <w:tabs>
          <w:tab w:val="num" w:pos="2304"/>
        </w:tabs>
        <w:ind w:left="2304" w:hanging="1584"/>
      </w:pPr>
      <w:rPr>
        <w:rFonts w:hint="default"/>
      </w:rPr>
    </w:lvl>
  </w:abstractNum>
  <w:num w:numId="1" w16cid:durableId="1184906205">
    <w:abstractNumId w:val="23"/>
  </w:num>
  <w:num w:numId="2" w16cid:durableId="356468224">
    <w:abstractNumId w:val="16"/>
  </w:num>
  <w:num w:numId="3" w16cid:durableId="726880001">
    <w:abstractNumId w:val="11"/>
  </w:num>
  <w:num w:numId="4" w16cid:durableId="1907763507">
    <w:abstractNumId w:val="19"/>
  </w:num>
  <w:num w:numId="5" w16cid:durableId="373192876">
    <w:abstractNumId w:val="14"/>
  </w:num>
  <w:num w:numId="6" w16cid:durableId="2035307264">
    <w:abstractNumId w:val="18"/>
  </w:num>
  <w:num w:numId="7" w16cid:durableId="160631669">
    <w:abstractNumId w:val="17"/>
  </w:num>
  <w:num w:numId="8" w16cid:durableId="1039286230">
    <w:abstractNumId w:val="10"/>
  </w:num>
  <w:num w:numId="9" w16cid:durableId="126316098">
    <w:abstractNumId w:val="12"/>
  </w:num>
  <w:num w:numId="10" w16cid:durableId="1098451645">
    <w:abstractNumId w:val="22"/>
  </w:num>
  <w:num w:numId="11" w16cid:durableId="200361661">
    <w:abstractNumId w:val="21"/>
  </w:num>
  <w:num w:numId="12" w16cid:durableId="2033338812">
    <w:abstractNumId w:val="20"/>
  </w:num>
  <w:num w:numId="13" w16cid:durableId="630791639">
    <w:abstractNumId w:val="13"/>
  </w:num>
  <w:num w:numId="14" w16cid:durableId="1766416964">
    <w:abstractNumId w:val="15"/>
  </w:num>
  <w:num w:numId="15" w16cid:durableId="405608802">
    <w:abstractNumId w:val="8"/>
  </w:num>
  <w:num w:numId="16" w16cid:durableId="1761637907">
    <w:abstractNumId w:val="3"/>
  </w:num>
  <w:num w:numId="17" w16cid:durableId="30155816">
    <w:abstractNumId w:val="2"/>
  </w:num>
  <w:num w:numId="18" w16cid:durableId="682124272">
    <w:abstractNumId w:val="1"/>
  </w:num>
  <w:num w:numId="19" w16cid:durableId="2127917715">
    <w:abstractNumId w:val="0"/>
  </w:num>
  <w:num w:numId="20" w16cid:durableId="151727244">
    <w:abstractNumId w:val="9"/>
  </w:num>
  <w:num w:numId="21" w16cid:durableId="2117823169">
    <w:abstractNumId w:val="7"/>
  </w:num>
  <w:num w:numId="22" w16cid:durableId="846403496">
    <w:abstractNumId w:val="6"/>
  </w:num>
  <w:num w:numId="23" w16cid:durableId="53091817">
    <w:abstractNumId w:val="5"/>
  </w:num>
  <w:num w:numId="24" w16cid:durableId="371611541">
    <w:abstractNumId w:val="4"/>
  </w:num>
  <w:num w:numId="25" w16cid:durableId="423111726">
    <w:abstractNumId w:val="18"/>
    <w:lvlOverride w:ilvl="0">
      <w:startOverride w:val="1"/>
    </w:lvlOverride>
  </w:num>
  <w:num w:numId="26" w16cid:durableId="658000464">
    <w:abstractNumId w:val="18"/>
    <w:lvlOverride w:ilvl="0">
      <w:startOverride w:val="1"/>
    </w:lvlOverride>
  </w:num>
  <w:num w:numId="27" w16cid:durableId="374162201">
    <w:abstractNumId w:val="18"/>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40"/>
  <w:embedSystemFonts/>
  <w:activeWritingStyle w:appName="MSWord" w:lang="es-ES" w:vendorID="9" w:dllVersion="512" w:checkStyle="1"/>
  <w:activeWritingStyle w:appName="MSWord" w:lang="es-ES_tradnl" w:vendorID="9" w:dllVersion="512"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13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863CDE4B-AC44-4AC4-90CC-2A8A2A926478}"/>
    <w:docVar w:name="dgnword-eventsink" w:val="72172416"/>
  </w:docVars>
  <w:rsids>
    <w:rsidRoot w:val="00AA6BD4"/>
    <w:rsid w:val="000028E8"/>
    <w:rsid w:val="00007481"/>
    <w:rsid w:val="00010AA4"/>
    <w:rsid w:val="00011E43"/>
    <w:rsid w:val="0001652C"/>
    <w:rsid w:val="000172ED"/>
    <w:rsid w:val="00023532"/>
    <w:rsid w:val="00032F4C"/>
    <w:rsid w:val="00034F10"/>
    <w:rsid w:val="00041B55"/>
    <w:rsid w:val="00043B8E"/>
    <w:rsid w:val="000646CE"/>
    <w:rsid w:val="00071C56"/>
    <w:rsid w:val="00081FE5"/>
    <w:rsid w:val="00086D55"/>
    <w:rsid w:val="00090AAF"/>
    <w:rsid w:val="0009594E"/>
    <w:rsid w:val="000970DC"/>
    <w:rsid w:val="000978FA"/>
    <w:rsid w:val="000A0B6E"/>
    <w:rsid w:val="000A4850"/>
    <w:rsid w:val="000A5595"/>
    <w:rsid w:val="000A5D96"/>
    <w:rsid w:val="000A6184"/>
    <w:rsid w:val="000A7CFE"/>
    <w:rsid w:val="000B02C4"/>
    <w:rsid w:val="000B5B2E"/>
    <w:rsid w:val="000C0FE1"/>
    <w:rsid w:val="000C36D9"/>
    <w:rsid w:val="000C3B5E"/>
    <w:rsid w:val="000C3EBA"/>
    <w:rsid w:val="000C5D18"/>
    <w:rsid w:val="000D0816"/>
    <w:rsid w:val="000E1632"/>
    <w:rsid w:val="000E3B57"/>
    <w:rsid w:val="000E49B4"/>
    <w:rsid w:val="00103E27"/>
    <w:rsid w:val="00105BA8"/>
    <w:rsid w:val="0012194E"/>
    <w:rsid w:val="00130C65"/>
    <w:rsid w:val="00134CC7"/>
    <w:rsid w:val="00135FAF"/>
    <w:rsid w:val="00150CFA"/>
    <w:rsid w:val="00152019"/>
    <w:rsid w:val="0015285B"/>
    <w:rsid w:val="00152BF9"/>
    <w:rsid w:val="00157B7E"/>
    <w:rsid w:val="001609B9"/>
    <w:rsid w:val="00160FDF"/>
    <w:rsid w:val="001655A4"/>
    <w:rsid w:val="001771EA"/>
    <w:rsid w:val="00181F66"/>
    <w:rsid w:val="001942F4"/>
    <w:rsid w:val="001A2A42"/>
    <w:rsid w:val="001A6D34"/>
    <w:rsid w:val="001A7B82"/>
    <w:rsid w:val="001B60F3"/>
    <w:rsid w:val="001C4D67"/>
    <w:rsid w:val="001D013D"/>
    <w:rsid w:val="001D07F8"/>
    <w:rsid w:val="001E28D2"/>
    <w:rsid w:val="001E6303"/>
    <w:rsid w:val="001E6915"/>
    <w:rsid w:val="002009AE"/>
    <w:rsid w:val="00206489"/>
    <w:rsid w:val="002103E9"/>
    <w:rsid w:val="0021263F"/>
    <w:rsid w:val="00217C0D"/>
    <w:rsid w:val="0022327A"/>
    <w:rsid w:val="0023015F"/>
    <w:rsid w:val="0023444F"/>
    <w:rsid w:val="00235D62"/>
    <w:rsid w:val="002436AE"/>
    <w:rsid w:val="002504B9"/>
    <w:rsid w:val="0025079C"/>
    <w:rsid w:val="00253CF6"/>
    <w:rsid w:val="00264857"/>
    <w:rsid w:val="002655AC"/>
    <w:rsid w:val="00271902"/>
    <w:rsid w:val="00271AFE"/>
    <w:rsid w:val="0027451C"/>
    <w:rsid w:val="0027685E"/>
    <w:rsid w:val="0028706A"/>
    <w:rsid w:val="00295E1C"/>
    <w:rsid w:val="00296D16"/>
    <w:rsid w:val="002A1F04"/>
    <w:rsid w:val="002A23DE"/>
    <w:rsid w:val="002A5185"/>
    <w:rsid w:val="002B1EEF"/>
    <w:rsid w:val="002B3E00"/>
    <w:rsid w:val="002C5A19"/>
    <w:rsid w:val="002D2DC4"/>
    <w:rsid w:val="002F1603"/>
    <w:rsid w:val="002F3C3F"/>
    <w:rsid w:val="002F4BE9"/>
    <w:rsid w:val="002F678B"/>
    <w:rsid w:val="00302637"/>
    <w:rsid w:val="003102E1"/>
    <w:rsid w:val="00312825"/>
    <w:rsid w:val="00314C7C"/>
    <w:rsid w:val="00325FBF"/>
    <w:rsid w:val="00345DE9"/>
    <w:rsid w:val="00346E4E"/>
    <w:rsid w:val="003600AC"/>
    <w:rsid w:val="00363ACB"/>
    <w:rsid w:val="00365950"/>
    <w:rsid w:val="003736E4"/>
    <w:rsid w:val="00382228"/>
    <w:rsid w:val="00384D6E"/>
    <w:rsid w:val="00393AF6"/>
    <w:rsid w:val="003956B9"/>
    <w:rsid w:val="003A0401"/>
    <w:rsid w:val="003A3F6A"/>
    <w:rsid w:val="003E1AF6"/>
    <w:rsid w:val="003F079F"/>
    <w:rsid w:val="003F12C9"/>
    <w:rsid w:val="003F5BB4"/>
    <w:rsid w:val="00406B55"/>
    <w:rsid w:val="00407788"/>
    <w:rsid w:val="004105C7"/>
    <w:rsid w:val="00410977"/>
    <w:rsid w:val="0041633F"/>
    <w:rsid w:val="004207F9"/>
    <w:rsid w:val="00423D15"/>
    <w:rsid w:val="00424B49"/>
    <w:rsid w:val="00425440"/>
    <w:rsid w:val="00425657"/>
    <w:rsid w:val="004317A8"/>
    <w:rsid w:val="004414EC"/>
    <w:rsid w:val="00453362"/>
    <w:rsid w:val="004556EC"/>
    <w:rsid w:val="004608C6"/>
    <w:rsid w:val="00470F51"/>
    <w:rsid w:val="00471699"/>
    <w:rsid w:val="00473422"/>
    <w:rsid w:val="0048240F"/>
    <w:rsid w:val="0048306F"/>
    <w:rsid w:val="00483B00"/>
    <w:rsid w:val="004A5B47"/>
    <w:rsid w:val="004B422C"/>
    <w:rsid w:val="004B4C14"/>
    <w:rsid w:val="004B77E0"/>
    <w:rsid w:val="004C4E66"/>
    <w:rsid w:val="004C7EB9"/>
    <w:rsid w:val="004D43FC"/>
    <w:rsid w:val="004D583D"/>
    <w:rsid w:val="004D7CEA"/>
    <w:rsid w:val="004D7F98"/>
    <w:rsid w:val="004E1DCF"/>
    <w:rsid w:val="004E1F0C"/>
    <w:rsid w:val="004E64B9"/>
    <w:rsid w:val="004F2817"/>
    <w:rsid w:val="004F46FB"/>
    <w:rsid w:val="0051061B"/>
    <w:rsid w:val="005120D5"/>
    <w:rsid w:val="0052230E"/>
    <w:rsid w:val="00525230"/>
    <w:rsid w:val="0052569E"/>
    <w:rsid w:val="005344A4"/>
    <w:rsid w:val="005354A1"/>
    <w:rsid w:val="005543A6"/>
    <w:rsid w:val="005554F4"/>
    <w:rsid w:val="00557FCB"/>
    <w:rsid w:val="00560D7B"/>
    <w:rsid w:val="0056193A"/>
    <w:rsid w:val="00562DF2"/>
    <w:rsid w:val="00564C35"/>
    <w:rsid w:val="0056792F"/>
    <w:rsid w:val="00577FD9"/>
    <w:rsid w:val="0058057C"/>
    <w:rsid w:val="005857BA"/>
    <w:rsid w:val="00586D65"/>
    <w:rsid w:val="00587E39"/>
    <w:rsid w:val="00594E9E"/>
    <w:rsid w:val="005959FA"/>
    <w:rsid w:val="005A0D49"/>
    <w:rsid w:val="005A4CBF"/>
    <w:rsid w:val="005B242D"/>
    <w:rsid w:val="005B3DBD"/>
    <w:rsid w:val="005C377B"/>
    <w:rsid w:val="005C4AD9"/>
    <w:rsid w:val="005D2406"/>
    <w:rsid w:val="005D7120"/>
    <w:rsid w:val="005E2D7C"/>
    <w:rsid w:val="005F4478"/>
    <w:rsid w:val="005F76BE"/>
    <w:rsid w:val="0060302A"/>
    <w:rsid w:val="00603D03"/>
    <w:rsid w:val="006050E2"/>
    <w:rsid w:val="00620405"/>
    <w:rsid w:val="00622298"/>
    <w:rsid w:val="00623948"/>
    <w:rsid w:val="006312E3"/>
    <w:rsid w:val="00633FCA"/>
    <w:rsid w:val="006409DE"/>
    <w:rsid w:val="006514E4"/>
    <w:rsid w:val="00651C40"/>
    <w:rsid w:val="00651E50"/>
    <w:rsid w:val="006543A1"/>
    <w:rsid w:val="00656496"/>
    <w:rsid w:val="006579F5"/>
    <w:rsid w:val="00664D31"/>
    <w:rsid w:val="00665753"/>
    <w:rsid w:val="00665C40"/>
    <w:rsid w:val="00671AF5"/>
    <w:rsid w:val="006903DC"/>
    <w:rsid w:val="00697969"/>
    <w:rsid w:val="006A55CA"/>
    <w:rsid w:val="006A7B18"/>
    <w:rsid w:val="006B5B21"/>
    <w:rsid w:val="006C0A67"/>
    <w:rsid w:val="006C4F58"/>
    <w:rsid w:val="006D1C19"/>
    <w:rsid w:val="006E58E7"/>
    <w:rsid w:val="006F18EC"/>
    <w:rsid w:val="006F2D9B"/>
    <w:rsid w:val="00703252"/>
    <w:rsid w:val="007034F5"/>
    <w:rsid w:val="0070514A"/>
    <w:rsid w:val="0070581C"/>
    <w:rsid w:val="00707058"/>
    <w:rsid w:val="00710613"/>
    <w:rsid w:val="00712643"/>
    <w:rsid w:val="00717E91"/>
    <w:rsid w:val="00721E20"/>
    <w:rsid w:val="00742248"/>
    <w:rsid w:val="00764ABA"/>
    <w:rsid w:val="00765E71"/>
    <w:rsid w:val="0076675B"/>
    <w:rsid w:val="00766B35"/>
    <w:rsid w:val="00773996"/>
    <w:rsid w:val="00782E0C"/>
    <w:rsid w:val="0078365D"/>
    <w:rsid w:val="00786FE3"/>
    <w:rsid w:val="007908FC"/>
    <w:rsid w:val="00791535"/>
    <w:rsid w:val="007967B0"/>
    <w:rsid w:val="00796E84"/>
    <w:rsid w:val="007B23D1"/>
    <w:rsid w:val="007B4845"/>
    <w:rsid w:val="007B62B6"/>
    <w:rsid w:val="007B6DA4"/>
    <w:rsid w:val="007C2247"/>
    <w:rsid w:val="007D1CF2"/>
    <w:rsid w:val="007D39B0"/>
    <w:rsid w:val="007D504B"/>
    <w:rsid w:val="007D69C4"/>
    <w:rsid w:val="007E2898"/>
    <w:rsid w:val="007E45BE"/>
    <w:rsid w:val="007E4FA2"/>
    <w:rsid w:val="007E6F7B"/>
    <w:rsid w:val="007F245C"/>
    <w:rsid w:val="007F64ED"/>
    <w:rsid w:val="007F6A2C"/>
    <w:rsid w:val="00810095"/>
    <w:rsid w:val="00813642"/>
    <w:rsid w:val="008217AE"/>
    <w:rsid w:val="00825637"/>
    <w:rsid w:val="0082760C"/>
    <w:rsid w:val="0083042D"/>
    <w:rsid w:val="00833CD1"/>
    <w:rsid w:val="00834A75"/>
    <w:rsid w:val="008355F0"/>
    <w:rsid w:val="008378E4"/>
    <w:rsid w:val="00843F1E"/>
    <w:rsid w:val="00845487"/>
    <w:rsid w:val="00855F71"/>
    <w:rsid w:val="008675EA"/>
    <w:rsid w:val="00872E89"/>
    <w:rsid w:val="00873EF4"/>
    <w:rsid w:val="00874206"/>
    <w:rsid w:val="008750BA"/>
    <w:rsid w:val="00875BBE"/>
    <w:rsid w:val="0089641F"/>
    <w:rsid w:val="008B0226"/>
    <w:rsid w:val="008B09FB"/>
    <w:rsid w:val="008B2786"/>
    <w:rsid w:val="008B4FCC"/>
    <w:rsid w:val="008B57B3"/>
    <w:rsid w:val="008C6FDC"/>
    <w:rsid w:val="008D056B"/>
    <w:rsid w:val="008D1C7F"/>
    <w:rsid w:val="008D21F4"/>
    <w:rsid w:val="008E15C8"/>
    <w:rsid w:val="008E758A"/>
    <w:rsid w:val="008F4D0A"/>
    <w:rsid w:val="00900B73"/>
    <w:rsid w:val="00904CD3"/>
    <w:rsid w:val="009077FC"/>
    <w:rsid w:val="0091044D"/>
    <w:rsid w:val="00915AD1"/>
    <w:rsid w:val="00917CC8"/>
    <w:rsid w:val="00921C34"/>
    <w:rsid w:val="00925D76"/>
    <w:rsid w:val="00930168"/>
    <w:rsid w:val="009304B4"/>
    <w:rsid w:val="0095431E"/>
    <w:rsid w:val="00956994"/>
    <w:rsid w:val="0095706B"/>
    <w:rsid w:val="009606CB"/>
    <w:rsid w:val="009610CD"/>
    <w:rsid w:val="00962802"/>
    <w:rsid w:val="00965D5B"/>
    <w:rsid w:val="00970269"/>
    <w:rsid w:val="0097272D"/>
    <w:rsid w:val="00973700"/>
    <w:rsid w:val="0097726E"/>
    <w:rsid w:val="009777C3"/>
    <w:rsid w:val="009950F1"/>
    <w:rsid w:val="009A225E"/>
    <w:rsid w:val="009A6336"/>
    <w:rsid w:val="009B25A9"/>
    <w:rsid w:val="009B285A"/>
    <w:rsid w:val="009B4F7B"/>
    <w:rsid w:val="009C2738"/>
    <w:rsid w:val="009C281E"/>
    <w:rsid w:val="009C5B5E"/>
    <w:rsid w:val="009D19A0"/>
    <w:rsid w:val="009D1D03"/>
    <w:rsid w:val="009D4A43"/>
    <w:rsid w:val="009D6419"/>
    <w:rsid w:val="009E043B"/>
    <w:rsid w:val="009E6A4B"/>
    <w:rsid w:val="009F1149"/>
    <w:rsid w:val="009F3F0F"/>
    <w:rsid w:val="009F5A1E"/>
    <w:rsid w:val="009F7168"/>
    <w:rsid w:val="00A01C54"/>
    <w:rsid w:val="00A124F5"/>
    <w:rsid w:val="00A17767"/>
    <w:rsid w:val="00A23934"/>
    <w:rsid w:val="00A258FD"/>
    <w:rsid w:val="00A27374"/>
    <w:rsid w:val="00A329EF"/>
    <w:rsid w:val="00A3569E"/>
    <w:rsid w:val="00A3713D"/>
    <w:rsid w:val="00A379F6"/>
    <w:rsid w:val="00A40163"/>
    <w:rsid w:val="00A439D6"/>
    <w:rsid w:val="00A454C4"/>
    <w:rsid w:val="00A47DB6"/>
    <w:rsid w:val="00A5715E"/>
    <w:rsid w:val="00A729F7"/>
    <w:rsid w:val="00A878C7"/>
    <w:rsid w:val="00A922EE"/>
    <w:rsid w:val="00A92784"/>
    <w:rsid w:val="00AA0DEF"/>
    <w:rsid w:val="00AA1117"/>
    <w:rsid w:val="00AA6BD4"/>
    <w:rsid w:val="00AB00A6"/>
    <w:rsid w:val="00AB174A"/>
    <w:rsid w:val="00AC5E8D"/>
    <w:rsid w:val="00AD0965"/>
    <w:rsid w:val="00AD0C57"/>
    <w:rsid w:val="00AD1F0F"/>
    <w:rsid w:val="00AE1E26"/>
    <w:rsid w:val="00AE1EAE"/>
    <w:rsid w:val="00AE2E60"/>
    <w:rsid w:val="00AE7FC5"/>
    <w:rsid w:val="00AF60C3"/>
    <w:rsid w:val="00AF7017"/>
    <w:rsid w:val="00B013A3"/>
    <w:rsid w:val="00B01CDD"/>
    <w:rsid w:val="00B106B3"/>
    <w:rsid w:val="00B10AA6"/>
    <w:rsid w:val="00B22E07"/>
    <w:rsid w:val="00B275FF"/>
    <w:rsid w:val="00B4580A"/>
    <w:rsid w:val="00B60915"/>
    <w:rsid w:val="00B618E8"/>
    <w:rsid w:val="00B63CB9"/>
    <w:rsid w:val="00B75320"/>
    <w:rsid w:val="00B81C97"/>
    <w:rsid w:val="00B82FC4"/>
    <w:rsid w:val="00B957A9"/>
    <w:rsid w:val="00B97DF7"/>
    <w:rsid w:val="00BA0BB3"/>
    <w:rsid w:val="00BA31DC"/>
    <w:rsid w:val="00BB6B6C"/>
    <w:rsid w:val="00BC0DB5"/>
    <w:rsid w:val="00BE1DC0"/>
    <w:rsid w:val="00BF5BB3"/>
    <w:rsid w:val="00BF5D34"/>
    <w:rsid w:val="00C02280"/>
    <w:rsid w:val="00C02FB0"/>
    <w:rsid w:val="00C06432"/>
    <w:rsid w:val="00C06F0B"/>
    <w:rsid w:val="00C07717"/>
    <w:rsid w:val="00C103D4"/>
    <w:rsid w:val="00C3406C"/>
    <w:rsid w:val="00C43EF0"/>
    <w:rsid w:val="00C52DDF"/>
    <w:rsid w:val="00C5372D"/>
    <w:rsid w:val="00C60001"/>
    <w:rsid w:val="00C6514E"/>
    <w:rsid w:val="00C66707"/>
    <w:rsid w:val="00C702BD"/>
    <w:rsid w:val="00C84845"/>
    <w:rsid w:val="00C8750B"/>
    <w:rsid w:val="00C8754F"/>
    <w:rsid w:val="00C90AA2"/>
    <w:rsid w:val="00C93DF9"/>
    <w:rsid w:val="00C96CBF"/>
    <w:rsid w:val="00CA5D22"/>
    <w:rsid w:val="00CA7DEE"/>
    <w:rsid w:val="00CB1662"/>
    <w:rsid w:val="00CB4638"/>
    <w:rsid w:val="00CB50AF"/>
    <w:rsid w:val="00CB78CA"/>
    <w:rsid w:val="00CC418B"/>
    <w:rsid w:val="00CC7A55"/>
    <w:rsid w:val="00CE193D"/>
    <w:rsid w:val="00CE6FA1"/>
    <w:rsid w:val="00CF1DF5"/>
    <w:rsid w:val="00CF21F9"/>
    <w:rsid w:val="00D006C9"/>
    <w:rsid w:val="00D01990"/>
    <w:rsid w:val="00D13C4B"/>
    <w:rsid w:val="00D21220"/>
    <w:rsid w:val="00D23AE4"/>
    <w:rsid w:val="00D37887"/>
    <w:rsid w:val="00D4365A"/>
    <w:rsid w:val="00D44266"/>
    <w:rsid w:val="00D44F84"/>
    <w:rsid w:val="00D55DEB"/>
    <w:rsid w:val="00D6049A"/>
    <w:rsid w:val="00D62849"/>
    <w:rsid w:val="00D62E5D"/>
    <w:rsid w:val="00D70BAF"/>
    <w:rsid w:val="00D76D72"/>
    <w:rsid w:val="00D77262"/>
    <w:rsid w:val="00D86050"/>
    <w:rsid w:val="00D96FAA"/>
    <w:rsid w:val="00D97068"/>
    <w:rsid w:val="00DA2D5B"/>
    <w:rsid w:val="00DA7BB5"/>
    <w:rsid w:val="00DB5D06"/>
    <w:rsid w:val="00DC134E"/>
    <w:rsid w:val="00DC13CE"/>
    <w:rsid w:val="00DC2CD9"/>
    <w:rsid w:val="00DC4CDB"/>
    <w:rsid w:val="00DD0AF9"/>
    <w:rsid w:val="00DD1776"/>
    <w:rsid w:val="00DD7027"/>
    <w:rsid w:val="00DE2AD5"/>
    <w:rsid w:val="00DE6035"/>
    <w:rsid w:val="00DF6F64"/>
    <w:rsid w:val="00E13885"/>
    <w:rsid w:val="00E24D64"/>
    <w:rsid w:val="00E33A7C"/>
    <w:rsid w:val="00E44026"/>
    <w:rsid w:val="00E471FD"/>
    <w:rsid w:val="00E508C1"/>
    <w:rsid w:val="00E6580F"/>
    <w:rsid w:val="00E8071F"/>
    <w:rsid w:val="00E82AE8"/>
    <w:rsid w:val="00E906B2"/>
    <w:rsid w:val="00E90A53"/>
    <w:rsid w:val="00E91380"/>
    <w:rsid w:val="00E92699"/>
    <w:rsid w:val="00E92DF0"/>
    <w:rsid w:val="00E946BC"/>
    <w:rsid w:val="00E94DCB"/>
    <w:rsid w:val="00E96AC3"/>
    <w:rsid w:val="00EB2BBA"/>
    <w:rsid w:val="00EB6763"/>
    <w:rsid w:val="00EB77AB"/>
    <w:rsid w:val="00EC3909"/>
    <w:rsid w:val="00EC7912"/>
    <w:rsid w:val="00ED1652"/>
    <w:rsid w:val="00ED181E"/>
    <w:rsid w:val="00ED19A5"/>
    <w:rsid w:val="00ED6A6D"/>
    <w:rsid w:val="00ED7B66"/>
    <w:rsid w:val="00EE1844"/>
    <w:rsid w:val="00EE39FB"/>
    <w:rsid w:val="00EE71A5"/>
    <w:rsid w:val="00F101BF"/>
    <w:rsid w:val="00F11482"/>
    <w:rsid w:val="00F11C14"/>
    <w:rsid w:val="00F17C23"/>
    <w:rsid w:val="00F204B2"/>
    <w:rsid w:val="00F248C1"/>
    <w:rsid w:val="00F24E6A"/>
    <w:rsid w:val="00F24F79"/>
    <w:rsid w:val="00F323FC"/>
    <w:rsid w:val="00F411B6"/>
    <w:rsid w:val="00F413F8"/>
    <w:rsid w:val="00F42EEA"/>
    <w:rsid w:val="00F4513D"/>
    <w:rsid w:val="00F47FB6"/>
    <w:rsid w:val="00F5424C"/>
    <w:rsid w:val="00F5626D"/>
    <w:rsid w:val="00F618CC"/>
    <w:rsid w:val="00F643ED"/>
    <w:rsid w:val="00F648D7"/>
    <w:rsid w:val="00F653DC"/>
    <w:rsid w:val="00F71AFF"/>
    <w:rsid w:val="00F7409F"/>
    <w:rsid w:val="00F83290"/>
    <w:rsid w:val="00F8400A"/>
    <w:rsid w:val="00F85D71"/>
    <w:rsid w:val="00F92FC8"/>
    <w:rsid w:val="00F966FE"/>
    <w:rsid w:val="00FB31ED"/>
    <w:rsid w:val="00FB413F"/>
    <w:rsid w:val="00FC2B97"/>
    <w:rsid w:val="00FC4426"/>
    <w:rsid w:val="00FC5874"/>
    <w:rsid w:val="00FD3DE3"/>
    <w:rsid w:val="00FD495C"/>
    <w:rsid w:val="00FE23F3"/>
    <w:rsid w:val="00FE50BF"/>
    <w:rsid w:val="00FE6F06"/>
    <w:rsid w:val="00FE72D0"/>
    <w:rsid w:val="00FF6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5194E"/>
  <w15:docId w15:val="{7A207B13-4422-463D-835C-E64781C0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D5B"/>
    <w:pPr>
      <w:spacing w:before="60" w:after="60"/>
      <w:ind w:left="1134"/>
      <w:jc w:val="both"/>
    </w:pPr>
    <w:rPr>
      <w:rFonts w:ascii="Garamond" w:hAnsi="Garamond"/>
      <w:sz w:val="24"/>
      <w:szCs w:val="24"/>
    </w:rPr>
  </w:style>
  <w:style w:type="paragraph" w:styleId="Ttulo1">
    <w:name w:val="heading 1"/>
    <w:next w:val="Normal"/>
    <w:qFormat/>
    <w:rsid w:val="00A01C54"/>
    <w:pPr>
      <w:numPr>
        <w:numId w:val="3"/>
      </w:numPr>
      <w:pBdr>
        <w:bottom w:val="single" w:sz="4" w:space="1" w:color="FF9900"/>
      </w:pBdr>
      <w:tabs>
        <w:tab w:val="clear" w:pos="907"/>
        <w:tab w:val="left" w:pos="1276"/>
      </w:tabs>
      <w:spacing w:before="320" w:after="180"/>
      <w:ind w:left="1134" w:hanging="1134"/>
      <w:outlineLvl w:val="0"/>
    </w:pPr>
    <w:rPr>
      <w:rFonts w:ascii="Arial" w:hAnsi="Arial" w:cs="Arial"/>
      <w:b/>
      <w:bCs/>
      <w:color w:val="000080"/>
      <w:sz w:val="40"/>
      <w:szCs w:val="48"/>
    </w:rPr>
  </w:style>
  <w:style w:type="paragraph" w:styleId="Ttulo2">
    <w:name w:val="heading 2"/>
    <w:basedOn w:val="Ttulo1"/>
    <w:next w:val="Normal"/>
    <w:qFormat/>
    <w:rsid w:val="00A01C54"/>
    <w:pPr>
      <w:numPr>
        <w:ilvl w:val="1"/>
      </w:numPr>
      <w:pBdr>
        <w:bottom w:val="none" w:sz="0" w:space="0" w:color="auto"/>
      </w:pBdr>
      <w:tabs>
        <w:tab w:val="clear" w:pos="907"/>
      </w:tabs>
      <w:spacing w:before="240"/>
      <w:ind w:left="1134" w:hanging="1134"/>
      <w:outlineLvl w:val="1"/>
    </w:pPr>
    <w:rPr>
      <w:b w:val="0"/>
      <w:bCs w:val="0"/>
      <w:sz w:val="32"/>
      <w:szCs w:val="36"/>
    </w:rPr>
  </w:style>
  <w:style w:type="paragraph" w:styleId="Ttulo3">
    <w:name w:val="heading 3"/>
    <w:basedOn w:val="Ttulo2"/>
    <w:next w:val="Normal"/>
    <w:qFormat/>
    <w:rsid w:val="00A01C54"/>
    <w:pPr>
      <w:keepNext/>
      <w:numPr>
        <w:ilvl w:val="2"/>
      </w:numPr>
      <w:tabs>
        <w:tab w:val="clear" w:pos="907"/>
      </w:tabs>
      <w:ind w:left="1134" w:hanging="1134"/>
      <w:outlineLvl w:val="2"/>
    </w:pPr>
    <w:rPr>
      <w:b/>
      <w:bCs/>
      <w:sz w:val="28"/>
      <w:szCs w:val="28"/>
    </w:rPr>
  </w:style>
  <w:style w:type="paragraph" w:styleId="Ttulo4">
    <w:name w:val="heading 4"/>
    <w:basedOn w:val="Ttulo3"/>
    <w:next w:val="Normal"/>
    <w:qFormat/>
    <w:rsid w:val="00A01C54"/>
    <w:pPr>
      <w:numPr>
        <w:ilvl w:val="3"/>
      </w:numPr>
      <w:tabs>
        <w:tab w:val="clear" w:pos="907"/>
      </w:tabs>
      <w:ind w:left="1134" w:hanging="1134"/>
      <w:outlineLvl w:val="3"/>
    </w:pPr>
    <w:rPr>
      <w:b w:val="0"/>
      <w:bCs w:val="0"/>
      <w:sz w:val="24"/>
      <w:szCs w:val="22"/>
    </w:rPr>
  </w:style>
  <w:style w:type="paragraph" w:styleId="Ttulo5">
    <w:name w:val="heading 5"/>
    <w:basedOn w:val="Ttulo4"/>
    <w:next w:val="Normal"/>
    <w:qFormat/>
    <w:rsid w:val="00A01C54"/>
    <w:pPr>
      <w:numPr>
        <w:ilvl w:val="4"/>
      </w:numPr>
      <w:tabs>
        <w:tab w:val="clear" w:pos="2005"/>
      </w:tabs>
      <w:ind w:left="1134" w:hanging="1134"/>
      <w:outlineLvl w:val="4"/>
    </w:pPr>
    <w:rPr>
      <w:b/>
      <w:bCs/>
      <w:szCs w:val="24"/>
    </w:rPr>
  </w:style>
  <w:style w:type="paragraph" w:styleId="Ttulo6">
    <w:name w:val="heading 6"/>
    <w:basedOn w:val="Ttulo5"/>
    <w:next w:val="Normal"/>
    <w:qFormat/>
    <w:rsid w:val="0001652C"/>
    <w:pPr>
      <w:numPr>
        <w:ilvl w:val="5"/>
      </w:numPr>
      <w:tabs>
        <w:tab w:val="clear" w:pos="1213"/>
      </w:tabs>
      <w:ind w:left="1134" w:hanging="1134"/>
      <w:outlineLvl w:val="5"/>
    </w:pPr>
    <w:rPr>
      <w:b w:val="0"/>
      <w:bCs w:val="0"/>
      <w:sz w:val="20"/>
    </w:rPr>
  </w:style>
  <w:style w:type="paragraph" w:styleId="Ttulo7">
    <w:name w:val="heading 7"/>
    <w:basedOn w:val="Ttulo6"/>
    <w:next w:val="Normal"/>
    <w:qFormat/>
    <w:rsid w:val="00A01C54"/>
    <w:pPr>
      <w:numPr>
        <w:ilvl w:val="6"/>
      </w:numPr>
      <w:tabs>
        <w:tab w:val="clear" w:pos="1276"/>
        <w:tab w:val="clear" w:pos="3373"/>
        <w:tab w:val="left" w:pos="1560"/>
      </w:tabs>
      <w:ind w:left="1418" w:hanging="1418"/>
      <w:outlineLvl w:val="6"/>
    </w:pPr>
    <w:rPr>
      <w:b/>
      <w:bCs/>
    </w:rPr>
  </w:style>
  <w:style w:type="paragraph" w:styleId="Ttulo8">
    <w:name w:val="heading 8"/>
    <w:basedOn w:val="Normal"/>
    <w:next w:val="Normal"/>
    <w:pPr>
      <w:numPr>
        <w:ilvl w:val="7"/>
        <w:numId w:val="1"/>
      </w:numPr>
      <w:spacing w:before="240" w:line="480" w:lineRule="auto"/>
      <w:outlineLvl w:val="7"/>
    </w:pPr>
    <w:rPr>
      <w:i/>
      <w:iCs/>
    </w:rPr>
  </w:style>
  <w:style w:type="paragraph" w:styleId="Ttulo9">
    <w:name w:val="heading 9"/>
    <w:basedOn w:val="Normal"/>
    <w:next w:val="Normal"/>
    <w:pPr>
      <w:numPr>
        <w:ilvl w:val="8"/>
        <w:numId w:val="1"/>
      </w:numPr>
      <w:spacing w:before="240" w:line="480" w:lineRule="auto"/>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to-centrada">
    <w:name w:val="Foto - centrada"/>
    <w:basedOn w:val="Normal"/>
    <w:rsid w:val="00F24F79"/>
    <w:pPr>
      <w:spacing w:before="180" w:after="180"/>
      <w:ind w:left="0"/>
      <w:jc w:val="center"/>
    </w:pPr>
  </w:style>
  <w:style w:type="paragraph" w:customStyle="1" w:styleId="Lista1">
    <w:name w:val="Lista 1"/>
    <w:basedOn w:val="Normal"/>
    <w:rsid w:val="009B25A9"/>
    <w:pPr>
      <w:numPr>
        <w:ilvl w:val="1"/>
        <w:numId w:val="4"/>
      </w:numPr>
      <w:tabs>
        <w:tab w:val="left" w:pos="1769"/>
      </w:tabs>
      <w:ind w:left="1769" w:hanging="567"/>
    </w:pPr>
  </w:style>
  <w:style w:type="paragraph" w:customStyle="1" w:styleId="Piedefoto">
    <w:name w:val="Pie de foto"/>
    <w:basedOn w:val="Normal"/>
    <w:rsid w:val="00A439D6"/>
    <w:pPr>
      <w:spacing w:before="180" w:after="180"/>
      <w:ind w:left="0"/>
      <w:jc w:val="center"/>
    </w:pPr>
    <w:rPr>
      <w:rFonts w:ascii="Times New Roman" w:hAnsi="Times New Roman"/>
      <w:i/>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comandoseinstrucciones">
    <w:name w:val="comandos e instrucciones"/>
    <w:link w:val="comandoseinstruccionesCarCar"/>
    <w:rsid w:val="00603D03"/>
    <w:pPr>
      <w:pBdr>
        <w:top w:val="dotted" w:sz="12" w:space="6" w:color="F79646"/>
        <w:left w:val="dotted" w:sz="12" w:space="4" w:color="F79646"/>
        <w:bottom w:val="dotted" w:sz="12" w:space="6" w:color="F79646"/>
        <w:right w:val="dotted" w:sz="12" w:space="4" w:color="F79646"/>
      </w:pBdr>
      <w:shd w:val="clear" w:color="auto" w:fill="F6F6E2"/>
      <w:ind w:left="540" w:hanging="540"/>
    </w:pPr>
    <w:rPr>
      <w:rFonts w:ascii="Courier New" w:hAnsi="Courier New"/>
      <w:sz w:val="18"/>
    </w:rPr>
  </w:style>
  <w:style w:type="character" w:customStyle="1" w:styleId="comandoseinstruccionesCarCar">
    <w:name w:val="comandos e instrucciones Car Car"/>
    <w:basedOn w:val="Fuentedeprrafopredeter"/>
    <w:link w:val="comandoseinstrucciones"/>
    <w:rsid w:val="00603D03"/>
    <w:rPr>
      <w:rFonts w:ascii="Courier New" w:hAnsi="Courier New"/>
      <w:sz w:val="18"/>
      <w:shd w:val="clear" w:color="auto" w:fill="F6F6E2"/>
      <w:lang w:val="es-ES" w:eastAsia="es-ES" w:bidi="ar-SA"/>
    </w:rPr>
  </w:style>
  <w:style w:type="numbering" w:customStyle="1" w:styleId="Vineta">
    <w:name w:val="Vineta"/>
    <w:rsid w:val="002F1603"/>
    <w:pPr>
      <w:numPr>
        <w:numId w:val="2"/>
      </w:numPr>
    </w:pPr>
  </w:style>
  <w:style w:type="paragraph" w:customStyle="1" w:styleId="Lista0">
    <w:name w:val="Lista 0"/>
    <w:basedOn w:val="Normal"/>
    <w:qFormat/>
    <w:rsid w:val="009E6A4B"/>
    <w:pPr>
      <w:numPr>
        <w:numId w:val="5"/>
      </w:numPr>
      <w:tabs>
        <w:tab w:val="left" w:pos="1344"/>
      </w:tabs>
      <w:spacing w:before="240"/>
      <w:ind w:left="1344" w:hanging="567"/>
    </w:pPr>
    <w:rPr>
      <w:b/>
      <w:color w:val="000080"/>
    </w:rPr>
  </w:style>
  <w:style w:type="character" w:styleId="Textoennegrita">
    <w:name w:val="Strong"/>
    <w:basedOn w:val="Fuentedeprrafopredeter"/>
    <w:qFormat/>
    <w:rsid w:val="001E6915"/>
    <w:rPr>
      <w:b/>
      <w:bCs/>
      <w:color w:val="E36C0A"/>
    </w:rPr>
  </w:style>
  <w:style w:type="character" w:styleId="Hipervnculo">
    <w:name w:val="Hyperlink"/>
    <w:basedOn w:val="Fuentedeprrafopredeter"/>
    <w:uiPriority w:val="99"/>
    <w:rsid w:val="00D62849"/>
    <w:rPr>
      <w:color w:val="0000FF"/>
      <w:u w:val="single"/>
    </w:rPr>
  </w:style>
  <w:style w:type="paragraph" w:styleId="TDC1">
    <w:name w:val="toc 1"/>
    <w:basedOn w:val="Normal"/>
    <w:next w:val="Normal"/>
    <w:autoRedefine/>
    <w:uiPriority w:val="39"/>
    <w:rsid w:val="00D62849"/>
    <w:pPr>
      <w:ind w:left="0"/>
    </w:pPr>
  </w:style>
  <w:style w:type="paragraph" w:customStyle="1" w:styleId="Estilo1">
    <w:name w:val="Estilo1"/>
    <w:basedOn w:val="Normal"/>
    <w:qFormat/>
    <w:rsid w:val="007F6A2C"/>
  </w:style>
  <w:style w:type="paragraph" w:styleId="Lista2">
    <w:name w:val="List 2"/>
    <w:basedOn w:val="Normal"/>
    <w:rsid w:val="00E44026"/>
    <w:pPr>
      <w:numPr>
        <w:numId w:val="6"/>
      </w:numPr>
      <w:tabs>
        <w:tab w:val="left" w:pos="1769"/>
      </w:tabs>
    </w:pPr>
  </w:style>
  <w:style w:type="paragraph" w:styleId="Lista3">
    <w:name w:val="List 3"/>
    <w:basedOn w:val="Normal"/>
    <w:rsid w:val="007D1CF2"/>
    <w:pPr>
      <w:numPr>
        <w:numId w:val="11"/>
      </w:numPr>
      <w:tabs>
        <w:tab w:val="left" w:pos="2370"/>
      </w:tabs>
      <w:ind w:left="2370" w:hanging="567"/>
    </w:pPr>
  </w:style>
  <w:style w:type="paragraph" w:styleId="Lista4">
    <w:name w:val="List 4"/>
    <w:basedOn w:val="Normal"/>
    <w:rsid w:val="00E44026"/>
    <w:pPr>
      <w:numPr>
        <w:numId w:val="7"/>
      </w:numPr>
      <w:tabs>
        <w:tab w:val="left" w:pos="2370"/>
      </w:tabs>
    </w:pPr>
  </w:style>
  <w:style w:type="paragraph" w:styleId="Lista5">
    <w:name w:val="List 5"/>
    <w:basedOn w:val="Normal"/>
    <w:rsid w:val="001A6D34"/>
    <w:pPr>
      <w:numPr>
        <w:numId w:val="12"/>
      </w:numPr>
      <w:tabs>
        <w:tab w:val="left" w:pos="2620"/>
      </w:tabs>
      <w:ind w:left="2620" w:hanging="567"/>
    </w:pPr>
  </w:style>
  <w:style w:type="paragraph" w:customStyle="1" w:styleId="Lista6">
    <w:name w:val="Lista 6"/>
    <w:basedOn w:val="Normal"/>
    <w:qFormat/>
    <w:rsid w:val="005F76BE"/>
    <w:pPr>
      <w:numPr>
        <w:numId w:val="8"/>
      </w:numPr>
      <w:tabs>
        <w:tab w:val="left" w:pos="2620"/>
      </w:tabs>
    </w:pPr>
  </w:style>
  <w:style w:type="paragraph" w:customStyle="1" w:styleId="Lista7">
    <w:name w:val="Lista 7"/>
    <w:basedOn w:val="Normal"/>
    <w:qFormat/>
    <w:rsid w:val="00671AF5"/>
    <w:pPr>
      <w:numPr>
        <w:numId w:val="13"/>
      </w:numPr>
      <w:tabs>
        <w:tab w:val="left" w:pos="3045"/>
      </w:tabs>
      <w:ind w:left="3045" w:hanging="567"/>
    </w:pPr>
  </w:style>
  <w:style w:type="paragraph" w:customStyle="1" w:styleId="Predeterminado">
    <w:name w:val="Predeterminado"/>
    <w:basedOn w:val="Normal"/>
    <w:qFormat/>
    <w:rsid w:val="00D44F84"/>
  </w:style>
  <w:style w:type="paragraph" w:customStyle="1" w:styleId="Lista8">
    <w:name w:val="Lista 8"/>
    <w:basedOn w:val="Normal"/>
    <w:qFormat/>
    <w:rsid w:val="00B106B3"/>
    <w:pPr>
      <w:numPr>
        <w:numId w:val="9"/>
      </w:numPr>
      <w:tabs>
        <w:tab w:val="left" w:pos="3045"/>
      </w:tabs>
    </w:pPr>
  </w:style>
  <w:style w:type="paragraph" w:customStyle="1" w:styleId="Lista9">
    <w:name w:val="Lista 9"/>
    <w:basedOn w:val="Normal"/>
    <w:qFormat/>
    <w:rsid w:val="000E3B57"/>
    <w:pPr>
      <w:numPr>
        <w:numId w:val="10"/>
      </w:numPr>
      <w:pBdr>
        <w:top w:val="single" w:sz="4" w:space="1" w:color="auto"/>
        <w:left w:val="single" w:sz="4" w:space="4" w:color="auto"/>
        <w:bottom w:val="single" w:sz="4" w:space="1" w:color="auto"/>
        <w:right w:val="single" w:sz="4" w:space="4" w:color="auto"/>
      </w:pBdr>
      <w:shd w:val="clear" w:color="auto" w:fill="E8E8E8"/>
      <w:tabs>
        <w:tab w:val="left" w:pos="3544"/>
      </w:tabs>
    </w:pPr>
  </w:style>
  <w:style w:type="paragraph" w:customStyle="1" w:styleId="Lista0b">
    <w:name w:val="Lista 0b"/>
    <w:basedOn w:val="Normal"/>
    <w:qFormat/>
    <w:rsid w:val="008355F0"/>
    <w:pPr>
      <w:numPr>
        <w:numId w:val="14"/>
      </w:numPr>
      <w:tabs>
        <w:tab w:val="left" w:pos="1344"/>
      </w:tabs>
      <w:ind w:left="1344" w:hanging="567"/>
    </w:pPr>
    <w:rPr>
      <w:b/>
      <w:color w:val="000080"/>
    </w:rPr>
  </w:style>
  <w:style w:type="paragraph" w:styleId="Textodeglobo">
    <w:name w:val="Balloon Text"/>
    <w:basedOn w:val="Normal"/>
    <w:link w:val="TextodegloboCar"/>
    <w:rsid w:val="00C0643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C06432"/>
    <w:rPr>
      <w:rFonts w:ascii="Tahoma" w:hAnsi="Tahoma" w:cs="Tahoma"/>
      <w:sz w:val="16"/>
      <w:szCs w:val="16"/>
    </w:rPr>
  </w:style>
  <w:style w:type="paragraph" w:styleId="Prrafodelista">
    <w:name w:val="List Paragraph"/>
    <w:basedOn w:val="Normal"/>
    <w:uiPriority w:val="34"/>
    <w:qFormat/>
    <w:rsid w:val="00965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ppData\Roaming\Microsoft\Plantillas\__Plantilla%20Apuntes%20Clase%2003.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FFCA4-2C63-424F-AF6F-62135F28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43</TotalTime>
  <Pages>1</Pages>
  <Words>603</Words>
  <Characters>3318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documentos</vt:lpstr>
    </vt:vector>
  </TitlesOfParts>
  <Company>RUP</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dc:title>
  <dc:creator>dani</dc:creator>
  <cp:lastModifiedBy>Daniel Touceda Santorio</cp:lastModifiedBy>
  <cp:revision>7</cp:revision>
  <cp:lastPrinted>2017-01-13T11:48:00Z</cp:lastPrinted>
  <dcterms:created xsi:type="dcterms:W3CDTF">2021-11-16T13:36:00Z</dcterms:created>
  <dcterms:modified xsi:type="dcterms:W3CDTF">2022-10-28T07:43:00Z</dcterms:modified>
</cp:coreProperties>
</file>