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94FB" w14:textId="77777777" w:rsidR="00D62849" w:rsidRDefault="00D62849" w:rsidP="00703252">
      <w:pPr>
        <w:pStyle w:val="Lista0b"/>
      </w:pPr>
      <w:r>
        <w:t>Índice:</w:t>
      </w:r>
    </w:p>
    <w:p w14:paraId="66922DE8" w14:textId="77777777" w:rsidR="00AF0994" w:rsidRDefault="0078071A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4358FF">
        <w:instrText xml:space="preserve"> TOC \o \h \z \u </w:instrText>
      </w:r>
      <w:r>
        <w:fldChar w:fldCharType="separate"/>
      </w:r>
      <w:hyperlink w:anchor="_Toc496087102" w:history="1">
        <w:r w:rsidR="00AF0994" w:rsidRPr="00E01B6B">
          <w:rPr>
            <w:rStyle w:val="Hipervnculo"/>
            <w:noProof/>
          </w:rPr>
          <w:t>1.</w:t>
        </w:r>
        <w:r w:rsidR="00AF09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0994" w:rsidRPr="00E01B6B">
          <w:rPr>
            <w:rStyle w:val="Hipervnculo"/>
            <w:noProof/>
          </w:rPr>
          <w:t>Crear modelo ER - Empresa transportes</w:t>
        </w:r>
        <w:r w:rsidR="00AF0994">
          <w:rPr>
            <w:noProof/>
            <w:webHidden/>
          </w:rPr>
          <w:tab/>
        </w:r>
        <w:r w:rsidR="00AF0994">
          <w:rPr>
            <w:noProof/>
            <w:webHidden/>
          </w:rPr>
          <w:fldChar w:fldCharType="begin"/>
        </w:r>
        <w:r w:rsidR="00AF0994">
          <w:rPr>
            <w:noProof/>
            <w:webHidden/>
          </w:rPr>
          <w:instrText xml:space="preserve"> PAGEREF _Toc496087102 \h </w:instrText>
        </w:r>
        <w:r w:rsidR="00AF0994">
          <w:rPr>
            <w:noProof/>
            <w:webHidden/>
          </w:rPr>
        </w:r>
        <w:r w:rsidR="00AF0994">
          <w:rPr>
            <w:noProof/>
            <w:webHidden/>
          </w:rPr>
          <w:fldChar w:fldCharType="separate"/>
        </w:r>
        <w:r w:rsidR="00257725">
          <w:rPr>
            <w:noProof/>
            <w:webHidden/>
          </w:rPr>
          <w:t>1</w:t>
        </w:r>
        <w:r w:rsidR="00AF0994">
          <w:rPr>
            <w:noProof/>
            <w:webHidden/>
          </w:rPr>
          <w:fldChar w:fldCharType="end"/>
        </w:r>
      </w:hyperlink>
    </w:p>
    <w:p w14:paraId="10F81D7D" w14:textId="77777777" w:rsidR="00B013A3" w:rsidRDefault="0078071A" w:rsidP="00A47DB6">
      <w:r>
        <w:rPr>
          <w:b/>
          <w:bCs/>
          <w:noProof/>
        </w:rPr>
        <w:fldChar w:fldCharType="end"/>
      </w:r>
    </w:p>
    <w:p w14:paraId="198FEFB9" w14:textId="77777777" w:rsidR="0086346F" w:rsidRDefault="0086346F" w:rsidP="00A47DB6"/>
    <w:p w14:paraId="41EC3F3C" w14:textId="77777777" w:rsidR="000B3572" w:rsidRPr="00243204" w:rsidRDefault="00E3007D" w:rsidP="00E3007D">
      <w:pPr>
        <w:pStyle w:val="Ttulo1"/>
      </w:pPr>
      <w:bookmarkStart w:id="0" w:name="_Toc496087102"/>
      <w:r w:rsidRPr="00E3007D">
        <w:t xml:space="preserve">Crear modelo ER - Empresa </w:t>
      </w:r>
      <w:r w:rsidR="002552DF">
        <w:t>transportes</w:t>
      </w:r>
      <w:bookmarkEnd w:id="0"/>
    </w:p>
    <w:p w14:paraId="1F42AF06" w14:textId="77777777" w:rsidR="00E3007D" w:rsidRDefault="00E3007D" w:rsidP="00E3007D">
      <w:r>
        <w:t xml:space="preserve">Para </w:t>
      </w:r>
      <w:r w:rsidR="002552DF">
        <w:t>o</w:t>
      </w:r>
      <w:r>
        <w:t xml:space="preserve"> siguiente caso:</w:t>
      </w:r>
    </w:p>
    <w:p w14:paraId="5C4144EE" w14:textId="77777777" w:rsidR="00E3007D" w:rsidRDefault="00E3007D" w:rsidP="00E3007D"/>
    <w:p w14:paraId="4EFE50CD" w14:textId="61EBE939" w:rsidR="00504CCA" w:rsidRPr="00504CCA" w:rsidRDefault="002552DF" w:rsidP="00D3038A">
      <w:pPr>
        <w:pStyle w:val="Lista2"/>
      </w:pPr>
      <w:r>
        <w:rPr>
          <w:lang w:val="gl-ES"/>
        </w:rPr>
        <w:t xml:space="preserve">Unha empresa de transporte de viaxeiros desexa almacenar nunha base de datos os </w:t>
      </w:r>
      <w:r w:rsidRPr="00237611">
        <w:rPr>
          <w:rStyle w:val="Textoennegrita"/>
        </w:rPr>
        <w:t>autobuses</w:t>
      </w:r>
      <w:r>
        <w:rPr>
          <w:lang w:val="gl-ES"/>
        </w:rPr>
        <w:t xml:space="preserve"> que posúe</w:t>
      </w:r>
      <w:r w:rsidR="00504CCA">
        <w:rPr>
          <w:lang w:val="gl-ES"/>
        </w:rPr>
        <w:t xml:space="preserve">, </w:t>
      </w:r>
      <w:r>
        <w:rPr>
          <w:lang w:val="gl-ES"/>
        </w:rPr>
        <w:t>cada autobús ten</w:t>
      </w:r>
      <w:r w:rsidR="00504CCA">
        <w:rPr>
          <w:lang w:val="gl-ES"/>
        </w:rPr>
        <w:t>:</w:t>
      </w:r>
      <w:r>
        <w:rPr>
          <w:lang w:val="gl-ES"/>
        </w:rPr>
        <w:t xml:space="preserve"> matrícula, </w:t>
      </w:r>
      <w:r w:rsidR="00293D6E">
        <w:rPr>
          <w:lang w:val="gl-ES"/>
        </w:rPr>
        <w:t xml:space="preserve">marca, </w:t>
      </w:r>
      <w:r>
        <w:rPr>
          <w:lang w:val="gl-ES"/>
        </w:rPr>
        <w:t>modelo</w:t>
      </w:r>
      <w:r w:rsidR="00504CCA">
        <w:rPr>
          <w:lang w:val="gl-ES"/>
        </w:rPr>
        <w:t>,</w:t>
      </w:r>
      <w:r>
        <w:rPr>
          <w:lang w:val="gl-ES"/>
        </w:rPr>
        <w:t xml:space="preserve"> número de prazas</w:t>
      </w:r>
      <w:r w:rsidR="00504CCA">
        <w:rPr>
          <w:lang w:val="gl-ES"/>
        </w:rPr>
        <w:t>, color (opcional)</w:t>
      </w:r>
      <w:r w:rsidR="00EC5EBB">
        <w:rPr>
          <w:lang w:val="gl-ES"/>
        </w:rPr>
        <w:t xml:space="preserve">, data de fabricación, </w:t>
      </w:r>
      <w:r w:rsidR="00A861D6">
        <w:rPr>
          <w:lang w:val="gl-ES"/>
        </w:rPr>
        <w:t>quilómetros</w:t>
      </w:r>
      <w:r w:rsidR="00EC5EBB">
        <w:rPr>
          <w:lang w:val="gl-ES"/>
        </w:rPr>
        <w:t>.</w:t>
      </w:r>
    </w:p>
    <w:p w14:paraId="0D6EA95C" w14:textId="359631E3" w:rsidR="00504CCA" w:rsidRPr="00504CCA" w:rsidRDefault="00504CCA" w:rsidP="00D3038A">
      <w:pPr>
        <w:pStyle w:val="Lista2"/>
      </w:pPr>
      <w:r>
        <w:rPr>
          <w:lang w:val="gl-ES"/>
        </w:rPr>
        <w:t>Dos</w:t>
      </w:r>
      <w:r w:rsidR="002552DF">
        <w:rPr>
          <w:lang w:val="gl-ES"/>
        </w:rPr>
        <w:t xml:space="preserve"> </w:t>
      </w:r>
      <w:proofErr w:type="spellStart"/>
      <w:r w:rsidR="002552DF" w:rsidRPr="00237611">
        <w:rPr>
          <w:rStyle w:val="Textoennegrita"/>
        </w:rPr>
        <w:t>condutores</w:t>
      </w:r>
      <w:proofErr w:type="spellEnd"/>
      <w:r>
        <w:rPr>
          <w:lang w:val="gl-ES"/>
        </w:rPr>
        <w:t xml:space="preserve"> contratados interesa co</w:t>
      </w:r>
      <w:r w:rsidR="00EC5EBB">
        <w:rPr>
          <w:lang w:val="gl-ES"/>
        </w:rPr>
        <w:t>ñe</w:t>
      </w:r>
      <w:r>
        <w:rPr>
          <w:lang w:val="gl-ES"/>
        </w:rPr>
        <w:t>cer:</w:t>
      </w:r>
      <w:r w:rsidR="002552DF">
        <w:rPr>
          <w:lang w:val="gl-ES"/>
        </w:rPr>
        <w:t xml:space="preserve"> </w:t>
      </w:r>
      <w:r w:rsidR="00A861D6">
        <w:rPr>
          <w:lang w:val="gl-ES"/>
        </w:rPr>
        <w:t>os</w:t>
      </w:r>
      <w:r w:rsidR="002552DF">
        <w:rPr>
          <w:lang w:val="gl-ES"/>
        </w:rPr>
        <w:t xml:space="preserve"> carné</w:t>
      </w:r>
      <w:r>
        <w:rPr>
          <w:lang w:val="gl-ES"/>
        </w:rPr>
        <w:t>s</w:t>
      </w:r>
      <w:r w:rsidR="002552DF">
        <w:rPr>
          <w:lang w:val="gl-ES"/>
        </w:rPr>
        <w:t xml:space="preserve"> de conducir</w:t>
      </w:r>
      <w:r w:rsidR="00A861D6">
        <w:rPr>
          <w:lang w:val="gl-ES"/>
        </w:rPr>
        <w:t xml:space="preserve"> que ten (un ou varios)</w:t>
      </w:r>
      <w:r w:rsidR="002552DF">
        <w:rPr>
          <w:lang w:val="gl-ES"/>
        </w:rPr>
        <w:t>, nome</w:t>
      </w:r>
      <w:r>
        <w:rPr>
          <w:lang w:val="gl-ES"/>
        </w:rPr>
        <w:t>,</w:t>
      </w:r>
      <w:r w:rsidR="002552DF">
        <w:rPr>
          <w:lang w:val="gl-ES"/>
        </w:rPr>
        <w:t xml:space="preserve"> apelidos</w:t>
      </w:r>
      <w:r>
        <w:rPr>
          <w:lang w:val="gl-ES"/>
        </w:rPr>
        <w:t>, DNI, idade</w:t>
      </w:r>
      <w:r w:rsidR="002552DF">
        <w:rPr>
          <w:lang w:val="gl-ES"/>
        </w:rPr>
        <w:t xml:space="preserve"> </w:t>
      </w:r>
    </w:p>
    <w:p w14:paraId="6963DC93" w14:textId="2B09F180" w:rsidR="009F404A" w:rsidRPr="00D3038A" w:rsidRDefault="00EC5EBB" w:rsidP="00D3038A">
      <w:pPr>
        <w:pStyle w:val="Lista2"/>
      </w:pPr>
      <w:r>
        <w:rPr>
          <w:lang w:val="gl-ES"/>
        </w:rPr>
        <w:t>Quérese</w:t>
      </w:r>
      <w:r w:rsidR="002552DF">
        <w:rPr>
          <w:lang w:val="gl-ES"/>
        </w:rPr>
        <w:t xml:space="preserve"> saber tamén que </w:t>
      </w:r>
      <w:proofErr w:type="spellStart"/>
      <w:r w:rsidR="00A861D6">
        <w:rPr>
          <w:lang w:val="gl-ES"/>
        </w:rPr>
        <w:t>conductor</w:t>
      </w:r>
      <w:proofErr w:type="spellEnd"/>
      <w:r w:rsidR="002552DF">
        <w:rPr>
          <w:lang w:val="gl-ES"/>
        </w:rPr>
        <w:t xml:space="preserve"> </w:t>
      </w:r>
      <w:proofErr w:type="spellStart"/>
      <w:r w:rsidR="002552DF" w:rsidRPr="00237611">
        <w:rPr>
          <w:rStyle w:val="Textoennegrita"/>
        </w:rPr>
        <w:t>cond</w:t>
      </w:r>
      <w:r w:rsidR="00A861D6">
        <w:rPr>
          <w:rStyle w:val="Textoennegrita"/>
        </w:rPr>
        <w:t>uciu</w:t>
      </w:r>
      <w:proofErr w:type="spellEnd"/>
      <w:r w:rsidR="002552DF">
        <w:rPr>
          <w:lang w:val="gl-ES"/>
        </w:rPr>
        <w:t xml:space="preserve"> cada autobús</w:t>
      </w:r>
      <w:r w:rsidR="00A861D6">
        <w:rPr>
          <w:lang w:val="gl-ES"/>
        </w:rPr>
        <w:t>,</w:t>
      </w:r>
      <w:r w:rsidR="0020098B">
        <w:rPr>
          <w:lang w:val="gl-ES"/>
        </w:rPr>
        <w:t xml:space="preserve"> en que data</w:t>
      </w:r>
      <w:r w:rsidR="00062E3E">
        <w:rPr>
          <w:lang w:val="gl-ES"/>
        </w:rPr>
        <w:t>-hora</w:t>
      </w:r>
      <w:r w:rsidR="0020098B">
        <w:rPr>
          <w:lang w:val="gl-ES"/>
        </w:rPr>
        <w:t xml:space="preserve"> (inicio e fin)</w:t>
      </w:r>
      <w:r w:rsidR="00062E3E">
        <w:rPr>
          <w:lang w:val="gl-ES"/>
        </w:rPr>
        <w:t xml:space="preserve"> o fixo</w:t>
      </w:r>
      <w:r w:rsidR="00504CCA">
        <w:rPr>
          <w:lang w:val="gl-ES"/>
        </w:rPr>
        <w:t>, gárdase información histórica</w:t>
      </w:r>
      <w:r w:rsidR="00062E3E">
        <w:rPr>
          <w:lang w:val="gl-ES"/>
        </w:rPr>
        <w:t xml:space="preserve"> deste feito</w:t>
      </w:r>
      <w:r w:rsidR="00504CCA">
        <w:rPr>
          <w:lang w:val="gl-ES"/>
        </w:rPr>
        <w:t>.</w:t>
      </w:r>
    </w:p>
    <w:p w14:paraId="3711EF69" w14:textId="77777777" w:rsidR="00D3038A" w:rsidRDefault="00D3038A" w:rsidP="00D3038A"/>
    <w:p w14:paraId="461A5A39" w14:textId="77777777" w:rsidR="00E3007D" w:rsidRDefault="00E3007D" w:rsidP="00D3038A">
      <w:pPr>
        <w:pStyle w:val="Lista1"/>
      </w:pPr>
      <w:r>
        <w:t xml:space="preserve">Crear </w:t>
      </w:r>
      <w:r w:rsidR="002552DF">
        <w:t>o</w:t>
      </w:r>
      <w:r>
        <w:t xml:space="preserve"> modelo ER </w:t>
      </w:r>
    </w:p>
    <w:p w14:paraId="7C0416B1" w14:textId="77777777" w:rsidR="00E3007D" w:rsidRDefault="00E3007D" w:rsidP="00D3038A">
      <w:pPr>
        <w:pStyle w:val="Lista1"/>
      </w:pPr>
      <w:r>
        <w:t>Implementar a BD en MySQL</w:t>
      </w:r>
    </w:p>
    <w:p w14:paraId="43E78A46" w14:textId="77777777" w:rsidR="00E3007D" w:rsidRDefault="00E3007D" w:rsidP="00D3038A">
      <w:pPr>
        <w:pStyle w:val="Lista1"/>
      </w:pPr>
      <w:r>
        <w:t>Introducir datos de pr</w:t>
      </w:r>
      <w:r w:rsidR="002552DF">
        <w:t>o</w:t>
      </w:r>
      <w:r>
        <w:t xml:space="preserve">ba </w:t>
      </w:r>
      <w:proofErr w:type="spellStart"/>
      <w:r>
        <w:t>nas</w:t>
      </w:r>
      <w:proofErr w:type="spellEnd"/>
      <w:r>
        <w:t xml:space="preserve"> </w:t>
      </w:r>
      <w:proofErr w:type="spellStart"/>
      <w:r>
        <w:t>t</w:t>
      </w:r>
      <w:r w:rsidR="00F679D6">
        <w:t>á</w:t>
      </w:r>
      <w:r>
        <w:t>b</w:t>
      </w:r>
      <w:r w:rsidR="002552DF">
        <w:t>o</w:t>
      </w:r>
      <w:r>
        <w:t>as</w:t>
      </w:r>
      <w:proofErr w:type="spellEnd"/>
      <w:r>
        <w:t>.</w:t>
      </w:r>
    </w:p>
    <w:p w14:paraId="24B07094" w14:textId="77777777" w:rsidR="00E3007D" w:rsidRDefault="00E3007D" w:rsidP="00E3007D"/>
    <w:p w14:paraId="1FDBACBE" w14:textId="77777777" w:rsidR="00634E1E" w:rsidRDefault="00634E1E" w:rsidP="00D3038A"/>
    <w:p w14:paraId="497EB9BC" w14:textId="77777777" w:rsidR="00D3038A" w:rsidRDefault="00D3038A" w:rsidP="00D3038A">
      <w:pPr>
        <w:pStyle w:val="Lista0"/>
      </w:pPr>
      <w:r>
        <w:t>Solución:</w:t>
      </w:r>
    </w:p>
    <w:p w14:paraId="1DA82A6E" w14:textId="77777777" w:rsidR="00D3038A" w:rsidRDefault="00D3038A" w:rsidP="00D3038A"/>
    <w:p w14:paraId="57707C3A" w14:textId="77777777" w:rsidR="00110DDC" w:rsidRDefault="00942700" w:rsidP="00110DDC">
      <w:pPr>
        <w:pStyle w:val="Piedefoto"/>
      </w:pPr>
      <w:r>
        <w:object w:dxaOrig="10050" w:dyaOrig="3540" w14:anchorId="082E3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169.6pt" o:ole="">
            <v:imagedata r:id="rId8" o:title=""/>
          </v:shape>
          <o:OLEObject Type="Embed" ProgID="Visio.Drawing.15" ShapeID="_x0000_i1025" DrawAspect="Content" ObjectID="_1759560099" r:id="rId9"/>
        </w:object>
      </w:r>
    </w:p>
    <w:p w14:paraId="115A94BD" w14:textId="77777777" w:rsidR="00110DDC" w:rsidRDefault="00110DDC" w:rsidP="00D3038A"/>
    <w:p w14:paraId="5B08DE11" w14:textId="77777777" w:rsidR="007316B5" w:rsidRDefault="007316B5" w:rsidP="00D3038A">
      <w:r>
        <w:t>Una solución alternativa en la que en lugar de mostrar un atributo multivaluado se crea una entidad para los tipos de carnet de conducir.</w:t>
      </w:r>
    </w:p>
    <w:p w14:paraId="7E3C0FFC" w14:textId="77777777" w:rsidR="007316B5" w:rsidRDefault="007316B5" w:rsidP="00D3038A"/>
    <w:p w14:paraId="613E2045" w14:textId="77777777" w:rsidR="00942700" w:rsidRDefault="00942700" w:rsidP="00D3038A">
      <w:r>
        <w:object w:dxaOrig="14190" w:dyaOrig="3540" w14:anchorId="6F290D28">
          <v:shape id="_x0000_i1026" type="#_x0000_t75" style="width:481.6pt;height:120pt" o:ole="">
            <v:imagedata r:id="rId10" o:title=""/>
          </v:shape>
          <o:OLEObject Type="Embed" ProgID="Visio.Drawing.15" ShapeID="_x0000_i1026" DrawAspect="Content" ObjectID="_1759560100" r:id="rId11"/>
        </w:object>
      </w:r>
    </w:p>
    <w:p w14:paraId="2768DC4C" w14:textId="77777777" w:rsidR="007316B5" w:rsidRDefault="007316B5" w:rsidP="00D3038A"/>
    <w:p w14:paraId="7CD8124B" w14:textId="77777777" w:rsidR="00942700" w:rsidRDefault="00942700" w:rsidP="00D3038A"/>
    <w:p w14:paraId="0842BA6A" w14:textId="77777777" w:rsidR="00942700" w:rsidRDefault="00942700" w:rsidP="00D3038A"/>
    <w:p w14:paraId="02F62F08" w14:textId="77777777" w:rsidR="000640BC" w:rsidRDefault="000640BC" w:rsidP="00D3038A">
      <w:r>
        <w:rPr>
          <w:noProof/>
        </w:rPr>
        <w:drawing>
          <wp:inline distT="0" distB="0" distL="0" distR="0" wp14:anchorId="14EABD35" wp14:editId="0C694F88">
            <wp:extent cx="6057900" cy="4610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F410" w14:textId="77777777" w:rsidR="000640BC" w:rsidRDefault="000640BC" w:rsidP="00D3038A"/>
    <w:p w14:paraId="237DDF76" w14:textId="77777777" w:rsidR="000640BC" w:rsidRDefault="000640BC" w:rsidP="00D3038A"/>
    <w:p w14:paraId="2EF26D96" w14:textId="77777777" w:rsidR="000640BC" w:rsidRDefault="000640BC" w:rsidP="00D3038A"/>
    <w:p w14:paraId="2562E46B" w14:textId="77777777" w:rsidR="000640BC" w:rsidRDefault="000640BC" w:rsidP="00D3038A">
      <w:r>
        <w:t>Esta solución no vale porque sólo se puede guardar un carnet para cada conductor:</w:t>
      </w:r>
    </w:p>
    <w:p w14:paraId="5DE196F0" w14:textId="77777777" w:rsidR="00733B2A" w:rsidRDefault="00733B2A" w:rsidP="00733B2A">
      <w:pPr>
        <w:pStyle w:val="Piedefoto"/>
      </w:pPr>
      <w:r>
        <w:rPr>
          <w:noProof/>
        </w:rPr>
        <w:drawing>
          <wp:inline distT="0" distB="0" distL="0" distR="0" wp14:anchorId="3F1CCD81" wp14:editId="4F049113">
            <wp:extent cx="5612130" cy="15443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6CA0" w14:textId="77777777" w:rsidR="00733B2A" w:rsidRDefault="00733B2A" w:rsidP="00D3038A"/>
    <w:p w14:paraId="6B1BFE21" w14:textId="77777777" w:rsidR="00733B2A" w:rsidRDefault="00733B2A" w:rsidP="00733B2A">
      <w:pPr>
        <w:pStyle w:val="comandoseinstrucciones"/>
        <w:rPr>
          <w:lang w:val="en-US"/>
        </w:rPr>
      </w:pPr>
    </w:p>
    <w:p w14:paraId="2BF1272F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-- MySQL Workbench Forward Engineering</w:t>
      </w:r>
    </w:p>
    <w:p w14:paraId="5D78FED4" w14:textId="77777777" w:rsidR="000640BC" w:rsidRPr="000640BC" w:rsidRDefault="000640BC" w:rsidP="000640BC">
      <w:pPr>
        <w:pStyle w:val="comandoseinstrucciones"/>
        <w:rPr>
          <w:lang w:val="en-US"/>
        </w:rPr>
      </w:pPr>
    </w:p>
    <w:p w14:paraId="05D4F32B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SET @OLD_UNIQUE_CHECKS=@@UNIQUE_CHECKS, UNIQUE_CHECKS=0;</w:t>
      </w:r>
    </w:p>
    <w:p w14:paraId="55817E87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SET @OLD_FOREIGN_KEY_CHECKS=@@FOREIGN_KEY_CHECKS, FOREIGN_KEY_CHECKS=0;</w:t>
      </w:r>
    </w:p>
    <w:p w14:paraId="63DFECF0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SET @OLD_SQL_MODE=@@SQL_MODE, SQL_MODE='ONLY_FULL_GROUP_</w:t>
      </w:r>
      <w:proofErr w:type="gramStart"/>
      <w:r w:rsidRPr="000640BC">
        <w:rPr>
          <w:lang w:val="en-US"/>
        </w:rPr>
        <w:t>BY,STRICT</w:t>
      </w:r>
      <w:proofErr w:type="gramEnd"/>
      <w:r w:rsidRPr="000640BC">
        <w:rPr>
          <w:lang w:val="en-US"/>
        </w:rPr>
        <w:t>_TRANS_TABLES,NO_ZERO_IN_DATE,NO_ZERO_DATE,ERROR_FOR_DIVISION_BY_ZERO,NO_ENGINE_SUBSTITUTION';</w:t>
      </w:r>
    </w:p>
    <w:p w14:paraId="2091A29C" w14:textId="77777777" w:rsidR="000640BC" w:rsidRPr="000640BC" w:rsidRDefault="000640BC" w:rsidP="000640BC">
      <w:pPr>
        <w:pStyle w:val="comandoseinstrucciones"/>
        <w:rPr>
          <w:lang w:val="en-US"/>
        </w:rPr>
      </w:pPr>
    </w:p>
    <w:p w14:paraId="0E17F1F9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-- -----------------------------------------------------</w:t>
      </w:r>
    </w:p>
    <w:p w14:paraId="47AA92E1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-- Schema </w:t>
      </w:r>
      <w:proofErr w:type="spellStart"/>
      <w:r w:rsidRPr="000640BC">
        <w:rPr>
          <w:lang w:val="en-US"/>
        </w:rPr>
        <w:t>mydb</w:t>
      </w:r>
      <w:proofErr w:type="spellEnd"/>
    </w:p>
    <w:p w14:paraId="75D1AF21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-- -----------------------------------------------------</w:t>
      </w:r>
    </w:p>
    <w:p w14:paraId="08388CB0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DROP SCHEMA IF EXISTS `</w:t>
      </w:r>
      <w:proofErr w:type="spellStart"/>
      <w:r w:rsidRPr="000640BC">
        <w:rPr>
          <w:lang w:val="en-US"/>
        </w:rPr>
        <w:t>mydb</w:t>
      </w:r>
      <w:proofErr w:type="spellEnd"/>
      <w:proofErr w:type="gramStart"/>
      <w:r w:rsidRPr="000640BC">
        <w:rPr>
          <w:lang w:val="en-US"/>
        </w:rPr>
        <w:t>` ;</w:t>
      </w:r>
      <w:proofErr w:type="gramEnd"/>
    </w:p>
    <w:p w14:paraId="7C79ED9D" w14:textId="77777777" w:rsidR="000640BC" w:rsidRPr="000640BC" w:rsidRDefault="000640BC" w:rsidP="000640BC">
      <w:pPr>
        <w:pStyle w:val="comandoseinstrucciones"/>
        <w:rPr>
          <w:lang w:val="en-US"/>
        </w:rPr>
      </w:pPr>
    </w:p>
    <w:p w14:paraId="6C9D8A48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-- -----------------------------------------------------</w:t>
      </w:r>
    </w:p>
    <w:p w14:paraId="72CEDBDF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-- Schema </w:t>
      </w:r>
      <w:proofErr w:type="spellStart"/>
      <w:r w:rsidRPr="000640BC">
        <w:rPr>
          <w:lang w:val="en-US"/>
        </w:rPr>
        <w:t>mydb</w:t>
      </w:r>
      <w:proofErr w:type="spellEnd"/>
    </w:p>
    <w:p w14:paraId="04D5F3A0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-- -----------------------------------------------------</w:t>
      </w:r>
    </w:p>
    <w:p w14:paraId="1EEFED1C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CREATE SCHEMA IF NOT EXISTS `</w:t>
      </w:r>
      <w:proofErr w:type="spellStart"/>
      <w:r w:rsidRPr="000640BC">
        <w:rPr>
          <w:lang w:val="en-US"/>
        </w:rPr>
        <w:t>mydb</w:t>
      </w:r>
      <w:proofErr w:type="spellEnd"/>
      <w:r w:rsidRPr="000640BC">
        <w:rPr>
          <w:lang w:val="en-US"/>
        </w:rPr>
        <w:t>` DEFAULT CHARACTER SET utf</w:t>
      </w:r>
      <w:proofErr w:type="gramStart"/>
      <w:r w:rsidRPr="000640BC">
        <w:rPr>
          <w:lang w:val="en-US"/>
        </w:rPr>
        <w:t>8 ;</w:t>
      </w:r>
      <w:proofErr w:type="gramEnd"/>
    </w:p>
    <w:p w14:paraId="7568168C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-- -----------------------------------------------------</w:t>
      </w:r>
    </w:p>
    <w:p w14:paraId="3535EEB9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-- Schema </w:t>
      </w:r>
      <w:proofErr w:type="spellStart"/>
      <w:r w:rsidRPr="000640BC">
        <w:rPr>
          <w:lang w:val="en-US"/>
        </w:rPr>
        <w:t>transportes</w:t>
      </w:r>
      <w:proofErr w:type="spellEnd"/>
    </w:p>
    <w:p w14:paraId="7113FE67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-- -----------------------------------------------------</w:t>
      </w:r>
    </w:p>
    <w:p w14:paraId="2713B566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DROP SCHEMA IF EXISTS `</w:t>
      </w:r>
      <w:proofErr w:type="spellStart"/>
      <w:r w:rsidRPr="000640BC">
        <w:rPr>
          <w:lang w:val="en-US"/>
        </w:rPr>
        <w:t>transportes</w:t>
      </w:r>
      <w:proofErr w:type="spellEnd"/>
      <w:proofErr w:type="gramStart"/>
      <w:r w:rsidRPr="000640BC">
        <w:rPr>
          <w:lang w:val="en-US"/>
        </w:rPr>
        <w:t>` ;</w:t>
      </w:r>
      <w:proofErr w:type="gramEnd"/>
    </w:p>
    <w:p w14:paraId="3A22C6D2" w14:textId="77777777" w:rsidR="000640BC" w:rsidRPr="000640BC" w:rsidRDefault="000640BC" w:rsidP="000640BC">
      <w:pPr>
        <w:pStyle w:val="comandoseinstrucciones"/>
        <w:rPr>
          <w:lang w:val="en-US"/>
        </w:rPr>
      </w:pPr>
    </w:p>
    <w:p w14:paraId="63324C0A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-- -----------------------------------------------------</w:t>
      </w:r>
    </w:p>
    <w:p w14:paraId="1B9C0F1A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-- Schema </w:t>
      </w:r>
      <w:proofErr w:type="spellStart"/>
      <w:r w:rsidRPr="000640BC">
        <w:rPr>
          <w:lang w:val="en-US"/>
        </w:rPr>
        <w:t>transportes</w:t>
      </w:r>
      <w:proofErr w:type="spellEnd"/>
    </w:p>
    <w:p w14:paraId="4CFC0866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-- -----------------------------------------------------</w:t>
      </w:r>
    </w:p>
    <w:p w14:paraId="7BDB147B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CREATE SCHEMA IF NOT EXISTS `</w:t>
      </w:r>
      <w:proofErr w:type="spellStart"/>
      <w:r w:rsidRPr="000640BC">
        <w:rPr>
          <w:lang w:val="en-US"/>
        </w:rPr>
        <w:t>transportes</w:t>
      </w:r>
      <w:proofErr w:type="spellEnd"/>
      <w:r w:rsidRPr="000640BC">
        <w:rPr>
          <w:lang w:val="en-US"/>
        </w:rPr>
        <w:t>` DEFAULT CHARACTER SET utf8mb4 COLLATE utf8mb4_0900_ai_</w:t>
      </w:r>
      <w:proofErr w:type="gramStart"/>
      <w:r w:rsidRPr="000640BC">
        <w:rPr>
          <w:lang w:val="en-US"/>
        </w:rPr>
        <w:t>ci ;</w:t>
      </w:r>
      <w:proofErr w:type="gramEnd"/>
    </w:p>
    <w:p w14:paraId="1EADB450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USE `</w:t>
      </w:r>
      <w:proofErr w:type="spellStart"/>
      <w:r w:rsidRPr="000640BC">
        <w:rPr>
          <w:lang w:val="en-US"/>
        </w:rPr>
        <w:t>mydb</w:t>
      </w:r>
      <w:proofErr w:type="spellEnd"/>
      <w:proofErr w:type="gramStart"/>
      <w:r w:rsidRPr="000640BC">
        <w:rPr>
          <w:lang w:val="en-US"/>
        </w:rPr>
        <w:t>` ;</w:t>
      </w:r>
      <w:proofErr w:type="gramEnd"/>
    </w:p>
    <w:p w14:paraId="08EB1DD5" w14:textId="77777777" w:rsidR="000640BC" w:rsidRPr="000640BC" w:rsidRDefault="000640BC" w:rsidP="000640BC">
      <w:pPr>
        <w:pStyle w:val="comandoseinstrucciones"/>
        <w:rPr>
          <w:lang w:val="en-US"/>
        </w:rPr>
      </w:pPr>
    </w:p>
    <w:p w14:paraId="3EE433C5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-- -----------------------------------------------------</w:t>
      </w:r>
    </w:p>
    <w:p w14:paraId="53A2D9AB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-- Table `</w:t>
      </w:r>
      <w:proofErr w:type="spellStart"/>
      <w:r w:rsidRPr="000640BC">
        <w:rPr>
          <w:lang w:val="en-US"/>
        </w:rPr>
        <w:t>tiposCarnetConducir</w:t>
      </w:r>
      <w:proofErr w:type="spellEnd"/>
      <w:r w:rsidRPr="000640BC">
        <w:rPr>
          <w:lang w:val="en-US"/>
        </w:rPr>
        <w:t>`</w:t>
      </w:r>
    </w:p>
    <w:p w14:paraId="29854B71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-- -----------------------------------------------------</w:t>
      </w:r>
    </w:p>
    <w:p w14:paraId="79ABEB1D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DROP TABLE IF EXISTS `</w:t>
      </w:r>
      <w:proofErr w:type="spellStart"/>
      <w:r w:rsidRPr="000640BC">
        <w:rPr>
          <w:lang w:val="en-US"/>
        </w:rPr>
        <w:t>tiposCarnetConducir</w:t>
      </w:r>
      <w:proofErr w:type="spellEnd"/>
      <w:proofErr w:type="gramStart"/>
      <w:r w:rsidRPr="000640BC">
        <w:rPr>
          <w:lang w:val="en-US"/>
        </w:rPr>
        <w:t>` ;</w:t>
      </w:r>
      <w:proofErr w:type="gramEnd"/>
    </w:p>
    <w:p w14:paraId="5367B929" w14:textId="77777777" w:rsidR="000640BC" w:rsidRPr="000640BC" w:rsidRDefault="000640BC" w:rsidP="000640BC">
      <w:pPr>
        <w:pStyle w:val="comandoseinstrucciones"/>
        <w:rPr>
          <w:lang w:val="en-US"/>
        </w:rPr>
      </w:pPr>
    </w:p>
    <w:p w14:paraId="4D373D06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CREATE TABLE IF NOT EXISTS `</w:t>
      </w:r>
      <w:proofErr w:type="spellStart"/>
      <w:r w:rsidRPr="000640BC">
        <w:rPr>
          <w:lang w:val="en-US"/>
        </w:rPr>
        <w:t>tiposCarnetConducir</w:t>
      </w:r>
      <w:proofErr w:type="spellEnd"/>
      <w:r w:rsidRPr="000640BC">
        <w:rPr>
          <w:lang w:val="en-US"/>
        </w:rPr>
        <w:t>` (</w:t>
      </w:r>
    </w:p>
    <w:p w14:paraId="5B2CF4EE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`</w:t>
      </w:r>
      <w:proofErr w:type="spellStart"/>
      <w:r w:rsidRPr="000640BC">
        <w:rPr>
          <w:lang w:val="en-US"/>
        </w:rPr>
        <w:t>nombreCarnet</w:t>
      </w:r>
      <w:proofErr w:type="spellEnd"/>
      <w:r w:rsidRPr="000640BC">
        <w:rPr>
          <w:lang w:val="en-US"/>
        </w:rPr>
        <w:t xml:space="preserve">` </w:t>
      </w:r>
      <w:proofErr w:type="gramStart"/>
      <w:r w:rsidRPr="000640BC">
        <w:rPr>
          <w:lang w:val="en-US"/>
        </w:rPr>
        <w:t>VARCHAR(</w:t>
      </w:r>
      <w:proofErr w:type="gramEnd"/>
      <w:r w:rsidRPr="000640BC">
        <w:rPr>
          <w:lang w:val="en-US"/>
        </w:rPr>
        <w:t>45) NOT NULL,</w:t>
      </w:r>
    </w:p>
    <w:p w14:paraId="66BD41EC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PRIMARY KEY (`</w:t>
      </w:r>
      <w:proofErr w:type="spellStart"/>
      <w:r w:rsidRPr="000640BC">
        <w:rPr>
          <w:lang w:val="en-US"/>
        </w:rPr>
        <w:t>nombreCarnet</w:t>
      </w:r>
      <w:proofErr w:type="spellEnd"/>
      <w:r w:rsidRPr="000640BC">
        <w:rPr>
          <w:lang w:val="en-US"/>
        </w:rPr>
        <w:t>`))</w:t>
      </w:r>
    </w:p>
    <w:p w14:paraId="0596F76B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ENGINE = </w:t>
      </w:r>
      <w:proofErr w:type="spellStart"/>
      <w:r w:rsidRPr="000640BC">
        <w:rPr>
          <w:lang w:val="en-US"/>
        </w:rPr>
        <w:t>InnoDB</w:t>
      </w:r>
      <w:proofErr w:type="spellEnd"/>
      <w:r w:rsidRPr="000640BC">
        <w:rPr>
          <w:lang w:val="en-US"/>
        </w:rPr>
        <w:t>;</w:t>
      </w:r>
    </w:p>
    <w:p w14:paraId="0B9E80F1" w14:textId="77777777" w:rsidR="000640BC" w:rsidRPr="000640BC" w:rsidRDefault="000640BC" w:rsidP="000640BC">
      <w:pPr>
        <w:pStyle w:val="comandoseinstrucciones"/>
        <w:rPr>
          <w:lang w:val="en-US"/>
        </w:rPr>
      </w:pPr>
    </w:p>
    <w:p w14:paraId="5AC55273" w14:textId="77777777" w:rsidR="000640BC" w:rsidRPr="000640BC" w:rsidRDefault="000640BC" w:rsidP="000640BC">
      <w:pPr>
        <w:pStyle w:val="comandoseinstrucciones"/>
        <w:rPr>
          <w:lang w:val="en-US"/>
        </w:rPr>
      </w:pPr>
    </w:p>
    <w:p w14:paraId="5EF8E8C2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-- -----------------------------------------------------</w:t>
      </w:r>
    </w:p>
    <w:p w14:paraId="0E06324C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-- Table `</w:t>
      </w:r>
      <w:proofErr w:type="spellStart"/>
      <w:r w:rsidRPr="000640BC">
        <w:rPr>
          <w:lang w:val="en-US"/>
        </w:rPr>
        <w:t>conductores</w:t>
      </w:r>
      <w:proofErr w:type="spellEnd"/>
      <w:r w:rsidRPr="000640BC">
        <w:rPr>
          <w:lang w:val="en-US"/>
        </w:rPr>
        <w:t>`</w:t>
      </w:r>
    </w:p>
    <w:p w14:paraId="1EC43C97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-- -----------------------------------------------------</w:t>
      </w:r>
    </w:p>
    <w:p w14:paraId="6955426C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DROP TABLE IF EXISTS `</w:t>
      </w:r>
      <w:proofErr w:type="spellStart"/>
      <w:r w:rsidRPr="000640BC">
        <w:rPr>
          <w:lang w:val="en-US"/>
        </w:rPr>
        <w:t>conductores</w:t>
      </w:r>
      <w:proofErr w:type="spellEnd"/>
      <w:proofErr w:type="gramStart"/>
      <w:r w:rsidRPr="000640BC">
        <w:rPr>
          <w:lang w:val="en-US"/>
        </w:rPr>
        <w:t>` ;</w:t>
      </w:r>
      <w:proofErr w:type="gramEnd"/>
    </w:p>
    <w:p w14:paraId="06E213B6" w14:textId="77777777" w:rsidR="000640BC" w:rsidRPr="000640BC" w:rsidRDefault="000640BC" w:rsidP="000640BC">
      <w:pPr>
        <w:pStyle w:val="comandoseinstrucciones"/>
        <w:rPr>
          <w:lang w:val="en-US"/>
        </w:rPr>
      </w:pPr>
    </w:p>
    <w:p w14:paraId="2A1AE4DE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CREATE TABLE IF NOT EXISTS `</w:t>
      </w:r>
      <w:proofErr w:type="spellStart"/>
      <w:r w:rsidRPr="000640BC">
        <w:rPr>
          <w:lang w:val="en-US"/>
        </w:rPr>
        <w:t>conductores</w:t>
      </w:r>
      <w:proofErr w:type="spellEnd"/>
      <w:r w:rsidRPr="000640BC">
        <w:rPr>
          <w:lang w:val="en-US"/>
        </w:rPr>
        <w:t>` (</w:t>
      </w:r>
    </w:p>
    <w:p w14:paraId="64CAD184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`</w:t>
      </w:r>
      <w:proofErr w:type="spellStart"/>
      <w:r w:rsidRPr="000640BC">
        <w:rPr>
          <w:lang w:val="en-US"/>
        </w:rPr>
        <w:t>nif</w:t>
      </w:r>
      <w:proofErr w:type="spellEnd"/>
      <w:r w:rsidRPr="000640BC">
        <w:rPr>
          <w:lang w:val="en-US"/>
        </w:rPr>
        <w:t xml:space="preserve">` </w:t>
      </w:r>
      <w:proofErr w:type="gramStart"/>
      <w:r w:rsidRPr="000640BC">
        <w:rPr>
          <w:lang w:val="en-US"/>
        </w:rPr>
        <w:t>VARCHAR(</w:t>
      </w:r>
      <w:proofErr w:type="gramEnd"/>
      <w:r w:rsidRPr="000640BC">
        <w:rPr>
          <w:lang w:val="en-US"/>
        </w:rPr>
        <w:t>9) NOT NULL,</w:t>
      </w:r>
    </w:p>
    <w:p w14:paraId="53D4AFFC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`</w:t>
      </w:r>
      <w:proofErr w:type="spellStart"/>
      <w:r w:rsidRPr="000640BC">
        <w:rPr>
          <w:lang w:val="en-US"/>
        </w:rPr>
        <w:t>apellidos</w:t>
      </w:r>
      <w:proofErr w:type="spellEnd"/>
      <w:r w:rsidRPr="000640BC">
        <w:rPr>
          <w:lang w:val="en-US"/>
        </w:rPr>
        <w:t xml:space="preserve">` </w:t>
      </w:r>
      <w:proofErr w:type="gramStart"/>
      <w:r w:rsidRPr="000640BC">
        <w:rPr>
          <w:lang w:val="en-US"/>
        </w:rPr>
        <w:t>VARCHAR(</w:t>
      </w:r>
      <w:proofErr w:type="gramEnd"/>
      <w:r w:rsidRPr="000640BC">
        <w:rPr>
          <w:lang w:val="en-US"/>
        </w:rPr>
        <w:t>45) NOT NULL,</w:t>
      </w:r>
    </w:p>
    <w:p w14:paraId="21703A21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`</w:t>
      </w:r>
      <w:proofErr w:type="spellStart"/>
      <w:r w:rsidRPr="000640BC">
        <w:rPr>
          <w:lang w:val="en-US"/>
        </w:rPr>
        <w:t>nombre</w:t>
      </w:r>
      <w:proofErr w:type="spellEnd"/>
      <w:r w:rsidRPr="000640BC">
        <w:rPr>
          <w:lang w:val="en-US"/>
        </w:rPr>
        <w:t xml:space="preserve">` </w:t>
      </w:r>
      <w:proofErr w:type="gramStart"/>
      <w:r w:rsidRPr="000640BC">
        <w:rPr>
          <w:lang w:val="en-US"/>
        </w:rPr>
        <w:t>VARCHAR(</w:t>
      </w:r>
      <w:proofErr w:type="gramEnd"/>
      <w:r w:rsidRPr="000640BC">
        <w:rPr>
          <w:lang w:val="en-US"/>
        </w:rPr>
        <w:t>45) NOT NULL,</w:t>
      </w:r>
    </w:p>
    <w:p w14:paraId="6972C6D2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`</w:t>
      </w:r>
      <w:proofErr w:type="spellStart"/>
      <w:r w:rsidRPr="000640BC">
        <w:rPr>
          <w:lang w:val="en-US"/>
        </w:rPr>
        <w:t>carnetTipo</w:t>
      </w:r>
      <w:proofErr w:type="spellEnd"/>
      <w:r w:rsidRPr="000640BC">
        <w:rPr>
          <w:lang w:val="en-US"/>
        </w:rPr>
        <w:t xml:space="preserve">` </w:t>
      </w:r>
      <w:proofErr w:type="gramStart"/>
      <w:r w:rsidRPr="000640BC">
        <w:rPr>
          <w:lang w:val="en-US"/>
        </w:rPr>
        <w:t>VARCHAR(</w:t>
      </w:r>
      <w:proofErr w:type="gramEnd"/>
      <w:r w:rsidRPr="000640BC">
        <w:rPr>
          <w:lang w:val="en-US"/>
        </w:rPr>
        <w:t>45) NOT NULL,</w:t>
      </w:r>
    </w:p>
    <w:p w14:paraId="73426763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PRIMARY KEY (`</w:t>
      </w:r>
      <w:proofErr w:type="spellStart"/>
      <w:r w:rsidRPr="000640BC">
        <w:rPr>
          <w:lang w:val="en-US"/>
        </w:rPr>
        <w:t>nif</w:t>
      </w:r>
      <w:proofErr w:type="spellEnd"/>
      <w:r w:rsidRPr="000640BC">
        <w:rPr>
          <w:lang w:val="en-US"/>
        </w:rPr>
        <w:t>`))</w:t>
      </w:r>
    </w:p>
    <w:p w14:paraId="55853FE4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ENGINE = </w:t>
      </w:r>
      <w:proofErr w:type="spellStart"/>
      <w:r w:rsidRPr="000640BC">
        <w:rPr>
          <w:lang w:val="en-US"/>
        </w:rPr>
        <w:t>InnoDB</w:t>
      </w:r>
      <w:proofErr w:type="spellEnd"/>
    </w:p>
    <w:p w14:paraId="73F102A3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DEFAULT CHARACTER SET = utf8mb4</w:t>
      </w:r>
    </w:p>
    <w:p w14:paraId="7FFF2E3B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COLLATE = utf8mb4_0900_ai_ci;</w:t>
      </w:r>
    </w:p>
    <w:p w14:paraId="7B9D99EC" w14:textId="77777777" w:rsidR="000640BC" w:rsidRPr="000640BC" w:rsidRDefault="000640BC" w:rsidP="000640BC">
      <w:pPr>
        <w:pStyle w:val="comandoseinstrucciones"/>
        <w:rPr>
          <w:lang w:val="en-US"/>
        </w:rPr>
      </w:pPr>
    </w:p>
    <w:p w14:paraId="6826E2C0" w14:textId="77777777" w:rsidR="000640BC" w:rsidRPr="000640BC" w:rsidRDefault="000640BC" w:rsidP="000640BC">
      <w:pPr>
        <w:pStyle w:val="comandoseinstrucciones"/>
        <w:rPr>
          <w:lang w:val="en-US"/>
        </w:rPr>
      </w:pPr>
    </w:p>
    <w:p w14:paraId="36D5CEDF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-- -----------------------------------------------------</w:t>
      </w:r>
    </w:p>
    <w:p w14:paraId="436E02CD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-- Table `</w:t>
      </w:r>
      <w:proofErr w:type="spellStart"/>
      <w:r w:rsidRPr="000640BC">
        <w:rPr>
          <w:lang w:val="en-US"/>
        </w:rPr>
        <w:t>tiposCarnetConducir_has_conductores</w:t>
      </w:r>
      <w:proofErr w:type="spellEnd"/>
      <w:r w:rsidRPr="000640BC">
        <w:rPr>
          <w:lang w:val="en-US"/>
        </w:rPr>
        <w:t>`</w:t>
      </w:r>
    </w:p>
    <w:p w14:paraId="6E6E3861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-- -----------------------------------------------------</w:t>
      </w:r>
    </w:p>
    <w:p w14:paraId="1575CD23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DROP TABLE IF EXISTS `</w:t>
      </w:r>
      <w:proofErr w:type="spellStart"/>
      <w:r w:rsidRPr="000640BC">
        <w:rPr>
          <w:lang w:val="en-US"/>
        </w:rPr>
        <w:t>tiposCarnetConducir_has_conductores</w:t>
      </w:r>
      <w:proofErr w:type="spellEnd"/>
      <w:proofErr w:type="gramStart"/>
      <w:r w:rsidRPr="000640BC">
        <w:rPr>
          <w:lang w:val="en-US"/>
        </w:rPr>
        <w:t>` ;</w:t>
      </w:r>
      <w:proofErr w:type="gramEnd"/>
    </w:p>
    <w:p w14:paraId="634B80C5" w14:textId="77777777" w:rsidR="000640BC" w:rsidRPr="000640BC" w:rsidRDefault="000640BC" w:rsidP="000640BC">
      <w:pPr>
        <w:pStyle w:val="comandoseinstrucciones"/>
        <w:rPr>
          <w:lang w:val="en-US"/>
        </w:rPr>
      </w:pPr>
    </w:p>
    <w:p w14:paraId="6297E33A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CREATE TABLE IF NOT EXISTS `</w:t>
      </w:r>
      <w:proofErr w:type="spellStart"/>
      <w:r w:rsidRPr="000640BC">
        <w:rPr>
          <w:lang w:val="en-US"/>
        </w:rPr>
        <w:t>tiposCarnetConducir_has_conductores</w:t>
      </w:r>
      <w:proofErr w:type="spellEnd"/>
      <w:r w:rsidRPr="000640BC">
        <w:rPr>
          <w:lang w:val="en-US"/>
        </w:rPr>
        <w:t>` (</w:t>
      </w:r>
    </w:p>
    <w:p w14:paraId="77F503DB" w14:textId="77777777" w:rsidR="000640BC" w:rsidRPr="000640BC" w:rsidRDefault="000640BC" w:rsidP="000640BC">
      <w:pPr>
        <w:pStyle w:val="comandoseinstrucciones"/>
      </w:pPr>
      <w:r w:rsidRPr="000640BC">
        <w:rPr>
          <w:lang w:val="en-US"/>
        </w:rPr>
        <w:t xml:space="preserve">  </w:t>
      </w:r>
      <w:r w:rsidRPr="000640BC">
        <w:t>`</w:t>
      </w:r>
      <w:proofErr w:type="spellStart"/>
      <w:r w:rsidRPr="000640BC">
        <w:t>tiposCarnetConducir_nombreCarnet</w:t>
      </w:r>
      <w:proofErr w:type="spellEnd"/>
      <w:r w:rsidRPr="000640BC">
        <w:t xml:space="preserve">` </w:t>
      </w:r>
      <w:proofErr w:type="gramStart"/>
      <w:r w:rsidRPr="000640BC">
        <w:t>VARCHAR(</w:t>
      </w:r>
      <w:proofErr w:type="gramEnd"/>
      <w:r w:rsidRPr="000640BC">
        <w:t>45) NOT NULL,</w:t>
      </w:r>
    </w:p>
    <w:p w14:paraId="0DA1D5F5" w14:textId="77777777" w:rsidR="000640BC" w:rsidRPr="000640BC" w:rsidRDefault="000640BC" w:rsidP="000640BC">
      <w:pPr>
        <w:pStyle w:val="comandoseinstrucciones"/>
      </w:pPr>
      <w:r w:rsidRPr="000640BC">
        <w:t xml:space="preserve">  `</w:t>
      </w:r>
      <w:proofErr w:type="spellStart"/>
      <w:r w:rsidRPr="000640BC">
        <w:t>conductores_nif</w:t>
      </w:r>
      <w:proofErr w:type="spellEnd"/>
      <w:r w:rsidRPr="000640BC">
        <w:t xml:space="preserve">` </w:t>
      </w:r>
      <w:proofErr w:type="gramStart"/>
      <w:r w:rsidRPr="000640BC">
        <w:t>VARCHAR(</w:t>
      </w:r>
      <w:proofErr w:type="gramEnd"/>
      <w:r w:rsidRPr="000640BC">
        <w:t>9) NOT NULL,</w:t>
      </w:r>
    </w:p>
    <w:p w14:paraId="1499D2FA" w14:textId="77777777" w:rsidR="000640BC" w:rsidRPr="000640BC" w:rsidRDefault="000640BC" w:rsidP="000640BC">
      <w:pPr>
        <w:pStyle w:val="comandoseinstrucciones"/>
      </w:pPr>
      <w:r w:rsidRPr="000640BC">
        <w:t xml:space="preserve">  PRIMARY KEY (`</w:t>
      </w:r>
      <w:proofErr w:type="spellStart"/>
      <w:r w:rsidRPr="000640BC">
        <w:t>tiposCarnetConducir_nombreCarnet</w:t>
      </w:r>
      <w:proofErr w:type="spellEnd"/>
      <w:r w:rsidRPr="000640BC">
        <w:t>`, `</w:t>
      </w:r>
      <w:proofErr w:type="spellStart"/>
      <w:r w:rsidRPr="000640BC">
        <w:t>conductores_nif</w:t>
      </w:r>
      <w:proofErr w:type="spellEnd"/>
      <w:r w:rsidRPr="000640BC">
        <w:t>`),</w:t>
      </w:r>
    </w:p>
    <w:p w14:paraId="6C3F726C" w14:textId="77777777" w:rsidR="000640BC" w:rsidRPr="000640BC" w:rsidRDefault="000640BC" w:rsidP="000640BC">
      <w:pPr>
        <w:pStyle w:val="comandoseinstrucciones"/>
      </w:pPr>
      <w:r w:rsidRPr="000640BC">
        <w:t xml:space="preserve">  INDEX `fk_tiposCarnetConducir_has_conductores_conductores1_idx` (`</w:t>
      </w:r>
      <w:proofErr w:type="spellStart"/>
      <w:r w:rsidRPr="000640BC">
        <w:t>conductores_nif</w:t>
      </w:r>
      <w:proofErr w:type="spellEnd"/>
      <w:r w:rsidRPr="000640BC">
        <w:t>` ASC) VISIBLE,</w:t>
      </w:r>
    </w:p>
    <w:p w14:paraId="59157C83" w14:textId="77777777" w:rsidR="000640BC" w:rsidRPr="000640BC" w:rsidRDefault="000640BC" w:rsidP="000640BC">
      <w:pPr>
        <w:pStyle w:val="comandoseinstrucciones"/>
      </w:pPr>
      <w:r w:rsidRPr="000640BC">
        <w:t xml:space="preserve">  INDEX `</w:t>
      </w:r>
      <w:proofErr w:type="spellStart"/>
      <w:r w:rsidRPr="000640BC">
        <w:t>fk_tiposCarnetConducir_has_conductores_tiposCarnetConducir_idx</w:t>
      </w:r>
      <w:proofErr w:type="spellEnd"/>
      <w:r w:rsidRPr="000640BC">
        <w:t>` (`</w:t>
      </w:r>
      <w:proofErr w:type="spellStart"/>
      <w:r w:rsidRPr="000640BC">
        <w:t>tiposCarnetConducir_nombreCarnet</w:t>
      </w:r>
      <w:proofErr w:type="spellEnd"/>
      <w:r w:rsidRPr="000640BC">
        <w:t>` ASC) VISIBLE,</w:t>
      </w:r>
    </w:p>
    <w:p w14:paraId="2856A15B" w14:textId="77777777" w:rsidR="000640BC" w:rsidRPr="000640BC" w:rsidRDefault="000640BC" w:rsidP="000640BC">
      <w:pPr>
        <w:pStyle w:val="comandoseinstrucciones"/>
      </w:pPr>
      <w:r w:rsidRPr="000640BC">
        <w:t xml:space="preserve">  CONSTRAINT `</w:t>
      </w:r>
      <w:proofErr w:type="spellStart"/>
      <w:r w:rsidRPr="000640BC">
        <w:t>fk_tiposCarnetConducir_has_conductores_tiposCarnetConducir</w:t>
      </w:r>
      <w:proofErr w:type="spellEnd"/>
      <w:r w:rsidRPr="000640BC">
        <w:t>`</w:t>
      </w:r>
    </w:p>
    <w:p w14:paraId="1E78EBE3" w14:textId="77777777" w:rsidR="000640BC" w:rsidRPr="000640BC" w:rsidRDefault="000640BC" w:rsidP="000640BC">
      <w:pPr>
        <w:pStyle w:val="comandoseinstrucciones"/>
      </w:pPr>
      <w:r w:rsidRPr="000640BC">
        <w:t xml:space="preserve">    FOREIGN KEY (`</w:t>
      </w:r>
      <w:proofErr w:type="spellStart"/>
      <w:r w:rsidRPr="000640BC">
        <w:t>tiposCarnetConducir_nombreCarnet</w:t>
      </w:r>
      <w:proofErr w:type="spellEnd"/>
      <w:r w:rsidRPr="000640BC">
        <w:t>`)</w:t>
      </w:r>
    </w:p>
    <w:p w14:paraId="1FFE366A" w14:textId="77777777" w:rsidR="000640BC" w:rsidRPr="000640BC" w:rsidRDefault="000640BC" w:rsidP="000640BC">
      <w:pPr>
        <w:pStyle w:val="comandoseinstrucciones"/>
      </w:pPr>
      <w:r w:rsidRPr="000640BC">
        <w:t xml:space="preserve">    REFERENCES `</w:t>
      </w:r>
      <w:proofErr w:type="spellStart"/>
      <w:r w:rsidRPr="000640BC">
        <w:t>tiposCarnetConducir</w:t>
      </w:r>
      <w:proofErr w:type="spellEnd"/>
      <w:r w:rsidRPr="000640BC">
        <w:t>` (`</w:t>
      </w:r>
      <w:proofErr w:type="spellStart"/>
      <w:r w:rsidRPr="000640BC">
        <w:t>nombreCarnet</w:t>
      </w:r>
      <w:proofErr w:type="spellEnd"/>
      <w:r w:rsidRPr="000640BC">
        <w:t>`)</w:t>
      </w:r>
    </w:p>
    <w:p w14:paraId="767A36E7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t xml:space="preserve">    </w:t>
      </w:r>
      <w:r w:rsidRPr="000640BC">
        <w:rPr>
          <w:lang w:val="en-US"/>
        </w:rPr>
        <w:t>ON DELETE NO ACTION</w:t>
      </w:r>
    </w:p>
    <w:p w14:paraId="4999372D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  ON UPDATE CASCADE,</w:t>
      </w:r>
    </w:p>
    <w:p w14:paraId="15E68B8C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CONSTRAINT `fk_tiposCarnetConducir_has_conductores_conductores1`</w:t>
      </w:r>
    </w:p>
    <w:p w14:paraId="4884374D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  FOREIGN KEY (`</w:t>
      </w:r>
      <w:proofErr w:type="spellStart"/>
      <w:r w:rsidRPr="000640BC">
        <w:rPr>
          <w:lang w:val="en-US"/>
        </w:rPr>
        <w:t>conductores_nif</w:t>
      </w:r>
      <w:proofErr w:type="spellEnd"/>
      <w:r w:rsidRPr="000640BC">
        <w:rPr>
          <w:lang w:val="en-US"/>
        </w:rPr>
        <w:t>`)</w:t>
      </w:r>
    </w:p>
    <w:p w14:paraId="134A5CB7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  REFERENCES `</w:t>
      </w:r>
      <w:proofErr w:type="spellStart"/>
      <w:r w:rsidRPr="000640BC">
        <w:rPr>
          <w:lang w:val="en-US"/>
        </w:rPr>
        <w:t>transportes</w:t>
      </w:r>
      <w:proofErr w:type="spellEnd"/>
      <w:proofErr w:type="gramStart"/>
      <w:r w:rsidRPr="000640BC">
        <w:rPr>
          <w:lang w:val="en-US"/>
        </w:rPr>
        <w:t>`.`</w:t>
      </w:r>
      <w:proofErr w:type="spellStart"/>
      <w:proofErr w:type="gramEnd"/>
      <w:r w:rsidRPr="000640BC">
        <w:rPr>
          <w:lang w:val="en-US"/>
        </w:rPr>
        <w:t>conductores</w:t>
      </w:r>
      <w:proofErr w:type="spellEnd"/>
      <w:r w:rsidRPr="000640BC">
        <w:rPr>
          <w:lang w:val="en-US"/>
        </w:rPr>
        <w:t>` (`</w:t>
      </w:r>
      <w:proofErr w:type="spellStart"/>
      <w:r w:rsidRPr="000640BC">
        <w:rPr>
          <w:lang w:val="en-US"/>
        </w:rPr>
        <w:t>nif</w:t>
      </w:r>
      <w:proofErr w:type="spellEnd"/>
      <w:r w:rsidRPr="000640BC">
        <w:rPr>
          <w:lang w:val="en-US"/>
        </w:rPr>
        <w:t>`)</w:t>
      </w:r>
    </w:p>
    <w:p w14:paraId="26D3A6DB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  ON DELETE NO ACTION</w:t>
      </w:r>
    </w:p>
    <w:p w14:paraId="20B4F940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  ON UPDATE CASCADE)</w:t>
      </w:r>
    </w:p>
    <w:p w14:paraId="59CACFFC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ENGINE = </w:t>
      </w:r>
      <w:proofErr w:type="spellStart"/>
      <w:r w:rsidRPr="000640BC">
        <w:rPr>
          <w:lang w:val="en-US"/>
        </w:rPr>
        <w:t>InnoDB</w:t>
      </w:r>
      <w:proofErr w:type="spellEnd"/>
      <w:r w:rsidRPr="000640BC">
        <w:rPr>
          <w:lang w:val="en-US"/>
        </w:rPr>
        <w:t>;</w:t>
      </w:r>
    </w:p>
    <w:p w14:paraId="5499D82D" w14:textId="77777777" w:rsidR="000640BC" w:rsidRPr="000640BC" w:rsidRDefault="000640BC" w:rsidP="000640BC">
      <w:pPr>
        <w:pStyle w:val="comandoseinstrucciones"/>
        <w:rPr>
          <w:lang w:val="en-US"/>
        </w:rPr>
      </w:pPr>
    </w:p>
    <w:p w14:paraId="2D072A30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USE `</w:t>
      </w:r>
      <w:proofErr w:type="spellStart"/>
      <w:r w:rsidRPr="000640BC">
        <w:rPr>
          <w:lang w:val="en-US"/>
        </w:rPr>
        <w:t>transportes</w:t>
      </w:r>
      <w:proofErr w:type="spellEnd"/>
      <w:proofErr w:type="gramStart"/>
      <w:r w:rsidRPr="000640BC">
        <w:rPr>
          <w:lang w:val="en-US"/>
        </w:rPr>
        <w:t>` ;</w:t>
      </w:r>
      <w:proofErr w:type="gramEnd"/>
    </w:p>
    <w:p w14:paraId="06EA463D" w14:textId="77777777" w:rsidR="000640BC" w:rsidRPr="000640BC" w:rsidRDefault="000640BC" w:rsidP="000640BC">
      <w:pPr>
        <w:pStyle w:val="comandoseinstrucciones"/>
        <w:rPr>
          <w:lang w:val="en-US"/>
        </w:rPr>
      </w:pPr>
    </w:p>
    <w:p w14:paraId="64953A9F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-- -----------------------------------------------------</w:t>
      </w:r>
    </w:p>
    <w:p w14:paraId="4BF6C2E6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-- Table `autobuses`</w:t>
      </w:r>
    </w:p>
    <w:p w14:paraId="549FC2ED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-- -----------------------------------------------------</w:t>
      </w:r>
    </w:p>
    <w:p w14:paraId="1005E1FB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DROP TABLE IF EXISTS `autobuses</w:t>
      </w:r>
      <w:proofErr w:type="gramStart"/>
      <w:r w:rsidRPr="000640BC">
        <w:rPr>
          <w:lang w:val="en-US"/>
        </w:rPr>
        <w:t>` ;</w:t>
      </w:r>
      <w:proofErr w:type="gramEnd"/>
    </w:p>
    <w:p w14:paraId="4CBB1287" w14:textId="77777777" w:rsidR="000640BC" w:rsidRPr="000640BC" w:rsidRDefault="000640BC" w:rsidP="000640BC">
      <w:pPr>
        <w:pStyle w:val="comandoseinstrucciones"/>
        <w:rPr>
          <w:lang w:val="en-US"/>
        </w:rPr>
      </w:pPr>
    </w:p>
    <w:p w14:paraId="3FC2B5A9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CREATE TABLE IF NOT EXISTS `autobuses` (</w:t>
      </w:r>
    </w:p>
    <w:p w14:paraId="2BBFEE76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`matricula` </w:t>
      </w:r>
      <w:proofErr w:type="gramStart"/>
      <w:r w:rsidRPr="000640BC">
        <w:rPr>
          <w:lang w:val="en-US"/>
        </w:rPr>
        <w:t>VARCHAR(</w:t>
      </w:r>
      <w:proofErr w:type="gramEnd"/>
      <w:r w:rsidRPr="000640BC">
        <w:rPr>
          <w:lang w:val="en-US"/>
        </w:rPr>
        <w:t>8) NOT NULL,</w:t>
      </w:r>
    </w:p>
    <w:p w14:paraId="7D2BE514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`</w:t>
      </w:r>
      <w:proofErr w:type="spellStart"/>
      <w:r w:rsidRPr="000640BC">
        <w:rPr>
          <w:lang w:val="en-US"/>
        </w:rPr>
        <w:t>modelo</w:t>
      </w:r>
      <w:proofErr w:type="spellEnd"/>
      <w:r w:rsidRPr="000640BC">
        <w:rPr>
          <w:lang w:val="en-US"/>
        </w:rPr>
        <w:t xml:space="preserve">` </w:t>
      </w:r>
      <w:proofErr w:type="gramStart"/>
      <w:r w:rsidRPr="000640BC">
        <w:rPr>
          <w:lang w:val="en-US"/>
        </w:rPr>
        <w:t>VARCHAR(</w:t>
      </w:r>
      <w:proofErr w:type="gramEnd"/>
      <w:r w:rsidRPr="000640BC">
        <w:rPr>
          <w:lang w:val="en-US"/>
        </w:rPr>
        <w:t>45) NOT NULL,</w:t>
      </w:r>
    </w:p>
    <w:p w14:paraId="180023A8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`</w:t>
      </w:r>
      <w:proofErr w:type="spellStart"/>
      <w:r w:rsidRPr="000640BC">
        <w:rPr>
          <w:lang w:val="en-US"/>
        </w:rPr>
        <w:t>numPlazas</w:t>
      </w:r>
      <w:proofErr w:type="spellEnd"/>
      <w:r w:rsidRPr="000640BC">
        <w:rPr>
          <w:lang w:val="en-US"/>
        </w:rPr>
        <w:t>` TINYINT UNSIGNED NULL DEFAULT NULL,</w:t>
      </w:r>
    </w:p>
    <w:p w14:paraId="5864B361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PRIMARY KEY (`matricula`))</w:t>
      </w:r>
    </w:p>
    <w:p w14:paraId="2A4277CA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ENGINE = </w:t>
      </w:r>
      <w:proofErr w:type="spellStart"/>
      <w:r w:rsidRPr="000640BC">
        <w:rPr>
          <w:lang w:val="en-US"/>
        </w:rPr>
        <w:t>InnoDB</w:t>
      </w:r>
      <w:proofErr w:type="spellEnd"/>
    </w:p>
    <w:p w14:paraId="52FA5B45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DEFAULT CHARACTER SET = utf8mb4</w:t>
      </w:r>
    </w:p>
    <w:p w14:paraId="698C4C91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COLLATE = utf8mb4_0900_ai_ci;</w:t>
      </w:r>
    </w:p>
    <w:p w14:paraId="46624319" w14:textId="77777777" w:rsidR="000640BC" w:rsidRPr="000640BC" w:rsidRDefault="000640BC" w:rsidP="000640BC">
      <w:pPr>
        <w:pStyle w:val="comandoseinstrucciones"/>
        <w:rPr>
          <w:lang w:val="en-US"/>
        </w:rPr>
      </w:pPr>
    </w:p>
    <w:p w14:paraId="42B4E98D" w14:textId="77777777" w:rsidR="000640BC" w:rsidRPr="000640BC" w:rsidRDefault="000640BC" w:rsidP="000640BC">
      <w:pPr>
        <w:pStyle w:val="comandoseinstrucciones"/>
        <w:rPr>
          <w:lang w:val="en-US"/>
        </w:rPr>
      </w:pPr>
    </w:p>
    <w:p w14:paraId="3170AD66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-- -----------------------------------------------------</w:t>
      </w:r>
    </w:p>
    <w:p w14:paraId="4AB90077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-- Table `conduce`</w:t>
      </w:r>
    </w:p>
    <w:p w14:paraId="3653A9FA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-- -----------------------------------------------------</w:t>
      </w:r>
    </w:p>
    <w:p w14:paraId="42ACA001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DROP TABLE IF EXISTS `conduce</w:t>
      </w:r>
      <w:proofErr w:type="gramStart"/>
      <w:r w:rsidRPr="000640BC">
        <w:rPr>
          <w:lang w:val="en-US"/>
        </w:rPr>
        <w:t>` ;</w:t>
      </w:r>
      <w:proofErr w:type="gramEnd"/>
    </w:p>
    <w:p w14:paraId="73832B70" w14:textId="77777777" w:rsidR="000640BC" w:rsidRPr="000640BC" w:rsidRDefault="000640BC" w:rsidP="000640BC">
      <w:pPr>
        <w:pStyle w:val="comandoseinstrucciones"/>
        <w:rPr>
          <w:lang w:val="en-US"/>
        </w:rPr>
      </w:pPr>
    </w:p>
    <w:p w14:paraId="0A26692B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CREATE TABLE IF NOT EXISTS `conduce` (</w:t>
      </w:r>
    </w:p>
    <w:p w14:paraId="7E9D454C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`matricula` </w:t>
      </w:r>
      <w:proofErr w:type="gramStart"/>
      <w:r w:rsidRPr="000640BC">
        <w:rPr>
          <w:lang w:val="en-US"/>
        </w:rPr>
        <w:t>VARCHAR(</w:t>
      </w:r>
      <w:proofErr w:type="gramEnd"/>
      <w:r w:rsidRPr="000640BC">
        <w:rPr>
          <w:lang w:val="en-US"/>
        </w:rPr>
        <w:t>8) NOT NULL,</w:t>
      </w:r>
    </w:p>
    <w:p w14:paraId="72787B07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`</w:t>
      </w:r>
      <w:proofErr w:type="spellStart"/>
      <w:r w:rsidRPr="000640BC">
        <w:rPr>
          <w:lang w:val="en-US"/>
        </w:rPr>
        <w:t>nif</w:t>
      </w:r>
      <w:proofErr w:type="spellEnd"/>
      <w:r w:rsidRPr="000640BC">
        <w:rPr>
          <w:lang w:val="en-US"/>
        </w:rPr>
        <w:t xml:space="preserve">` </w:t>
      </w:r>
      <w:proofErr w:type="gramStart"/>
      <w:r w:rsidRPr="000640BC">
        <w:rPr>
          <w:lang w:val="en-US"/>
        </w:rPr>
        <w:t>VARCHAR(</w:t>
      </w:r>
      <w:proofErr w:type="gramEnd"/>
      <w:r w:rsidRPr="000640BC">
        <w:rPr>
          <w:lang w:val="en-US"/>
        </w:rPr>
        <w:t>9) NOT NULL,</w:t>
      </w:r>
    </w:p>
    <w:p w14:paraId="1314B6A7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`</w:t>
      </w:r>
      <w:proofErr w:type="spellStart"/>
      <w:r w:rsidRPr="000640BC">
        <w:rPr>
          <w:lang w:val="en-US"/>
        </w:rPr>
        <w:t>dataHoraInicio</w:t>
      </w:r>
      <w:proofErr w:type="spellEnd"/>
      <w:r w:rsidRPr="000640BC">
        <w:rPr>
          <w:lang w:val="en-US"/>
        </w:rPr>
        <w:t>` DATETIME NOT NULL,</w:t>
      </w:r>
    </w:p>
    <w:p w14:paraId="1CAFE8EE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`</w:t>
      </w:r>
      <w:proofErr w:type="spellStart"/>
      <w:r w:rsidRPr="000640BC">
        <w:rPr>
          <w:lang w:val="en-US"/>
        </w:rPr>
        <w:t>dataHoraFin</w:t>
      </w:r>
      <w:proofErr w:type="spellEnd"/>
      <w:r w:rsidRPr="000640BC">
        <w:rPr>
          <w:lang w:val="en-US"/>
        </w:rPr>
        <w:t>` DATETIME NULL DEFAULT NULL,</w:t>
      </w:r>
    </w:p>
    <w:p w14:paraId="2387B825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PRIMARY KEY (`matricula`, `</w:t>
      </w:r>
      <w:proofErr w:type="spellStart"/>
      <w:r w:rsidRPr="000640BC">
        <w:rPr>
          <w:lang w:val="en-US"/>
        </w:rPr>
        <w:t>nif</w:t>
      </w:r>
      <w:proofErr w:type="spellEnd"/>
      <w:r w:rsidRPr="000640BC">
        <w:rPr>
          <w:lang w:val="en-US"/>
        </w:rPr>
        <w:t>`, `</w:t>
      </w:r>
      <w:proofErr w:type="spellStart"/>
      <w:r w:rsidRPr="000640BC">
        <w:rPr>
          <w:lang w:val="en-US"/>
        </w:rPr>
        <w:t>dataHoraInicio</w:t>
      </w:r>
      <w:proofErr w:type="spellEnd"/>
      <w:r w:rsidRPr="000640BC">
        <w:rPr>
          <w:lang w:val="en-US"/>
        </w:rPr>
        <w:t>`),</w:t>
      </w:r>
    </w:p>
    <w:p w14:paraId="28B03A6F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INDEX `fk_autobuses_has_table1_table11_idx` (`</w:t>
      </w:r>
      <w:proofErr w:type="spellStart"/>
      <w:r w:rsidRPr="000640BC">
        <w:rPr>
          <w:lang w:val="en-US"/>
        </w:rPr>
        <w:t>nif</w:t>
      </w:r>
      <w:proofErr w:type="spellEnd"/>
      <w:r w:rsidRPr="000640BC">
        <w:rPr>
          <w:lang w:val="en-US"/>
        </w:rPr>
        <w:t>` ASC) VISIBLE,</w:t>
      </w:r>
    </w:p>
    <w:p w14:paraId="0BBE89BF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INDEX `fk_autobuses_has_table1_autobuses_idx` (`matricula` ASC) VISIBLE,</w:t>
      </w:r>
    </w:p>
    <w:p w14:paraId="27B71A90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CONSTRAINT `fk_autobuses_has_table1_autobuses`</w:t>
      </w:r>
    </w:p>
    <w:p w14:paraId="3682C64D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  FOREIGN KEY (`matricula`)</w:t>
      </w:r>
    </w:p>
    <w:p w14:paraId="51FE5675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  REFERENCES `autobuses` (`matricula`)</w:t>
      </w:r>
    </w:p>
    <w:p w14:paraId="2547A238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  ON DELETE RESTRICT</w:t>
      </w:r>
    </w:p>
    <w:p w14:paraId="4826FE68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  ON UPDATE CASCADE,</w:t>
      </w:r>
    </w:p>
    <w:p w14:paraId="1AFAC13D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CONSTRAINT `fk_autobuses_has_table1_table11`</w:t>
      </w:r>
    </w:p>
    <w:p w14:paraId="20D3F264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  FOREIGN KEY (`</w:t>
      </w:r>
      <w:proofErr w:type="spellStart"/>
      <w:r w:rsidRPr="000640BC">
        <w:rPr>
          <w:lang w:val="en-US"/>
        </w:rPr>
        <w:t>nif</w:t>
      </w:r>
      <w:proofErr w:type="spellEnd"/>
      <w:r w:rsidRPr="000640BC">
        <w:rPr>
          <w:lang w:val="en-US"/>
        </w:rPr>
        <w:t>`)</w:t>
      </w:r>
    </w:p>
    <w:p w14:paraId="7E06A6C3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  REFERENCES `</w:t>
      </w:r>
      <w:proofErr w:type="spellStart"/>
      <w:r w:rsidRPr="000640BC">
        <w:rPr>
          <w:lang w:val="en-US"/>
        </w:rPr>
        <w:t>conductores</w:t>
      </w:r>
      <w:proofErr w:type="spellEnd"/>
      <w:r w:rsidRPr="000640BC">
        <w:rPr>
          <w:lang w:val="en-US"/>
        </w:rPr>
        <w:t>` (`</w:t>
      </w:r>
      <w:proofErr w:type="spellStart"/>
      <w:r w:rsidRPr="000640BC">
        <w:rPr>
          <w:lang w:val="en-US"/>
        </w:rPr>
        <w:t>nif</w:t>
      </w:r>
      <w:proofErr w:type="spellEnd"/>
      <w:r w:rsidRPr="000640BC">
        <w:rPr>
          <w:lang w:val="en-US"/>
        </w:rPr>
        <w:t>`)</w:t>
      </w:r>
    </w:p>
    <w:p w14:paraId="60388F22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    ON UPDATE CASCADE)</w:t>
      </w:r>
    </w:p>
    <w:p w14:paraId="74D7F4C6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 xml:space="preserve">ENGINE = </w:t>
      </w:r>
      <w:proofErr w:type="spellStart"/>
      <w:r w:rsidRPr="000640BC">
        <w:rPr>
          <w:lang w:val="en-US"/>
        </w:rPr>
        <w:t>InnoDB</w:t>
      </w:r>
      <w:proofErr w:type="spellEnd"/>
    </w:p>
    <w:p w14:paraId="1BD63F93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DEFAULT CHARACTER SET = utf8mb4</w:t>
      </w:r>
    </w:p>
    <w:p w14:paraId="0551B6C2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COLLATE = utf8mb4_0900_ai_ci;</w:t>
      </w:r>
    </w:p>
    <w:p w14:paraId="2ADCE77A" w14:textId="77777777" w:rsidR="000640BC" w:rsidRPr="000640BC" w:rsidRDefault="000640BC" w:rsidP="000640BC">
      <w:pPr>
        <w:pStyle w:val="comandoseinstrucciones"/>
        <w:rPr>
          <w:lang w:val="en-US"/>
        </w:rPr>
      </w:pPr>
    </w:p>
    <w:p w14:paraId="77A8F33B" w14:textId="77777777" w:rsidR="000640BC" w:rsidRPr="000640BC" w:rsidRDefault="000640BC" w:rsidP="000640BC">
      <w:pPr>
        <w:pStyle w:val="comandoseinstrucciones"/>
        <w:rPr>
          <w:lang w:val="en-US"/>
        </w:rPr>
      </w:pPr>
    </w:p>
    <w:p w14:paraId="27881C51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SET SQL_MODE=@OLD_SQL_</w:t>
      </w:r>
      <w:proofErr w:type="gramStart"/>
      <w:r w:rsidRPr="000640BC">
        <w:rPr>
          <w:lang w:val="en-US"/>
        </w:rPr>
        <w:t>MODE;</w:t>
      </w:r>
      <w:proofErr w:type="gramEnd"/>
    </w:p>
    <w:p w14:paraId="2BB308E6" w14:textId="77777777" w:rsidR="000640BC" w:rsidRP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SET FOREIGN_KEY_CHECKS=@OLD_FOREIGN_KEY_</w:t>
      </w:r>
      <w:proofErr w:type="gramStart"/>
      <w:r w:rsidRPr="000640BC">
        <w:rPr>
          <w:lang w:val="en-US"/>
        </w:rPr>
        <w:t>CHECKS;</w:t>
      </w:r>
      <w:proofErr w:type="gramEnd"/>
    </w:p>
    <w:p w14:paraId="0E691F3F" w14:textId="77777777" w:rsidR="000640BC" w:rsidRDefault="000640BC" w:rsidP="000640BC">
      <w:pPr>
        <w:pStyle w:val="comandoseinstrucciones"/>
        <w:rPr>
          <w:lang w:val="en-US"/>
        </w:rPr>
      </w:pPr>
      <w:r w:rsidRPr="000640BC">
        <w:rPr>
          <w:lang w:val="en-US"/>
        </w:rPr>
        <w:t>SET UNIQUE_CHECKS=@OLD_UNIQUE_</w:t>
      </w:r>
      <w:proofErr w:type="gramStart"/>
      <w:r w:rsidRPr="000640BC">
        <w:rPr>
          <w:lang w:val="en-US"/>
        </w:rPr>
        <w:t>CHECKS;</w:t>
      </w:r>
      <w:proofErr w:type="gramEnd"/>
    </w:p>
    <w:p w14:paraId="71E0767F" w14:textId="77777777" w:rsidR="000640BC" w:rsidRPr="007B1257" w:rsidRDefault="000640BC" w:rsidP="00733B2A">
      <w:pPr>
        <w:pStyle w:val="comandoseinstrucciones"/>
        <w:rPr>
          <w:lang w:val="en-US"/>
        </w:rPr>
      </w:pPr>
    </w:p>
    <w:p w14:paraId="4B2ED255" w14:textId="77777777" w:rsidR="00733B2A" w:rsidRPr="007B1257" w:rsidRDefault="00733B2A" w:rsidP="00D3038A">
      <w:pPr>
        <w:rPr>
          <w:lang w:val="en-US"/>
        </w:rPr>
      </w:pPr>
    </w:p>
    <w:p w14:paraId="5E47EBCE" w14:textId="77777777" w:rsidR="00733B2A" w:rsidRPr="007B1257" w:rsidRDefault="00733B2A" w:rsidP="00D3038A">
      <w:pPr>
        <w:rPr>
          <w:lang w:val="en-US"/>
        </w:rPr>
      </w:pPr>
    </w:p>
    <w:sectPr w:rsidR="00733B2A" w:rsidRPr="007B1257" w:rsidSect="00AA0DEF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A8B92" w14:textId="77777777" w:rsidR="00A101B6" w:rsidRDefault="00A101B6" w:rsidP="005857BA">
      <w:r>
        <w:separator/>
      </w:r>
    </w:p>
  </w:endnote>
  <w:endnote w:type="continuationSeparator" w:id="0">
    <w:p w14:paraId="2BC0D1BD" w14:textId="77777777" w:rsidR="00A101B6" w:rsidRDefault="00A101B6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7822" w14:textId="77777777" w:rsidR="00AB174A" w:rsidRDefault="0078071A" w:rsidP="005857BA">
    <w:r>
      <w:fldChar w:fldCharType="begin"/>
    </w:r>
    <w:r w:rsidR="00AB174A">
      <w:instrText xml:space="preserve">PAGE  </w:instrText>
    </w:r>
    <w:r>
      <w:fldChar w:fldCharType="end"/>
    </w:r>
  </w:p>
  <w:p w14:paraId="12E372AB" w14:textId="77777777" w:rsidR="00AB174A" w:rsidRDefault="00AB174A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358AD" w14:textId="77777777" w:rsidR="00AB174A" w:rsidRPr="00EC3909" w:rsidRDefault="0078071A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="00AB174A"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C90BCE">
      <w:rPr>
        <w:rFonts w:ascii="Arial" w:hAnsi="Arial" w:cs="Arial"/>
        <w:noProof/>
        <w:sz w:val="20"/>
        <w:szCs w:val="20"/>
      </w:rPr>
      <w:t>3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17A77" w14:textId="77777777" w:rsidR="00AB174A" w:rsidRDefault="0078071A" w:rsidP="005857BA">
    <w:pPr>
      <w:pStyle w:val="Piedepgina"/>
    </w:pPr>
    <w:r>
      <w:rPr>
        <w:rStyle w:val="Nmerodepgina"/>
        <w:sz w:val="16"/>
      </w:rPr>
      <w:fldChar w:fldCharType="begin"/>
    </w:r>
    <w:r w:rsidR="00AB174A"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 w:rsidR="00AB174A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1B624" w14:textId="77777777" w:rsidR="00A101B6" w:rsidRDefault="00A101B6" w:rsidP="005857BA">
      <w:r>
        <w:separator/>
      </w:r>
    </w:p>
  </w:footnote>
  <w:footnote w:type="continuationSeparator" w:id="0">
    <w:p w14:paraId="5765C510" w14:textId="77777777" w:rsidR="00A101B6" w:rsidRDefault="00A101B6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CA04C" w14:textId="77777777" w:rsidR="00AB174A" w:rsidRPr="003956B9" w:rsidRDefault="0078071A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257725">
      <w:rPr>
        <w:rFonts w:ascii="Arial" w:hAnsi="Arial"/>
        <w:b/>
        <w:noProof/>
        <w:color w:val="F79646"/>
        <w:sz w:val="20"/>
      </w:rPr>
      <w:t>020s - Crear modelo ER - Empresa transportes - EJERCICIO, SOLUCION - 005.docx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="00AB174A"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257725">
      <w:rPr>
        <w:rFonts w:ascii="Arial" w:hAnsi="Arial"/>
        <w:b/>
        <w:noProof/>
        <w:color w:val="F79646"/>
        <w:sz w:val="20"/>
      </w:rPr>
      <w:t xml:space="preserve">09/11/2021 2:18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9ADFC" w14:textId="77777777" w:rsidR="00AB174A" w:rsidRDefault="0078071A" w:rsidP="005857BA">
    <w:pPr>
      <w:pStyle w:val="Encabezado"/>
    </w:pPr>
    <w:r>
      <w:fldChar w:fldCharType="begin"/>
    </w:r>
    <w:r w:rsidR="004358FF">
      <w:instrText xml:space="preserve"> FILENAME </w:instrText>
    </w:r>
    <w:r>
      <w:fldChar w:fldCharType="separate"/>
    </w:r>
    <w:r w:rsidR="00257725">
      <w:rPr>
        <w:noProof/>
      </w:rPr>
      <w:t>020s - Crear modelo ER - Empresa transportes - EJERCICIO, SOLUCION - 005.docx</w:t>
    </w:r>
    <w:r>
      <w:rPr>
        <w:noProof/>
      </w:rPr>
      <w:fldChar w:fldCharType="end"/>
    </w:r>
    <w:r w:rsidR="00AB174A">
      <w:tab/>
      <w:t xml:space="preserve">Fecha de impresión </w:t>
    </w:r>
    <w:r>
      <w:fldChar w:fldCharType="begin"/>
    </w:r>
    <w:r w:rsidR="004358FF">
      <w:instrText xml:space="preserve"> PRINTDATE </w:instrText>
    </w:r>
    <w:r>
      <w:fldChar w:fldCharType="separate"/>
    </w:r>
    <w:r w:rsidR="00257725">
      <w:rPr>
        <w:noProof/>
      </w:rPr>
      <w:t>09/11/2021 14:18:00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4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6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8" w15:restartNumberingAfterBreak="0">
    <w:nsid w:val="688458F2"/>
    <w:multiLevelType w:val="hybridMultilevel"/>
    <w:tmpl w:val="EECC977C"/>
    <w:lvl w:ilvl="0" w:tplc="50B4899C">
      <w:start w:val="1"/>
      <w:numFmt w:val="decimal"/>
      <w:pStyle w:val="Lista2"/>
      <w:lvlText w:val="%1."/>
      <w:lvlJc w:val="left"/>
      <w:pPr>
        <w:ind w:left="2345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1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2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3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2101292989">
    <w:abstractNumId w:val="23"/>
  </w:num>
  <w:num w:numId="2" w16cid:durableId="1043600936">
    <w:abstractNumId w:val="16"/>
  </w:num>
  <w:num w:numId="3" w16cid:durableId="953635573">
    <w:abstractNumId w:val="11"/>
  </w:num>
  <w:num w:numId="4" w16cid:durableId="23601265">
    <w:abstractNumId w:val="19"/>
  </w:num>
  <w:num w:numId="5" w16cid:durableId="1460223047">
    <w:abstractNumId w:val="14"/>
  </w:num>
  <w:num w:numId="6" w16cid:durableId="1416784122">
    <w:abstractNumId w:val="18"/>
  </w:num>
  <w:num w:numId="7" w16cid:durableId="695424512">
    <w:abstractNumId w:val="17"/>
  </w:num>
  <w:num w:numId="8" w16cid:durableId="668365293">
    <w:abstractNumId w:val="10"/>
  </w:num>
  <w:num w:numId="9" w16cid:durableId="1035078336">
    <w:abstractNumId w:val="12"/>
  </w:num>
  <w:num w:numId="10" w16cid:durableId="1798375242">
    <w:abstractNumId w:val="22"/>
  </w:num>
  <w:num w:numId="11" w16cid:durableId="50740265">
    <w:abstractNumId w:val="21"/>
  </w:num>
  <w:num w:numId="12" w16cid:durableId="1085421996">
    <w:abstractNumId w:val="20"/>
  </w:num>
  <w:num w:numId="13" w16cid:durableId="1524709578">
    <w:abstractNumId w:val="13"/>
  </w:num>
  <w:num w:numId="14" w16cid:durableId="1143694535">
    <w:abstractNumId w:val="15"/>
  </w:num>
  <w:num w:numId="15" w16cid:durableId="503207682">
    <w:abstractNumId w:val="8"/>
  </w:num>
  <w:num w:numId="16" w16cid:durableId="471141850">
    <w:abstractNumId w:val="3"/>
  </w:num>
  <w:num w:numId="17" w16cid:durableId="49430127">
    <w:abstractNumId w:val="2"/>
  </w:num>
  <w:num w:numId="18" w16cid:durableId="2036886054">
    <w:abstractNumId w:val="1"/>
  </w:num>
  <w:num w:numId="19" w16cid:durableId="269900423">
    <w:abstractNumId w:val="0"/>
  </w:num>
  <w:num w:numId="20" w16cid:durableId="1284846703">
    <w:abstractNumId w:val="9"/>
  </w:num>
  <w:num w:numId="21" w16cid:durableId="1381590862">
    <w:abstractNumId w:val="7"/>
  </w:num>
  <w:num w:numId="22" w16cid:durableId="1599363652">
    <w:abstractNumId w:val="6"/>
  </w:num>
  <w:num w:numId="23" w16cid:durableId="1470630282">
    <w:abstractNumId w:val="5"/>
  </w:num>
  <w:num w:numId="24" w16cid:durableId="994992966">
    <w:abstractNumId w:val="4"/>
  </w:num>
  <w:num w:numId="25" w16cid:durableId="812720148">
    <w:abstractNumId w:val="18"/>
    <w:lvlOverride w:ilvl="0">
      <w:startOverride w:val="1"/>
    </w:lvlOverride>
  </w:num>
  <w:num w:numId="26" w16cid:durableId="1206017464">
    <w:abstractNumId w:val="14"/>
    <w:lvlOverride w:ilvl="0">
      <w:startOverride w:val="1"/>
    </w:lvlOverride>
  </w:num>
  <w:num w:numId="27" w16cid:durableId="1241601590">
    <w:abstractNumId w:val="18"/>
    <w:lvlOverride w:ilvl="0">
      <w:startOverride w:val="1"/>
    </w:lvlOverride>
  </w:num>
  <w:num w:numId="28" w16cid:durableId="1727756649">
    <w:abstractNumId w:val="18"/>
    <w:lvlOverride w:ilvl="0">
      <w:startOverride w:val="1"/>
    </w:lvlOverride>
  </w:num>
  <w:num w:numId="29" w16cid:durableId="834150672">
    <w:abstractNumId w:val="1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BD267ACC-99C2-425E-A3A2-1E91DD9EB912}"/>
    <w:docVar w:name="dgnword-eventsink" w:val="130110672"/>
  </w:docVars>
  <w:rsids>
    <w:rsidRoot w:val="00760E92"/>
    <w:rsid w:val="0000253F"/>
    <w:rsid w:val="000028E8"/>
    <w:rsid w:val="00007481"/>
    <w:rsid w:val="00010AA4"/>
    <w:rsid w:val="00012FFF"/>
    <w:rsid w:val="0001652C"/>
    <w:rsid w:val="000172ED"/>
    <w:rsid w:val="00021081"/>
    <w:rsid w:val="00023532"/>
    <w:rsid w:val="00032008"/>
    <w:rsid w:val="00034F10"/>
    <w:rsid w:val="00043B8E"/>
    <w:rsid w:val="00062E3E"/>
    <w:rsid w:val="000640BC"/>
    <w:rsid w:val="000646CE"/>
    <w:rsid w:val="00065E41"/>
    <w:rsid w:val="00071C56"/>
    <w:rsid w:val="00081FE5"/>
    <w:rsid w:val="00090AAF"/>
    <w:rsid w:val="000970DC"/>
    <w:rsid w:val="000978FA"/>
    <w:rsid w:val="000A0B6E"/>
    <w:rsid w:val="000A2308"/>
    <w:rsid w:val="000A4850"/>
    <w:rsid w:val="000A5595"/>
    <w:rsid w:val="000A5D96"/>
    <w:rsid w:val="000A6184"/>
    <w:rsid w:val="000B3572"/>
    <w:rsid w:val="000B7201"/>
    <w:rsid w:val="000C0FE1"/>
    <w:rsid w:val="000C3B5E"/>
    <w:rsid w:val="000C3EBA"/>
    <w:rsid w:val="000C5D18"/>
    <w:rsid w:val="000D0816"/>
    <w:rsid w:val="000D7A29"/>
    <w:rsid w:val="000E377B"/>
    <w:rsid w:val="000E3B57"/>
    <w:rsid w:val="000E49B4"/>
    <w:rsid w:val="00100915"/>
    <w:rsid w:val="00103E27"/>
    <w:rsid w:val="00105056"/>
    <w:rsid w:val="00105BA8"/>
    <w:rsid w:val="00110DDC"/>
    <w:rsid w:val="00130C65"/>
    <w:rsid w:val="00134CC7"/>
    <w:rsid w:val="00150CFA"/>
    <w:rsid w:val="00152019"/>
    <w:rsid w:val="00152BF9"/>
    <w:rsid w:val="00157B7E"/>
    <w:rsid w:val="00157F0A"/>
    <w:rsid w:val="001609B9"/>
    <w:rsid w:val="001655A4"/>
    <w:rsid w:val="001771EA"/>
    <w:rsid w:val="00181F66"/>
    <w:rsid w:val="001827EC"/>
    <w:rsid w:val="001A4F59"/>
    <w:rsid w:val="001A6D34"/>
    <w:rsid w:val="001C4D67"/>
    <w:rsid w:val="001D013D"/>
    <w:rsid w:val="001D07F8"/>
    <w:rsid w:val="001E28D2"/>
    <w:rsid w:val="001E6915"/>
    <w:rsid w:val="001F7AA7"/>
    <w:rsid w:val="0020098B"/>
    <w:rsid w:val="002009AE"/>
    <w:rsid w:val="002103E9"/>
    <w:rsid w:val="0021263F"/>
    <w:rsid w:val="00217C0D"/>
    <w:rsid w:val="0022327A"/>
    <w:rsid w:val="002256B4"/>
    <w:rsid w:val="0023015F"/>
    <w:rsid w:val="0023444F"/>
    <w:rsid w:val="00235D62"/>
    <w:rsid w:val="00237611"/>
    <w:rsid w:val="00240821"/>
    <w:rsid w:val="00243204"/>
    <w:rsid w:val="002455BD"/>
    <w:rsid w:val="0025079C"/>
    <w:rsid w:val="00254B2B"/>
    <w:rsid w:val="002552DF"/>
    <w:rsid w:val="00255A07"/>
    <w:rsid w:val="00257725"/>
    <w:rsid w:val="00264857"/>
    <w:rsid w:val="002655AC"/>
    <w:rsid w:val="00271A0D"/>
    <w:rsid w:val="0027451C"/>
    <w:rsid w:val="0027685E"/>
    <w:rsid w:val="0028706A"/>
    <w:rsid w:val="00293D6E"/>
    <w:rsid w:val="00295E1C"/>
    <w:rsid w:val="00296D16"/>
    <w:rsid w:val="002A23DE"/>
    <w:rsid w:val="002A2C38"/>
    <w:rsid w:val="002A48E8"/>
    <w:rsid w:val="002A5185"/>
    <w:rsid w:val="002B1EEF"/>
    <w:rsid w:val="002B3E00"/>
    <w:rsid w:val="002F08E0"/>
    <w:rsid w:val="002F1603"/>
    <w:rsid w:val="002F3C3F"/>
    <w:rsid w:val="002F4BE9"/>
    <w:rsid w:val="00302637"/>
    <w:rsid w:val="003102E1"/>
    <w:rsid w:val="00312825"/>
    <w:rsid w:val="00314C7C"/>
    <w:rsid w:val="00325FBF"/>
    <w:rsid w:val="0034287C"/>
    <w:rsid w:val="00345DE9"/>
    <w:rsid w:val="00346E4E"/>
    <w:rsid w:val="00352FD6"/>
    <w:rsid w:val="003600AC"/>
    <w:rsid w:val="00363ACB"/>
    <w:rsid w:val="00365950"/>
    <w:rsid w:val="003736E4"/>
    <w:rsid w:val="00384D6E"/>
    <w:rsid w:val="003956B9"/>
    <w:rsid w:val="003A0401"/>
    <w:rsid w:val="003A2D8E"/>
    <w:rsid w:val="003A49AB"/>
    <w:rsid w:val="003C2A07"/>
    <w:rsid w:val="003E0805"/>
    <w:rsid w:val="003E1AF6"/>
    <w:rsid w:val="003F12C9"/>
    <w:rsid w:val="003F5BB4"/>
    <w:rsid w:val="003F6C97"/>
    <w:rsid w:val="00406B55"/>
    <w:rsid w:val="004105C7"/>
    <w:rsid w:val="00410977"/>
    <w:rsid w:val="00424B49"/>
    <w:rsid w:val="00430EA6"/>
    <w:rsid w:val="004317A8"/>
    <w:rsid w:val="004358FF"/>
    <w:rsid w:val="004414EC"/>
    <w:rsid w:val="00443204"/>
    <w:rsid w:val="004510B1"/>
    <w:rsid w:val="00453362"/>
    <w:rsid w:val="004556EC"/>
    <w:rsid w:val="0046109C"/>
    <w:rsid w:val="00471699"/>
    <w:rsid w:val="00473422"/>
    <w:rsid w:val="0048240F"/>
    <w:rsid w:val="0048306F"/>
    <w:rsid w:val="00483B00"/>
    <w:rsid w:val="00487156"/>
    <w:rsid w:val="004B422C"/>
    <w:rsid w:val="004B4C14"/>
    <w:rsid w:val="004B755B"/>
    <w:rsid w:val="004C7EB9"/>
    <w:rsid w:val="004D0630"/>
    <w:rsid w:val="004D583D"/>
    <w:rsid w:val="004E1DCF"/>
    <w:rsid w:val="004E38BB"/>
    <w:rsid w:val="004F2817"/>
    <w:rsid w:val="004F45DD"/>
    <w:rsid w:val="004F7EC0"/>
    <w:rsid w:val="00504CCA"/>
    <w:rsid w:val="005120D5"/>
    <w:rsid w:val="00525230"/>
    <w:rsid w:val="0055313C"/>
    <w:rsid w:val="005543A6"/>
    <w:rsid w:val="005554F4"/>
    <w:rsid w:val="00560D7B"/>
    <w:rsid w:val="0056193A"/>
    <w:rsid w:val="00562DF2"/>
    <w:rsid w:val="00570260"/>
    <w:rsid w:val="00573E5E"/>
    <w:rsid w:val="0058057C"/>
    <w:rsid w:val="00582F38"/>
    <w:rsid w:val="00583663"/>
    <w:rsid w:val="005857BA"/>
    <w:rsid w:val="00587E39"/>
    <w:rsid w:val="00594E9E"/>
    <w:rsid w:val="005959FA"/>
    <w:rsid w:val="005A0D49"/>
    <w:rsid w:val="005A4CBF"/>
    <w:rsid w:val="005B3DBD"/>
    <w:rsid w:val="005C31C1"/>
    <w:rsid w:val="005D2406"/>
    <w:rsid w:val="005D2D0B"/>
    <w:rsid w:val="005D5F4D"/>
    <w:rsid w:val="005E3A2A"/>
    <w:rsid w:val="005F4478"/>
    <w:rsid w:val="005F76BE"/>
    <w:rsid w:val="00603D03"/>
    <w:rsid w:val="006050E2"/>
    <w:rsid w:val="00622298"/>
    <w:rsid w:val="006312E3"/>
    <w:rsid w:val="00634E1E"/>
    <w:rsid w:val="00637E7F"/>
    <w:rsid w:val="006409DE"/>
    <w:rsid w:val="00651C40"/>
    <w:rsid w:val="00651E50"/>
    <w:rsid w:val="00654E5B"/>
    <w:rsid w:val="00656496"/>
    <w:rsid w:val="00664D31"/>
    <w:rsid w:val="00665753"/>
    <w:rsid w:val="00665C40"/>
    <w:rsid w:val="00671AF5"/>
    <w:rsid w:val="00683804"/>
    <w:rsid w:val="006903DC"/>
    <w:rsid w:val="0069136A"/>
    <w:rsid w:val="00696FC6"/>
    <w:rsid w:val="006A7B18"/>
    <w:rsid w:val="006B5B21"/>
    <w:rsid w:val="006C0A67"/>
    <w:rsid w:val="006D1C19"/>
    <w:rsid w:val="006E58E7"/>
    <w:rsid w:val="006F18EC"/>
    <w:rsid w:val="006F2D9B"/>
    <w:rsid w:val="006F5757"/>
    <w:rsid w:val="00703252"/>
    <w:rsid w:val="0071065D"/>
    <w:rsid w:val="00712643"/>
    <w:rsid w:val="00717E91"/>
    <w:rsid w:val="00721E20"/>
    <w:rsid w:val="00731533"/>
    <w:rsid w:val="007316B5"/>
    <w:rsid w:val="00733B2A"/>
    <w:rsid w:val="00740088"/>
    <w:rsid w:val="00760E92"/>
    <w:rsid w:val="00764ABA"/>
    <w:rsid w:val="00765E71"/>
    <w:rsid w:val="0076675B"/>
    <w:rsid w:val="0078071A"/>
    <w:rsid w:val="00782E0C"/>
    <w:rsid w:val="0078365D"/>
    <w:rsid w:val="007908FC"/>
    <w:rsid w:val="00791535"/>
    <w:rsid w:val="0079589B"/>
    <w:rsid w:val="007967B0"/>
    <w:rsid w:val="00796E84"/>
    <w:rsid w:val="007A7E81"/>
    <w:rsid w:val="007B1257"/>
    <w:rsid w:val="007B4845"/>
    <w:rsid w:val="007B62B6"/>
    <w:rsid w:val="007D1CF2"/>
    <w:rsid w:val="007D6979"/>
    <w:rsid w:val="007E45BE"/>
    <w:rsid w:val="007E4FA2"/>
    <w:rsid w:val="007E6F7B"/>
    <w:rsid w:val="007F245C"/>
    <w:rsid w:val="007F64ED"/>
    <w:rsid w:val="007F6A2C"/>
    <w:rsid w:val="00803389"/>
    <w:rsid w:val="00813642"/>
    <w:rsid w:val="008217AE"/>
    <w:rsid w:val="00825637"/>
    <w:rsid w:val="0083042D"/>
    <w:rsid w:val="00833CD1"/>
    <w:rsid w:val="00834A75"/>
    <w:rsid w:val="008355F0"/>
    <w:rsid w:val="0086346F"/>
    <w:rsid w:val="008675EA"/>
    <w:rsid w:val="00872E89"/>
    <w:rsid w:val="00873EF4"/>
    <w:rsid w:val="00874206"/>
    <w:rsid w:val="008750BA"/>
    <w:rsid w:val="008A389E"/>
    <w:rsid w:val="008B0D95"/>
    <w:rsid w:val="008B4FCC"/>
    <w:rsid w:val="008B53DE"/>
    <w:rsid w:val="008B57B3"/>
    <w:rsid w:val="008C6FDC"/>
    <w:rsid w:val="008D056B"/>
    <w:rsid w:val="008D1C7F"/>
    <w:rsid w:val="008D21F4"/>
    <w:rsid w:val="008E15C8"/>
    <w:rsid w:val="008F4D0A"/>
    <w:rsid w:val="009077FC"/>
    <w:rsid w:val="00921C34"/>
    <w:rsid w:val="00927B45"/>
    <w:rsid w:val="00930168"/>
    <w:rsid w:val="009304B4"/>
    <w:rsid w:val="00931459"/>
    <w:rsid w:val="009332DA"/>
    <w:rsid w:val="00942700"/>
    <w:rsid w:val="0095431E"/>
    <w:rsid w:val="00954F44"/>
    <w:rsid w:val="00956994"/>
    <w:rsid w:val="0095706B"/>
    <w:rsid w:val="009610CD"/>
    <w:rsid w:val="00961578"/>
    <w:rsid w:val="00962802"/>
    <w:rsid w:val="00970269"/>
    <w:rsid w:val="009711AB"/>
    <w:rsid w:val="00974E2E"/>
    <w:rsid w:val="0097726E"/>
    <w:rsid w:val="009777C3"/>
    <w:rsid w:val="009A225E"/>
    <w:rsid w:val="009A2CC9"/>
    <w:rsid w:val="009A6336"/>
    <w:rsid w:val="009B25A9"/>
    <w:rsid w:val="009B285A"/>
    <w:rsid w:val="009C2585"/>
    <w:rsid w:val="009C2738"/>
    <w:rsid w:val="009C5B5E"/>
    <w:rsid w:val="009D19A0"/>
    <w:rsid w:val="009D1D03"/>
    <w:rsid w:val="009D6419"/>
    <w:rsid w:val="009E6A4B"/>
    <w:rsid w:val="009F3F0F"/>
    <w:rsid w:val="009F404A"/>
    <w:rsid w:val="009F5A1E"/>
    <w:rsid w:val="009F7168"/>
    <w:rsid w:val="00A01C54"/>
    <w:rsid w:val="00A06BCD"/>
    <w:rsid w:val="00A101B6"/>
    <w:rsid w:val="00A124F5"/>
    <w:rsid w:val="00A227CD"/>
    <w:rsid w:val="00A27374"/>
    <w:rsid w:val="00A3569E"/>
    <w:rsid w:val="00A379F6"/>
    <w:rsid w:val="00A40163"/>
    <w:rsid w:val="00A439D6"/>
    <w:rsid w:val="00A454C4"/>
    <w:rsid w:val="00A47DB6"/>
    <w:rsid w:val="00A55945"/>
    <w:rsid w:val="00A5715E"/>
    <w:rsid w:val="00A861D6"/>
    <w:rsid w:val="00A922EE"/>
    <w:rsid w:val="00AA0DEF"/>
    <w:rsid w:val="00AA1117"/>
    <w:rsid w:val="00AB00A6"/>
    <w:rsid w:val="00AB174A"/>
    <w:rsid w:val="00AB2CC5"/>
    <w:rsid w:val="00AC5E8D"/>
    <w:rsid w:val="00AD1F0F"/>
    <w:rsid w:val="00AD56B7"/>
    <w:rsid w:val="00AE1EAE"/>
    <w:rsid w:val="00AE7FC5"/>
    <w:rsid w:val="00AF0994"/>
    <w:rsid w:val="00AF60C3"/>
    <w:rsid w:val="00AF66BE"/>
    <w:rsid w:val="00B013A3"/>
    <w:rsid w:val="00B106B3"/>
    <w:rsid w:val="00B275FF"/>
    <w:rsid w:val="00B4580A"/>
    <w:rsid w:val="00B60915"/>
    <w:rsid w:val="00B618E8"/>
    <w:rsid w:val="00B63CB9"/>
    <w:rsid w:val="00B67A55"/>
    <w:rsid w:val="00B75320"/>
    <w:rsid w:val="00B76B27"/>
    <w:rsid w:val="00B81C97"/>
    <w:rsid w:val="00B957A9"/>
    <w:rsid w:val="00B97DF7"/>
    <w:rsid w:val="00BA467E"/>
    <w:rsid w:val="00BB6168"/>
    <w:rsid w:val="00BC0DB5"/>
    <w:rsid w:val="00BE1DC0"/>
    <w:rsid w:val="00BF5D34"/>
    <w:rsid w:val="00C02280"/>
    <w:rsid w:val="00C02FB0"/>
    <w:rsid w:val="00C06F0B"/>
    <w:rsid w:val="00C07717"/>
    <w:rsid w:val="00C103D4"/>
    <w:rsid w:val="00C135C2"/>
    <w:rsid w:val="00C3406C"/>
    <w:rsid w:val="00C43EF0"/>
    <w:rsid w:val="00C5372D"/>
    <w:rsid w:val="00C8750B"/>
    <w:rsid w:val="00C90AA2"/>
    <w:rsid w:val="00C90BCE"/>
    <w:rsid w:val="00C93705"/>
    <w:rsid w:val="00C93DF9"/>
    <w:rsid w:val="00C96CBF"/>
    <w:rsid w:val="00CA5D22"/>
    <w:rsid w:val="00CA7DEE"/>
    <w:rsid w:val="00CB50AF"/>
    <w:rsid w:val="00CC7A55"/>
    <w:rsid w:val="00CE193D"/>
    <w:rsid w:val="00CE6FA1"/>
    <w:rsid w:val="00CF1DF5"/>
    <w:rsid w:val="00D01990"/>
    <w:rsid w:val="00D04C37"/>
    <w:rsid w:val="00D10E56"/>
    <w:rsid w:val="00D21220"/>
    <w:rsid w:val="00D3038A"/>
    <w:rsid w:val="00D32CCD"/>
    <w:rsid w:val="00D37810"/>
    <w:rsid w:val="00D37887"/>
    <w:rsid w:val="00D44F84"/>
    <w:rsid w:val="00D55DEB"/>
    <w:rsid w:val="00D6049A"/>
    <w:rsid w:val="00D62849"/>
    <w:rsid w:val="00D62E5D"/>
    <w:rsid w:val="00D73482"/>
    <w:rsid w:val="00D96FAA"/>
    <w:rsid w:val="00D97068"/>
    <w:rsid w:val="00DA2D5B"/>
    <w:rsid w:val="00DA3D79"/>
    <w:rsid w:val="00DA7BB5"/>
    <w:rsid w:val="00DB5D06"/>
    <w:rsid w:val="00DC13CE"/>
    <w:rsid w:val="00DC2CD9"/>
    <w:rsid w:val="00DD0AF9"/>
    <w:rsid w:val="00DD1776"/>
    <w:rsid w:val="00DD6FF2"/>
    <w:rsid w:val="00DE2AD5"/>
    <w:rsid w:val="00DF0FD4"/>
    <w:rsid w:val="00DF6F64"/>
    <w:rsid w:val="00E16301"/>
    <w:rsid w:val="00E3007D"/>
    <w:rsid w:val="00E44026"/>
    <w:rsid w:val="00E508C1"/>
    <w:rsid w:val="00E5649B"/>
    <w:rsid w:val="00E6580F"/>
    <w:rsid w:val="00E8071F"/>
    <w:rsid w:val="00E906B2"/>
    <w:rsid w:val="00E92DF0"/>
    <w:rsid w:val="00E94DCB"/>
    <w:rsid w:val="00EB6763"/>
    <w:rsid w:val="00EB72D5"/>
    <w:rsid w:val="00EB76F3"/>
    <w:rsid w:val="00EC3909"/>
    <w:rsid w:val="00EC5EBB"/>
    <w:rsid w:val="00EC7912"/>
    <w:rsid w:val="00ED19A5"/>
    <w:rsid w:val="00ED6A6D"/>
    <w:rsid w:val="00EE39FB"/>
    <w:rsid w:val="00EE675B"/>
    <w:rsid w:val="00EE71A5"/>
    <w:rsid w:val="00F101BF"/>
    <w:rsid w:val="00F11482"/>
    <w:rsid w:val="00F248C1"/>
    <w:rsid w:val="00F24E6A"/>
    <w:rsid w:val="00F24F79"/>
    <w:rsid w:val="00F411B6"/>
    <w:rsid w:val="00F413F8"/>
    <w:rsid w:val="00F42EEA"/>
    <w:rsid w:val="00F47FB6"/>
    <w:rsid w:val="00F52082"/>
    <w:rsid w:val="00F5424C"/>
    <w:rsid w:val="00F618CC"/>
    <w:rsid w:val="00F643ED"/>
    <w:rsid w:val="00F648D7"/>
    <w:rsid w:val="00F653DC"/>
    <w:rsid w:val="00F679D6"/>
    <w:rsid w:val="00F71AFF"/>
    <w:rsid w:val="00F7409F"/>
    <w:rsid w:val="00F83290"/>
    <w:rsid w:val="00F8400A"/>
    <w:rsid w:val="00F85D71"/>
    <w:rsid w:val="00FB413F"/>
    <w:rsid w:val="00FC4426"/>
    <w:rsid w:val="00FC5874"/>
    <w:rsid w:val="00FD495C"/>
    <w:rsid w:val="00FF4716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AB7F0E"/>
  <w15:docId w15:val="{4A6111DD-DA50-4EE4-8A5D-8E971571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link w:val="Ttulo2Car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931459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931459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rsid w:val="0093145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3145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31459"/>
  </w:style>
  <w:style w:type="paragraph" w:customStyle="1" w:styleId="comandoseinstrucciones">
    <w:name w:val="comandos e instrucciones"/>
    <w:link w:val="comandoseinstruccionesCarCar"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ind w:left="0"/>
    </w:p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  <w:ind w:left="1562"/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Mapadeldocumento">
    <w:name w:val="Document Map"/>
    <w:basedOn w:val="Normal"/>
    <w:link w:val="MapadeldocumentoCar"/>
    <w:rsid w:val="00D32CC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D32CC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0B3572"/>
    <w:rPr>
      <w:rFonts w:ascii="Arial" w:hAnsi="Arial" w:cs="Arial"/>
      <w:color w:val="000080"/>
      <w:sz w:val="32"/>
      <w:szCs w:val="36"/>
    </w:rPr>
  </w:style>
  <w:style w:type="table" w:styleId="Tablaconcuadrcula">
    <w:name w:val="Table Grid"/>
    <w:basedOn w:val="Tablanormal"/>
    <w:rsid w:val="000B3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Fuentedeprrafopredeter"/>
    <w:rsid w:val="0055313C"/>
  </w:style>
  <w:style w:type="paragraph" w:styleId="Textodeglobo">
    <w:name w:val="Balloon Text"/>
    <w:basedOn w:val="Normal"/>
    <w:link w:val="TextodegloboCar"/>
    <w:rsid w:val="00110DD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10D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ibujo_de_Microsoft_Visio1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Dibujo_de_Microsoft_Visio.vsdx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ts\AppData\Roaming\Microsoft\Template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5054B-D687-4B51-9AA4-77E9B1DAA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0</TotalTime>
  <Pages>1</Pages>
  <Words>860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>RUP</Company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DANIELTS</dc:creator>
  <cp:lastModifiedBy>Daniel Touceda Santorio</cp:lastModifiedBy>
  <cp:revision>2</cp:revision>
  <cp:lastPrinted>2021-11-09T13:18:00Z</cp:lastPrinted>
  <dcterms:created xsi:type="dcterms:W3CDTF">2023-10-23T07:55:00Z</dcterms:created>
  <dcterms:modified xsi:type="dcterms:W3CDTF">2023-10-23T07:55:00Z</dcterms:modified>
</cp:coreProperties>
</file>