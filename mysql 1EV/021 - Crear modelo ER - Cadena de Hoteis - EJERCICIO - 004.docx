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ED1" w14:textId="77777777" w:rsidR="00D62849" w:rsidRPr="00B65B36" w:rsidRDefault="00D62849" w:rsidP="00703252">
      <w:pPr>
        <w:pStyle w:val="Lista0b"/>
        <w:rPr>
          <w:lang w:val="gl-ES"/>
        </w:rPr>
      </w:pPr>
      <w:r w:rsidRPr="00B65B36">
        <w:rPr>
          <w:lang w:val="gl-ES"/>
        </w:rPr>
        <w:t>Índice:</w:t>
      </w:r>
    </w:p>
    <w:p w14:paraId="4A5E7FCA" w14:textId="77777777" w:rsidR="00AF3CF9" w:rsidRPr="00B65B36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gl-ES"/>
        </w:rPr>
      </w:pPr>
      <w:r w:rsidRPr="00B65B36">
        <w:rPr>
          <w:lang w:val="gl-ES"/>
        </w:rPr>
        <w:fldChar w:fldCharType="begin"/>
      </w:r>
      <w:r w:rsidR="004358FF" w:rsidRPr="00B65B36">
        <w:rPr>
          <w:lang w:val="gl-ES"/>
        </w:rPr>
        <w:instrText xml:space="preserve"> TOC \o \h \z \u </w:instrText>
      </w:r>
      <w:r w:rsidRPr="00B65B36">
        <w:rPr>
          <w:lang w:val="gl-ES"/>
        </w:rPr>
        <w:fldChar w:fldCharType="separate"/>
      </w:r>
      <w:hyperlink w:anchor="_Toc86393069" w:history="1">
        <w:r w:rsidR="00AF3CF9" w:rsidRPr="00B65B36">
          <w:rPr>
            <w:rStyle w:val="Hipervnculo"/>
            <w:noProof/>
            <w:lang w:val="gl-ES"/>
          </w:rPr>
          <w:t>1.</w:t>
        </w:r>
        <w:r w:rsidR="00AF3CF9" w:rsidRPr="00B65B36">
          <w:rPr>
            <w:rFonts w:asciiTheme="minorHAnsi" w:eastAsiaTheme="minorEastAsia" w:hAnsiTheme="minorHAnsi" w:cstheme="minorBidi"/>
            <w:noProof/>
            <w:sz w:val="22"/>
            <w:szCs w:val="22"/>
            <w:lang w:val="gl-ES"/>
          </w:rPr>
          <w:tab/>
        </w:r>
        <w:r w:rsidR="00AF3CF9" w:rsidRPr="00B65B36">
          <w:rPr>
            <w:rStyle w:val="Hipervnculo"/>
            <w:noProof/>
            <w:lang w:val="gl-ES"/>
          </w:rPr>
          <w:t>Crear modelo ER – Cadea de hoteis</w:t>
        </w:r>
        <w:r w:rsidR="00AF3CF9" w:rsidRPr="00B65B36">
          <w:rPr>
            <w:noProof/>
            <w:webHidden/>
            <w:lang w:val="gl-ES"/>
          </w:rPr>
          <w:tab/>
        </w:r>
        <w:r w:rsidR="00AF3CF9" w:rsidRPr="00B65B36">
          <w:rPr>
            <w:noProof/>
            <w:webHidden/>
            <w:lang w:val="gl-ES"/>
          </w:rPr>
          <w:fldChar w:fldCharType="begin"/>
        </w:r>
        <w:r w:rsidR="00AF3CF9" w:rsidRPr="00B65B36">
          <w:rPr>
            <w:noProof/>
            <w:webHidden/>
            <w:lang w:val="gl-ES"/>
          </w:rPr>
          <w:instrText xml:space="preserve"> PAGEREF _Toc86393069 \h </w:instrText>
        </w:r>
        <w:r w:rsidR="00AF3CF9" w:rsidRPr="00B65B36">
          <w:rPr>
            <w:noProof/>
            <w:webHidden/>
            <w:lang w:val="gl-ES"/>
          </w:rPr>
        </w:r>
        <w:r w:rsidR="00AF3CF9" w:rsidRPr="00B65B36">
          <w:rPr>
            <w:noProof/>
            <w:webHidden/>
            <w:lang w:val="gl-ES"/>
          </w:rPr>
          <w:fldChar w:fldCharType="separate"/>
        </w:r>
        <w:r w:rsidR="004F76FE" w:rsidRPr="00B65B36">
          <w:rPr>
            <w:noProof/>
            <w:webHidden/>
            <w:lang w:val="gl-ES"/>
          </w:rPr>
          <w:t>1</w:t>
        </w:r>
        <w:r w:rsidR="00AF3CF9" w:rsidRPr="00B65B36">
          <w:rPr>
            <w:noProof/>
            <w:webHidden/>
            <w:lang w:val="gl-ES"/>
          </w:rPr>
          <w:fldChar w:fldCharType="end"/>
        </w:r>
      </w:hyperlink>
    </w:p>
    <w:p w14:paraId="26593423" w14:textId="77777777" w:rsidR="00AF3CF9" w:rsidRPr="00B65B36" w:rsidRDefault="00000000">
      <w:pPr>
        <w:pStyle w:val="TDC2"/>
        <w:tabs>
          <w:tab w:val="left" w:pos="880"/>
          <w:tab w:val="right" w:leader="dot" w:pos="9628"/>
        </w:tabs>
        <w:rPr>
          <w:noProof/>
          <w:lang w:val="gl-ES"/>
        </w:rPr>
      </w:pPr>
      <w:hyperlink w:anchor="_Toc86393070" w:history="1">
        <w:r w:rsidR="00AF3CF9" w:rsidRPr="00B65B36">
          <w:rPr>
            <w:rStyle w:val="Hipervnculo"/>
            <w:b/>
            <w:noProof/>
            <w:lang w:val="gl-ES"/>
          </w:rPr>
          <w:t>1.1</w:t>
        </w:r>
        <w:r w:rsidR="00AF3CF9" w:rsidRPr="00B65B36">
          <w:rPr>
            <w:noProof/>
            <w:lang w:val="gl-ES"/>
          </w:rPr>
          <w:tab/>
        </w:r>
        <w:r w:rsidR="00AF3CF9" w:rsidRPr="00B65B36">
          <w:rPr>
            <w:rStyle w:val="Hipervnculo"/>
            <w:noProof/>
            <w:lang w:val="gl-ES"/>
          </w:rPr>
          <w:t>Solución 1</w:t>
        </w:r>
        <w:r w:rsidR="00AF3CF9" w:rsidRPr="00B65B36">
          <w:rPr>
            <w:noProof/>
            <w:webHidden/>
            <w:lang w:val="gl-ES"/>
          </w:rPr>
          <w:tab/>
        </w:r>
        <w:r w:rsidR="00AF3CF9" w:rsidRPr="00B65B36">
          <w:rPr>
            <w:noProof/>
            <w:webHidden/>
            <w:lang w:val="gl-ES"/>
          </w:rPr>
          <w:fldChar w:fldCharType="begin"/>
        </w:r>
        <w:r w:rsidR="00AF3CF9" w:rsidRPr="00B65B36">
          <w:rPr>
            <w:noProof/>
            <w:webHidden/>
            <w:lang w:val="gl-ES"/>
          </w:rPr>
          <w:instrText xml:space="preserve"> PAGEREF _Toc86393070 \h </w:instrText>
        </w:r>
        <w:r w:rsidR="00AF3CF9" w:rsidRPr="00B65B36">
          <w:rPr>
            <w:noProof/>
            <w:webHidden/>
            <w:lang w:val="gl-ES"/>
          </w:rPr>
        </w:r>
        <w:r w:rsidR="00AF3CF9" w:rsidRPr="00B65B36">
          <w:rPr>
            <w:noProof/>
            <w:webHidden/>
            <w:lang w:val="gl-ES"/>
          </w:rPr>
          <w:fldChar w:fldCharType="separate"/>
        </w:r>
        <w:r w:rsidR="004F76FE" w:rsidRPr="00B65B36">
          <w:rPr>
            <w:noProof/>
            <w:webHidden/>
            <w:lang w:val="gl-ES"/>
          </w:rPr>
          <w:t>1</w:t>
        </w:r>
        <w:r w:rsidR="00AF3CF9" w:rsidRPr="00B65B36">
          <w:rPr>
            <w:noProof/>
            <w:webHidden/>
            <w:lang w:val="gl-ES"/>
          </w:rPr>
          <w:fldChar w:fldCharType="end"/>
        </w:r>
      </w:hyperlink>
    </w:p>
    <w:p w14:paraId="4731EEB1" w14:textId="77777777" w:rsidR="00AF3CF9" w:rsidRPr="00B65B36" w:rsidRDefault="00000000">
      <w:pPr>
        <w:pStyle w:val="TDC2"/>
        <w:tabs>
          <w:tab w:val="left" w:pos="880"/>
          <w:tab w:val="right" w:leader="dot" w:pos="9628"/>
        </w:tabs>
        <w:rPr>
          <w:noProof/>
          <w:lang w:val="gl-ES"/>
        </w:rPr>
      </w:pPr>
      <w:hyperlink w:anchor="_Toc86393071" w:history="1">
        <w:r w:rsidR="00AF3CF9" w:rsidRPr="00B65B36">
          <w:rPr>
            <w:rStyle w:val="Hipervnculo"/>
            <w:b/>
            <w:noProof/>
            <w:lang w:val="gl-ES"/>
          </w:rPr>
          <w:t>1.2</w:t>
        </w:r>
        <w:r w:rsidR="00AF3CF9" w:rsidRPr="00B65B36">
          <w:rPr>
            <w:noProof/>
            <w:lang w:val="gl-ES"/>
          </w:rPr>
          <w:tab/>
        </w:r>
        <w:r w:rsidR="00AF3CF9" w:rsidRPr="00B65B36">
          <w:rPr>
            <w:rStyle w:val="Hipervnculo"/>
            <w:noProof/>
            <w:lang w:val="gl-ES"/>
          </w:rPr>
          <w:t>Solución 2 (considera Habitación como entidad débil respecto a Hotel)</w:t>
        </w:r>
        <w:r w:rsidR="00AF3CF9" w:rsidRPr="00B65B36">
          <w:rPr>
            <w:noProof/>
            <w:webHidden/>
            <w:lang w:val="gl-ES"/>
          </w:rPr>
          <w:tab/>
        </w:r>
        <w:r w:rsidR="00AF3CF9" w:rsidRPr="00B65B36">
          <w:rPr>
            <w:noProof/>
            <w:webHidden/>
            <w:lang w:val="gl-ES"/>
          </w:rPr>
          <w:fldChar w:fldCharType="begin"/>
        </w:r>
        <w:r w:rsidR="00AF3CF9" w:rsidRPr="00B65B36">
          <w:rPr>
            <w:noProof/>
            <w:webHidden/>
            <w:lang w:val="gl-ES"/>
          </w:rPr>
          <w:instrText xml:space="preserve"> PAGEREF _Toc86393071 \h </w:instrText>
        </w:r>
        <w:r w:rsidR="00AF3CF9" w:rsidRPr="00B65B36">
          <w:rPr>
            <w:noProof/>
            <w:webHidden/>
            <w:lang w:val="gl-ES"/>
          </w:rPr>
        </w:r>
        <w:r w:rsidR="00AF3CF9" w:rsidRPr="00B65B36">
          <w:rPr>
            <w:noProof/>
            <w:webHidden/>
            <w:lang w:val="gl-ES"/>
          </w:rPr>
          <w:fldChar w:fldCharType="separate"/>
        </w:r>
        <w:r w:rsidR="004F76FE" w:rsidRPr="00B65B36">
          <w:rPr>
            <w:noProof/>
            <w:webHidden/>
            <w:lang w:val="gl-ES"/>
          </w:rPr>
          <w:t>3</w:t>
        </w:r>
        <w:r w:rsidR="00AF3CF9" w:rsidRPr="00B65B36">
          <w:rPr>
            <w:noProof/>
            <w:webHidden/>
            <w:lang w:val="gl-ES"/>
          </w:rPr>
          <w:fldChar w:fldCharType="end"/>
        </w:r>
      </w:hyperlink>
    </w:p>
    <w:p w14:paraId="619EDD2E" w14:textId="77777777" w:rsidR="00B013A3" w:rsidRPr="00B65B36" w:rsidRDefault="0078071A" w:rsidP="00A47DB6">
      <w:pPr>
        <w:rPr>
          <w:lang w:val="gl-ES"/>
        </w:rPr>
      </w:pPr>
      <w:r w:rsidRPr="00B65B36">
        <w:rPr>
          <w:b/>
          <w:bCs/>
          <w:noProof/>
          <w:lang w:val="gl-ES"/>
        </w:rPr>
        <w:fldChar w:fldCharType="end"/>
      </w:r>
    </w:p>
    <w:p w14:paraId="26982898" w14:textId="77777777" w:rsidR="0086346F" w:rsidRPr="00B65B36" w:rsidRDefault="0086346F" w:rsidP="00A47DB6">
      <w:pPr>
        <w:rPr>
          <w:lang w:val="gl-ES"/>
        </w:rPr>
      </w:pPr>
    </w:p>
    <w:p w14:paraId="365A24DD" w14:textId="77777777" w:rsidR="000B3572" w:rsidRPr="00B65B36" w:rsidRDefault="00E3007D" w:rsidP="00E3007D">
      <w:pPr>
        <w:pStyle w:val="Ttulo1"/>
        <w:rPr>
          <w:lang w:val="gl-ES"/>
        </w:rPr>
      </w:pPr>
      <w:bookmarkStart w:id="0" w:name="_Toc86393069"/>
      <w:r w:rsidRPr="00B65B36">
        <w:rPr>
          <w:lang w:val="gl-ES"/>
        </w:rPr>
        <w:t xml:space="preserve">Crear modelo ER </w:t>
      </w:r>
      <w:r w:rsidR="004F1259" w:rsidRPr="00B65B36">
        <w:rPr>
          <w:lang w:val="gl-ES"/>
        </w:rPr>
        <w:t>–</w:t>
      </w:r>
      <w:r w:rsidRPr="00B65B36">
        <w:rPr>
          <w:lang w:val="gl-ES"/>
        </w:rPr>
        <w:t xml:space="preserve"> </w:t>
      </w:r>
      <w:r w:rsidR="004F1259" w:rsidRPr="00B65B36">
        <w:rPr>
          <w:lang w:val="gl-ES"/>
        </w:rPr>
        <w:t>Cadea de hoteis</w:t>
      </w:r>
      <w:bookmarkEnd w:id="0"/>
    </w:p>
    <w:p w14:paraId="3B44FD5D" w14:textId="4CD3F76C" w:rsidR="00E3007D" w:rsidRPr="00B65B36" w:rsidRDefault="00E3007D" w:rsidP="00E3007D">
      <w:pPr>
        <w:rPr>
          <w:lang w:val="gl-ES"/>
        </w:rPr>
      </w:pPr>
      <w:r w:rsidRPr="00B65B36">
        <w:rPr>
          <w:lang w:val="gl-ES"/>
        </w:rPr>
        <w:t xml:space="preserve">Para </w:t>
      </w:r>
      <w:r w:rsidR="002552DF" w:rsidRPr="00B65B36">
        <w:rPr>
          <w:lang w:val="gl-ES"/>
        </w:rPr>
        <w:t>o</w:t>
      </w:r>
      <w:r w:rsidRPr="00B65B36">
        <w:rPr>
          <w:lang w:val="gl-ES"/>
        </w:rPr>
        <w:t xml:space="preserve"> s</w:t>
      </w:r>
      <w:r w:rsidR="00510F24" w:rsidRPr="00B65B36">
        <w:rPr>
          <w:lang w:val="gl-ES"/>
        </w:rPr>
        <w:t>e</w:t>
      </w:r>
      <w:r w:rsidRPr="00B65B36">
        <w:rPr>
          <w:lang w:val="gl-ES"/>
        </w:rPr>
        <w:t>guinte caso:</w:t>
      </w:r>
    </w:p>
    <w:p w14:paraId="60B8B2C6" w14:textId="77777777" w:rsidR="00E3007D" w:rsidRPr="00B65B36" w:rsidRDefault="00E3007D" w:rsidP="00E3007D">
      <w:pPr>
        <w:rPr>
          <w:lang w:val="gl-ES"/>
        </w:rPr>
      </w:pPr>
    </w:p>
    <w:p w14:paraId="28AF358A" w14:textId="1E8D3006" w:rsidR="0083178F" w:rsidRPr="00B65B36" w:rsidRDefault="004F1259" w:rsidP="00612342">
      <w:pPr>
        <w:pStyle w:val="Lista2"/>
        <w:rPr>
          <w:lang w:val="gl-ES"/>
        </w:rPr>
      </w:pPr>
      <w:r w:rsidRPr="00B65B36">
        <w:rPr>
          <w:lang w:val="gl-ES"/>
        </w:rPr>
        <w:t xml:space="preserve">Unha </w:t>
      </w:r>
      <w:r w:rsidRPr="00B65B36">
        <w:rPr>
          <w:u w:val="single"/>
          <w:lang w:val="gl-ES"/>
        </w:rPr>
        <w:t>cadea de hoteis</w:t>
      </w:r>
      <w:r w:rsidRPr="00B65B36">
        <w:rPr>
          <w:lang w:val="gl-ES"/>
        </w:rPr>
        <w:t xml:space="preserve"> </w:t>
      </w:r>
      <w:r w:rsidR="0083178F" w:rsidRPr="00B65B36">
        <w:rPr>
          <w:lang w:val="gl-ES"/>
        </w:rPr>
        <w:t xml:space="preserve">dispón de varios hoteis e </w:t>
      </w:r>
      <w:r w:rsidRPr="00B65B36">
        <w:rPr>
          <w:lang w:val="gl-ES"/>
        </w:rPr>
        <w:t xml:space="preserve">desexa coñecer </w:t>
      </w:r>
      <w:r w:rsidR="006463AD" w:rsidRPr="00B65B36">
        <w:rPr>
          <w:lang w:val="gl-ES"/>
        </w:rPr>
        <w:t>a</w:t>
      </w:r>
      <w:r w:rsidRPr="00B65B36">
        <w:rPr>
          <w:lang w:val="gl-ES"/>
        </w:rPr>
        <w:t xml:space="preserve"> ocupación das súas habitacións,</w:t>
      </w:r>
      <w:r w:rsidR="0050103C" w:rsidRPr="00B65B36">
        <w:rPr>
          <w:lang w:val="gl-ES"/>
        </w:rPr>
        <w:t xml:space="preserve"> neste momento e máis no pasado</w:t>
      </w:r>
      <w:r w:rsidR="00510F24" w:rsidRPr="00B65B36">
        <w:rPr>
          <w:lang w:val="gl-ES"/>
        </w:rPr>
        <w:t xml:space="preserve"> (gárdase información histórica)</w:t>
      </w:r>
      <w:r w:rsidR="0050103C" w:rsidRPr="00B65B36">
        <w:rPr>
          <w:lang w:val="gl-ES"/>
        </w:rPr>
        <w:t>.</w:t>
      </w:r>
    </w:p>
    <w:p w14:paraId="64A5C047" w14:textId="784CD37B" w:rsidR="004F1259" w:rsidRPr="00B65B36" w:rsidRDefault="0083178F" w:rsidP="00612342">
      <w:pPr>
        <w:pStyle w:val="Lista2"/>
        <w:rPr>
          <w:lang w:val="gl-ES"/>
        </w:rPr>
      </w:pPr>
      <w:r w:rsidRPr="00B65B36">
        <w:rPr>
          <w:lang w:val="gl-ES"/>
        </w:rPr>
        <w:t>I</w:t>
      </w:r>
      <w:r w:rsidR="004F1259" w:rsidRPr="00B65B36">
        <w:rPr>
          <w:lang w:val="gl-ES"/>
        </w:rPr>
        <w:t xml:space="preserve">nteresa coñecer a data de </w:t>
      </w:r>
      <w:r w:rsidR="004B1DF7" w:rsidRPr="00B65B36">
        <w:rPr>
          <w:lang w:val="gl-ES"/>
        </w:rPr>
        <w:t>entrada</w:t>
      </w:r>
      <w:r w:rsidR="004F1259" w:rsidRPr="00B65B36">
        <w:rPr>
          <w:lang w:val="gl-ES"/>
        </w:rPr>
        <w:t xml:space="preserve"> e saída de cada cliente nas habitacións que </w:t>
      </w:r>
      <w:r w:rsidR="00534501" w:rsidRPr="00B65B36">
        <w:rPr>
          <w:lang w:val="gl-ES"/>
        </w:rPr>
        <w:t>ocupa</w:t>
      </w:r>
      <w:r w:rsidR="004F1259" w:rsidRPr="00B65B36">
        <w:rPr>
          <w:lang w:val="gl-ES"/>
        </w:rPr>
        <w:t xml:space="preserve">. </w:t>
      </w:r>
      <w:r w:rsidR="004F1259" w:rsidRPr="00B65B36">
        <w:rPr>
          <w:u w:val="single"/>
          <w:lang w:val="gl-ES"/>
        </w:rPr>
        <w:t>G</w:t>
      </w:r>
      <w:r w:rsidR="00B65B36" w:rsidRPr="00B65B36">
        <w:rPr>
          <w:u w:val="single"/>
          <w:lang w:val="gl-ES"/>
        </w:rPr>
        <w:t>á</w:t>
      </w:r>
      <w:r w:rsidR="004F1259" w:rsidRPr="00B65B36">
        <w:rPr>
          <w:u w:val="single"/>
          <w:lang w:val="gl-ES"/>
        </w:rPr>
        <w:t>rdase información histórica.</w:t>
      </w:r>
    </w:p>
    <w:p w14:paraId="45CE5921" w14:textId="2B84A03F" w:rsidR="0083178F" w:rsidRPr="00B65B36" w:rsidRDefault="0083178F" w:rsidP="00612342">
      <w:pPr>
        <w:pStyle w:val="Lista2"/>
        <w:rPr>
          <w:lang w:val="gl-ES"/>
        </w:rPr>
      </w:pPr>
      <w:r w:rsidRPr="00B65B36">
        <w:rPr>
          <w:lang w:val="gl-ES"/>
        </w:rPr>
        <w:t xml:space="preserve">De cada cliente gárdase esta información: DNI, </w:t>
      </w:r>
      <w:proofErr w:type="spellStart"/>
      <w:r w:rsidRPr="00B65B36">
        <w:rPr>
          <w:lang w:val="gl-ES"/>
        </w:rPr>
        <w:t>telf</w:t>
      </w:r>
      <w:proofErr w:type="spellEnd"/>
      <w:r w:rsidRPr="00B65B36">
        <w:rPr>
          <w:lang w:val="gl-ES"/>
        </w:rPr>
        <w:t>, nome, apelidos</w:t>
      </w:r>
      <w:r w:rsidR="00022054" w:rsidRPr="00B65B36">
        <w:rPr>
          <w:lang w:val="gl-ES"/>
        </w:rPr>
        <w:t xml:space="preserve">, </w:t>
      </w:r>
      <w:proofErr w:type="spellStart"/>
      <w:r w:rsidR="00022054" w:rsidRPr="00B65B36">
        <w:rPr>
          <w:lang w:val="gl-ES"/>
        </w:rPr>
        <w:t>email</w:t>
      </w:r>
      <w:proofErr w:type="spellEnd"/>
      <w:r w:rsidR="00022054" w:rsidRPr="00B65B36">
        <w:rPr>
          <w:lang w:val="gl-ES"/>
        </w:rPr>
        <w:t xml:space="preserve"> (opcional)</w:t>
      </w:r>
      <w:r w:rsidRPr="00B65B36">
        <w:rPr>
          <w:lang w:val="gl-ES"/>
        </w:rPr>
        <w:t>.</w:t>
      </w:r>
    </w:p>
    <w:p w14:paraId="183E3210" w14:textId="77777777" w:rsidR="0083178F" w:rsidRPr="00B65B36" w:rsidRDefault="0083178F" w:rsidP="00612342">
      <w:pPr>
        <w:pStyle w:val="Lista2"/>
        <w:rPr>
          <w:lang w:val="gl-ES"/>
        </w:rPr>
      </w:pPr>
      <w:r w:rsidRPr="00B65B36">
        <w:rPr>
          <w:lang w:val="gl-ES"/>
        </w:rPr>
        <w:t>De cada hotel gárdase: CIF, nome, categoría (número de 1 a 5)</w:t>
      </w:r>
    </w:p>
    <w:p w14:paraId="251358F2" w14:textId="77777777" w:rsidR="0083178F" w:rsidRPr="00B65B36" w:rsidRDefault="0083178F" w:rsidP="00612342">
      <w:pPr>
        <w:pStyle w:val="Lista2"/>
        <w:rPr>
          <w:lang w:val="gl-ES"/>
        </w:rPr>
      </w:pPr>
      <w:r w:rsidRPr="00B65B36">
        <w:rPr>
          <w:lang w:val="gl-ES"/>
        </w:rPr>
        <w:t xml:space="preserve">De cada habitación gárdase: </w:t>
      </w:r>
      <w:proofErr w:type="spellStart"/>
      <w:r w:rsidRPr="00B65B36">
        <w:rPr>
          <w:lang w:val="gl-ES"/>
        </w:rPr>
        <w:t>id_habiación</w:t>
      </w:r>
      <w:proofErr w:type="spellEnd"/>
      <w:r w:rsidRPr="00B65B36">
        <w:rPr>
          <w:lang w:val="gl-ES"/>
        </w:rPr>
        <w:t xml:space="preserve"> (</w:t>
      </w:r>
      <w:proofErr w:type="spellStart"/>
      <w:r w:rsidRPr="00B65B36">
        <w:rPr>
          <w:lang w:val="gl-ES"/>
        </w:rPr>
        <w:t>autonumérico</w:t>
      </w:r>
      <w:proofErr w:type="spellEnd"/>
      <w:r w:rsidRPr="00B65B36">
        <w:rPr>
          <w:lang w:val="gl-ES"/>
        </w:rPr>
        <w:t>), número de camas, se é ou non unha habitación exterior.</w:t>
      </w:r>
    </w:p>
    <w:p w14:paraId="7247FA2D" w14:textId="77777777" w:rsidR="004F1259" w:rsidRPr="00B65B36" w:rsidRDefault="004F1259" w:rsidP="00A47DB6">
      <w:pPr>
        <w:rPr>
          <w:lang w:val="gl-ES"/>
        </w:rPr>
      </w:pPr>
    </w:p>
    <w:p w14:paraId="4E558E60" w14:textId="77777777" w:rsidR="00E3007D" w:rsidRPr="00B65B36" w:rsidRDefault="00E3007D" w:rsidP="00612342">
      <w:pPr>
        <w:pStyle w:val="Lista1"/>
        <w:rPr>
          <w:lang w:val="gl-ES"/>
        </w:rPr>
      </w:pPr>
      <w:r w:rsidRPr="00B65B36">
        <w:rPr>
          <w:lang w:val="gl-ES"/>
        </w:rPr>
        <w:t xml:space="preserve">Crear </w:t>
      </w:r>
      <w:r w:rsidR="002552DF" w:rsidRPr="00B65B36">
        <w:rPr>
          <w:lang w:val="gl-ES"/>
        </w:rPr>
        <w:t>o</w:t>
      </w:r>
      <w:r w:rsidRPr="00B65B36">
        <w:rPr>
          <w:lang w:val="gl-ES"/>
        </w:rPr>
        <w:t xml:space="preserve"> modelo ER </w:t>
      </w:r>
    </w:p>
    <w:p w14:paraId="4343E6CC" w14:textId="77777777" w:rsidR="00E3007D" w:rsidRPr="00B65B36" w:rsidRDefault="00E3007D" w:rsidP="00612342">
      <w:pPr>
        <w:pStyle w:val="Lista1"/>
        <w:rPr>
          <w:lang w:val="gl-ES"/>
        </w:rPr>
      </w:pPr>
      <w:proofErr w:type="spellStart"/>
      <w:r w:rsidRPr="00B65B36">
        <w:rPr>
          <w:lang w:val="gl-ES"/>
        </w:rPr>
        <w:t>Implementar</w:t>
      </w:r>
      <w:proofErr w:type="spellEnd"/>
      <w:r w:rsidRPr="00B65B36">
        <w:rPr>
          <w:lang w:val="gl-ES"/>
        </w:rPr>
        <w:t xml:space="preserve"> a BD en </w:t>
      </w:r>
      <w:proofErr w:type="spellStart"/>
      <w:r w:rsidRPr="00B65B36">
        <w:rPr>
          <w:lang w:val="gl-ES"/>
        </w:rPr>
        <w:t>MySQL</w:t>
      </w:r>
      <w:proofErr w:type="spellEnd"/>
    </w:p>
    <w:p w14:paraId="1EF9E57F" w14:textId="77777777" w:rsidR="00E3007D" w:rsidRPr="00B65B36" w:rsidRDefault="00E3007D" w:rsidP="00612342">
      <w:pPr>
        <w:pStyle w:val="Lista1"/>
        <w:rPr>
          <w:lang w:val="gl-ES"/>
        </w:rPr>
      </w:pPr>
      <w:r w:rsidRPr="00B65B36">
        <w:rPr>
          <w:lang w:val="gl-ES"/>
        </w:rPr>
        <w:t>Introducir datos de pr</w:t>
      </w:r>
      <w:r w:rsidR="002552DF" w:rsidRPr="00B65B36">
        <w:rPr>
          <w:lang w:val="gl-ES"/>
        </w:rPr>
        <w:t>o</w:t>
      </w:r>
      <w:r w:rsidRPr="00B65B36">
        <w:rPr>
          <w:lang w:val="gl-ES"/>
        </w:rPr>
        <w:t xml:space="preserve">ba nas </w:t>
      </w:r>
      <w:proofErr w:type="spellStart"/>
      <w:r w:rsidRPr="00B65B36">
        <w:rPr>
          <w:lang w:val="gl-ES"/>
        </w:rPr>
        <w:t>tab</w:t>
      </w:r>
      <w:r w:rsidR="002552DF" w:rsidRPr="00B65B36">
        <w:rPr>
          <w:lang w:val="gl-ES"/>
        </w:rPr>
        <w:t>o</w:t>
      </w:r>
      <w:r w:rsidRPr="00B65B36">
        <w:rPr>
          <w:lang w:val="gl-ES"/>
        </w:rPr>
        <w:t>as</w:t>
      </w:r>
      <w:proofErr w:type="spellEnd"/>
      <w:r w:rsidRPr="00B65B36">
        <w:rPr>
          <w:lang w:val="gl-ES"/>
        </w:rPr>
        <w:t>.</w:t>
      </w:r>
    </w:p>
    <w:p w14:paraId="73E5F441" w14:textId="77777777" w:rsidR="00E3007D" w:rsidRDefault="00E3007D" w:rsidP="00E3007D">
      <w:pPr>
        <w:rPr>
          <w:lang w:val="gl-ES"/>
        </w:rPr>
      </w:pPr>
    </w:p>
    <w:p w14:paraId="4BA2F1AD" w14:textId="77777777" w:rsidR="00105754" w:rsidRPr="00B65B36" w:rsidRDefault="00105754" w:rsidP="004F1259">
      <w:pPr>
        <w:rPr>
          <w:lang w:val="gl-ES"/>
        </w:rPr>
      </w:pPr>
    </w:p>
    <w:sectPr w:rsidR="00105754" w:rsidRPr="00B65B36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9A39" w14:textId="77777777" w:rsidR="00474A57" w:rsidRDefault="00474A57" w:rsidP="005857BA">
      <w:r>
        <w:separator/>
      </w:r>
    </w:p>
  </w:endnote>
  <w:endnote w:type="continuationSeparator" w:id="0">
    <w:p w14:paraId="33ED2042" w14:textId="77777777" w:rsidR="00474A57" w:rsidRDefault="00474A57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EC84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6F458534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82B1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CF6F15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0C98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E962" w14:textId="77777777" w:rsidR="00474A57" w:rsidRDefault="00474A57" w:rsidP="005857BA">
      <w:r>
        <w:separator/>
      </w:r>
    </w:p>
  </w:footnote>
  <w:footnote w:type="continuationSeparator" w:id="0">
    <w:p w14:paraId="28222C10" w14:textId="77777777" w:rsidR="00474A57" w:rsidRDefault="00474A57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ED51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4F76FE">
      <w:rPr>
        <w:rFonts w:ascii="Arial" w:hAnsi="Arial"/>
        <w:b/>
        <w:noProof/>
        <w:color w:val="F79646"/>
        <w:sz w:val="20"/>
      </w:rPr>
      <w:t>021s - Crear modelo ER - Cadena de Hoteis - EJERCICIO, SOLUCION - 002.docx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4F76FE">
      <w:rPr>
        <w:rFonts w:ascii="Arial" w:hAnsi="Arial"/>
        <w:b/>
        <w:noProof/>
        <w:color w:val="F79646"/>
        <w:sz w:val="20"/>
      </w:rPr>
      <w:t xml:space="preserve">09/11/2021 1:09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CC9E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4F76FE">
      <w:rPr>
        <w:noProof/>
      </w:rPr>
      <w:t>021s - Crear modelo ER - Cadena de Hoteis - EJERCICIO, SOLUCION - 002.docx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4F76FE">
      <w:rPr>
        <w:noProof/>
      </w:rPr>
      <w:t>09/11/2021 13:09:00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830510749">
    <w:abstractNumId w:val="23"/>
  </w:num>
  <w:num w:numId="2" w16cid:durableId="1942639585">
    <w:abstractNumId w:val="16"/>
  </w:num>
  <w:num w:numId="3" w16cid:durableId="1895382756">
    <w:abstractNumId w:val="11"/>
  </w:num>
  <w:num w:numId="4" w16cid:durableId="630719225">
    <w:abstractNumId w:val="19"/>
  </w:num>
  <w:num w:numId="5" w16cid:durableId="523903370">
    <w:abstractNumId w:val="14"/>
  </w:num>
  <w:num w:numId="6" w16cid:durableId="799763835">
    <w:abstractNumId w:val="18"/>
  </w:num>
  <w:num w:numId="7" w16cid:durableId="149367054">
    <w:abstractNumId w:val="17"/>
  </w:num>
  <w:num w:numId="8" w16cid:durableId="1981569013">
    <w:abstractNumId w:val="10"/>
  </w:num>
  <w:num w:numId="9" w16cid:durableId="2062552222">
    <w:abstractNumId w:val="12"/>
  </w:num>
  <w:num w:numId="10" w16cid:durableId="327445585">
    <w:abstractNumId w:val="22"/>
  </w:num>
  <w:num w:numId="11" w16cid:durableId="1827739840">
    <w:abstractNumId w:val="21"/>
  </w:num>
  <w:num w:numId="12" w16cid:durableId="514199558">
    <w:abstractNumId w:val="20"/>
  </w:num>
  <w:num w:numId="13" w16cid:durableId="506024204">
    <w:abstractNumId w:val="13"/>
  </w:num>
  <w:num w:numId="14" w16cid:durableId="404764398">
    <w:abstractNumId w:val="15"/>
  </w:num>
  <w:num w:numId="15" w16cid:durableId="132215156">
    <w:abstractNumId w:val="8"/>
  </w:num>
  <w:num w:numId="16" w16cid:durableId="853148561">
    <w:abstractNumId w:val="3"/>
  </w:num>
  <w:num w:numId="17" w16cid:durableId="1257246275">
    <w:abstractNumId w:val="2"/>
  </w:num>
  <w:num w:numId="18" w16cid:durableId="1383751314">
    <w:abstractNumId w:val="1"/>
  </w:num>
  <w:num w:numId="19" w16cid:durableId="1829900006">
    <w:abstractNumId w:val="0"/>
  </w:num>
  <w:num w:numId="20" w16cid:durableId="1201284938">
    <w:abstractNumId w:val="9"/>
  </w:num>
  <w:num w:numId="21" w16cid:durableId="1683168878">
    <w:abstractNumId w:val="7"/>
  </w:num>
  <w:num w:numId="22" w16cid:durableId="1104767681">
    <w:abstractNumId w:val="6"/>
  </w:num>
  <w:num w:numId="23" w16cid:durableId="504709591">
    <w:abstractNumId w:val="5"/>
  </w:num>
  <w:num w:numId="24" w16cid:durableId="122383001">
    <w:abstractNumId w:val="4"/>
  </w:num>
  <w:num w:numId="25" w16cid:durableId="1540818434">
    <w:abstractNumId w:val="18"/>
    <w:lvlOverride w:ilvl="0">
      <w:startOverride w:val="1"/>
    </w:lvlOverride>
  </w:num>
  <w:num w:numId="26" w16cid:durableId="1059668449">
    <w:abstractNumId w:val="14"/>
    <w:lvlOverride w:ilvl="0">
      <w:startOverride w:val="1"/>
    </w:lvlOverride>
  </w:num>
  <w:num w:numId="27" w16cid:durableId="1449592880">
    <w:abstractNumId w:val="18"/>
    <w:lvlOverride w:ilvl="0">
      <w:startOverride w:val="1"/>
    </w:lvlOverride>
  </w:num>
  <w:num w:numId="28" w16cid:durableId="946544054">
    <w:abstractNumId w:val="18"/>
    <w:lvlOverride w:ilvl="0">
      <w:startOverride w:val="1"/>
    </w:lvlOverride>
  </w:num>
  <w:num w:numId="29" w16cid:durableId="1605723578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473123E-F2C8-4A3F-9ADB-3EF8026648FA}"/>
    <w:docVar w:name="dgnword-eventsink" w:val="19966851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2054"/>
    <w:rsid w:val="00023532"/>
    <w:rsid w:val="00032008"/>
    <w:rsid w:val="00034F10"/>
    <w:rsid w:val="00043B8E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7A29"/>
    <w:rsid w:val="000E377B"/>
    <w:rsid w:val="000E3B57"/>
    <w:rsid w:val="000E49B4"/>
    <w:rsid w:val="00100915"/>
    <w:rsid w:val="00103E27"/>
    <w:rsid w:val="00105056"/>
    <w:rsid w:val="00105754"/>
    <w:rsid w:val="00105BA8"/>
    <w:rsid w:val="00130C65"/>
    <w:rsid w:val="00134CC7"/>
    <w:rsid w:val="00150CFA"/>
    <w:rsid w:val="00152019"/>
    <w:rsid w:val="00152BF9"/>
    <w:rsid w:val="00157B7E"/>
    <w:rsid w:val="00157F0A"/>
    <w:rsid w:val="00160542"/>
    <w:rsid w:val="001609B9"/>
    <w:rsid w:val="001655A4"/>
    <w:rsid w:val="001771EA"/>
    <w:rsid w:val="00181F66"/>
    <w:rsid w:val="001A4F59"/>
    <w:rsid w:val="001A6D34"/>
    <w:rsid w:val="001C4D67"/>
    <w:rsid w:val="001D013D"/>
    <w:rsid w:val="001D07F8"/>
    <w:rsid w:val="001E28D2"/>
    <w:rsid w:val="001E6915"/>
    <w:rsid w:val="001F65C7"/>
    <w:rsid w:val="001F7AA7"/>
    <w:rsid w:val="002009AE"/>
    <w:rsid w:val="002103E9"/>
    <w:rsid w:val="0021263F"/>
    <w:rsid w:val="00217C0D"/>
    <w:rsid w:val="0022327A"/>
    <w:rsid w:val="002256B4"/>
    <w:rsid w:val="0023015F"/>
    <w:rsid w:val="0023444F"/>
    <w:rsid w:val="00235D62"/>
    <w:rsid w:val="00237611"/>
    <w:rsid w:val="00240821"/>
    <w:rsid w:val="00243204"/>
    <w:rsid w:val="002455BD"/>
    <w:rsid w:val="0025079C"/>
    <w:rsid w:val="00254B2B"/>
    <w:rsid w:val="002552DF"/>
    <w:rsid w:val="00255A07"/>
    <w:rsid w:val="00264857"/>
    <w:rsid w:val="002655AC"/>
    <w:rsid w:val="00271A0D"/>
    <w:rsid w:val="0027451C"/>
    <w:rsid w:val="0027685E"/>
    <w:rsid w:val="0028706A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07B2"/>
    <w:rsid w:val="00325FBF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956B9"/>
    <w:rsid w:val="003A0401"/>
    <w:rsid w:val="003A2D8E"/>
    <w:rsid w:val="003A49AB"/>
    <w:rsid w:val="003C2A07"/>
    <w:rsid w:val="003E0805"/>
    <w:rsid w:val="003E1AF6"/>
    <w:rsid w:val="003F12C9"/>
    <w:rsid w:val="003F5BB4"/>
    <w:rsid w:val="003F6C97"/>
    <w:rsid w:val="00406B55"/>
    <w:rsid w:val="004105C7"/>
    <w:rsid w:val="00410977"/>
    <w:rsid w:val="004137D8"/>
    <w:rsid w:val="00424B49"/>
    <w:rsid w:val="004317A8"/>
    <w:rsid w:val="004358FF"/>
    <w:rsid w:val="004414EC"/>
    <w:rsid w:val="00443204"/>
    <w:rsid w:val="004510B1"/>
    <w:rsid w:val="00453362"/>
    <w:rsid w:val="004556EC"/>
    <w:rsid w:val="0046109C"/>
    <w:rsid w:val="00471699"/>
    <w:rsid w:val="00473422"/>
    <w:rsid w:val="00474A57"/>
    <w:rsid w:val="0048240F"/>
    <w:rsid w:val="0048306F"/>
    <w:rsid w:val="00483B00"/>
    <w:rsid w:val="00487156"/>
    <w:rsid w:val="004B1DF7"/>
    <w:rsid w:val="004B422C"/>
    <w:rsid w:val="004B4C14"/>
    <w:rsid w:val="004B755B"/>
    <w:rsid w:val="004C3C70"/>
    <w:rsid w:val="004C7EB9"/>
    <w:rsid w:val="004D0630"/>
    <w:rsid w:val="004D583D"/>
    <w:rsid w:val="004E1DCF"/>
    <w:rsid w:val="004E38BB"/>
    <w:rsid w:val="004F1259"/>
    <w:rsid w:val="004F2817"/>
    <w:rsid w:val="004F45DD"/>
    <w:rsid w:val="004F76FE"/>
    <w:rsid w:val="004F7EC0"/>
    <w:rsid w:val="0050103C"/>
    <w:rsid w:val="00510F24"/>
    <w:rsid w:val="005120D5"/>
    <w:rsid w:val="00525230"/>
    <w:rsid w:val="00534501"/>
    <w:rsid w:val="0055313C"/>
    <w:rsid w:val="005543A6"/>
    <w:rsid w:val="005554F4"/>
    <w:rsid w:val="00560D7B"/>
    <w:rsid w:val="0056193A"/>
    <w:rsid w:val="00562DF2"/>
    <w:rsid w:val="00570260"/>
    <w:rsid w:val="00573E5E"/>
    <w:rsid w:val="0058057C"/>
    <w:rsid w:val="00582F38"/>
    <w:rsid w:val="00583663"/>
    <w:rsid w:val="005857BA"/>
    <w:rsid w:val="00587E39"/>
    <w:rsid w:val="00594E9E"/>
    <w:rsid w:val="005959FA"/>
    <w:rsid w:val="005A0D49"/>
    <w:rsid w:val="005A4CBF"/>
    <w:rsid w:val="005B3DBD"/>
    <w:rsid w:val="005C31C1"/>
    <w:rsid w:val="005D2406"/>
    <w:rsid w:val="005D2D0B"/>
    <w:rsid w:val="005D5F4D"/>
    <w:rsid w:val="005E3A2A"/>
    <w:rsid w:val="005F4478"/>
    <w:rsid w:val="005F76BE"/>
    <w:rsid w:val="00603D03"/>
    <w:rsid w:val="006050E2"/>
    <w:rsid w:val="00612342"/>
    <w:rsid w:val="00622298"/>
    <w:rsid w:val="006312E3"/>
    <w:rsid w:val="00634E1E"/>
    <w:rsid w:val="00637E7F"/>
    <w:rsid w:val="006409DE"/>
    <w:rsid w:val="006463AD"/>
    <w:rsid w:val="00651C40"/>
    <w:rsid w:val="00651E50"/>
    <w:rsid w:val="00654E5B"/>
    <w:rsid w:val="00656496"/>
    <w:rsid w:val="00664D31"/>
    <w:rsid w:val="00665753"/>
    <w:rsid w:val="00665C40"/>
    <w:rsid w:val="00671AF5"/>
    <w:rsid w:val="00683804"/>
    <w:rsid w:val="006903DC"/>
    <w:rsid w:val="0069136A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2643"/>
    <w:rsid w:val="00717E91"/>
    <w:rsid w:val="00721E20"/>
    <w:rsid w:val="00731533"/>
    <w:rsid w:val="00740088"/>
    <w:rsid w:val="00760E92"/>
    <w:rsid w:val="00764ABA"/>
    <w:rsid w:val="00765E71"/>
    <w:rsid w:val="0076675B"/>
    <w:rsid w:val="0078071A"/>
    <w:rsid w:val="00782E0C"/>
    <w:rsid w:val="0078365D"/>
    <w:rsid w:val="007908FC"/>
    <w:rsid w:val="00791535"/>
    <w:rsid w:val="0079589B"/>
    <w:rsid w:val="007967B0"/>
    <w:rsid w:val="00796E84"/>
    <w:rsid w:val="007A7E81"/>
    <w:rsid w:val="007B4845"/>
    <w:rsid w:val="007B62B6"/>
    <w:rsid w:val="007C2BE5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217AE"/>
    <w:rsid w:val="00825637"/>
    <w:rsid w:val="0083042D"/>
    <w:rsid w:val="0083178F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B0D95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6336"/>
    <w:rsid w:val="009B25A9"/>
    <w:rsid w:val="009B285A"/>
    <w:rsid w:val="009C2585"/>
    <w:rsid w:val="009C2738"/>
    <w:rsid w:val="009C5B5E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24F5"/>
    <w:rsid w:val="00A227CD"/>
    <w:rsid w:val="00A27374"/>
    <w:rsid w:val="00A3569E"/>
    <w:rsid w:val="00A379F6"/>
    <w:rsid w:val="00A40163"/>
    <w:rsid w:val="00A439D6"/>
    <w:rsid w:val="00A454C4"/>
    <w:rsid w:val="00A47DB6"/>
    <w:rsid w:val="00A5715E"/>
    <w:rsid w:val="00A57DCB"/>
    <w:rsid w:val="00A922EE"/>
    <w:rsid w:val="00AA0DEF"/>
    <w:rsid w:val="00AA1117"/>
    <w:rsid w:val="00AB00A6"/>
    <w:rsid w:val="00AB174A"/>
    <w:rsid w:val="00AB2CC5"/>
    <w:rsid w:val="00AC5E8D"/>
    <w:rsid w:val="00AD1F0F"/>
    <w:rsid w:val="00AE1EAE"/>
    <w:rsid w:val="00AE7FC5"/>
    <w:rsid w:val="00AF0994"/>
    <w:rsid w:val="00AF3CF9"/>
    <w:rsid w:val="00AF60C3"/>
    <w:rsid w:val="00B013A3"/>
    <w:rsid w:val="00B106B3"/>
    <w:rsid w:val="00B12C8B"/>
    <w:rsid w:val="00B275FF"/>
    <w:rsid w:val="00B4580A"/>
    <w:rsid w:val="00B60915"/>
    <w:rsid w:val="00B618E8"/>
    <w:rsid w:val="00B63CB9"/>
    <w:rsid w:val="00B65B36"/>
    <w:rsid w:val="00B70A30"/>
    <w:rsid w:val="00B752F6"/>
    <w:rsid w:val="00B75320"/>
    <w:rsid w:val="00B76B27"/>
    <w:rsid w:val="00B81C97"/>
    <w:rsid w:val="00B957A9"/>
    <w:rsid w:val="00B97DF7"/>
    <w:rsid w:val="00BC0DB5"/>
    <w:rsid w:val="00BC48D7"/>
    <w:rsid w:val="00BE1DC0"/>
    <w:rsid w:val="00BF5D34"/>
    <w:rsid w:val="00C02280"/>
    <w:rsid w:val="00C02FB0"/>
    <w:rsid w:val="00C06F0B"/>
    <w:rsid w:val="00C07717"/>
    <w:rsid w:val="00C103D4"/>
    <w:rsid w:val="00C135C2"/>
    <w:rsid w:val="00C30DBD"/>
    <w:rsid w:val="00C3406C"/>
    <w:rsid w:val="00C43EF0"/>
    <w:rsid w:val="00C5372D"/>
    <w:rsid w:val="00C7643F"/>
    <w:rsid w:val="00C8750B"/>
    <w:rsid w:val="00C90AA2"/>
    <w:rsid w:val="00C93705"/>
    <w:rsid w:val="00C93DF9"/>
    <w:rsid w:val="00C96CBF"/>
    <w:rsid w:val="00CA5D22"/>
    <w:rsid w:val="00CA7DEE"/>
    <w:rsid w:val="00CB50AF"/>
    <w:rsid w:val="00CC7552"/>
    <w:rsid w:val="00CC7A55"/>
    <w:rsid w:val="00CE193D"/>
    <w:rsid w:val="00CE6FA1"/>
    <w:rsid w:val="00CF1DF5"/>
    <w:rsid w:val="00CF6F15"/>
    <w:rsid w:val="00D01990"/>
    <w:rsid w:val="00D04C37"/>
    <w:rsid w:val="00D10E56"/>
    <w:rsid w:val="00D21220"/>
    <w:rsid w:val="00D32CCD"/>
    <w:rsid w:val="00D37810"/>
    <w:rsid w:val="00D37887"/>
    <w:rsid w:val="00D44F84"/>
    <w:rsid w:val="00D55DEB"/>
    <w:rsid w:val="00D6049A"/>
    <w:rsid w:val="00D62849"/>
    <w:rsid w:val="00D62E5D"/>
    <w:rsid w:val="00D73482"/>
    <w:rsid w:val="00D96FAA"/>
    <w:rsid w:val="00D97068"/>
    <w:rsid w:val="00DA2D5B"/>
    <w:rsid w:val="00DA3D79"/>
    <w:rsid w:val="00DA7BB5"/>
    <w:rsid w:val="00DB5D06"/>
    <w:rsid w:val="00DC13CE"/>
    <w:rsid w:val="00DC2CD9"/>
    <w:rsid w:val="00DD0AF9"/>
    <w:rsid w:val="00DD1776"/>
    <w:rsid w:val="00DE2AD5"/>
    <w:rsid w:val="00DF0FD4"/>
    <w:rsid w:val="00DF6F64"/>
    <w:rsid w:val="00E16301"/>
    <w:rsid w:val="00E3007D"/>
    <w:rsid w:val="00E44026"/>
    <w:rsid w:val="00E508C1"/>
    <w:rsid w:val="00E6580F"/>
    <w:rsid w:val="00E8071F"/>
    <w:rsid w:val="00E906B2"/>
    <w:rsid w:val="00E92DF0"/>
    <w:rsid w:val="00E94DCB"/>
    <w:rsid w:val="00EB6763"/>
    <w:rsid w:val="00EB72D5"/>
    <w:rsid w:val="00EB76F3"/>
    <w:rsid w:val="00EC3909"/>
    <w:rsid w:val="00EC7912"/>
    <w:rsid w:val="00ED19A5"/>
    <w:rsid w:val="00ED6A6D"/>
    <w:rsid w:val="00EE39FB"/>
    <w:rsid w:val="00EE675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771DE"/>
    <w:rsid w:val="00F83290"/>
    <w:rsid w:val="00F8400A"/>
    <w:rsid w:val="00F85D71"/>
    <w:rsid w:val="00FB413F"/>
    <w:rsid w:val="00FC4426"/>
    <w:rsid w:val="00FC5874"/>
    <w:rsid w:val="00FD495C"/>
    <w:rsid w:val="00FF1181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6007C0"/>
  <w15:docId w15:val="{43D88766-87D0-4B7F-AAFD-9CD30FA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FF11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F1181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AF3C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5B59-DF30-465A-962F-75F8B15B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3</cp:revision>
  <cp:lastPrinted>2021-11-09T12:09:00Z</cp:lastPrinted>
  <dcterms:created xsi:type="dcterms:W3CDTF">2023-10-25T11:36:00Z</dcterms:created>
  <dcterms:modified xsi:type="dcterms:W3CDTF">2023-10-25T11:36:00Z</dcterms:modified>
</cp:coreProperties>
</file>