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4308" w14:textId="77777777" w:rsidR="00D62849" w:rsidRDefault="00D62849" w:rsidP="00703252">
      <w:pPr>
        <w:pStyle w:val="Lista0b"/>
      </w:pPr>
      <w:r>
        <w:t>Índice:</w:t>
      </w:r>
    </w:p>
    <w:p w14:paraId="256B9008" w14:textId="77777777" w:rsidR="00B013A3" w:rsidRDefault="007D69C4" w:rsidP="00A47DB6">
      <w:pPr>
        <w:rPr>
          <w:b/>
          <w:bCs/>
          <w:noProof/>
        </w:rPr>
      </w:pPr>
      <w:r>
        <w:fldChar w:fldCharType="begin"/>
      </w:r>
      <w:r w:rsidR="00041B55">
        <w:instrText xml:space="preserve"> TOC \o \h \z \u </w:instrText>
      </w:r>
      <w:r>
        <w:fldChar w:fldCharType="separate"/>
      </w:r>
      <w:r w:rsidR="00FB413F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2A813BC7" w14:textId="77777777" w:rsidR="00C06432" w:rsidRDefault="0041562F" w:rsidP="00C06432">
      <w:pPr>
        <w:pStyle w:val="Piedefoto"/>
      </w:pPr>
      <w:r w:rsidRPr="0041562F">
        <w:rPr>
          <w:noProof/>
        </w:rPr>
        <w:drawing>
          <wp:inline distT="0" distB="0" distL="0" distR="0" wp14:anchorId="3C79FB61" wp14:editId="2EAD8BEF">
            <wp:extent cx="5612130" cy="3119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15F6" w14:textId="77777777" w:rsidR="007034F5" w:rsidRDefault="007034F5" w:rsidP="00BA31DC"/>
    <w:p w14:paraId="1B5A61F3" w14:textId="77777777" w:rsidR="007034F5" w:rsidRDefault="005344A4" w:rsidP="005344A4">
      <w:pPr>
        <w:pStyle w:val="Ttulo1"/>
      </w:pPr>
      <w:r>
        <w:t>Criterios de selección</w:t>
      </w:r>
    </w:p>
    <w:p w14:paraId="756C6A1C" w14:textId="77777777" w:rsidR="00620405" w:rsidRDefault="007D39B0" w:rsidP="003F079F">
      <w:pPr>
        <w:pStyle w:val="Lista2"/>
      </w:pPr>
      <w:r>
        <w:t>A</w:t>
      </w:r>
      <w:r w:rsidR="003F079F">
        <w:t>pellido</w:t>
      </w:r>
      <w:r w:rsidR="0052569E">
        <w:t>s</w:t>
      </w:r>
      <w:r>
        <w:t>, nombre</w:t>
      </w:r>
      <w:r w:rsidR="003F079F">
        <w:t xml:space="preserve"> y salario de todos los empleados</w:t>
      </w:r>
    </w:p>
    <w:p w14:paraId="5B2FB546" w14:textId="77777777" w:rsidR="00843F1E" w:rsidRDefault="002C5A19" w:rsidP="002C5A19">
      <w:pPr>
        <w:pStyle w:val="comandoseinstrucciones"/>
      </w:pPr>
      <w:r>
        <w:t>SELECT apellido</w:t>
      </w:r>
      <w:r w:rsidR="0052569E">
        <w:t>1</w:t>
      </w:r>
      <w:r>
        <w:t>,</w:t>
      </w:r>
      <w:r w:rsidR="007D39B0">
        <w:t xml:space="preserve"> apellidos2, nombre</w:t>
      </w:r>
      <w:r w:rsidR="00843F1E">
        <w:t>,</w:t>
      </w:r>
      <w:r>
        <w:t xml:space="preserve"> salario </w:t>
      </w:r>
    </w:p>
    <w:p w14:paraId="504A1712" w14:textId="77777777" w:rsidR="002C5A19" w:rsidRDefault="002C5A19" w:rsidP="002C5A19">
      <w:pPr>
        <w:pStyle w:val="comandoseinstrucciones"/>
      </w:pPr>
      <w:r>
        <w:t>FROM empleados;</w:t>
      </w:r>
    </w:p>
    <w:p w14:paraId="4563E2CF" w14:textId="77777777" w:rsidR="0056792F" w:rsidRDefault="0056792F" w:rsidP="0056792F">
      <w:pPr>
        <w:pStyle w:val="comandoseinstrucciones"/>
      </w:pPr>
    </w:p>
    <w:p w14:paraId="2400EDCD" w14:textId="77777777" w:rsidR="00620405" w:rsidRDefault="00843F1E" w:rsidP="003F079F">
      <w:pPr>
        <w:pStyle w:val="Lista2"/>
      </w:pPr>
      <w:r>
        <w:t xml:space="preserve">Apellidos, nombre </w:t>
      </w:r>
      <w:r w:rsidR="003F079F">
        <w:t>y Comisión de todos los empleados</w:t>
      </w:r>
    </w:p>
    <w:p w14:paraId="52AF99B4" w14:textId="77777777" w:rsidR="0056792F" w:rsidRDefault="002C5A19" w:rsidP="0056792F">
      <w:pPr>
        <w:pStyle w:val="comandoseinstrucciones"/>
      </w:pPr>
      <w:r w:rsidRPr="002C5A19">
        <w:t xml:space="preserve">SELECT </w:t>
      </w:r>
      <w:r w:rsidR="00843F1E">
        <w:t>apellido1, apellidos2, nombre</w:t>
      </w:r>
      <w:r w:rsidRPr="002C5A19">
        <w:t xml:space="preserve">, </w:t>
      </w:r>
      <w:proofErr w:type="spellStart"/>
      <w:r w:rsidRPr="002C5A19">
        <w:t>comision</w:t>
      </w:r>
      <w:proofErr w:type="spellEnd"/>
      <w:r w:rsidRPr="002C5A19">
        <w:t xml:space="preserve"> FROM empleados;</w:t>
      </w:r>
    </w:p>
    <w:p w14:paraId="35A86C20" w14:textId="77777777" w:rsidR="00407788" w:rsidRDefault="00407788" w:rsidP="0056792F">
      <w:pPr>
        <w:pStyle w:val="comandoseinstrucciones"/>
      </w:pPr>
    </w:p>
    <w:p w14:paraId="1948EA62" w14:textId="77777777" w:rsidR="00425440" w:rsidRDefault="00425440" w:rsidP="00CF21F9">
      <w:pPr>
        <w:pStyle w:val="Lista2"/>
      </w:pPr>
      <w:r>
        <w:t xml:space="preserve">Mostar a los Empleados de oficio vendedor </w:t>
      </w:r>
    </w:p>
    <w:p w14:paraId="1D547484" w14:textId="77777777" w:rsidR="00577FD9" w:rsidRDefault="00577FD9" w:rsidP="00577FD9">
      <w:pPr>
        <w:pStyle w:val="comandoseinstrucciones"/>
      </w:pPr>
      <w:r>
        <w:t>SELECT *</w:t>
      </w:r>
    </w:p>
    <w:p w14:paraId="4C06A74C" w14:textId="77777777" w:rsidR="00577FD9" w:rsidRDefault="00577FD9" w:rsidP="00577FD9">
      <w:pPr>
        <w:pStyle w:val="comandoseinstrucciones"/>
      </w:pPr>
      <w:r>
        <w:t>FROM empleados</w:t>
      </w:r>
    </w:p>
    <w:p w14:paraId="364CE30E" w14:textId="77777777" w:rsidR="00577FD9" w:rsidRDefault="00577FD9" w:rsidP="00577FD9">
      <w:pPr>
        <w:pStyle w:val="comandoseinstrucciones"/>
      </w:pPr>
      <w:r>
        <w:t>WHERE OFICIO = 'vendedor'</w:t>
      </w:r>
    </w:p>
    <w:p w14:paraId="3EAF5EC3" w14:textId="77777777" w:rsidR="00425440" w:rsidRDefault="00577FD9" w:rsidP="00577FD9">
      <w:pPr>
        <w:pStyle w:val="comandoseinstrucciones"/>
      </w:pPr>
      <w:r>
        <w:t>;</w:t>
      </w:r>
    </w:p>
    <w:p w14:paraId="68D32E09" w14:textId="77777777" w:rsidR="00407788" w:rsidRDefault="00407788" w:rsidP="00577FD9">
      <w:pPr>
        <w:pStyle w:val="comandoseinstrucciones"/>
      </w:pPr>
    </w:p>
    <w:p w14:paraId="089A0F40" w14:textId="77777777" w:rsidR="00425440" w:rsidRDefault="00425440" w:rsidP="00425440">
      <w:pPr>
        <w:pStyle w:val="Lista2"/>
      </w:pPr>
      <w:r>
        <w:t xml:space="preserve">Mostar a los Empleados de oficio </w:t>
      </w:r>
      <w:proofErr w:type="gramStart"/>
      <w:r w:rsidRPr="00B01CDD">
        <w:rPr>
          <w:i/>
        </w:rPr>
        <w:t>vendedor</w:t>
      </w:r>
      <w:r>
        <w:t xml:space="preserve">  </w:t>
      </w:r>
      <w:r w:rsidRPr="00393AF6">
        <w:rPr>
          <w:highlight w:val="yellow"/>
        </w:rPr>
        <w:t>y</w:t>
      </w:r>
      <w:proofErr w:type="gramEnd"/>
      <w:r>
        <w:t xml:space="preserve"> a los empleados que trabajan en el departamento de </w:t>
      </w:r>
      <w:r w:rsidRPr="00B01CDD">
        <w:rPr>
          <w:i/>
        </w:rPr>
        <w:t>contabilidad</w:t>
      </w:r>
    </w:p>
    <w:p w14:paraId="1947C705" w14:textId="77777777" w:rsidR="008E6FE1" w:rsidRPr="008E6FE1" w:rsidRDefault="008E6FE1" w:rsidP="008E6FE1">
      <w:pPr>
        <w:pStyle w:val="comandoseinstrucciones"/>
        <w:rPr>
          <w:b/>
          <w:lang w:val="en-US"/>
        </w:rPr>
      </w:pPr>
      <w:r w:rsidRPr="008E6FE1">
        <w:rPr>
          <w:b/>
          <w:lang w:val="en-US"/>
        </w:rPr>
        <w:t>SELECT *</w:t>
      </w:r>
    </w:p>
    <w:p w14:paraId="71AACA34" w14:textId="77777777" w:rsidR="008E6FE1" w:rsidRPr="008E6FE1" w:rsidRDefault="008E6FE1" w:rsidP="008E6FE1">
      <w:pPr>
        <w:pStyle w:val="comandoseinstrucciones"/>
        <w:rPr>
          <w:b/>
          <w:lang w:val="en-US"/>
        </w:rPr>
      </w:pPr>
      <w:r w:rsidRPr="008E6FE1">
        <w:rPr>
          <w:b/>
          <w:lang w:val="en-US"/>
        </w:rPr>
        <w:t xml:space="preserve">FROM </w:t>
      </w:r>
      <w:proofErr w:type="spellStart"/>
      <w:r w:rsidRPr="008E6FE1">
        <w:rPr>
          <w:b/>
          <w:lang w:val="en-US"/>
        </w:rPr>
        <w:t>empleados</w:t>
      </w:r>
      <w:proofErr w:type="spellEnd"/>
      <w:r w:rsidRPr="008E6FE1">
        <w:rPr>
          <w:b/>
          <w:lang w:val="en-US"/>
        </w:rPr>
        <w:t xml:space="preserve"> INNER JOIN </w:t>
      </w:r>
      <w:proofErr w:type="spellStart"/>
      <w:r w:rsidRPr="008E6FE1">
        <w:rPr>
          <w:b/>
          <w:lang w:val="en-US"/>
        </w:rPr>
        <w:t>departamentos</w:t>
      </w:r>
      <w:proofErr w:type="spellEnd"/>
      <w:r w:rsidRPr="008E6FE1">
        <w:rPr>
          <w:b/>
          <w:lang w:val="en-US"/>
        </w:rPr>
        <w:tab/>
      </w:r>
    </w:p>
    <w:p w14:paraId="401C205B" w14:textId="77777777" w:rsidR="008E6FE1" w:rsidRPr="008E6FE1" w:rsidRDefault="008E6FE1" w:rsidP="008E6FE1">
      <w:pPr>
        <w:pStyle w:val="comandoseinstrucciones"/>
        <w:rPr>
          <w:b/>
        </w:rPr>
      </w:pPr>
      <w:r w:rsidRPr="008E6FE1">
        <w:rPr>
          <w:b/>
          <w:lang w:val="en-US"/>
        </w:rPr>
        <w:tab/>
      </w:r>
      <w:r w:rsidRPr="008E6FE1">
        <w:rPr>
          <w:b/>
        </w:rPr>
        <w:t xml:space="preserve">ON </w:t>
      </w:r>
      <w:proofErr w:type="spellStart"/>
      <w:r w:rsidRPr="008E6FE1">
        <w:rPr>
          <w:b/>
        </w:rPr>
        <w:t>empleados.dep_no</w:t>
      </w:r>
      <w:proofErr w:type="spellEnd"/>
      <w:r w:rsidRPr="008E6FE1">
        <w:rPr>
          <w:b/>
        </w:rPr>
        <w:t xml:space="preserve"> = </w:t>
      </w:r>
      <w:proofErr w:type="spellStart"/>
      <w:r w:rsidRPr="008E6FE1">
        <w:rPr>
          <w:b/>
        </w:rPr>
        <w:t>departamentos.dep_no</w:t>
      </w:r>
      <w:proofErr w:type="spellEnd"/>
    </w:p>
    <w:p w14:paraId="12121974" w14:textId="77777777" w:rsidR="008E6FE1" w:rsidRPr="008E6FE1" w:rsidRDefault="008E6FE1" w:rsidP="008E6FE1">
      <w:pPr>
        <w:pStyle w:val="comandoseinstrucciones"/>
        <w:rPr>
          <w:b/>
        </w:rPr>
      </w:pPr>
      <w:r w:rsidRPr="008E6FE1">
        <w:rPr>
          <w:b/>
        </w:rPr>
        <w:t xml:space="preserve">WHERE DNOMBRE = 'contabilidad' </w:t>
      </w:r>
      <w:r w:rsidRPr="008E6FE1">
        <w:rPr>
          <w:b/>
          <w:highlight w:val="yellow"/>
        </w:rPr>
        <w:t>OR</w:t>
      </w:r>
      <w:r w:rsidRPr="008E6FE1">
        <w:rPr>
          <w:b/>
        </w:rPr>
        <w:t xml:space="preserve"> OFICIO = 'vendedor'</w:t>
      </w:r>
    </w:p>
    <w:p w14:paraId="5B673B2D" w14:textId="77777777" w:rsidR="008E6FE1" w:rsidRDefault="008E6FE1" w:rsidP="008E6FE1">
      <w:pPr>
        <w:pStyle w:val="comandoseinstrucciones"/>
        <w:rPr>
          <w:b/>
        </w:rPr>
      </w:pPr>
      <w:r w:rsidRPr="008E6FE1">
        <w:rPr>
          <w:b/>
        </w:rPr>
        <w:t>;</w:t>
      </w:r>
    </w:p>
    <w:p w14:paraId="2256047E" w14:textId="77777777" w:rsidR="008E6FE1" w:rsidRDefault="008E6FE1" w:rsidP="00393AF6">
      <w:pPr>
        <w:pStyle w:val="comandoseinstrucciones"/>
        <w:rPr>
          <w:b/>
        </w:rPr>
      </w:pPr>
    </w:p>
    <w:p w14:paraId="58F712C4" w14:textId="77777777" w:rsidR="00393AF6" w:rsidRPr="00DD7027" w:rsidRDefault="00393AF6" w:rsidP="00393AF6">
      <w:pPr>
        <w:pStyle w:val="comandoseinstrucciones"/>
        <w:rPr>
          <w:b/>
        </w:rPr>
      </w:pPr>
      <w:r w:rsidRPr="00DD7027">
        <w:rPr>
          <w:b/>
        </w:rPr>
        <w:t>SELECT *</w:t>
      </w:r>
    </w:p>
    <w:p w14:paraId="1997BD80" w14:textId="77777777" w:rsidR="00393AF6" w:rsidRPr="00DD7027" w:rsidRDefault="00393AF6" w:rsidP="00393AF6">
      <w:pPr>
        <w:pStyle w:val="comandoseinstrucciones"/>
        <w:rPr>
          <w:b/>
        </w:rPr>
      </w:pPr>
      <w:r w:rsidRPr="00DD7027">
        <w:rPr>
          <w:b/>
        </w:rPr>
        <w:t>FROM empleados NATURAL JOIN departamentos</w:t>
      </w:r>
    </w:p>
    <w:p w14:paraId="6D4D983C" w14:textId="77777777" w:rsidR="00393AF6" w:rsidRPr="00DD7027" w:rsidRDefault="00393AF6" w:rsidP="00393AF6">
      <w:pPr>
        <w:pStyle w:val="comandoseinstrucciones"/>
        <w:rPr>
          <w:b/>
        </w:rPr>
      </w:pPr>
      <w:r w:rsidRPr="00DD7027">
        <w:rPr>
          <w:b/>
        </w:rPr>
        <w:t xml:space="preserve">WHERE DNOMBRE = 'contabilidad' </w:t>
      </w:r>
      <w:r w:rsidRPr="00DD7027">
        <w:rPr>
          <w:b/>
          <w:highlight w:val="yellow"/>
        </w:rPr>
        <w:t>OR</w:t>
      </w:r>
      <w:r w:rsidRPr="00DD7027">
        <w:rPr>
          <w:b/>
        </w:rPr>
        <w:t xml:space="preserve"> OFICIO = 'vendedor'</w:t>
      </w:r>
    </w:p>
    <w:p w14:paraId="54D6339A" w14:textId="77777777" w:rsidR="00425440" w:rsidRPr="00DD7027" w:rsidRDefault="00393AF6" w:rsidP="00393AF6">
      <w:pPr>
        <w:pStyle w:val="comandoseinstrucciones"/>
        <w:rPr>
          <w:b/>
        </w:rPr>
      </w:pPr>
      <w:r w:rsidRPr="00DD7027">
        <w:rPr>
          <w:b/>
        </w:rPr>
        <w:t>;</w:t>
      </w:r>
    </w:p>
    <w:p w14:paraId="388673E3" w14:textId="77777777" w:rsidR="00393AF6" w:rsidRDefault="00393AF6" w:rsidP="00393AF6">
      <w:pPr>
        <w:pStyle w:val="comandoseinstrucciones"/>
      </w:pPr>
    </w:p>
    <w:p w14:paraId="1918963F" w14:textId="77777777" w:rsidR="007B6DA4" w:rsidRDefault="007B6DA4" w:rsidP="00393AF6">
      <w:pPr>
        <w:pStyle w:val="comandoseinstrucciones"/>
      </w:pPr>
    </w:p>
    <w:p w14:paraId="5F48AD00" w14:textId="77777777" w:rsidR="00DD7027" w:rsidRDefault="00DD7027" w:rsidP="00393AF6">
      <w:pPr>
        <w:pStyle w:val="comandoseinstrucciones"/>
      </w:pPr>
    </w:p>
    <w:p w14:paraId="0221C919" w14:textId="77777777" w:rsidR="00393AF6" w:rsidRDefault="00393AF6" w:rsidP="00393AF6">
      <w:pPr>
        <w:pStyle w:val="comandoseinstrucciones"/>
      </w:pPr>
      <w:r>
        <w:t>Otra solución</w:t>
      </w:r>
    </w:p>
    <w:p w14:paraId="652C6D5E" w14:textId="77777777" w:rsidR="00393AF6" w:rsidRDefault="00393AF6" w:rsidP="00393AF6">
      <w:pPr>
        <w:pStyle w:val="comandoseinstrucciones"/>
      </w:pPr>
    </w:p>
    <w:p w14:paraId="746C8C35" w14:textId="77777777" w:rsidR="00D4365A" w:rsidRPr="00DD7027" w:rsidRDefault="00D4365A" w:rsidP="00D4365A">
      <w:pPr>
        <w:pStyle w:val="comandoseinstrucciones"/>
        <w:rPr>
          <w:b/>
        </w:rPr>
      </w:pPr>
      <w:r w:rsidRPr="00DD7027">
        <w:rPr>
          <w:b/>
        </w:rPr>
        <w:t>SELECT *</w:t>
      </w:r>
    </w:p>
    <w:p w14:paraId="034BD507" w14:textId="77777777" w:rsidR="00D4365A" w:rsidRPr="00DD7027" w:rsidRDefault="00D4365A" w:rsidP="00D4365A">
      <w:pPr>
        <w:pStyle w:val="comandoseinstrucciones"/>
        <w:rPr>
          <w:b/>
        </w:rPr>
      </w:pPr>
      <w:r w:rsidRPr="00DD7027">
        <w:rPr>
          <w:b/>
        </w:rPr>
        <w:t>FROM empleados NATURAL JOIN departamentos</w:t>
      </w:r>
    </w:p>
    <w:p w14:paraId="0F38261E" w14:textId="77777777" w:rsidR="00D4365A" w:rsidRPr="00DD7027" w:rsidRDefault="00D4365A" w:rsidP="00D4365A">
      <w:pPr>
        <w:pStyle w:val="comandoseinstrucciones"/>
        <w:rPr>
          <w:b/>
        </w:rPr>
      </w:pPr>
      <w:r w:rsidRPr="00DD7027">
        <w:rPr>
          <w:b/>
        </w:rPr>
        <w:t xml:space="preserve">WHERE DNOMBRE = 'contabilidad' </w:t>
      </w:r>
    </w:p>
    <w:p w14:paraId="781B05B1" w14:textId="77777777" w:rsidR="00D4365A" w:rsidRPr="00DD7027" w:rsidRDefault="00D4365A" w:rsidP="00D4365A">
      <w:pPr>
        <w:pStyle w:val="comandoseinstrucciones"/>
        <w:rPr>
          <w:b/>
        </w:rPr>
      </w:pPr>
      <w:r w:rsidRPr="00DD7027">
        <w:rPr>
          <w:b/>
          <w:highlight w:val="yellow"/>
        </w:rPr>
        <w:t>UNION</w:t>
      </w:r>
    </w:p>
    <w:p w14:paraId="3FB6625E" w14:textId="77777777" w:rsidR="00D4365A" w:rsidRPr="00DD7027" w:rsidRDefault="00D4365A" w:rsidP="00D4365A">
      <w:pPr>
        <w:pStyle w:val="comandoseinstrucciones"/>
        <w:rPr>
          <w:b/>
        </w:rPr>
      </w:pPr>
      <w:r w:rsidRPr="00DD7027">
        <w:rPr>
          <w:b/>
        </w:rPr>
        <w:t>SELECT *</w:t>
      </w:r>
    </w:p>
    <w:p w14:paraId="52E88EC8" w14:textId="77777777" w:rsidR="00D4365A" w:rsidRPr="00DD7027" w:rsidRDefault="00D4365A" w:rsidP="00D4365A">
      <w:pPr>
        <w:pStyle w:val="comandoseinstrucciones"/>
        <w:rPr>
          <w:b/>
        </w:rPr>
      </w:pPr>
      <w:r w:rsidRPr="00DD7027">
        <w:rPr>
          <w:b/>
        </w:rPr>
        <w:t>FROM empleados NATURAL JOIN departamentos</w:t>
      </w:r>
    </w:p>
    <w:p w14:paraId="3EBA784E" w14:textId="77777777" w:rsidR="00D4365A" w:rsidRPr="00DD7027" w:rsidRDefault="00D4365A" w:rsidP="00D4365A">
      <w:pPr>
        <w:pStyle w:val="comandoseinstrucciones"/>
        <w:rPr>
          <w:b/>
        </w:rPr>
      </w:pPr>
      <w:r w:rsidRPr="00DD7027">
        <w:rPr>
          <w:b/>
        </w:rPr>
        <w:t>WHERE OFICIO = 'vendedor'</w:t>
      </w:r>
    </w:p>
    <w:p w14:paraId="12A62686" w14:textId="77777777" w:rsidR="00393AF6" w:rsidRPr="00DD7027" w:rsidRDefault="00D4365A" w:rsidP="00D4365A">
      <w:pPr>
        <w:pStyle w:val="comandoseinstrucciones"/>
        <w:rPr>
          <w:b/>
        </w:rPr>
      </w:pPr>
      <w:r w:rsidRPr="00DD7027">
        <w:rPr>
          <w:b/>
        </w:rPr>
        <w:t>;</w:t>
      </w:r>
    </w:p>
    <w:p w14:paraId="0B20A286" w14:textId="77777777" w:rsidR="00393AF6" w:rsidRDefault="00393AF6" w:rsidP="00393AF6">
      <w:pPr>
        <w:pStyle w:val="comandoseinstrucciones"/>
      </w:pPr>
    </w:p>
    <w:p w14:paraId="7E0798DC" w14:textId="77777777" w:rsidR="00DD7027" w:rsidRDefault="00DD7027" w:rsidP="00393AF6">
      <w:pPr>
        <w:pStyle w:val="comandoseinstrucciones"/>
      </w:pPr>
    </w:p>
    <w:p w14:paraId="04803A3E" w14:textId="77777777" w:rsidR="00DD7027" w:rsidRDefault="00DD7027" w:rsidP="00393AF6">
      <w:pPr>
        <w:pStyle w:val="comandoseinstrucciones"/>
      </w:pPr>
    </w:p>
    <w:p w14:paraId="46471BFD" w14:textId="77777777" w:rsidR="005D7120" w:rsidRDefault="005D7120" w:rsidP="00393AF6">
      <w:pPr>
        <w:pStyle w:val="comandoseinstrucciones"/>
      </w:pPr>
      <w:r>
        <w:t>Otra, muestro menos columnas:</w:t>
      </w:r>
    </w:p>
    <w:p w14:paraId="31098CFB" w14:textId="77777777" w:rsidR="005D7120" w:rsidRDefault="005D7120" w:rsidP="00393AF6">
      <w:pPr>
        <w:pStyle w:val="comandoseinstrucciones"/>
      </w:pPr>
    </w:p>
    <w:p w14:paraId="56724B61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>SELECT APELLIDO</w:t>
      </w:r>
    </w:p>
    <w:p w14:paraId="79C2AC0A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>FROM empleados NATURAL JOIN departamentos</w:t>
      </w:r>
    </w:p>
    <w:p w14:paraId="3C4EF9BD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 xml:space="preserve">WHERE DNOMBRE = 'contabilidad' </w:t>
      </w:r>
    </w:p>
    <w:p w14:paraId="3CCF961C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  <w:highlight w:val="yellow"/>
        </w:rPr>
        <w:t>UNION</w:t>
      </w:r>
    </w:p>
    <w:p w14:paraId="02BE90D5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>SELECT APELLIDO</w:t>
      </w:r>
    </w:p>
    <w:p w14:paraId="63C6FAFE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 xml:space="preserve">FROM empleados </w:t>
      </w:r>
    </w:p>
    <w:p w14:paraId="6397C448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>WHERE OFICIO = 'vendedor'</w:t>
      </w:r>
    </w:p>
    <w:p w14:paraId="5051DF1D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>;</w:t>
      </w:r>
    </w:p>
    <w:p w14:paraId="6FE93705" w14:textId="77777777" w:rsidR="005D7120" w:rsidRDefault="005D7120" w:rsidP="00393AF6">
      <w:pPr>
        <w:pStyle w:val="comandoseinstrucciones"/>
      </w:pPr>
    </w:p>
    <w:p w14:paraId="60F0B2B3" w14:textId="77777777" w:rsidR="007B6DA4" w:rsidRDefault="007B6DA4" w:rsidP="00393AF6">
      <w:pPr>
        <w:pStyle w:val="comandoseinstrucciones"/>
      </w:pPr>
      <w:r>
        <w:t>Otra solución:</w:t>
      </w:r>
    </w:p>
    <w:p w14:paraId="0D046ED9" w14:textId="77777777" w:rsidR="007B6DA4" w:rsidRDefault="007B6DA4" w:rsidP="00393AF6">
      <w:pPr>
        <w:pStyle w:val="comandoseinstrucciones"/>
      </w:pPr>
    </w:p>
    <w:p w14:paraId="7E1D2AEF" w14:textId="77777777" w:rsidR="007B6DA4" w:rsidRDefault="007B6DA4" w:rsidP="00393AF6">
      <w:pPr>
        <w:pStyle w:val="comandoseinstrucciones"/>
      </w:pPr>
    </w:p>
    <w:p w14:paraId="40050431" w14:textId="77777777" w:rsidR="007B6DA4" w:rsidRDefault="007B6DA4" w:rsidP="00393AF6">
      <w:pPr>
        <w:pStyle w:val="comandoseinstrucciones"/>
      </w:pPr>
    </w:p>
    <w:p w14:paraId="1B7E9EE6" w14:textId="77777777" w:rsidR="005D7120" w:rsidRDefault="005D7120" w:rsidP="00393AF6">
      <w:pPr>
        <w:pStyle w:val="comandoseinstrucciones"/>
      </w:pPr>
      <w:r>
        <w:t xml:space="preserve">Esta </w:t>
      </w:r>
      <w:r w:rsidRPr="00DD7027">
        <w:rPr>
          <w:highlight w:val="red"/>
        </w:rPr>
        <w:t>da error</w:t>
      </w:r>
      <w:r>
        <w:t xml:space="preserve"> porque estoy UNIENDO </w:t>
      </w:r>
      <w:proofErr w:type="spellStart"/>
      <w:r>
        <w:t>select</w:t>
      </w:r>
      <w:proofErr w:type="spellEnd"/>
      <w:r>
        <w:t xml:space="preserve"> que generan columnas distintas y eso no puede unirse, </w:t>
      </w:r>
      <w:proofErr w:type="gramStart"/>
      <w:r>
        <w:t>tienen que tener</w:t>
      </w:r>
      <w:proofErr w:type="gramEnd"/>
      <w:r>
        <w:t xml:space="preserve"> el mismo número y tipo de columnas:</w:t>
      </w:r>
    </w:p>
    <w:p w14:paraId="63A2A1E3" w14:textId="77777777" w:rsidR="005D7120" w:rsidRDefault="005D7120" w:rsidP="005D7120">
      <w:pPr>
        <w:pStyle w:val="comandoseinstrucciones"/>
      </w:pPr>
    </w:p>
    <w:p w14:paraId="7129747A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 xml:space="preserve">SELECT </w:t>
      </w:r>
      <w:r w:rsidRPr="00DD7027">
        <w:rPr>
          <w:b/>
          <w:highlight w:val="green"/>
        </w:rPr>
        <w:t xml:space="preserve">APELLIDO, </w:t>
      </w:r>
      <w:proofErr w:type="spellStart"/>
      <w:r w:rsidRPr="00DD7027">
        <w:rPr>
          <w:b/>
          <w:highlight w:val="green"/>
        </w:rPr>
        <w:t>dnombre</w:t>
      </w:r>
      <w:proofErr w:type="spellEnd"/>
    </w:p>
    <w:p w14:paraId="5E66658E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>FROM empleados NATURAL JOIN departamentos</w:t>
      </w:r>
    </w:p>
    <w:p w14:paraId="1952CE88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 xml:space="preserve">WHERE DNOMBRE = 'contabilidad' </w:t>
      </w:r>
    </w:p>
    <w:p w14:paraId="18C9F7FF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  <w:highlight w:val="yellow"/>
        </w:rPr>
        <w:t>UNION</w:t>
      </w:r>
    </w:p>
    <w:p w14:paraId="173BBB25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 xml:space="preserve">SELECT </w:t>
      </w:r>
      <w:r w:rsidRPr="00DD7027">
        <w:rPr>
          <w:b/>
          <w:highlight w:val="cyan"/>
        </w:rPr>
        <w:t>APELLIDO</w:t>
      </w:r>
    </w:p>
    <w:p w14:paraId="6987352F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 xml:space="preserve">FROM empleados </w:t>
      </w:r>
    </w:p>
    <w:p w14:paraId="03103581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>WHERE OFICIO = 'vendedor'</w:t>
      </w:r>
    </w:p>
    <w:p w14:paraId="1FE138C8" w14:textId="77777777" w:rsidR="005D7120" w:rsidRPr="00DD7027" w:rsidRDefault="005D7120" w:rsidP="005D7120">
      <w:pPr>
        <w:pStyle w:val="comandoseinstrucciones"/>
        <w:rPr>
          <w:b/>
        </w:rPr>
      </w:pPr>
      <w:r w:rsidRPr="00DD7027">
        <w:rPr>
          <w:b/>
        </w:rPr>
        <w:t>;</w:t>
      </w:r>
    </w:p>
    <w:p w14:paraId="1E4C1CDD" w14:textId="77777777" w:rsidR="005D7120" w:rsidRDefault="005D7120" w:rsidP="00393AF6">
      <w:pPr>
        <w:pStyle w:val="comandoseinstrucciones"/>
      </w:pPr>
    </w:p>
    <w:p w14:paraId="68FC0A59" w14:textId="77777777" w:rsidR="00425440" w:rsidRDefault="00425440" w:rsidP="00CF21F9">
      <w:pPr>
        <w:pStyle w:val="Lista2"/>
      </w:pPr>
      <w:r>
        <w:t xml:space="preserve">Mostar a los Empleados de oficio </w:t>
      </w:r>
      <w:proofErr w:type="gramStart"/>
      <w:r>
        <w:t>vendedor  y</w:t>
      </w:r>
      <w:proofErr w:type="gramEnd"/>
      <w:r>
        <w:t xml:space="preserve"> mostrar también a los Empleados de oficio director</w:t>
      </w:r>
    </w:p>
    <w:p w14:paraId="2825DDC9" w14:textId="77777777" w:rsidR="002A1F04" w:rsidRPr="00EB77AB" w:rsidRDefault="002A1F04" w:rsidP="002A1F04">
      <w:pPr>
        <w:pStyle w:val="comandoseinstrucciones"/>
        <w:rPr>
          <w:b/>
        </w:rPr>
      </w:pPr>
      <w:r w:rsidRPr="00EB77AB">
        <w:rPr>
          <w:b/>
        </w:rPr>
        <w:t>SELECT apellido1, apellido2, nombre, oficio</w:t>
      </w:r>
    </w:p>
    <w:p w14:paraId="4FBA3F9C" w14:textId="77777777" w:rsidR="002A1F04" w:rsidRPr="00EB77AB" w:rsidRDefault="002A1F04" w:rsidP="002A1F04">
      <w:pPr>
        <w:pStyle w:val="comandoseinstrucciones"/>
        <w:rPr>
          <w:b/>
        </w:rPr>
      </w:pPr>
      <w:r w:rsidRPr="00EB77AB">
        <w:rPr>
          <w:b/>
        </w:rPr>
        <w:t xml:space="preserve">FROM empleados </w:t>
      </w:r>
    </w:p>
    <w:p w14:paraId="37272A79" w14:textId="77777777" w:rsidR="002A1F04" w:rsidRPr="00EB77AB" w:rsidRDefault="002A1F04" w:rsidP="002A1F04">
      <w:pPr>
        <w:pStyle w:val="comandoseinstrucciones"/>
        <w:rPr>
          <w:b/>
        </w:rPr>
      </w:pPr>
      <w:r w:rsidRPr="00EB77AB">
        <w:rPr>
          <w:b/>
        </w:rPr>
        <w:t>WHERE OFICIO = 'vendedor' OR OFICIO = 'director'</w:t>
      </w:r>
    </w:p>
    <w:p w14:paraId="749545E3" w14:textId="77777777" w:rsidR="002A1F04" w:rsidRPr="00EB77AB" w:rsidRDefault="002A1F04" w:rsidP="002A1F04">
      <w:pPr>
        <w:pStyle w:val="comandoseinstrucciones"/>
        <w:rPr>
          <w:b/>
        </w:rPr>
      </w:pPr>
      <w:r w:rsidRPr="00EB77AB">
        <w:rPr>
          <w:b/>
        </w:rPr>
        <w:t>;</w:t>
      </w:r>
    </w:p>
    <w:p w14:paraId="1DA6FED1" w14:textId="77777777" w:rsidR="002A1F04" w:rsidRDefault="002A1F04" w:rsidP="002A1F04">
      <w:pPr>
        <w:pStyle w:val="comandoseinstrucciones"/>
      </w:pPr>
    </w:p>
    <w:p w14:paraId="2A8A5A64" w14:textId="77777777" w:rsidR="002A1F04" w:rsidRDefault="002A1F04" w:rsidP="002A1F04">
      <w:pPr>
        <w:pStyle w:val="comandoseinstrucciones"/>
      </w:pPr>
      <w:r>
        <w:t>SELECT apellido1, apellido2, nombre, oficio</w:t>
      </w:r>
    </w:p>
    <w:p w14:paraId="18BA663A" w14:textId="77777777" w:rsidR="002A1F04" w:rsidRDefault="002A1F04" w:rsidP="002A1F04">
      <w:pPr>
        <w:pStyle w:val="comandoseinstrucciones"/>
      </w:pPr>
      <w:r>
        <w:t xml:space="preserve">FROM empleados </w:t>
      </w:r>
    </w:p>
    <w:p w14:paraId="41F085E1" w14:textId="77777777" w:rsidR="002A1F04" w:rsidRDefault="002A1F04" w:rsidP="002A1F04">
      <w:pPr>
        <w:pStyle w:val="comandoseinstrucciones"/>
      </w:pPr>
      <w:r>
        <w:t>WHERE OFICIO IN ('vendedor', 'director')</w:t>
      </w:r>
    </w:p>
    <w:p w14:paraId="434CD52A" w14:textId="77777777" w:rsidR="002A1F04" w:rsidRDefault="002A1F04" w:rsidP="002A1F04">
      <w:pPr>
        <w:pStyle w:val="comandoseinstrucciones"/>
      </w:pPr>
      <w:r>
        <w:t>;</w:t>
      </w:r>
    </w:p>
    <w:p w14:paraId="759A9095" w14:textId="77777777" w:rsidR="002A1F04" w:rsidRDefault="002A1F04" w:rsidP="002A1F04">
      <w:pPr>
        <w:pStyle w:val="comandoseinstrucciones"/>
      </w:pPr>
    </w:p>
    <w:p w14:paraId="45A9ACA6" w14:textId="77777777" w:rsidR="002A1F04" w:rsidRDefault="002A1F04" w:rsidP="002A1F04">
      <w:pPr>
        <w:pStyle w:val="comandoseinstrucciones"/>
      </w:pPr>
      <w:r>
        <w:t>SELECT apellido1, apellido2, nombre, oficio</w:t>
      </w:r>
    </w:p>
    <w:p w14:paraId="19513459" w14:textId="77777777" w:rsidR="002A1F04" w:rsidRDefault="002A1F04" w:rsidP="002A1F04">
      <w:pPr>
        <w:pStyle w:val="comandoseinstrucciones"/>
      </w:pPr>
      <w:r>
        <w:t xml:space="preserve">FROM empleados </w:t>
      </w:r>
    </w:p>
    <w:p w14:paraId="5B51FE37" w14:textId="77777777" w:rsidR="002A1F04" w:rsidRDefault="002A1F04" w:rsidP="002A1F04">
      <w:pPr>
        <w:pStyle w:val="comandoseinstrucciones"/>
      </w:pPr>
      <w:r>
        <w:t>WHERE OFICIO = 'vendedor'</w:t>
      </w:r>
    </w:p>
    <w:p w14:paraId="7392738C" w14:textId="77777777" w:rsidR="002A1F04" w:rsidRDefault="002A1F04" w:rsidP="002A1F04">
      <w:pPr>
        <w:pStyle w:val="comandoseinstrucciones"/>
      </w:pPr>
      <w:r>
        <w:t>UNION</w:t>
      </w:r>
    </w:p>
    <w:p w14:paraId="5467AD75" w14:textId="77777777" w:rsidR="002A1F04" w:rsidRDefault="002A1F04" w:rsidP="002A1F04">
      <w:pPr>
        <w:pStyle w:val="comandoseinstrucciones"/>
      </w:pPr>
      <w:r>
        <w:t>SELECT apellido1, apellido2, nombre, oficio</w:t>
      </w:r>
    </w:p>
    <w:p w14:paraId="2876350D" w14:textId="77777777" w:rsidR="002A1F04" w:rsidRDefault="002A1F04" w:rsidP="002A1F04">
      <w:pPr>
        <w:pStyle w:val="comandoseinstrucciones"/>
      </w:pPr>
      <w:r>
        <w:t xml:space="preserve">FROM empleados </w:t>
      </w:r>
    </w:p>
    <w:p w14:paraId="59DDFB81" w14:textId="77777777" w:rsidR="002A1F04" w:rsidRDefault="002A1F04" w:rsidP="002A1F04">
      <w:pPr>
        <w:pStyle w:val="comandoseinstrucciones"/>
      </w:pPr>
      <w:r>
        <w:t>WHERE OFICIO = 'director'</w:t>
      </w:r>
    </w:p>
    <w:p w14:paraId="34065E27" w14:textId="77777777" w:rsidR="00425440" w:rsidRDefault="002A1F04" w:rsidP="002A1F04">
      <w:pPr>
        <w:pStyle w:val="comandoseinstrucciones"/>
      </w:pPr>
      <w:r>
        <w:t>;</w:t>
      </w:r>
    </w:p>
    <w:p w14:paraId="7356D349" w14:textId="77777777" w:rsidR="00FB31ED" w:rsidRDefault="00FB31ED" w:rsidP="002A1F04">
      <w:pPr>
        <w:pStyle w:val="comandoseinstrucciones"/>
      </w:pPr>
    </w:p>
    <w:p w14:paraId="64F47E8B" w14:textId="77777777" w:rsidR="00CF21F9" w:rsidRDefault="00CF21F9" w:rsidP="00CF21F9">
      <w:pPr>
        <w:pStyle w:val="Lista2"/>
      </w:pPr>
      <w:r>
        <w:t xml:space="preserve">Mostar a los Empleados de </w:t>
      </w:r>
      <w:r w:rsidR="00425440">
        <w:t xml:space="preserve">oficio </w:t>
      </w:r>
      <w:r>
        <w:t>vendedor</w:t>
      </w:r>
      <w:r w:rsidR="00FD3DE3">
        <w:t xml:space="preserve"> (todos)</w:t>
      </w:r>
      <w:r>
        <w:t xml:space="preserve"> y mostrar también a los Empleados de </w:t>
      </w:r>
      <w:r w:rsidR="00425440">
        <w:t xml:space="preserve">oficio </w:t>
      </w:r>
      <w:r>
        <w:t>director</w:t>
      </w:r>
      <w:r w:rsidR="00FD3DE3">
        <w:t xml:space="preserve"> (sólo a los</w:t>
      </w:r>
      <w:r>
        <w:t xml:space="preserve"> </w:t>
      </w:r>
      <w:r w:rsidR="00425440">
        <w:t xml:space="preserve">directores </w:t>
      </w:r>
      <w:r>
        <w:t>que gane menos de 300000</w:t>
      </w:r>
      <w:r w:rsidR="00FD3DE3">
        <w:t>).</w:t>
      </w:r>
    </w:p>
    <w:p w14:paraId="12A79169" w14:textId="77777777" w:rsidR="005B242D" w:rsidRPr="005B242D" w:rsidRDefault="005B242D" w:rsidP="005B242D">
      <w:pPr>
        <w:pStyle w:val="comandoseinstrucciones"/>
        <w:rPr>
          <w:b/>
          <w:lang w:val="en-US"/>
        </w:rPr>
      </w:pPr>
      <w:r w:rsidRPr="005B242D">
        <w:rPr>
          <w:b/>
          <w:lang w:val="en-US"/>
        </w:rPr>
        <w:lastRenderedPageBreak/>
        <w:t>SELECT*</w:t>
      </w:r>
    </w:p>
    <w:p w14:paraId="418226BC" w14:textId="77777777" w:rsidR="005B242D" w:rsidRPr="005B242D" w:rsidRDefault="005B242D" w:rsidP="005B242D">
      <w:pPr>
        <w:pStyle w:val="comandoseinstrucciones"/>
        <w:rPr>
          <w:b/>
          <w:lang w:val="en-US"/>
        </w:rPr>
      </w:pPr>
      <w:r w:rsidRPr="005B242D">
        <w:rPr>
          <w:b/>
          <w:lang w:val="en-US"/>
        </w:rPr>
        <w:t xml:space="preserve">FROM </w:t>
      </w:r>
      <w:proofErr w:type="spellStart"/>
      <w:r w:rsidRPr="005B242D">
        <w:rPr>
          <w:b/>
          <w:lang w:val="en-US"/>
        </w:rPr>
        <w:t>empleados</w:t>
      </w:r>
      <w:proofErr w:type="spellEnd"/>
    </w:p>
    <w:p w14:paraId="3914DFFA" w14:textId="77777777" w:rsidR="005B242D" w:rsidRPr="005B242D" w:rsidRDefault="005B242D" w:rsidP="005B242D">
      <w:pPr>
        <w:pStyle w:val="comandoseinstrucciones"/>
        <w:rPr>
          <w:b/>
          <w:lang w:val="en-US"/>
        </w:rPr>
      </w:pPr>
      <w:r w:rsidRPr="005B242D">
        <w:rPr>
          <w:b/>
          <w:lang w:val="en-US"/>
        </w:rPr>
        <w:t xml:space="preserve">WHERE </w:t>
      </w:r>
      <w:proofErr w:type="spellStart"/>
      <w:r w:rsidRPr="005B242D">
        <w:rPr>
          <w:b/>
          <w:lang w:val="en-US"/>
        </w:rPr>
        <w:t>oficio</w:t>
      </w:r>
      <w:proofErr w:type="spellEnd"/>
      <w:r w:rsidRPr="005B242D">
        <w:rPr>
          <w:b/>
          <w:lang w:val="en-US"/>
        </w:rPr>
        <w:t xml:space="preserve"> = '</w:t>
      </w:r>
      <w:proofErr w:type="spellStart"/>
      <w:r w:rsidRPr="005B242D">
        <w:rPr>
          <w:b/>
          <w:lang w:val="en-US"/>
        </w:rPr>
        <w:t>vendedor</w:t>
      </w:r>
      <w:proofErr w:type="spellEnd"/>
      <w:r w:rsidRPr="005B242D">
        <w:rPr>
          <w:b/>
          <w:lang w:val="en-US"/>
        </w:rPr>
        <w:t>'</w:t>
      </w:r>
    </w:p>
    <w:p w14:paraId="70E13FF3" w14:textId="77777777" w:rsidR="005B242D" w:rsidRPr="005B242D" w:rsidRDefault="005B242D" w:rsidP="005B242D">
      <w:pPr>
        <w:pStyle w:val="comandoseinstrucciones"/>
        <w:rPr>
          <w:b/>
          <w:lang w:val="en-US"/>
        </w:rPr>
      </w:pPr>
      <w:r w:rsidRPr="005B242D">
        <w:rPr>
          <w:b/>
          <w:lang w:val="en-US"/>
        </w:rPr>
        <w:tab/>
      </w:r>
      <w:r w:rsidRPr="005B242D">
        <w:rPr>
          <w:b/>
          <w:lang w:val="en-US"/>
        </w:rPr>
        <w:tab/>
        <w:t>OR</w:t>
      </w:r>
    </w:p>
    <w:p w14:paraId="0C5F4E15" w14:textId="77777777" w:rsidR="005B242D" w:rsidRPr="005B242D" w:rsidRDefault="005B242D" w:rsidP="005B242D">
      <w:pPr>
        <w:pStyle w:val="comandoseinstrucciones"/>
        <w:rPr>
          <w:b/>
        </w:rPr>
      </w:pPr>
      <w:r w:rsidRPr="005B242D">
        <w:rPr>
          <w:b/>
          <w:lang w:val="en-US"/>
        </w:rPr>
        <w:tab/>
        <w:t xml:space="preserve">  </w:t>
      </w:r>
      <w:r w:rsidRPr="005B242D">
        <w:rPr>
          <w:b/>
        </w:rPr>
        <w:t>(oficio = 'director' AND salario &lt; 300000)</w:t>
      </w:r>
    </w:p>
    <w:p w14:paraId="3F433865" w14:textId="77777777" w:rsidR="00CF21F9" w:rsidRDefault="005B242D" w:rsidP="005B242D">
      <w:pPr>
        <w:pStyle w:val="comandoseinstrucciones"/>
        <w:rPr>
          <w:b/>
        </w:rPr>
      </w:pPr>
      <w:r w:rsidRPr="005B242D">
        <w:rPr>
          <w:b/>
        </w:rPr>
        <w:t xml:space="preserve">      ;</w:t>
      </w:r>
    </w:p>
    <w:p w14:paraId="10D76072" w14:textId="77777777" w:rsidR="00407788" w:rsidRPr="005B242D" w:rsidRDefault="00407788" w:rsidP="005B242D">
      <w:pPr>
        <w:pStyle w:val="comandoseinstrucciones"/>
        <w:rPr>
          <w:b/>
        </w:rPr>
      </w:pPr>
    </w:p>
    <w:p w14:paraId="319BC284" w14:textId="77777777" w:rsidR="00CF21F9" w:rsidRDefault="00CF21F9" w:rsidP="00CF21F9">
      <w:pPr>
        <w:pStyle w:val="Lista2"/>
      </w:pPr>
      <w:r>
        <w:t xml:space="preserve">Mostar a los Empleados de </w:t>
      </w:r>
      <w:r w:rsidR="00425440">
        <w:t>oficio</w:t>
      </w:r>
      <w:r>
        <w:t xml:space="preserve"> vendedor </w:t>
      </w:r>
      <w:r w:rsidR="00B11D87">
        <w:t>y director,</w:t>
      </w:r>
      <w:r>
        <w:t xml:space="preserve"> pero sólo a aquellos que ganen menos de 300000 (vendedores y directores)</w:t>
      </w:r>
    </w:p>
    <w:p w14:paraId="3F821845" w14:textId="77777777" w:rsidR="00D76D72" w:rsidRPr="00D76D72" w:rsidRDefault="00D76D72" w:rsidP="00D76D72">
      <w:pPr>
        <w:pStyle w:val="comandoseinstrucciones"/>
        <w:rPr>
          <w:b/>
        </w:rPr>
      </w:pPr>
      <w:r w:rsidRPr="00D76D72">
        <w:rPr>
          <w:b/>
        </w:rPr>
        <w:t>SELECT</w:t>
      </w:r>
      <w:r>
        <w:rPr>
          <w:b/>
        </w:rPr>
        <w:t xml:space="preserve"> </w:t>
      </w:r>
      <w:r w:rsidRPr="00D76D72">
        <w:rPr>
          <w:b/>
        </w:rPr>
        <w:t>*</w:t>
      </w:r>
    </w:p>
    <w:p w14:paraId="7CE9F27E" w14:textId="77777777" w:rsidR="00D76D72" w:rsidRPr="00D76D72" w:rsidRDefault="00D76D72" w:rsidP="00D76D72">
      <w:pPr>
        <w:pStyle w:val="comandoseinstrucciones"/>
        <w:rPr>
          <w:b/>
        </w:rPr>
      </w:pPr>
      <w:r w:rsidRPr="00D76D72">
        <w:rPr>
          <w:b/>
        </w:rPr>
        <w:t>FROM empleados</w:t>
      </w:r>
    </w:p>
    <w:p w14:paraId="3608CD66" w14:textId="77777777" w:rsidR="00D76D72" w:rsidRPr="00D76D72" w:rsidRDefault="00D76D72" w:rsidP="00D76D72">
      <w:pPr>
        <w:pStyle w:val="comandoseinstrucciones"/>
        <w:rPr>
          <w:b/>
        </w:rPr>
      </w:pPr>
      <w:r w:rsidRPr="00D76D72">
        <w:rPr>
          <w:b/>
        </w:rPr>
        <w:t xml:space="preserve">WHERE </w:t>
      </w:r>
      <w:r w:rsidRPr="00197C73">
        <w:rPr>
          <w:b/>
          <w:highlight w:val="yellow"/>
        </w:rPr>
        <w:t>(</w:t>
      </w:r>
      <w:r w:rsidRPr="00D76D72">
        <w:rPr>
          <w:b/>
        </w:rPr>
        <w:t xml:space="preserve">oficio = 'vendedor' </w:t>
      </w:r>
      <w:r w:rsidRPr="00197C73">
        <w:rPr>
          <w:b/>
          <w:highlight w:val="green"/>
        </w:rPr>
        <w:t>OR</w:t>
      </w:r>
      <w:r w:rsidRPr="00D76D72">
        <w:rPr>
          <w:b/>
        </w:rPr>
        <w:t xml:space="preserve"> oficio = 'director'</w:t>
      </w:r>
      <w:r w:rsidRPr="00197C73">
        <w:rPr>
          <w:b/>
          <w:highlight w:val="yellow"/>
        </w:rPr>
        <w:t>)</w:t>
      </w:r>
    </w:p>
    <w:p w14:paraId="0ABCA530" w14:textId="77777777" w:rsidR="00D76D72" w:rsidRPr="00D76D72" w:rsidRDefault="00D76D72" w:rsidP="00D76D72">
      <w:pPr>
        <w:pStyle w:val="comandoseinstrucciones"/>
        <w:rPr>
          <w:b/>
        </w:rPr>
      </w:pPr>
      <w:r w:rsidRPr="00D76D72">
        <w:rPr>
          <w:b/>
        </w:rPr>
        <w:t xml:space="preserve">      </w:t>
      </w:r>
      <w:r w:rsidRPr="00197C73">
        <w:rPr>
          <w:b/>
          <w:highlight w:val="yellow"/>
        </w:rPr>
        <w:t>AND</w:t>
      </w:r>
      <w:r w:rsidRPr="00D76D72">
        <w:rPr>
          <w:b/>
        </w:rPr>
        <w:t xml:space="preserve"> salario &lt; 300000</w:t>
      </w:r>
    </w:p>
    <w:p w14:paraId="0219E1D5" w14:textId="77777777" w:rsidR="00D76D72" w:rsidRPr="00D76D72" w:rsidRDefault="00D76D72" w:rsidP="00D76D72">
      <w:pPr>
        <w:pStyle w:val="comandoseinstrucciones"/>
        <w:rPr>
          <w:b/>
        </w:rPr>
      </w:pPr>
      <w:r w:rsidRPr="00D76D72">
        <w:rPr>
          <w:b/>
        </w:rPr>
        <w:t>;</w:t>
      </w:r>
    </w:p>
    <w:p w14:paraId="35F94F1E" w14:textId="77777777" w:rsidR="00D76D72" w:rsidRDefault="00D76D72" w:rsidP="00D76D72">
      <w:pPr>
        <w:pStyle w:val="comandoseinstrucciones"/>
        <w:rPr>
          <w:b/>
        </w:rPr>
      </w:pPr>
    </w:p>
    <w:p w14:paraId="385D0838" w14:textId="77777777" w:rsidR="006A55CA" w:rsidRPr="00407788" w:rsidRDefault="006A55CA" w:rsidP="006A55CA">
      <w:pPr>
        <w:pStyle w:val="comandoseinstrucciones"/>
        <w:rPr>
          <w:b/>
        </w:rPr>
      </w:pPr>
      <w:r w:rsidRPr="00407788">
        <w:rPr>
          <w:b/>
        </w:rPr>
        <w:t>SELECT *</w:t>
      </w:r>
    </w:p>
    <w:p w14:paraId="64112069" w14:textId="77777777" w:rsidR="006A55CA" w:rsidRPr="00407788" w:rsidRDefault="006A55CA" w:rsidP="006A55CA">
      <w:pPr>
        <w:pStyle w:val="comandoseinstrucciones"/>
        <w:rPr>
          <w:b/>
        </w:rPr>
      </w:pPr>
      <w:r w:rsidRPr="00407788">
        <w:rPr>
          <w:b/>
        </w:rPr>
        <w:t>FROM empleados</w:t>
      </w:r>
    </w:p>
    <w:p w14:paraId="001554B5" w14:textId="77777777" w:rsidR="006A55CA" w:rsidRPr="00407788" w:rsidRDefault="004608C6" w:rsidP="006A55CA">
      <w:pPr>
        <w:pStyle w:val="comandoseinstrucciones"/>
        <w:rPr>
          <w:b/>
        </w:rPr>
      </w:pPr>
      <w:r w:rsidRPr="00407788">
        <w:rPr>
          <w:b/>
        </w:rPr>
        <w:t xml:space="preserve">WHERE </w:t>
      </w:r>
      <w:r w:rsidR="006A55CA" w:rsidRPr="00407788">
        <w:rPr>
          <w:b/>
        </w:rPr>
        <w:t xml:space="preserve">oficio </w:t>
      </w:r>
      <w:r w:rsidR="006A55CA" w:rsidRPr="003778AA">
        <w:rPr>
          <w:b/>
          <w:highlight w:val="cyan"/>
        </w:rPr>
        <w:t>IN</w:t>
      </w:r>
      <w:r w:rsidR="006A55CA" w:rsidRPr="00407788">
        <w:rPr>
          <w:b/>
        </w:rPr>
        <w:t xml:space="preserve"> </w:t>
      </w:r>
      <w:r w:rsidRPr="00407788">
        <w:rPr>
          <w:b/>
        </w:rPr>
        <w:t xml:space="preserve">('vendedor', </w:t>
      </w:r>
      <w:r w:rsidR="006A55CA" w:rsidRPr="00407788">
        <w:rPr>
          <w:b/>
        </w:rPr>
        <w:t>'director')</w:t>
      </w:r>
    </w:p>
    <w:p w14:paraId="4D5F6132" w14:textId="77777777" w:rsidR="006A55CA" w:rsidRPr="00407788" w:rsidRDefault="006A55CA" w:rsidP="006A55CA">
      <w:pPr>
        <w:pStyle w:val="comandoseinstrucciones"/>
        <w:rPr>
          <w:b/>
        </w:rPr>
      </w:pPr>
      <w:r w:rsidRPr="00407788">
        <w:rPr>
          <w:b/>
        </w:rPr>
        <w:t xml:space="preserve">      AND salario &lt; 300000</w:t>
      </w:r>
    </w:p>
    <w:p w14:paraId="5F2092E8" w14:textId="77777777" w:rsidR="006A55CA" w:rsidRPr="00AD0965" w:rsidRDefault="006A55CA" w:rsidP="006A55CA">
      <w:pPr>
        <w:pStyle w:val="comandoseinstrucciones"/>
        <w:rPr>
          <w:b/>
          <w:lang w:val="en-US"/>
        </w:rPr>
      </w:pPr>
      <w:r w:rsidRPr="00AD0965">
        <w:rPr>
          <w:b/>
          <w:lang w:val="en-US"/>
        </w:rPr>
        <w:t>;</w:t>
      </w:r>
    </w:p>
    <w:p w14:paraId="7FB0AA4A" w14:textId="77777777" w:rsidR="006A55CA" w:rsidRPr="00AD0965" w:rsidRDefault="006A55CA" w:rsidP="00D76D72">
      <w:pPr>
        <w:pStyle w:val="comandoseinstrucciones"/>
        <w:rPr>
          <w:b/>
          <w:lang w:val="en-US"/>
        </w:rPr>
      </w:pPr>
    </w:p>
    <w:p w14:paraId="3781DB2F" w14:textId="77777777" w:rsidR="006A55CA" w:rsidRPr="00AD0965" w:rsidRDefault="006A55CA" w:rsidP="00D76D72">
      <w:pPr>
        <w:pStyle w:val="comandoseinstrucciones"/>
        <w:rPr>
          <w:b/>
          <w:lang w:val="en-US"/>
        </w:rPr>
      </w:pPr>
    </w:p>
    <w:p w14:paraId="0BC26F1F" w14:textId="77777777" w:rsidR="00D76D72" w:rsidRPr="00AD0965" w:rsidRDefault="00D76D72" w:rsidP="00D76D72">
      <w:pPr>
        <w:pStyle w:val="comandoseinstrucciones"/>
        <w:rPr>
          <w:b/>
          <w:lang w:val="en-US"/>
        </w:rPr>
      </w:pPr>
      <w:r w:rsidRPr="00AD0965">
        <w:rPr>
          <w:b/>
          <w:lang w:val="en-US"/>
        </w:rPr>
        <w:t>SELECT *</w:t>
      </w:r>
    </w:p>
    <w:p w14:paraId="3D2DB1F5" w14:textId="77777777" w:rsidR="00D76D72" w:rsidRPr="00407788" w:rsidRDefault="00D76D72" w:rsidP="00D76D72">
      <w:pPr>
        <w:pStyle w:val="comandoseinstrucciones"/>
        <w:rPr>
          <w:b/>
          <w:lang w:val="en-US"/>
        </w:rPr>
      </w:pPr>
      <w:r w:rsidRPr="00407788">
        <w:rPr>
          <w:b/>
          <w:lang w:val="en-US"/>
        </w:rPr>
        <w:t xml:space="preserve">FROM </w:t>
      </w:r>
      <w:proofErr w:type="spellStart"/>
      <w:r w:rsidRPr="00407788">
        <w:rPr>
          <w:b/>
          <w:lang w:val="en-US"/>
        </w:rPr>
        <w:t>empleados</w:t>
      </w:r>
      <w:proofErr w:type="spellEnd"/>
    </w:p>
    <w:p w14:paraId="1D10D89A" w14:textId="77777777" w:rsidR="00D76D72" w:rsidRPr="00407788" w:rsidRDefault="00D76D72" w:rsidP="00D76D72">
      <w:pPr>
        <w:pStyle w:val="comandoseinstrucciones"/>
        <w:rPr>
          <w:b/>
          <w:lang w:val="en-US"/>
        </w:rPr>
      </w:pPr>
      <w:r w:rsidRPr="00407788">
        <w:rPr>
          <w:b/>
          <w:lang w:val="en-US"/>
        </w:rPr>
        <w:t>WHERE (</w:t>
      </w:r>
      <w:proofErr w:type="spellStart"/>
      <w:r w:rsidRPr="00407788">
        <w:rPr>
          <w:b/>
          <w:lang w:val="en-US"/>
        </w:rPr>
        <w:t>oficio</w:t>
      </w:r>
      <w:proofErr w:type="spellEnd"/>
      <w:r w:rsidRPr="00407788">
        <w:rPr>
          <w:b/>
          <w:lang w:val="en-US"/>
        </w:rPr>
        <w:t xml:space="preserve"> = '</w:t>
      </w:r>
      <w:proofErr w:type="spellStart"/>
      <w:r w:rsidRPr="00407788">
        <w:rPr>
          <w:b/>
          <w:lang w:val="en-US"/>
        </w:rPr>
        <w:t>vendedor</w:t>
      </w:r>
      <w:proofErr w:type="spellEnd"/>
      <w:r w:rsidRPr="00407788">
        <w:rPr>
          <w:b/>
          <w:lang w:val="en-US"/>
        </w:rPr>
        <w:t xml:space="preserve">' AND </w:t>
      </w:r>
      <w:proofErr w:type="spellStart"/>
      <w:r w:rsidRPr="00407788">
        <w:rPr>
          <w:b/>
          <w:lang w:val="en-US"/>
        </w:rPr>
        <w:t>salario</w:t>
      </w:r>
      <w:proofErr w:type="spellEnd"/>
      <w:r w:rsidRPr="00407788">
        <w:rPr>
          <w:b/>
          <w:lang w:val="en-US"/>
        </w:rPr>
        <w:t xml:space="preserve"> &lt; 300000)</w:t>
      </w:r>
    </w:p>
    <w:p w14:paraId="2A524232" w14:textId="77777777" w:rsidR="00D76D72" w:rsidRPr="00D76D72" w:rsidRDefault="00D76D72" w:rsidP="00D76D72">
      <w:pPr>
        <w:pStyle w:val="comandoseinstrucciones"/>
        <w:rPr>
          <w:b/>
        </w:rPr>
      </w:pPr>
      <w:r w:rsidRPr="00407788">
        <w:rPr>
          <w:b/>
          <w:lang w:val="en-US"/>
        </w:rPr>
        <w:t xml:space="preserve">      </w:t>
      </w:r>
      <w:r w:rsidRPr="00D76D72">
        <w:rPr>
          <w:b/>
        </w:rPr>
        <w:t xml:space="preserve">OR </w:t>
      </w:r>
    </w:p>
    <w:p w14:paraId="30C23F1F" w14:textId="77777777" w:rsidR="00D76D72" w:rsidRPr="00D76D72" w:rsidRDefault="00D76D72" w:rsidP="00D76D72">
      <w:pPr>
        <w:pStyle w:val="comandoseinstrucciones"/>
        <w:rPr>
          <w:b/>
        </w:rPr>
      </w:pPr>
      <w:r w:rsidRPr="00D76D72">
        <w:rPr>
          <w:b/>
        </w:rPr>
        <w:t xml:space="preserve">      (oficio = 'director' AND salario &lt; 300000)</w:t>
      </w:r>
    </w:p>
    <w:p w14:paraId="26FC62A1" w14:textId="77777777" w:rsidR="00CF21F9" w:rsidRDefault="00D76D72" w:rsidP="00D76D72">
      <w:pPr>
        <w:pStyle w:val="comandoseinstrucciones"/>
        <w:rPr>
          <w:b/>
        </w:rPr>
      </w:pPr>
      <w:r w:rsidRPr="00D76D72">
        <w:rPr>
          <w:b/>
        </w:rPr>
        <w:t>;</w:t>
      </w:r>
    </w:p>
    <w:p w14:paraId="3B607036" w14:textId="77777777" w:rsidR="00407788" w:rsidRPr="00D76D72" w:rsidRDefault="00407788" w:rsidP="00D76D72">
      <w:pPr>
        <w:pStyle w:val="comandoseinstrucciones"/>
        <w:rPr>
          <w:b/>
        </w:rPr>
      </w:pPr>
    </w:p>
    <w:p w14:paraId="7DBDAA85" w14:textId="77777777" w:rsidR="00620405" w:rsidRDefault="00A258FD" w:rsidP="003F079F">
      <w:pPr>
        <w:pStyle w:val="Lista2"/>
      </w:pPr>
      <w:r>
        <w:t>Apellido, oficio, salario, c</w:t>
      </w:r>
      <w:r w:rsidR="00271AFE">
        <w:t xml:space="preserve">omisión y ganancias (salario + comisión) </w:t>
      </w:r>
      <w:r w:rsidR="003F079F">
        <w:t xml:space="preserve">de </w:t>
      </w:r>
      <w:r w:rsidR="00A17767">
        <w:t xml:space="preserve">todos </w:t>
      </w:r>
      <w:r w:rsidR="003F079F">
        <w:t xml:space="preserve">los empleados </w:t>
      </w:r>
    </w:p>
    <w:p w14:paraId="7043A786" w14:textId="77777777" w:rsidR="009B4F7B" w:rsidRPr="00773996" w:rsidRDefault="009B4F7B" w:rsidP="009B4F7B">
      <w:pPr>
        <w:pStyle w:val="comandoseinstrucciones"/>
        <w:rPr>
          <w:b/>
        </w:rPr>
      </w:pPr>
      <w:r w:rsidRPr="00773996">
        <w:rPr>
          <w:b/>
        </w:rPr>
        <w:t xml:space="preserve">SELECT apellido, oficio, salario, </w:t>
      </w:r>
      <w:proofErr w:type="spellStart"/>
      <w:proofErr w:type="gramStart"/>
      <w:r w:rsidRPr="00773996">
        <w:rPr>
          <w:b/>
        </w:rPr>
        <w:t>comision</w:t>
      </w:r>
      <w:proofErr w:type="spellEnd"/>
      <w:r w:rsidRPr="00773996">
        <w:rPr>
          <w:b/>
        </w:rPr>
        <w:t xml:space="preserve"> ,</w:t>
      </w:r>
      <w:proofErr w:type="gramEnd"/>
      <w:r w:rsidRPr="00773996">
        <w:rPr>
          <w:b/>
        </w:rPr>
        <w:t xml:space="preserve"> </w:t>
      </w:r>
    </w:p>
    <w:p w14:paraId="6E7EBF94" w14:textId="77777777" w:rsidR="009B4F7B" w:rsidRPr="00773996" w:rsidRDefault="009B4F7B" w:rsidP="009B4F7B">
      <w:pPr>
        <w:pStyle w:val="comandoseinstrucciones"/>
        <w:rPr>
          <w:b/>
        </w:rPr>
      </w:pPr>
      <w:r w:rsidRPr="00773996">
        <w:rPr>
          <w:b/>
        </w:rPr>
        <w:t xml:space="preserve">       </w:t>
      </w:r>
      <w:proofErr w:type="gramStart"/>
      <w:r w:rsidRPr="00AD0965">
        <w:rPr>
          <w:b/>
          <w:highlight w:val="cyan"/>
        </w:rPr>
        <w:t>IFNULL(</w:t>
      </w:r>
      <w:proofErr w:type="gramEnd"/>
      <w:r w:rsidRPr="00AD0965">
        <w:rPr>
          <w:b/>
          <w:highlight w:val="cyan"/>
        </w:rPr>
        <w:t>salario,0) + IFNULL(comision,0)</w:t>
      </w:r>
      <w:r w:rsidRPr="00773996">
        <w:rPr>
          <w:b/>
        </w:rPr>
        <w:t xml:space="preserve">  AS '</w:t>
      </w:r>
      <w:proofErr w:type="spellStart"/>
      <w:r w:rsidRPr="00773996">
        <w:rPr>
          <w:b/>
        </w:rPr>
        <w:t>ganacias</w:t>
      </w:r>
      <w:proofErr w:type="spellEnd"/>
      <w:r w:rsidRPr="00773996">
        <w:rPr>
          <w:b/>
        </w:rPr>
        <w:t>'</w:t>
      </w:r>
    </w:p>
    <w:p w14:paraId="0F88935E" w14:textId="77777777" w:rsidR="009B4F7B" w:rsidRPr="00773996" w:rsidRDefault="009950F1" w:rsidP="009B4F7B">
      <w:pPr>
        <w:pStyle w:val="comandoseinstrucciones"/>
        <w:rPr>
          <w:b/>
        </w:rPr>
      </w:pPr>
      <w:r>
        <w:rPr>
          <w:b/>
        </w:rPr>
        <w:t>FROM empleados</w:t>
      </w:r>
    </w:p>
    <w:p w14:paraId="058A47B5" w14:textId="77777777" w:rsidR="0056792F" w:rsidRPr="00773996" w:rsidRDefault="009B4F7B" w:rsidP="009B4F7B">
      <w:pPr>
        <w:pStyle w:val="comandoseinstrucciones"/>
        <w:rPr>
          <w:b/>
        </w:rPr>
      </w:pPr>
      <w:r w:rsidRPr="00773996">
        <w:rPr>
          <w:b/>
        </w:rPr>
        <w:t>;</w:t>
      </w:r>
    </w:p>
    <w:p w14:paraId="24ED93F7" w14:textId="77777777" w:rsidR="009B4F7B" w:rsidRPr="00773996" w:rsidRDefault="009B4F7B" w:rsidP="009B4F7B">
      <w:pPr>
        <w:pStyle w:val="comandoseinstrucciones"/>
        <w:rPr>
          <w:b/>
        </w:rPr>
      </w:pPr>
    </w:p>
    <w:p w14:paraId="495240D3" w14:textId="77777777" w:rsidR="009B4F7B" w:rsidRPr="00773996" w:rsidRDefault="009B4F7B" w:rsidP="009B4F7B">
      <w:pPr>
        <w:pStyle w:val="comandoseinstrucciones"/>
        <w:rPr>
          <w:b/>
        </w:rPr>
      </w:pPr>
      <w:r w:rsidRPr="00766B35">
        <w:rPr>
          <w:b/>
          <w:highlight w:val="yellow"/>
        </w:rPr>
        <w:t>Este estaría mal</w:t>
      </w:r>
      <w:r w:rsidRPr="00773996">
        <w:rPr>
          <w:b/>
        </w:rPr>
        <w:t xml:space="preserve"> porque si salario = 30 y comisión = NULL el resultado es 0:</w:t>
      </w:r>
    </w:p>
    <w:p w14:paraId="738DAD2D" w14:textId="77777777" w:rsidR="009B4F7B" w:rsidRPr="00773996" w:rsidRDefault="009B4F7B" w:rsidP="009B4F7B">
      <w:pPr>
        <w:pStyle w:val="comandoseinstrucciones"/>
        <w:rPr>
          <w:b/>
        </w:rPr>
      </w:pPr>
    </w:p>
    <w:p w14:paraId="1D397EFA" w14:textId="77777777" w:rsidR="009B4F7B" w:rsidRPr="00773996" w:rsidRDefault="009B4F7B" w:rsidP="009B4F7B">
      <w:pPr>
        <w:pStyle w:val="comandoseinstrucciones"/>
        <w:rPr>
          <w:b/>
        </w:rPr>
      </w:pPr>
      <w:r w:rsidRPr="00773996">
        <w:rPr>
          <w:b/>
        </w:rPr>
        <w:t xml:space="preserve">SELECT apellido, oficio, salario, </w:t>
      </w:r>
      <w:proofErr w:type="spellStart"/>
      <w:proofErr w:type="gramStart"/>
      <w:r w:rsidRPr="00773996">
        <w:rPr>
          <w:b/>
        </w:rPr>
        <w:t>comision</w:t>
      </w:r>
      <w:proofErr w:type="spellEnd"/>
      <w:r w:rsidRPr="00773996">
        <w:rPr>
          <w:b/>
        </w:rPr>
        <w:t xml:space="preserve"> ,</w:t>
      </w:r>
      <w:proofErr w:type="gramEnd"/>
      <w:r w:rsidRPr="00773996">
        <w:rPr>
          <w:b/>
        </w:rPr>
        <w:t xml:space="preserve"> </w:t>
      </w:r>
    </w:p>
    <w:p w14:paraId="41C8F863" w14:textId="77777777" w:rsidR="009B4F7B" w:rsidRPr="00773996" w:rsidRDefault="009B4F7B" w:rsidP="009B4F7B">
      <w:pPr>
        <w:pStyle w:val="comandoseinstrucciones"/>
        <w:rPr>
          <w:b/>
        </w:rPr>
      </w:pPr>
      <w:r w:rsidRPr="00773996">
        <w:rPr>
          <w:b/>
        </w:rPr>
        <w:t xml:space="preserve">       </w:t>
      </w:r>
      <w:proofErr w:type="gramStart"/>
      <w:r w:rsidRPr="00AD0965">
        <w:rPr>
          <w:b/>
          <w:highlight w:val="yellow"/>
        </w:rPr>
        <w:t>IFNULL(</w:t>
      </w:r>
      <w:proofErr w:type="gramEnd"/>
      <w:r w:rsidRPr="00AD0965">
        <w:rPr>
          <w:b/>
          <w:highlight w:val="yellow"/>
        </w:rPr>
        <w:t>salario + comision,0)</w:t>
      </w:r>
      <w:r w:rsidRPr="00773996">
        <w:rPr>
          <w:b/>
        </w:rPr>
        <w:t xml:space="preserve">  AS '</w:t>
      </w:r>
      <w:proofErr w:type="spellStart"/>
      <w:r w:rsidRPr="00773996">
        <w:rPr>
          <w:b/>
        </w:rPr>
        <w:t>ganacias</w:t>
      </w:r>
      <w:proofErr w:type="spellEnd"/>
      <w:r w:rsidRPr="00773996">
        <w:rPr>
          <w:b/>
        </w:rPr>
        <w:t>'</w:t>
      </w:r>
    </w:p>
    <w:p w14:paraId="55EDD750" w14:textId="77777777" w:rsidR="009B4F7B" w:rsidRPr="00773996" w:rsidRDefault="009B4F7B" w:rsidP="009B4F7B">
      <w:pPr>
        <w:pStyle w:val="comandoseinstrucciones"/>
        <w:rPr>
          <w:b/>
        </w:rPr>
      </w:pPr>
      <w:r w:rsidRPr="00773996">
        <w:rPr>
          <w:b/>
        </w:rPr>
        <w:t xml:space="preserve">FROM empleados </w:t>
      </w:r>
    </w:p>
    <w:p w14:paraId="206A00BD" w14:textId="77777777" w:rsidR="009B4F7B" w:rsidRPr="00773996" w:rsidRDefault="009B4F7B" w:rsidP="009B4F7B">
      <w:pPr>
        <w:pStyle w:val="comandoseinstrucciones"/>
        <w:rPr>
          <w:b/>
        </w:rPr>
      </w:pPr>
      <w:r w:rsidRPr="00773996">
        <w:rPr>
          <w:b/>
        </w:rPr>
        <w:t>;</w:t>
      </w:r>
    </w:p>
    <w:p w14:paraId="1DAB22FC" w14:textId="77777777" w:rsidR="009B4F7B" w:rsidRDefault="009B4F7B" w:rsidP="009B4F7B">
      <w:pPr>
        <w:pStyle w:val="comandoseinstrucciones"/>
      </w:pPr>
    </w:p>
    <w:p w14:paraId="4969EC99" w14:textId="77777777" w:rsidR="009B4F7B" w:rsidRDefault="009B4F7B" w:rsidP="009B4F7B">
      <w:pPr>
        <w:pStyle w:val="comandoseinstrucciones"/>
      </w:pPr>
    </w:p>
    <w:p w14:paraId="7FA67542" w14:textId="77777777" w:rsidR="00A23934" w:rsidRDefault="00A23934" w:rsidP="00A23934">
      <w:pPr>
        <w:pStyle w:val="Lista2"/>
      </w:pPr>
      <w:r>
        <w:t>Apellido y salario de aquellos empleados cuyo salario supere 150.000</w:t>
      </w:r>
    </w:p>
    <w:p w14:paraId="2FED505A" w14:textId="77777777" w:rsidR="00F323FC" w:rsidRPr="00AD0965" w:rsidRDefault="00F323FC" w:rsidP="00F323FC">
      <w:pPr>
        <w:pStyle w:val="comandoseinstrucciones"/>
        <w:rPr>
          <w:b/>
          <w:lang w:val="en-US"/>
        </w:rPr>
      </w:pPr>
      <w:r w:rsidRPr="00AD0965">
        <w:rPr>
          <w:b/>
          <w:lang w:val="en-US"/>
        </w:rPr>
        <w:t>SELECT *</w:t>
      </w:r>
    </w:p>
    <w:p w14:paraId="3E304B69" w14:textId="77777777" w:rsidR="00F323FC" w:rsidRPr="00AD0965" w:rsidRDefault="00F323FC" w:rsidP="00F323FC">
      <w:pPr>
        <w:pStyle w:val="comandoseinstrucciones"/>
        <w:rPr>
          <w:b/>
          <w:lang w:val="en-US"/>
        </w:rPr>
      </w:pPr>
      <w:r w:rsidRPr="00AD0965">
        <w:rPr>
          <w:b/>
          <w:lang w:val="en-US"/>
        </w:rPr>
        <w:t xml:space="preserve">FROM </w:t>
      </w:r>
      <w:proofErr w:type="spellStart"/>
      <w:r w:rsidRPr="00AD0965">
        <w:rPr>
          <w:b/>
          <w:lang w:val="en-US"/>
        </w:rPr>
        <w:t>empleados</w:t>
      </w:r>
      <w:proofErr w:type="spellEnd"/>
      <w:r w:rsidRPr="00AD0965">
        <w:rPr>
          <w:b/>
          <w:lang w:val="en-US"/>
        </w:rPr>
        <w:t xml:space="preserve">   </w:t>
      </w:r>
    </w:p>
    <w:p w14:paraId="5DC9D641" w14:textId="77777777" w:rsidR="00F323FC" w:rsidRPr="00AD0965" w:rsidRDefault="00F323FC" w:rsidP="00F323FC">
      <w:pPr>
        <w:pStyle w:val="comandoseinstrucciones"/>
        <w:rPr>
          <w:b/>
          <w:lang w:val="en-US"/>
        </w:rPr>
      </w:pPr>
      <w:r w:rsidRPr="00AD0965">
        <w:rPr>
          <w:b/>
          <w:lang w:val="en-US"/>
        </w:rPr>
        <w:t xml:space="preserve">WHERE </w:t>
      </w:r>
      <w:proofErr w:type="spellStart"/>
      <w:r w:rsidRPr="00AD0965">
        <w:rPr>
          <w:b/>
          <w:lang w:val="en-US"/>
        </w:rPr>
        <w:t>salario</w:t>
      </w:r>
      <w:proofErr w:type="spellEnd"/>
      <w:r w:rsidRPr="00AD0965">
        <w:rPr>
          <w:b/>
          <w:lang w:val="en-US"/>
        </w:rPr>
        <w:t xml:space="preserve"> &gt; 150000</w:t>
      </w:r>
    </w:p>
    <w:p w14:paraId="232D7706" w14:textId="77777777" w:rsidR="00A23934" w:rsidRDefault="00F323FC" w:rsidP="00F323FC">
      <w:pPr>
        <w:pStyle w:val="comandoseinstrucciones"/>
        <w:rPr>
          <w:b/>
        </w:rPr>
      </w:pPr>
      <w:r w:rsidRPr="00AD0965">
        <w:rPr>
          <w:b/>
        </w:rPr>
        <w:t xml:space="preserve">;  </w:t>
      </w:r>
    </w:p>
    <w:p w14:paraId="223BDAE0" w14:textId="77777777" w:rsidR="00407788" w:rsidRPr="00AD0965" w:rsidRDefault="00407788" w:rsidP="00F323FC">
      <w:pPr>
        <w:pStyle w:val="comandoseinstrucciones"/>
        <w:rPr>
          <w:b/>
        </w:rPr>
      </w:pPr>
    </w:p>
    <w:p w14:paraId="6D4897F7" w14:textId="77777777" w:rsidR="00620405" w:rsidRDefault="00A23934" w:rsidP="00A23934">
      <w:pPr>
        <w:pStyle w:val="Lista2"/>
      </w:pPr>
      <w:r>
        <w:t>Apellido</w:t>
      </w:r>
      <w:r w:rsidR="00A258FD">
        <w:t>, oficio, salario, c</w:t>
      </w:r>
      <w:r w:rsidR="00271AFE">
        <w:t>omisión</w:t>
      </w:r>
      <w:r>
        <w:t xml:space="preserve"> y ganancias (salario + comisión) de aquellos empleados que ganan (salario + comisión) más de 150.000. La columna de ganancias se llamará ganancias.</w:t>
      </w:r>
    </w:p>
    <w:p w14:paraId="14FAE1B5" w14:textId="77777777" w:rsidR="00AD0C57" w:rsidRPr="00766B35" w:rsidRDefault="00AD0C57" w:rsidP="00AD0C57">
      <w:pPr>
        <w:pStyle w:val="comandoseinstrucciones"/>
        <w:rPr>
          <w:b/>
        </w:rPr>
      </w:pPr>
      <w:r>
        <w:t xml:space="preserve"> </w:t>
      </w:r>
      <w:r w:rsidRPr="00766B35">
        <w:rPr>
          <w:b/>
        </w:rPr>
        <w:t xml:space="preserve">SELECT </w:t>
      </w:r>
      <w:r w:rsidRPr="00766B35">
        <w:rPr>
          <w:b/>
        </w:rPr>
        <w:tab/>
        <w:t xml:space="preserve">apellido1, apellido2, oficio, salario, </w:t>
      </w:r>
      <w:proofErr w:type="spellStart"/>
      <w:r w:rsidRPr="00766B35">
        <w:rPr>
          <w:b/>
        </w:rPr>
        <w:t>comision</w:t>
      </w:r>
      <w:proofErr w:type="spellEnd"/>
      <w:r w:rsidRPr="00766B35">
        <w:rPr>
          <w:b/>
        </w:rPr>
        <w:t xml:space="preserve">, </w:t>
      </w:r>
    </w:p>
    <w:p w14:paraId="77B1A3B5" w14:textId="77777777" w:rsidR="00AD0C57" w:rsidRPr="00766B35" w:rsidRDefault="00AD0C57" w:rsidP="00AD0C57">
      <w:pPr>
        <w:pStyle w:val="comandoseinstrucciones"/>
        <w:rPr>
          <w:b/>
          <w:lang w:val="en-US"/>
        </w:rPr>
      </w:pPr>
      <w:r w:rsidRPr="00766B35">
        <w:rPr>
          <w:b/>
        </w:rPr>
        <w:tab/>
      </w:r>
      <w:proofErr w:type="gramStart"/>
      <w:r w:rsidRPr="00766B35">
        <w:rPr>
          <w:b/>
          <w:lang w:val="en-US"/>
        </w:rPr>
        <w:t>IFNULL(</w:t>
      </w:r>
      <w:proofErr w:type="gramEnd"/>
      <w:r w:rsidRPr="00766B35">
        <w:rPr>
          <w:b/>
          <w:lang w:val="en-US"/>
        </w:rPr>
        <w:t xml:space="preserve">comision,0) + IFNULL(salario,0) </w:t>
      </w:r>
      <w:r w:rsidRPr="00AD0965">
        <w:rPr>
          <w:b/>
          <w:highlight w:val="yellow"/>
          <w:lang w:val="en-US"/>
        </w:rPr>
        <w:t>AS '</w:t>
      </w:r>
      <w:proofErr w:type="spellStart"/>
      <w:r w:rsidRPr="00AD0965">
        <w:rPr>
          <w:b/>
          <w:highlight w:val="yellow"/>
          <w:lang w:val="en-US"/>
        </w:rPr>
        <w:t>ganacias</w:t>
      </w:r>
      <w:proofErr w:type="spellEnd"/>
      <w:r w:rsidRPr="00AD0965">
        <w:rPr>
          <w:b/>
          <w:highlight w:val="yellow"/>
          <w:lang w:val="en-US"/>
        </w:rPr>
        <w:t>'</w:t>
      </w:r>
    </w:p>
    <w:p w14:paraId="74E2577A" w14:textId="77777777" w:rsidR="00AD0C57" w:rsidRPr="00766B35" w:rsidRDefault="00AD0C57" w:rsidP="00AD0C57">
      <w:pPr>
        <w:pStyle w:val="comandoseinstrucciones"/>
        <w:rPr>
          <w:b/>
          <w:lang w:val="en-US"/>
        </w:rPr>
      </w:pPr>
      <w:r w:rsidRPr="00766B35">
        <w:rPr>
          <w:b/>
          <w:lang w:val="en-US"/>
        </w:rPr>
        <w:t xml:space="preserve">FROM </w:t>
      </w:r>
      <w:proofErr w:type="spellStart"/>
      <w:r w:rsidRPr="00766B35">
        <w:rPr>
          <w:b/>
          <w:lang w:val="en-US"/>
        </w:rPr>
        <w:t>empleados</w:t>
      </w:r>
      <w:proofErr w:type="spellEnd"/>
      <w:r w:rsidRPr="00766B35">
        <w:rPr>
          <w:b/>
          <w:lang w:val="en-US"/>
        </w:rPr>
        <w:t xml:space="preserve">   </w:t>
      </w:r>
    </w:p>
    <w:p w14:paraId="2A42E5EC" w14:textId="77777777" w:rsidR="00AD0C57" w:rsidRPr="00766B35" w:rsidRDefault="00AD0C57" w:rsidP="00AD0C57">
      <w:pPr>
        <w:pStyle w:val="comandoseinstrucciones"/>
        <w:rPr>
          <w:b/>
          <w:lang w:val="en-US"/>
        </w:rPr>
      </w:pPr>
      <w:r w:rsidRPr="00766B35">
        <w:rPr>
          <w:b/>
          <w:lang w:val="en-US"/>
        </w:rPr>
        <w:t xml:space="preserve">WHERE </w:t>
      </w:r>
      <w:r w:rsidR="00BF5BB3">
        <w:rPr>
          <w:b/>
          <w:lang w:val="en-US"/>
        </w:rPr>
        <w:t>(</w:t>
      </w:r>
      <w:proofErr w:type="gramStart"/>
      <w:r w:rsidRPr="00766B35">
        <w:rPr>
          <w:b/>
          <w:lang w:val="en-US"/>
        </w:rPr>
        <w:t>IFNULL(</w:t>
      </w:r>
      <w:proofErr w:type="spellStart"/>
      <w:proofErr w:type="gramEnd"/>
      <w:r w:rsidRPr="00766B35">
        <w:rPr>
          <w:b/>
          <w:lang w:val="en-US"/>
        </w:rPr>
        <w:t>salario</w:t>
      </w:r>
      <w:proofErr w:type="spellEnd"/>
      <w:r w:rsidRPr="00766B35">
        <w:rPr>
          <w:b/>
          <w:lang w:val="en-US"/>
        </w:rPr>
        <w:t>, 0) + IFNULL(comision,0)</w:t>
      </w:r>
      <w:r w:rsidR="00BF5BB3">
        <w:rPr>
          <w:b/>
          <w:lang w:val="en-US"/>
        </w:rPr>
        <w:t>)</w:t>
      </w:r>
      <w:r w:rsidRPr="00766B35">
        <w:rPr>
          <w:b/>
          <w:lang w:val="en-US"/>
        </w:rPr>
        <w:t xml:space="preserve"> &gt; 150000</w:t>
      </w:r>
    </w:p>
    <w:p w14:paraId="637B5949" w14:textId="77777777" w:rsidR="00620405" w:rsidRDefault="00AD0C57" w:rsidP="00AD0C57">
      <w:pPr>
        <w:pStyle w:val="comandoseinstrucciones"/>
        <w:rPr>
          <w:b/>
        </w:rPr>
      </w:pPr>
      <w:r w:rsidRPr="00766B35">
        <w:rPr>
          <w:b/>
        </w:rPr>
        <w:t>;</w:t>
      </w:r>
    </w:p>
    <w:p w14:paraId="0E1D3B76" w14:textId="77777777" w:rsidR="00407788" w:rsidRPr="00766B35" w:rsidRDefault="00407788" w:rsidP="00AD0C57">
      <w:pPr>
        <w:pStyle w:val="comandoseinstrucciones"/>
        <w:rPr>
          <w:b/>
          <w:lang w:val="en-US"/>
        </w:rPr>
      </w:pPr>
    </w:p>
    <w:p w14:paraId="127ECD9A" w14:textId="77777777" w:rsidR="007034F5" w:rsidRDefault="00271AFE" w:rsidP="00A23934">
      <w:pPr>
        <w:pStyle w:val="Lista2"/>
      </w:pPr>
      <w:r>
        <w:t>Apellido</w:t>
      </w:r>
      <w:r w:rsidR="00586D65">
        <w:t>s, nombre</w:t>
      </w:r>
      <w:r>
        <w:t>, salario</w:t>
      </w:r>
      <w:r w:rsidR="00586D65">
        <w:t>, comisión</w:t>
      </w:r>
      <w:r>
        <w:t xml:space="preserve"> y oficio de aquellos empleados que ganan </w:t>
      </w:r>
      <w:r w:rsidR="00C6514E">
        <w:t xml:space="preserve">(salario + </w:t>
      </w:r>
      <w:proofErr w:type="gramStart"/>
      <w:r w:rsidR="00C6514E">
        <w:t xml:space="preserve">comisión)  </w:t>
      </w:r>
      <w:r>
        <w:t>entre</w:t>
      </w:r>
      <w:proofErr w:type="gramEnd"/>
      <w:r>
        <w:t xml:space="preserve"> 100.000 y </w:t>
      </w:r>
      <w:r w:rsidR="00875BBE">
        <w:t>15</w:t>
      </w:r>
      <w:r>
        <w:t>0.000 (</w:t>
      </w:r>
      <w:r w:rsidRPr="00BF5BB3">
        <w:rPr>
          <w:b/>
        </w:rPr>
        <w:t xml:space="preserve">incluidos </w:t>
      </w:r>
      <w:r w:rsidR="004207F9" w:rsidRPr="00BF5BB3">
        <w:rPr>
          <w:b/>
        </w:rPr>
        <w:t>los extremos</w:t>
      </w:r>
      <w:r>
        <w:t>).</w:t>
      </w:r>
    </w:p>
    <w:p w14:paraId="25A2351C" w14:textId="77777777" w:rsidR="00586D65" w:rsidRPr="00E91380" w:rsidRDefault="00586D65" w:rsidP="00586D65">
      <w:pPr>
        <w:pStyle w:val="comandoseinstrucciones"/>
        <w:rPr>
          <w:b/>
        </w:rPr>
      </w:pPr>
      <w:r w:rsidRPr="00E91380">
        <w:rPr>
          <w:b/>
        </w:rPr>
        <w:t xml:space="preserve">SELECT apellido1, apellido2, nombre, salario, </w:t>
      </w:r>
      <w:proofErr w:type="spellStart"/>
      <w:r w:rsidRPr="00E91380">
        <w:rPr>
          <w:b/>
        </w:rPr>
        <w:t>comision</w:t>
      </w:r>
      <w:proofErr w:type="spellEnd"/>
      <w:r w:rsidRPr="00E91380">
        <w:rPr>
          <w:b/>
        </w:rPr>
        <w:t>, oficio</w:t>
      </w:r>
    </w:p>
    <w:p w14:paraId="5ADC346F" w14:textId="77777777" w:rsidR="00586D65" w:rsidRPr="00E91380" w:rsidRDefault="00586D65" w:rsidP="00586D65">
      <w:pPr>
        <w:pStyle w:val="comandoseinstrucciones"/>
        <w:rPr>
          <w:b/>
          <w:lang w:val="en-US"/>
        </w:rPr>
      </w:pPr>
      <w:r w:rsidRPr="00E91380">
        <w:rPr>
          <w:b/>
          <w:lang w:val="en-US"/>
        </w:rPr>
        <w:t xml:space="preserve">FROM </w:t>
      </w:r>
      <w:proofErr w:type="spellStart"/>
      <w:r w:rsidRPr="00E91380">
        <w:rPr>
          <w:b/>
          <w:lang w:val="en-US"/>
        </w:rPr>
        <w:t>empleados</w:t>
      </w:r>
      <w:proofErr w:type="spellEnd"/>
    </w:p>
    <w:p w14:paraId="4CD4682E" w14:textId="77777777" w:rsidR="00586D65" w:rsidRPr="00E91380" w:rsidRDefault="00586D65" w:rsidP="00586D65">
      <w:pPr>
        <w:pStyle w:val="comandoseinstrucciones"/>
        <w:rPr>
          <w:b/>
          <w:lang w:val="en-US"/>
        </w:rPr>
      </w:pPr>
      <w:r w:rsidRPr="00E91380">
        <w:rPr>
          <w:b/>
          <w:lang w:val="en-US"/>
        </w:rPr>
        <w:t>WHERE (IFNULL (</w:t>
      </w:r>
      <w:proofErr w:type="spellStart"/>
      <w:r w:rsidRPr="00E91380">
        <w:rPr>
          <w:b/>
          <w:lang w:val="en-US"/>
        </w:rPr>
        <w:t>salario</w:t>
      </w:r>
      <w:proofErr w:type="spellEnd"/>
      <w:r w:rsidRPr="00E91380">
        <w:rPr>
          <w:b/>
          <w:lang w:val="en-US"/>
        </w:rPr>
        <w:t>,</w:t>
      </w:r>
      <w:r w:rsidR="00C8754F">
        <w:rPr>
          <w:b/>
          <w:lang w:val="en-US"/>
        </w:rPr>
        <w:t xml:space="preserve"> </w:t>
      </w:r>
      <w:r w:rsidRPr="00E91380">
        <w:rPr>
          <w:b/>
          <w:lang w:val="en-US"/>
        </w:rPr>
        <w:t>0) + IFNULL (</w:t>
      </w:r>
      <w:proofErr w:type="spellStart"/>
      <w:r w:rsidRPr="00E91380">
        <w:rPr>
          <w:b/>
          <w:lang w:val="en-US"/>
        </w:rPr>
        <w:t>comision</w:t>
      </w:r>
      <w:proofErr w:type="spellEnd"/>
      <w:r w:rsidRPr="00E91380">
        <w:rPr>
          <w:b/>
          <w:lang w:val="en-US"/>
        </w:rPr>
        <w:t>,</w:t>
      </w:r>
      <w:r w:rsidR="00C8754F">
        <w:rPr>
          <w:b/>
          <w:lang w:val="en-US"/>
        </w:rPr>
        <w:t xml:space="preserve"> </w:t>
      </w:r>
      <w:r w:rsidR="00BF5BB3">
        <w:rPr>
          <w:b/>
          <w:lang w:val="en-US"/>
        </w:rPr>
        <w:t xml:space="preserve">0)) </w:t>
      </w:r>
      <w:r w:rsidRPr="00E91380">
        <w:rPr>
          <w:b/>
          <w:lang w:val="en-US"/>
        </w:rPr>
        <w:t xml:space="preserve">BETWEEN 100000 AND </w:t>
      </w:r>
      <w:proofErr w:type="gramStart"/>
      <w:r w:rsidR="00875BBE">
        <w:rPr>
          <w:b/>
          <w:lang w:val="en-US"/>
        </w:rPr>
        <w:t>15</w:t>
      </w:r>
      <w:r w:rsidRPr="00E91380">
        <w:rPr>
          <w:b/>
          <w:lang w:val="en-US"/>
        </w:rPr>
        <w:t>0000;</w:t>
      </w:r>
      <w:proofErr w:type="gramEnd"/>
    </w:p>
    <w:p w14:paraId="0BAD8F18" w14:textId="77777777" w:rsidR="007034F5" w:rsidRDefault="00E91380" w:rsidP="00586D65">
      <w:pPr>
        <w:pStyle w:val="comandoseinstrucciones"/>
        <w:rPr>
          <w:b/>
        </w:rPr>
      </w:pPr>
      <w:r w:rsidRPr="00E91380">
        <w:rPr>
          <w:b/>
        </w:rPr>
        <w:t>;</w:t>
      </w:r>
    </w:p>
    <w:p w14:paraId="1C575227" w14:textId="77777777" w:rsidR="00E96AC3" w:rsidRDefault="00E96AC3" w:rsidP="00586D65">
      <w:pPr>
        <w:pStyle w:val="comandoseinstrucciones"/>
        <w:rPr>
          <w:b/>
        </w:rPr>
      </w:pPr>
    </w:p>
    <w:p w14:paraId="5CF7721D" w14:textId="77777777" w:rsidR="00E96AC3" w:rsidRDefault="00E96AC3" w:rsidP="00586D65">
      <w:pPr>
        <w:pStyle w:val="comandoseinstrucciones"/>
        <w:rPr>
          <w:b/>
        </w:rPr>
      </w:pPr>
      <w:r>
        <w:rPr>
          <w:b/>
        </w:rPr>
        <w:t>#otra manera</w:t>
      </w:r>
    </w:p>
    <w:p w14:paraId="1BE1BB79" w14:textId="77777777" w:rsidR="00557FCB" w:rsidRDefault="00557FCB" w:rsidP="00586D65">
      <w:pPr>
        <w:pStyle w:val="comandoseinstrucciones"/>
        <w:rPr>
          <w:b/>
        </w:rPr>
      </w:pPr>
    </w:p>
    <w:p w14:paraId="3DE1CAE1" w14:textId="77777777" w:rsidR="00557FCB" w:rsidRPr="00557FCB" w:rsidRDefault="00557FCB" w:rsidP="00557FCB">
      <w:pPr>
        <w:pStyle w:val="comandoseinstrucciones"/>
        <w:rPr>
          <w:b/>
        </w:rPr>
      </w:pPr>
      <w:r w:rsidRPr="00557FCB">
        <w:rPr>
          <w:b/>
        </w:rPr>
        <w:t xml:space="preserve">SELECT apellido1, apellido2, nombre, salario, </w:t>
      </w:r>
      <w:proofErr w:type="spellStart"/>
      <w:r w:rsidRPr="00557FCB">
        <w:rPr>
          <w:b/>
        </w:rPr>
        <w:t>comision</w:t>
      </w:r>
      <w:proofErr w:type="spellEnd"/>
      <w:r w:rsidRPr="00557FCB">
        <w:rPr>
          <w:b/>
        </w:rPr>
        <w:t>, oficio</w:t>
      </w:r>
    </w:p>
    <w:p w14:paraId="1A30DCE0" w14:textId="77777777" w:rsidR="00557FCB" w:rsidRPr="00557FCB" w:rsidRDefault="00557FCB" w:rsidP="00557FCB">
      <w:pPr>
        <w:pStyle w:val="comandoseinstrucciones"/>
        <w:rPr>
          <w:b/>
          <w:lang w:val="en-US"/>
        </w:rPr>
      </w:pPr>
      <w:r w:rsidRPr="00557FCB">
        <w:rPr>
          <w:b/>
          <w:lang w:val="en-US"/>
        </w:rPr>
        <w:t xml:space="preserve">FROM </w:t>
      </w:r>
      <w:proofErr w:type="spellStart"/>
      <w:r w:rsidRPr="00557FCB">
        <w:rPr>
          <w:b/>
          <w:lang w:val="en-US"/>
        </w:rPr>
        <w:t>empleados</w:t>
      </w:r>
      <w:proofErr w:type="spellEnd"/>
    </w:p>
    <w:p w14:paraId="5F964D9F" w14:textId="77777777" w:rsidR="00557FCB" w:rsidRPr="00557FCB" w:rsidRDefault="00557FCB" w:rsidP="00557FCB">
      <w:pPr>
        <w:pStyle w:val="comandoseinstrucciones"/>
        <w:rPr>
          <w:b/>
          <w:lang w:val="en-US"/>
        </w:rPr>
      </w:pPr>
      <w:r w:rsidRPr="00557FCB">
        <w:rPr>
          <w:b/>
          <w:lang w:val="en-US"/>
        </w:rPr>
        <w:t xml:space="preserve">WHERE </w:t>
      </w:r>
      <w:r w:rsidRPr="00557FCB">
        <w:rPr>
          <w:b/>
          <w:lang w:val="en-US"/>
        </w:rPr>
        <w:tab/>
        <w:t>(IFNULL (</w:t>
      </w:r>
      <w:proofErr w:type="spellStart"/>
      <w:r w:rsidRPr="00557FCB">
        <w:rPr>
          <w:b/>
          <w:lang w:val="en-US"/>
        </w:rPr>
        <w:t>salario</w:t>
      </w:r>
      <w:proofErr w:type="spellEnd"/>
      <w:r w:rsidRPr="00557FCB">
        <w:rPr>
          <w:b/>
          <w:lang w:val="en-US"/>
        </w:rPr>
        <w:t>, 0) + IFNULL (</w:t>
      </w:r>
      <w:proofErr w:type="spellStart"/>
      <w:r w:rsidRPr="00557FCB">
        <w:rPr>
          <w:b/>
          <w:lang w:val="en-US"/>
        </w:rPr>
        <w:t>comision</w:t>
      </w:r>
      <w:proofErr w:type="spellEnd"/>
      <w:r w:rsidRPr="00557FCB">
        <w:rPr>
          <w:b/>
          <w:lang w:val="en-US"/>
        </w:rPr>
        <w:t xml:space="preserve">, 0)) &gt;= 100000 </w:t>
      </w:r>
    </w:p>
    <w:p w14:paraId="242CBB35" w14:textId="77777777" w:rsidR="00557FCB" w:rsidRPr="00557FCB" w:rsidRDefault="00557FCB" w:rsidP="00557FCB">
      <w:pPr>
        <w:pStyle w:val="comandoseinstrucciones"/>
        <w:rPr>
          <w:b/>
          <w:lang w:val="en-US"/>
        </w:rPr>
      </w:pPr>
      <w:r w:rsidRPr="00557FCB">
        <w:rPr>
          <w:b/>
          <w:lang w:val="en-US"/>
        </w:rPr>
        <w:tab/>
      </w:r>
      <w:r w:rsidRPr="00557FCB">
        <w:rPr>
          <w:b/>
          <w:lang w:val="en-US"/>
        </w:rPr>
        <w:tab/>
        <w:t xml:space="preserve">AND </w:t>
      </w:r>
    </w:p>
    <w:p w14:paraId="6316B00D" w14:textId="77777777" w:rsidR="00557FCB" w:rsidRPr="00557FCB" w:rsidRDefault="00557FCB" w:rsidP="00557FCB">
      <w:pPr>
        <w:pStyle w:val="comandoseinstrucciones"/>
        <w:rPr>
          <w:b/>
          <w:lang w:val="en-US"/>
        </w:rPr>
      </w:pPr>
      <w:r w:rsidRPr="00557FCB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</w:t>
      </w:r>
      <w:r w:rsidRPr="00557FCB">
        <w:rPr>
          <w:b/>
          <w:lang w:val="en-US"/>
        </w:rPr>
        <w:t>(IFNULL (</w:t>
      </w:r>
      <w:proofErr w:type="spellStart"/>
      <w:r w:rsidRPr="00557FCB">
        <w:rPr>
          <w:b/>
          <w:lang w:val="en-US"/>
        </w:rPr>
        <w:t>salario</w:t>
      </w:r>
      <w:proofErr w:type="spellEnd"/>
      <w:r w:rsidRPr="00557FCB">
        <w:rPr>
          <w:b/>
          <w:lang w:val="en-US"/>
        </w:rPr>
        <w:t>, 0) + IFNULL (</w:t>
      </w:r>
      <w:proofErr w:type="spellStart"/>
      <w:r w:rsidRPr="00557FCB">
        <w:rPr>
          <w:b/>
          <w:lang w:val="en-US"/>
        </w:rPr>
        <w:t>comision</w:t>
      </w:r>
      <w:proofErr w:type="spellEnd"/>
      <w:r w:rsidRPr="00557FCB">
        <w:rPr>
          <w:b/>
          <w:lang w:val="en-US"/>
        </w:rPr>
        <w:t xml:space="preserve">, 0)) &lt;= </w:t>
      </w:r>
      <w:r w:rsidR="00875BBE">
        <w:rPr>
          <w:b/>
          <w:lang w:val="en-US"/>
        </w:rPr>
        <w:t>15</w:t>
      </w:r>
      <w:r w:rsidRPr="00557FCB">
        <w:rPr>
          <w:b/>
          <w:lang w:val="en-US"/>
        </w:rPr>
        <w:t>0000</w:t>
      </w:r>
    </w:p>
    <w:p w14:paraId="786CCDB8" w14:textId="77777777" w:rsidR="00557FCB" w:rsidRPr="00E91380" w:rsidRDefault="00557FCB" w:rsidP="00557FCB">
      <w:pPr>
        <w:pStyle w:val="comandoseinstrucciones"/>
        <w:rPr>
          <w:b/>
        </w:rPr>
      </w:pPr>
      <w:r w:rsidRPr="00557FCB">
        <w:rPr>
          <w:b/>
        </w:rPr>
        <w:t>;</w:t>
      </w:r>
    </w:p>
    <w:p w14:paraId="011CF45F" w14:textId="77777777" w:rsidR="00E91380" w:rsidRPr="00AD0C57" w:rsidRDefault="00E91380" w:rsidP="00586D65">
      <w:pPr>
        <w:pStyle w:val="comandoseinstrucciones"/>
        <w:rPr>
          <w:lang w:val="en-US"/>
        </w:rPr>
      </w:pPr>
    </w:p>
    <w:p w14:paraId="4ED7A2F9" w14:textId="77777777" w:rsidR="008B0226" w:rsidRDefault="008B0226" w:rsidP="008B0226">
      <w:pPr>
        <w:pStyle w:val="Lista2"/>
      </w:pPr>
      <w:r>
        <w:t xml:space="preserve">Apellido, salario y oficio de aquellos empleados con oficio </w:t>
      </w:r>
      <w:r w:rsidRPr="008B0226">
        <w:rPr>
          <w:i/>
        </w:rPr>
        <w:t>vendedor</w:t>
      </w:r>
      <w:r>
        <w:t xml:space="preserve"> </w:t>
      </w:r>
      <w:r w:rsidR="00ED7B66">
        <w:t xml:space="preserve">cuyo salario está </w:t>
      </w:r>
      <w:r>
        <w:t xml:space="preserve">entre 100.000 y </w:t>
      </w:r>
      <w:r w:rsidR="00875BBE">
        <w:t>15</w:t>
      </w:r>
      <w:r>
        <w:t>0.000 (incluidos los extremos).</w:t>
      </w:r>
    </w:p>
    <w:p w14:paraId="419408B8" w14:textId="77777777" w:rsidR="00ED1652" w:rsidRPr="00ED1652" w:rsidRDefault="00ED1652" w:rsidP="00ED1652">
      <w:pPr>
        <w:pStyle w:val="comandoseinstrucciones"/>
        <w:rPr>
          <w:b/>
        </w:rPr>
      </w:pPr>
      <w:r w:rsidRPr="00ED1652">
        <w:rPr>
          <w:b/>
        </w:rPr>
        <w:t>SELECT apellido1, apellido2, nombre, oficio, salario</w:t>
      </w:r>
    </w:p>
    <w:p w14:paraId="671F4D1D" w14:textId="77777777" w:rsidR="00ED1652" w:rsidRPr="00ED1652" w:rsidRDefault="00ED1652" w:rsidP="00ED1652">
      <w:pPr>
        <w:pStyle w:val="comandoseinstrucciones"/>
        <w:rPr>
          <w:b/>
          <w:lang w:val="en-US"/>
        </w:rPr>
      </w:pPr>
      <w:r w:rsidRPr="00ED1652">
        <w:rPr>
          <w:b/>
          <w:lang w:val="en-US"/>
        </w:rPr>
        <w:t xml:space="preserve">FROM </w:t>
      </w:r>
      <w:proofErr w:type="spellStart"/>
      <w:r w:rsidRPr="00ED1652">
        <w:rPr>
          <w:b/>
          <w:lang w:val="en-US"/>
        </w:rPr>
        <w:t>empleados</w:t>
      </w:r>
      <w:proofErr w:type="spellEnd"/>
    </w:p>
    <w:p w14:paraId="36DE3C4F" w14:textId="77777777" w:rsidR="00ED1652" w:rsidRPr="00ED1652" w:rsidRDefault="00ED1652" w:rsidP="00ED1652">
      <w:pPr>
        <w:pStyle w:val="comandoseinstrucciones"/>
        <w:rPr>
          <w:b/>
          <w:lang w:val="en-US"/>
        </w:rPr>
      </w:pPr>
      <w:r w:rsidRPr="00ED1652">
        <w:rPr>
          <w:b/>
          <w:lang w:val="en-US"/>
        </w:rPr>
        <w:t xml:space="preserve">WHERE </w:t>
      </w:r>
      <w:r w:rsidRPr="00ED1652">
        <w:rPr>
          <w:b/>
          <w:lang w:val="en-US"/>
        </w:rPr>
        <w:tab/>
      </w:r>
      <w:proofErr w:type="spellStart"/>
      <w:r w:rsidRPr="00ED1652">
        <w:rPr>
          <w:b/>
          <w:lang w:val="en-US"/>
        </w:rPr>
        <w:t>oficio</w:t>
      </w:r>
      <w:proofErr w:type="spellEnd"/>
      <w:r w:rsidRPr="00ED1652">
        <w:rPr>
          <w:b/>
          <w:lang w:val="en-US"/>
        </w:rPr>
        <w:t xml:space="preserve"> = '</w:t>
      </w:r>
      <w:proofErr w:type="spellStart"/>
      <w:r w:rsidRPr="00ED1652">
        <w:rPr>
          <w:b/>
          <w:lang w:val="en-US"/>
        </w:rPr>
        <w:t>vendedor</w:t>
      </w:r>
      <w:proofErr w:type="spellEnd"/>
      <w:r w:rsidRPr="00ED1652">
        <w:rPr>
          <w:b/>
          <w:lang w:val="en-US"/>
        </w:rPr>
        <w:t>'</w:t>
      </w:r>
    </w:p>
    <w:p w14:paraId="06BC7653" w14:textId="77777777" w:rsidR="00ED1652" w:rsidRPr="00ED1652" w:rsidRDefault="00ED1652" w:rsidP="00ED1652">
      <w:pPr>
        <w:pStyle w:val="comandoseinstrucciones"/>
        <w:rPr>
          <w:b/>
          <w:lang w:val="en-US"/>
        </w:rPr>
      </w:pPr>
      <w:r w:rsidRPr="00ED1652">
        <w:rPr>
          <w:b/>
          <w:lang w:val="en-US"/>
        </w:rPr>
        <w:tab/>
      </w:r>
      <w:r w:rsidRPr="00ED1652">
        <w:rPr>
          <w:b/>
          <w:lang w:val="en-US"/>
        </w:rPr>
        <w:tab/>
        <w:t>AND</w:t>
      </w:r>
    </w:p>
    <w:p w14:paraId="0713F68B" w14:textId="77777777" w:rsidR="00ED1652" w:rsidRPr="00ED1652" w:rsidRDefault="00ED1652" w:rsidP="00ED1652">
      <w:pPr>
        <w:pStyle w:val="comandoseinstrucciones"/>
        <w:rPr>
          <w:b/>
          <w:lang w:val="en-US"/>
        </w:rPr>
      </w:pPr>
      <w:r w:rsidRPr="00ED1652">
        <w:rPr>
          <w:b/>
          <w:lang w:val="en-US"/>
        </w:rPr>
        <w:tab/>
      </w:r>
      <w:r w:rsidRPr="00ED1652">
        <w:rPr>
          <w:b/>
          <w:lang w:val="en-US"/>
        </w:rPr>
        <w:tab/>
        <w:t>(</w:t>
      </w:r>
      <w:proofErr w:type="spellStart"/>
      <w:r w:rsidRPr="00ED1652">
        <w:rPr>
          <w:b/>
          <w:lang w:val="en-US"/>
        </w:rPr>
        <w:t>salario</w:t>
      </w:r>
      <w:proofErr w:type="spellEnd"/>
      <w:r w:rsidRPr="00ED1652">
        <w:rPr>
          <w:b/>
          <w:lang w:val="en-US"/>
        </w:rPr>
        <w:t xml:space="preserve"> BETWEEN 100000 </w:t>
      </w:r>
      <w:r>
        <w:rPr>
          <w:b/>
          <w:lang w:val="en-US"/>
        </w:rPr>
        <w:t>AND</w:t>
      </w:r>
      <w:r w:rsidRPr="00ED1652">
        <w:rPr>
          <w:b/>
          <w:lang w:val="en-US"/>
        </w:rPr>
        <w:t xml:space="preserve"> 150000)</w:t>
      </w:r>
    </w:p>
    <w:p w14:paraId="23E5E24D" w14:textId="77777777" w:rsidR="00ED1652" w:rsidRPr="005C57A5" w:rsidRDefault="00ED1652" w:rsidP="00ED1652">
      <w:pPr>
        <w:pStyle w:val="comandoseinstrucciones"/>
        <w:rPr>
          <w:b/>
          <w:lang w:val="en-US"/>
        </w:rPr>
      </w:pPr>
      <w:r w:rsidRPr="005C57A5">
        <w:rPr>
          <w:b/>
          <w:lang w:val="en-US"/>
        </w:rPr>
        <w:t>;</w:t>
      </w:r>
    </w:p>
    <w:p w14:paraId="45277977" w14:textId="77777777" w:rsidR="00ED1652" w:rsidRPr="005C57A5" w:rsidRDefault="00ED1652" w:rsidP="00F966FE">
      <w:pPr>
        <w:pStyle w:val="comandoseinstrucciones"/>
        <w:rPr>
          <w:b/>
          <w:lang w:val="en-US"/>
        </w:rPr>
      </w:pPr>
    </w:p>
    <w:p w14:paraId="166BADBD" w14:textId="77777777" w:rsidR="00F966FE" w:rsidRPr="006514E4" w:rsidRDefault="00F966FE" w:rsidP="00F966FE">
      <w:pPr>
        <w:pStyle w:val="comandoseinstrucciones"/>
        <w:rPr>
          <w:b/>
        </w:rPr>
      </w:pPr>
      <w:r w:rsidRPr="006514E4">
        <w:rPr>
          <w:b/>
        </w:rPr>
        <w:t>SELECT apellido1, apellido2, nombre, oficio, salario</w:t>
      </w:r>
    </w:p>
    <w:p w14:paraId="3BF4E787" w14:textId="77777777" w:rsidR="00F966FE" w:rsidRPr="006514E4" w:rsidRDefault="00F966FE" w:rsidP="00F966FE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 xml:space="preserve">FROM </w:t>
      </w:r>
      <w:proofErr w:type="spellStart"/>
      <w:r w:rsidRPr="006514E4">
        <w:rPr>
          <w:b/>
          <w:lang w:val="en-US"/>
        </w:rPr>
        <w:t>empleados</w:t>
      </w:r>
      <w:proofErr w:type="spellEnd"/>
    </w:p>
    <w:p w14:paraId="3D6304E7" w14:textId="77777777" w:rsidR="00F966FE" w:rsidRPr="006514E4" w:rsidRDefault="00F966FE" w:rsidP="00F966FE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 xml:space="preserve">WHERE </w:t>
      </w:r>
      <w:r w:rsidRPr="006514E4">
        <w:rPr>
          <w:b/>
          <w:lang w:val="en-US"/>
        </w:rPr>
        <w:tab/>
      </w:r>
      <w:proofErr w:type="spellStart"/>
      <w:r w:rsidRPr="006514E4">
        <w:rPr>
          <w:b/>
          <w:lang w:val="en-US"/>
        </w:rPr>
        <w:t>oficio</w:t>
      </w:r>
      <w:proofErr w:type="spellEnd"/>
      <w:r w:rsidRPr="006514E4">
        <w:rPr>
          <w:b/>
          <w:lang w:val="en-US"/>
        </w:rPr>
        <w:t xml:space="preserve"> = '</w:t>
      </w:r>
      <w:proofErr w:type="spellStart"/>
      <w:r w:rsidRPr="006514E4">
        <w:rPr>
          <w:b/>
          <w:lang w:val="en-US"/>
        </w:rPr>
        <w:t>vendedor</w:t>
      </w:r>
      <w:proofErr w:type="spellEnd"/>
      <w:r w:rsidRPr="006514E4">
        <w:rPr>
          <w:b/>
          <w:lang w:val="en-US"/>
        </w:rPr>
        <w:t>'</w:t>
      </w:r>
    </w:p>
    <w:p w14:paraId="1ABFEA1C" w14:textId="77777777" w:rsidR="00F966FE" w:rsidRPr="006514E4" w:rsidRDefault="00F966FE" w:rsidP="00F966FE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ab/>
      </w:r>
      <w:r w:rsidRPr="006514E4">
        <w:rPr>
          <w:b/>
          <w:lang w:val="en-US"/>
        </w:rPr>
        <w:tab/>
        <w:t>AND</w:t>
      </w:r>
    </w:p>
    <w:p w14:paraId="4F8505FE" w14:textId="77777777" w:rsidR="00F966FE" w:rsidRPr="006514E4" w:rsidRDefault="00F966FE" w:rsidP="00F966FE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ab/>
      </w:r>
      <w:r w:rsidRPr="006514E4">
        <w:rPr>
          <w:b/>
          <w:lang w:val="en-US"/>
        </w:rPr>
        <w:tab/>
        <w:t>(</w:t>
      </w:r>
      <w:proofErr w:type="spellStart"/>
      <w:r w:rsidRPr="006514E4">
        <w:rPr>
          <w:b/>
          <w:lang w:val="en-US"/>
        </w:rPr>
        <w:t>salario</w:t>
      </w:r>
      <w:proofErr w:type="spellEnd"/>
      <w:r w:rsidRPr="006514E4">
        <w:rPr>
          <w:b/>
          <w:lang w:val="en-US"/>
        </w:rPr>
        <w:t xml:space="preserve"> &gt;= 100000 AND </w:t>
      </w:r>
      <w:proofErr w:type="spellStart"/>
      <w:r w:rsidRPr="006514E4">
        <w:rPr>
          <w:b/>
          <w:lang w:val="en-US"/>
        </w:rPr>
        <w:t>salario</w:t>
      </w:r>
      <w:proofErr w:type="spellEnd"/>
      <w:r w:rsidRPr="006514E4">
        <w:rPr>
          <w:b/>
          <w:lang w:val="en-US"/>
        </w:rPr>
        <w:t xml:space="preserve"> &lt;= </w:t>
      </w:r>
      <w:r w:rsidR="00875BBE">
        <w:rPr>
          <w:b/>
          <w:lang w:val="en-US"/>
        </w:rPr>
        <w:t>15</w:t>
      </w:r>
      <w:r w:rsidRPr="006514E4">
        <w:rPr>
          <w:b/>
          <w:lang w:val="en-US"/>
        </w:rPr>
        <w:t>0000)</w:t>
      </w:r>
    </w:p>
    <w:p w14:paraId="3D43C89A" w14:textId="77777777" w:rsidR="00F966FE" w:rsidRPr="006514E4" w:rsidRDefault="00F966FE" w:rsidP="00F966FE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 xml:space="preserve">;   </w:t>
      </w:r>
    </w:p>
    <w:p w14:paraId="6C7381ED" w14:textId="77777777" w:rsidR="00F966FE" w:rsidRPr="0052569E" w:rsidRDefault="00F966FE" w:rsidP="008378E4">
      <w:pPr>
        <w:pStyle w:val="comandoseinstrucciones"/>
        <w:rPr>
          <w:lang w:val="en-US"/>
        </w:rPr>
      </w:pPr>
    </w:p>
    <w:p w14:paraId="264C53F7" w14:textId="77777777" w:rsidR="00ED7B66" w:rsidRDefault="00ED7B66" w:rsidP="00ED7B66">
      <w:pPr>
        <w:pStyle w:val="Lista2"/>
      </w:pPr>
      <w:r>
        <w:t>Apellido</w:t>
      </w:r>
      <w:r w:rsidR="00D006C9">
        <w:t>s</w:t>
      </w:r>
      <w:r>
        <w:t xml:space="preserve">, salario y oficio de aquellos empleados con oficio </w:t>
      </w:r>
      <w:r w:rsidRPr="008B0226">
        <w:rPr>
          <w:i/>
        </w:rPr>
        <w:t>vendedor</w:t>
      </w:r>
      <w:r>
        <w:t xml:space="preserve"> cuyo salario </w:t>
      </w:r>
      <w:r w:rsidR="00C129CE" w:rsidRPr="00C129CE">
        <w:rPr>
          <w:b/>
          <w:highlight w:val="yellow"/>
          <w:u w:val="single"/>
        </w:rPr>
        <w:t>NO</w:t>
      </w:r>
      <w:r>
        <w:t xml:space="preserve"> se encuentra en el rango entre 100.000 y </w:t>
      </w:r>
      <w:r w:rsidR="00875BBE">
        <w:t>15</w:t>
      </w:r>
      <w:r>
        <w:t>0.000.</w:t>
      </w:r>
    </w:p>
    <w:p w14:paraId="593DEFBD" w14:textId="77777777" w:rsidR="00D006C9" w:rsidRPr="00BF5BB3" w:rsidRDefault="00D006C9" w:rsidP="00D006C9">
      <w:pPr>
        <w:pStyle w:val="comandoseinstrucciones"/>
        <w:rPr>
          <w:b/>
        </w:rPr>
      </w:pPr>
      <w:r w:rsidRPr="00BF5BB3">
        <w:rPr>
          <w:b/>
        </w:rPr>
        <w:t>SELECT apellido1, apellido2, nombre, oficio, salario</w:t>
      </w:r>
    </w:p>
    <w:p w14:paraId="38230AAA" w14:textId="77777777" w:rsidR="00D006C9" w:rsidRPr="00BF5BB3" w:rsidRDefault="00D006C9" w:rsidP="00D006C9">
      <w:pPr>
        <w:pStyle w:val="comandoseinstrucciones"/>
        <w:rPr>
          <w:b/>
          <w:lang w:val="en-US"/>
        </w:rPr>
      </w:pPr>
      <w:r w:rsidRPr="00BF5BB3">
        <w:rPr>
          <w:b/>
          <w:lang w:val="en-US"/>
        </w:rPr>
        <w:t xml:space="preserve">FROM </w:t>
      </w:r>
      <w:proofErr w:type="spellStart"/>
      <w:r w:rsidRPr="00BF5BB3">
        <w:rPr>
          <w:b/>
          <w:lang w:val="en-US"/>
        </w:rPr>
        <w:t>empleados</w:t>
      </w:r>
      <w:proofErr w:type="spellEnd"/>
    </w:p>
    <w:p w14:paraId="335CEFE7" w14:textId="77777777" w:rsidR="00D006C9" w:rsidRPr="00BF5BB3" w:rsidRDefault="00D006C9" w:rsidP="00D006C9">
      <w:pPr>
        <w:pStyle w:val="comandoseinstrucciones"/>
        <w:rPr>
          <w:b/>
          <w:lang w:val="en-US"/>
        </w:rPr>
      </w:pPr>
      <w:r w:rsidRPr="00BF5BB3">
        <w:rPr>
          <w:b/>
          <w:lang w:val="en-US"/>
        </w:rPr>
        <w:t xml:space="preserve">WHERE </w:t>
      </w:r>
      <w:r w:rsidRPr="00BF5BB3">
        <w:rPr>
          <w:b/>
          <w:lang w:val="en-US"/>
        </w:rPr>
        <w:tab/>
      </w:r>
      <w:proofErr w:type="spellStart"/>
      <w:r w:rsidRPr="00BF5BB3">
        <w:rPr>
          <w:b/>
          <w:lang w:val="en-US"/>
        </w:rPr>
        <w:t>oficio</w:t>
      </w:r>
      <w:proofErr w:type="spellEnd"/>
      <w:r w:rsidRPr="00BF5BB3">
        <w:rPr>
          <w:b/>
          <w:lang w:val="en-US"/>
        </w:rPr>
        <w:t xml:space="preserve"> = '</w:t>
      </w:r>
      <w:proofErr w:type="spellStart"/>
      <w:r w:rsidRPr="00BF5BB3">
        <w:rPr>
          <w:b/>
          <w:lang w:val="en-US"/>
        </w:rPr>
        <w:t>vendedor</w:t>
      </w:r>
      <w:proofErr w:type="spellEnd"/>
      <w:r w:rsidRPr="00BF5BB3">
        <w:rPr>
          <w:b/>
          <w:lang w:val="en-US"/>
        </w:rPr>
        <w:t xml:space="preserve">' </w:t>
      </w:r>
    </w:p>
    <w:p w14:paraId="0F6C4A16" w14:textId="77777777" w:rsidR="00D006C9" w:rsidRPr="00BF5BB3" w:rsidRDefault="00D006C9" w:rsidP="00D006C9">
      <w:pPr>
        <w:pStyle w:val="comandoseinstrucciones"/>
        <w:rPr>
          <w:b/>
          <w:lang w:val="en-US"/>
        </w:rPr>
      </w:pPr>
      <w:r w:rsidRPr="00BF5BB3">
        <w:rPr>
          <w:b/>
          <w:lang w:val="en-US"/>
        </w:rPr>
        <w:tab/>
      </w:r>
      <w:r w:rsidRPr="00BF5BB3">
        <w:rPr>
          <w:b/>
          <w:lang w:val="en-US"/>
        </w:rPr>
        <w:tab/>
        <w:t>AND</w:t>
      </w:r>
    </w:p>
    <w:p w14:paraId="4862E750" w14:textId="77777777" w:rsidR="00ED7B66" w:rsidRPr="005C57A5" w:rsidRDefault="00D006C9" w:rsidP="00D006C9">
      <w:pPr>
        <w:pStyle w:val="comandoseinstrucciones"/>
        <w:rPr>
          <w:b/>
          <w:lang w:val="en-US"/>
        </w:rPr>
      </w:pPr>
      <w:r w:rsidRPr="00BF5BB3">
        <w:rPr>
          <w:b/>
          <w:lang w:val="en-US"/>
        </w:rPr>
        <w:tab/>
      </w:r>
      <w:r w:rsidRPr="00BF5BB3">
        <w:rPr>
          <w:b/>
          <w:lang w:val="en-US"/>
        </w:rPr>
        <w:tab/>
      </w:r>
      <w:proofErr w:type="spellStart"/>
      <w:r w:rsidRPr="00BF5BB3">
        <w:rPr>
          <w:b/>
          <w:lang w:val="en-US"/>
        </w:rPr>
        <w:t>salario</w:t>
      </w:r>
      <w:proofErr w:type="spellEnd"/>
      <w:r w:rsidRPr="00BF5BB3">
        <w:rPr>
          <w:b/>
          <w:lang w:val="en-US"/>
        </w:rPr>
        <w:t xml:space="preserve"> NOT </w:t>
      </w:r>
      <w:r w:rsidR="00361F3D">
        <w:rPr>
          <w:b/>
          <w:lang w:val="en-US"/>
        </w:rPr>
        <w:t>(</w:t>
      </w:r>
      <w:r w:rsidRPr="00BF5BB3">
        <w:rPr>
          <w:b/>
          <w:lang w:val="en-US"/>
        </w:rPr>
        <w:t xml:space="preserve">BETWEEN 100000 AND </w:t>
      </w:r>
      <w:r w:rsidR="00875BBE" w:rsidRPr="00BF5BB3">
        <w:rPr>
          <w:b/>
          <w:lang w:val="en-US"/>
        </w:rPr>
        <w:t>15</w:t>
      </w:r>
      <w:r w:rsidRPr="00BF5BB3">
        <w:rPr>
          <w:b/>
          <w:lang w:val="en-US"/>
        </w:rPr>
        <w:t>0000</w:t>
      </w:r>
      <w:proofErr w:type="gramStart"/>
      <w:r w:rsidR="00361F3D">
        <w:rPr>
          <w:b/>
          <w:lang w:val="en-US"/>
        </w:rPr>
        <w:t>)</w:t>
      </w:r>
      <w:r w:rsidRPr="005C57A5">
        <w:rPr>
          <w:b/>
          <w:lang w:val="en-US"/>
        </w:rPr>
        <w:t>;</w:t>
      </w:r>
      <w:proofErr w:type="gramEnd"/>
    </w:p>
    <w:p w14:paraId="1550C02E" w14:textId="77777777" w:rsidR="00D006C9" w:rsidRPr="005C57A5" w:rsidRDefault="00D006C9" w:rsidP="00D006C9">
      <w:pPr>
        <w:pStyle w:val="comandoseinstrucciones"/>
        <w:rPr>
          <w:b/>
          <w:lang w:val="en-US"/>
        </w:rPr>
      </w:pPr>
    </w:p>
    <w:p w14:paraId="55E96F90" w14:textId="77777777" w:rsidR="007D504B" w:rsidRPr="00BF5BB3" w:rsidRDefault="007D504B" w:rsidP="007D504B">
      <w:pPr>
        <w:pStyle w:val="comandoseinstrucciones"/>
        <w:rPr>
          <w:b/>
        </w:rPr>
      </w:pPr>
      <w:r w:rsidRPr="00BF5BB3">
        <w:rPr>
          <w:b/>
        </w:rPr>
        <w:t>SELECT apellido1, apellido2, nombre, oficio, salario</w:t>
      </w:r>
    </w:p>
    <w:p w14:paraId="7769D2C2" w14:textId="77777777" w:rsidR="007D504B" w:rsidRPr="00BF5BB3" w:rsidRDefault="007D504B" w:rsidP="007D504B">
      <w:pPr>
        <w:pStyle w:val="comandoseinstrucciones"/>
        <w:rPr>
          <w:b/>
          <w:lang w:val="en-US"/>
        </w:rPr>
      </w:pPr>
      <w:r w:rsidRPr="00BF5BB3">
        <w:rPr>
          <w:b/>
          <w:lang w:val="en-US"/>
        </w:rPr>
        <w:t xml:space="preserve">FROM </w:t>
      </w:r>
      <w:proofErr w:type="spellStart"/>
      <w:r w:rsidRPr="00BF5BB3">
        <w:rPr>
          <w:b/>
          <w:lang w:val="en-US"/>
        </w:rPr>
        <w:t>empleados</w:t>
      </w:r>
      <w:proofErr w:type="spellEnd"/>
    </w:p>
    <w:p w14:paraId="31C74873" w14:textId="77777777" w:rsidR="007D504B" w:rsidRPr="00BF5BB3" w:rsidRDefault="007D504B" w:rsidP="007D504B">
      <w:pPr>
        <w:pStyle w:val="comandoseinstrucciones"/>
        <w:rPr>
          <w:b/>
          <w:lang w:val="en-US"/>
        </w:rPr>
      </w:pPr>
      <w:r w:rsidRPr="00BF5BB3">
        <w:rPr>
          <w:b/>
          <w:lang w:val="en-US"/>
        </w:rPr>
        <w:t xml:space="preserve">WHERE </w:t>
      </w:r>
      <w:r w:rsidRPr="00BF5BB3">
        <w:rPr>
          <w:b/>
          <w:lang w:val="en-US"/>
        </w:rPr>
        <w:tab/>
      </w:r>
      <w:proofErr w:type="spellStart"/>
      <w:r w:rsidRPr="00BF5BB3">
        <w:rPr>
          <w:b/>
          <w:lang w:val="en-US"/>
        </w:rPr>
        <w:t>oficio</w:t>
      </w:r>
      <w:proofErr w:type="spellEnd"/>
      <w:r w:rsidRPr="00BF5BB3">
        <w:rPr>
          <w:b/>
          <w:lang w:val="en-US"/>
        </w:rPr>
        <w:t xml:space="preserve"> = '</w:t>
      </w:r>
      <w:proofErr w:type="spellStart"/>
      <w:r w:rsidRPr="00BF5BB3">
        <w:rPr>
          <w:b/>
          <w:lang w:val="en-US"/>
        </w:rPr>
        <w:t>vendedor</w:t>
      </w:r>
      <w:proofErr w:type="spellEnd"/>
      <w:r w:rsidRPr="00BF5BB3">
        <w:rPr>
          <w:b/>
          <w:lang w:val="en-US"/>
        </w:rPr>
        <w:t xml:space="preserve">' </w:t>
      </w:r>
    </w:p>
    <w:p w14:paraId="453333E0" w14:textId="77777777" w:rsidR="007D504B" w:rsidRPr="00BF5BB3" w:rsidRDefault="007D504B" w:rsidP="007D504B">
      <w:pPr>
        <w:pStyle w:val="comandoseinstrucciones"/>
        <w:rPr>
          <w:b/>
          <w:lang w:val="en-US"/>
        </w:rPr>
      </w:pPr>
      <w:r w:rsidRPr="00BF5BB3">
        <w:rPr>
          <w:b/>
          <w:lang w:val="en-US"/>
        </w:rPr>
        <w:tab/>
      </w:r>
      <w:r w:rsidRPr="00BF5BB3">
        <w:rPr>
          <w:b/>
          <w:lang w:val="en-US"/>
        </w:rPr>
        <w:tab/>
        <w:t>AND</w:t>
      </w:r>
    </w:p>
    <w:p w14:paraId="5859F8E2" w14:textId="77777777" w:rsidR="00D006C9" w:rsidRPr="00BF5BB3" w:rsidRDefault="007D504B" w:rsidP="007D504B">
      <w:pPr>
        <w:pStyle w:val="comandoseinstrucciones"/>
        <w:rPr>
          <w:b/>
        </w:rPr>
      </w:pPr>
      <w:r w:rsidRPr="00BF5BB3">
        <w:rPr>
          <w:b/>
          <w:lang w:val="en-US"/>
        </w:rPr>
        <w:tab/>
      </w:r>
      <w:r w:rsidRPr="00BF5BB3">
        <w:rPr>
          <w:b/>
          <w:lang w:val="en-US"/>
        </w:rPr>
        <w:tab/>
        <w:t>NOT (</w:t>
      </w:r>
      <w:proofErr w:type="spellStart"/>
      <w:r w:rsidRPr="00BF5BB3">
        <w:rPr>
          <w:b/>
          <w:lang w:val="en-US"/>
        </w:rPr>
        <w:t>salario</w:t>
      </w:r>
      <w:proofErr w:type="spellEnd"/>
      <w:r w:rsidRPr="00BF5BB3">
        <w:rPr>
          <w:b/>
          <w:lang w:val="en-US"/>
        </w:rPr>
        <w:t xml:space="preserve"> &gt;= 100000 AND </w:t>
      </w:r>
      <w:proofErr w:type="spellStart"/>
      <w:r w:rsidRPr="00BF5BB3">
        <w:rPr>
          <w:b/>
          <w:lang w:val="en-US"/>
        </w:rPr>
        <w:t>salario</w:t>
      </w:r>
      <w:proofErr w:type="spellEnd"/>
      <w:r w:rsidRPr="00BF5BB3">
        <w:rPr>
          <w:b/>
          <w:lang w:val="en-US"/>
        </w:rPr>
        <w:t xml:space="preserve"> &lt;= </w:t>
      </w:r>
      <w:r w:rsidR="00875BBE" w:rsidRPr="00BF5BB3">
        <w:rPr>
          <w:b/>
          <w:lang w:val="en-US"/>
        </w:rPr>
        <w:t>15</w:t>
      </w:r>
      <w:r w:rsidRPr="00BF5BB3">
        <w:rPr>
          <w:b/>
          <w:lang w:val="en-US"/>
        </w:rPr>
        <w:t>0000</w:t>
      </w:r>
      <w:proofErr w:type="gramStart"/>
      <w:r w:rsidRPr="00BF5BB3">
        <w:rPr>
          <w:b/>
          <w:lang w:val="en-US"/>
        </w:rPr>
        <w:t>)</w:t>
      </w:r>
      <w:r w:rsidRPr="00BF5BB3">
        <w:rPr>
          <w:b/>
        </w:rPr>
        <w:t>;</w:t>
      </w:r>
      <w:proofErr w:type="gramEnd"/>
    </w:p>
    <w:p w14:paraId="0EADCE25" w14:textId="77777777" w:rsidR="007D504B" w:rsidRPr="00135FAF" w:rsidRDefault="007D504B" w:rsidP="007D504B">
      <w:pPr>
        <w:pStyle w:val="comandoseinstrucciones"/>
      </w:pPr>
    </w:p>
    <w:p w14:paraId="3CCA2554" w14:textId="77777777" w:rsidR="007D504B" w:rsidRPr="006514E4" w:rsidRDefault="007D504B" w:rsidP="007D504B">
      <w:pPr>
        <w:pStyle w:val="comandoseinstrucciones"/>
        <w:rPr>
          <w:b/>
        </w:rPr>
      </w:pPr>
      <w:r w:rsidRPr="006514E4">
        <w:rPr>
          <w:b/>
        </w:rPr>
        <w:t>SELECT apellido1, apellido2, nombre, oficio, salario</w:t>
      </w:r>
    </w:p>
    <w:p w14:paraId="3206D0B9" w14:textId="77777777" w:rsidR="007D504B" w:rsidRPr="006514E4" w:rsidRDefault="007D504B" w:rsidP="007D504B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 xml:space="preserve">FROM </w:t>
      </w:r>
      <w:proofErr w:type="spellStart"/>
      <w:r w:rsidRPr="006514E4">
        <w:rPr>
          <w:b/>
          <w:lang w:val="en-US"/>
        </w:rPr>
        <w:t>empleados</w:t>
      </w:r>
      <w:proofErr w:type="spellEnd"/>
    </w:p>
    <w:p w14:paraId="4A820E71" w14:textId="77777777" w:rsidR="007D504B" w:rsidRPr="006514E4" w:rsidRDefault="007D504B" w:rsidP="007D504B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 xml:space="preserve">WHERE </w:t>
      </w:r>
      <w:r w:rsidRPr="006514E4">
        <w:rPr>
          <w:b/>
          <w:lang w:val="en-US"/>
        </w:rPr>
        <w:tab/>
      </w:r>
      <w:proofErr w:type="spellStart"/>
      <w:r w:rsidRPr="006514E4">
        <w:rPr>
          <w:b/>
          <w:lang w:val="en-US"/>
        </w:rPr>
        <w:t>oficio</w:t>
      </w:r>
      <w:proofErr w:type="spellEnd"/>
      <w:r w:rsidRPr="006514E4">
        <w:rPr>
          <w:b/>
          <w:lang w:val="en-US"/>
        </w:rPr>
        <w:t xml:space="preserve"> = '</w:t>
      </w:r>
      <w:proofErr w:type="spellStart"/>
      <w:r w:rsidRPr="006514E4">
        <w:rPr>
          <w:b/>
          <w:lang w:val="en-US"/>
        </w:rPr>
        <w:t>vendedor</w:t>
      </w:r>
      <w:proofErr w:type="spellEnd"/>
      <w:r w:rsidRPr="006514E4">
        <w:rPr>
          <w:b/>
          <w:lang w:val="en-US"/>
        </w:rPr>
        <w:t xml:space="preserve">' </w:t>
      </w:r>
    </w:p>
    <w:p w14:paraId="7A70D898" w14:textId="77777777" w:rsidR="007D504B" w:rsidRPr="006514E4" w:rsidRDefault="007D504B" w:rsidP="007D504B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ab/>
      </w:r>
      <w:r w:rsidRPr="006514E4">
        <w:rPr>
          <w:b/>
          <w:lang w:val="en-US"/>
        </w:rPr>
        <w:tab/>
        <w:t>AND</w:t>
      </w:r>
    </w:p>
    <w:p w14:paraId="56322D5D" w14:textId="77777777" w:rsidR="007D504B" w:rsidRPr="006514E4" w:rsidRDefault="007D504B" w:rsidP="007D504B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ab/>
      </w:r>
      <w:r w:rsidRPr="006514E4">
        <w:rPr>
          <w:b/>
          <w:lang w:val="en-US"/>
        </w:rPr>
        <w:tab/>
      </w:r>
      <w:proofErr w:type="spellStart"/>
      <w:r w:rsidRPr="006514E4">
        <w:rPr>
          <w:b/>
          <w:lang w:val="en-US"/>
        </w:rPr>
        <w:t>salario</w:t>
      </w:r>
      <w:proofErr w:type="spellEnd"/>
      <w:r w:rsidRPr="006514E4">
        <w:rPr>
          <w:b/>
          <w:lang w:val="en-US"/>
        </w:rPr>
        <w:t xml:space="preserve"> &lt; 100000 OR </w:t>
      </w:r>
      <w:proofErr w:type="spellStart"/>
      <w:r w:rsidRPr="006514E4">
        <w:rPr>
          <w:b/>
          <w:lang w:val="en-US"/>
        </w:rPr>
        <w:t>salario</w:t>
      </w:r>
      <w:proofErr w:type="spellEnd"/>
      <w:r w:rsidRPr="006514E4">
        <w:rPr>
          <w:b/>
          <w:lang w:val="en-US"/>
        </w:rPr>
        <w:t xml:space="preserve"> &gt; </w:t>
      </w:r>
      <w:r w:rsidR="00875BBE">
        <w:rPr>
          <w:b/>
          <w:lang w:val="en-US"/>
        </w:rPr>
        <w:t>15</w:t>
      </w:r>
      <w:r w:rsidRPr="006514E4">
        <w:rPr>
          <w:b/>
          <w:lang w:val="en-US"/>
        </w:rPr>
        <w:t>0000</w:t>
      </w:r>
    </w:p>
    <w:p w14:paraId="5E032339" w14:textId="77777777" w:rsidR="007D504B" w:rsidRPr="006514E4" w:rsidRDefault="007D504B" w:rsidP="007D504B">
      <w:pPr>
        <w:pStyle w:val="comandoseinstrucciones"/>
        <w:rPr>
          <w:b/>
          <w:lang w:val="en-US"/>
        </w:rPr>
      </w:pPr>
      <w:r w:rsidRPr="006514E4">
        <w:rPr>
          <w:b/>
          <w:lang w:val="en-US"/>
        </w:rPr>
        <w:t xml:space="preserve">        ;</w:t>
      </w:r>
    </w:p>
    <w:p w14:paraId="396B24C3" w14:textId="77777777" w:rsidR="007D504B" w:rsidRPr="00AD0C57" w:rsidRDefault="007D504B" w:rsidP="007D504B">
      <w:pPr>
        <w:pStyle w:val="comandoseinstrucciones"/>
        <w:rPr>
          <w:lang w:val="en-US"/>
        </w:rPr>
      </w:pPr>
    </w:p>
    <w:p w14:paraId="6229F039" w14:textId="77777777" w:rsidR="00407788" w:rsidRDefault="00407788" w:rsidP="00A47DB6">
      <w:pPr>
        <w:rPr>
          <w:lang w:val="en-US"/>
        </w:rPr>
      </w:pPr>
    </w:p>
    <w:p w14:paraId="7DF1B357" w14:textId="77777777" w:rsidR="00407788" w:rsidRPr="0070581C" w:rsidRDefault="00407788" w:rsidP="00A47DB6">
      <w:pPr>
        <w:rPr>
          <w:lang w:val="en-US"/>
        </w:rPr>
      </w:pPr>
    </w:p>
    <w:sectPr w:rsidR="00407788" w:rsidRPr="0070581C" w:rsidSect="00AA0DE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7475" w14:textId="77777777" w:rsidR="0007232A" w:rsidRDefault="0007232A" w:rsidP="005857BA">
      <w:r>
        <w:separator/>
      </w:r>
    </w:p>
  </w:endnote>
  <w:endnote w:type="continuationSeparator" w:id="0">
    <w:p w14:paraId="2D9423BE" w14:textId="77777777" w:rsidR="0007232A" w:rsidRDefault="0007232A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0A1F" w14:textId="77777777" w:rsidR="00AB174A" w:rsidRDefault="007D69C4" w:rsidP="005857BA">
    <w:r>
      <w:fldChar w:fldCharType="begin"/>
    </w:r>
    <w:r w:rsidR="00AB174A">
      <w:instrText xml:space="preserve">PAGE  </w:instrText>
    </w:r>
    <w:r>
      <w:fldChar w:fldCharType="end"/>
    </w:r>
  </w:p>
  <w:p w14:paraId="57F9EEAC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6755" w14:textId="77777777" w:rsidR="00AB174A" w:rsidRPr="00EC3909" w:rsidRDefault="007D69C4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41562F">
      <w:rPr>
        <w:rFonts w:ascii="Arial" w:hAnsi="Arial" w:cs="Arial"/>
        <w:noProof/>
        <w:sz w:val="20"/>
        <w:szCs w:val="20"/>
      </w:rPr>
      <w:t>9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F34A" w14:textId="77777777" w:rsidR="00AB174A" w:rsidRDefault="007D69C4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E43E" w14:textId="77777777" w:rsidR="0007232A" w:rsidRDefault="0007232A" w:rsidP="005857BA">
      <w:r>
        <w:separator/>
      </w:r>
    </w:p>
  </w:footnote>
  <w:footnote w:type="continuationSeparator" w:id="0">
    <w:p w14:paraId="60F33394" w14:textId="77777777" w:rsidR="0007232A" w:rsidRDefault="0007232A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F0988" w14:textId="77777777" w:rsidR="00AB174A" w:rsidRPr="003956B9" w:rsidRDefault="007D69C4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A3713D">
      <w:rPr>
        <w:rFonts w:ascii="Arial" w:hAnsi="Arial"/>
        <w:b/>
        <w:noProof/>
        <w:color w:val="F79646"/>
        <w:sz w:val="20"/>
      </w:rPr>
      <w:t>034 - BDempleados - Consultas B - EJERCICIO - 006.docx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A3713D">
      <w:rPr>
        <w:rFonts w:ascii="Arial" w:hAnsi="Arial"/>
        <w:b/>
        <w:noProof/>
        <w:color w:val="F79646"/>
        <w:sz w:val="20"/>
      </w:rPr>
      <w:t xml:space="preserve">13/01/2017 12:48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E4DD" w14:textId="77777777" w:rsidR="00AB174A" w:rsidRDefault="007D69C4" w:rsidP="005857BA">
    <w:pPr>
      <w:pStyle w:val="Encabezado"/>
    </w:pPr>
    <w:r>
      <w:fldChar w:fldCharType="begin"/>
    </w:r>
    <w:r w:rsidR="00041B55">
      <w:instrText xml:space="preserve"> FILENAME </w:instrText>
    </w:r>
    <w:r>
      <w:fldChar w:fldCharType="separate"/>
    </w:r>
    <w:r w:rsidR="00A3713D">
      <w:rPr>
        <w:noProof/>
      </w:rPr>
      <w:t>034 - BDempleados - Consultas B - EJERCICIO - 006.docx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041B55">
      <w:instrText xml:space="preserve"> PRINTDATE </w:instrText>
    </w:r>
    <w:r>
      <w:fldChar w:fldCharType="separate"/>
    </w:r>
    <w:r w:rsidR="00A3713D">
      <w:rPr>
        <w:noProof/>
      </w:rPr>
      <w:t>13/01/2017 12:48:00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35D8EF22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588731912">
    <w:abstractNumId w:val="23"/>
  </w:num>
  <w:num w:numId="2" w16cid:durableId="1068042596">
    <w:abstractNumId w:val="16"/>
  </w:num>
  <w:num w:numId="3" w16cid:durableId="1870333123">
    <w:abstractNumId w:val="11"/>
  </w:num>
  <w:num w:numId="4" w16cid:durableId="292950409">
    <w:abstractNumId w:val="19"/>
  </w:num>
  <w:num w:numId="5" w16cid:durableId="692997872">
    <w:abstractNumId w:val="14"/>
  </w:num>
  <w:num w:numId="6" w16cid:durableId="1309171907">
    <w:abstractNumId w:val="18"/>
  </w:num>
  <w:num w:numId="7" w16cid:durableId="184904100">
    <w:abstractNumId w:val="17"/>
  </w:num>
  <w:num w:numId="8" w16cid:durableId="96095863">
    <w:abstractNumId w:val="10"/>
  </w:num>
  <w:num w:numId="9" w16cid:durableId="438574849">
    <w:abstractNumId w:val="12"/>
  </w:num>
  <w:num w:numId="10" w16cid:durableId="1270308200">
    <w:abstractNumId w:val="22"/>
  </w:num>
  <w:num w:numId="11" w16cid:durableId="1011296489">
    <w:abstractNumId w:val="21"/>
  </w:num>
  <w:num w:numId="12" w16cid:durableId="1723361108">
    <w:abstractNumId w:val="20"/>
  </w:num>
  <w:num w:numId="13" w16cid:durableId="119038718">
    <w:abstractNumId w:val="13"/>
  </w:num>
  <w:num w:numId="14" w16cid:durableId="363597461">
    <w:abstractNumId w:val="15"/>
  </w:num>
  <w:num w:numId="15" w16cid:durableId="1186097848">
    <w:abstractNumId w:val="8"/>
  </w:num>
  <w:num w:numId="16" w16cid:durableId="1350569626">
    <w:abstractNumId w:val="3"/>
  </w:num>
  <w:num w:numId="17" w16cid:durableId="1055080843">
    <w:abstractNumId w:val="2"/>
  </w:num>
  <w:num w:numId="18" w16cid:durableId="1875733390">
    <w:abstractNumId w:val="1"/>
  </w:num>
  <w:num w:numId="19" w16cid:durableId="159926475">
    <w:abstractNumId w:val="0"/>
  </w:num>
  <w:num w:numId="20" w16cid:durableId="1410614309">
    <w:abstractNumId w:val="9"/>
  </w:num>
  <w:num w:numId="21" w16cid:durableId="1631747761">
    <w:abstractNumId w:val="7"/>
  </w:num>
  <w:num w:numId="22" w16cid:durableId="1011183475">
    <w:abstractNumId w:val="6"/>
  </w:num>
  <w:num w:numId="23" w16cid:durableId="1205144141">
    <w:abstractNumId w:val="5"/>
  </w:num>
  <w:num w:numId="24" w16cid:durableId="2057121283">
    <w:abstractNumId w:val="4"/>
  </w:num>
  <w:num w:numId="25" w16cid:durableId="554244325">
    <w:abstractNumId w:val="18"/>
    <w:lvlOverride w:ilvl="0">
      <w:startOverride w:val="1"/>
    </w:lvlOverride>
  </w:num>
  <w:num w:numId="26" w16cid:durableId="1889761550">
    <w:abstractNumId w:val="18"/>
    <w:lvlOverride w:ilvl="0">
      <w:startOverride w:val="1"/>
    </w:lvlOverride>
  </w:num>
  <w:num w:numId="27" w16cid:durableId="151987835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863CDE4B-AC44-4AC4-90CC-2A8A2A926478}"/>
    <w:docVar w:name="dgnword-eventsink" w:val="72172416"/>
  </w:docVars>
  <w:rsids>
    <w:rsidRoot w:val="00AA6BD4"/>
    <w:rsid w:val="000028E8"/>
    <w:rsid w:val="00007481"/>
    <w:rsid w:val="00010AA4"/>
    <w:rsid w:val="00011E43"/>
    <w:rsid w:val="0001652C"/>
    <w:rsid w:val="000172ED"/>
    <w:rsid w:val="00023532"/>
    <w:rsid w:val="00032F4C"/>
    <w:rsid w:val="00034F10"/>
    <w:rsid w:val="00041B55"/>
    <w:rsid w:val="00043B8E"/>
    <w:rsid w:val="000646CE"/>
    <w:rsid w:val="000662C9"/>
    <w:rsid w:val="00071C56"/>
    <w:rsid w:val="0007232A"/>
    <w:rsid w:val="00081FE5"/>
    <w:rsid w:val="00086D55"/>
    <w:rsid w:val="00090AAF"/>
    <w:rsid w:val="0009594E"/>
    <w:rsid w:val="000970DC"/>
    <w:rsid w:val="000978FA"/>
    <w:rsid w:val="000A0B6E"/>
    <w:rsid w:val="000A4850"/>
    <w:rsid w:val="000A5595"/>
    <w:rsid w:val="000A5D96"/>
    <w:rsid w:val="000A6184"/>
    <w:rsid w:val="000A7CFE"/>
    <w:rsid w:val="000B02C4"/>
    <w:rsid w:val="000B5B2E"/>
    <w:rsid w:val="000C0FE1"/>
    <w:rsid w:val="000C36D9"/>
    <w:rsid w:val="000C3B5E"/>
    <w:rsid w:val="000C3EBA"/>
    <w:rsid w:val="000C5D18"/>
    <w:rsid w:val="000D0816"/>
    <w:rsid w:val="000E1632"/>
    <w:rsid w:val="000E3B57"/>
    <w:rsid w:val="000E49B4"/>
    <w:rsid w:val="00103E27"/>
    <w:rsid w:val="00105BA8"/>
    <w:rsid w:val="0012194E"/>
    <w:rsid w:val="00130C65"/>
    <w:rsid w:val="00134CC7"/>
    <w:rsid w:val="00135FAF"/>
    <w:rsid w:val="00150CFA"/>
    <w:rsid w:val="00152019"/>
    <w:rsid w:val="0015285B"/>
    <w:rsid w:val="00152BF9"/>
    <w:rsid w:val="00157B7E"/>
    <w:rsid w:val="001609B9"/>
    <w:rsid w:val="00160FDF"/>
    <w:rsid w:val="001655A4"/>
    <w:rsid w:val="001771EA"/>
    <w:rsid w:val="00181F66"/>
    <w:rsid w:val="001942F4"/>
    <w:rsid w:val="00197C73"/>
    <w:rsid w:val="001A2A42"/>
    <w:rsid w:val="001A6D34"/>
    <w:rsid w:val="001A7B82"/>
    <w:rsid w:val="001B60F3"/>
    <w:rsid w:val="001C4D67"/>
    <w:rsid w:val="001D013D"/>
    <w:rsid w:val="001D07F8"/>
    <w:rsid w:val="001E28D2"/>
    <w:rsid w:val="001E6303"/>
    <w:rsid w:val="001E6915"/>
    <w:rsid w:val="002009AE"/>
    <w:rsid w:val="00206489"/>
    <w:rsid w:val="002103E9"/>
    <w:rsid w:val="0021263F"/>
    <w:rsid w:val="00217C0D"/>
    <w:rsid w:val="0022327A"/>
    <w:rsid w:val="0023015F"/>
    <w:rsid w:val="0023444F"/>
    <w:rsid w:val="00235D62"/>
    <w:rsid w:val="002436AE"/>
    <w:rsid w:val="002504B9"/>
    <w:rsid w:val="0025079C"/>
    <w:rsid w:val="00253CF6"/>
    <w:rsid w:val="00264857"/>
    <w:rsid w:val="002655AC"/>
    <w:rsid w:val="00271902"/>
    <w:rsid w:val="00271AFE"/>
    <w:rsid w:val="0027451C"/>
    <w:rsid w:val="0027685E"/>
    <w:rsid w:val="0028706A"/>
    <w:rsid w:val="00295E1C"/>
    <w:rsid w:val="00296D16"/>
    <w:rsid w:val="002A1F04"/>
    <w:rsid w:val="002A23DE"/>
    <w:rsid w:val="002A5185"/>
    <w:rsid w:val="002B1EEF"/>
    <w:rsid w:val="002B3E00"/>
    <w:rsid w:val="002C5A19"/>
    <w:rsid w:val="002D2DC4"/>
    <w:rsid w:val="002F1603"/>
    <w:rsid w:val="002F3C3F"/>
    <w:rsid w:val="002F4BE9"/>
    <w:rsid w:val="002F678B"/>
    <w:rsid w:val="00302637"/>
    <w:rsid w:val="003102E1"/>
    <w:rsid w:val="00312825"/>
    <w:rsid w:val="00314C7C"/>
    <w:rsid w:val="00325FBF"/>
    <w:rsid w:val="00345DE9"/>
    <w:rsid w:val="00346E4E"/>
    <w:rsid w:val="003600AC"/>
    <w:rsid w:val="00361F3D"/>
    <w:rsid w:val="00363ACB"/>
    <w:rsid w:val="00365950"/>
    <w:rsid w:val="003736E4"/>
    <w:rsid w:val="003778AA"/>
    <w:rsid w:val="00382228"/>
    <w:rsid w:val="00384D6E"/>
    <w:rsid w:val="00393AF6"/>
    <w:rsid w:val="003956B9"/>
    <w:rsid w:val="003A0401"/>
    <w:rsid w:val="003A3F6A"/>
    <w:rsid w:val="003E1AF6"/>
    <w:rsid w:val="003F079F"/>
    <w:rsid w:val="003F12C9"/>
    <w:rsid w:val="003F371D"/>
    <w:rsid w:val="003F5BB4"/>
    <w:rsid w:val="00406B55"/>
    <w:rsid w:val="00407788"/>
    <w:rsid w:val="004105C7"/>
    <w:rsid w:val="00410977"/>
    <w:rsid w:val="0041562F"/>
    <w:rsid w:val="0041633F"/>
    <w:rsid w:val="004207F9"/>
    <w:rsid w:val="00423D15"/>
    <w:rsid w:val="00424B49"/>
    <w:rsid w:val="00425440"/>
    <w:rsid w:val="00425657"/>
    <w:rsid w:val="00427D9D"/>
    <w:rsid w:val="004317A8"/>
    <w:rsid w:val="004414EC"/>
    <w:rsid w:val="00453362"/>
    <w:rsid w:val="004556EC"/>
    <w:rsid w:val="004608C6"/>
    <w:rsid w:val="00470F51"/>
    <w:rsid w:val="00471699"/>
    <w:rsid w:val="00473422"/>
    <w:rsid w:val="0048240F"/>
    <w:rsid w:val="0048306F"/>
    <w:rsid w:val="00483B00"/>
    <w:rsid w:val="004A5B47"/>
    <w:rsid w:val="004B422C"/>
    <w:rsid w:val="004B4C14"/>
    <w:rsid w:val="004B77E0"/>
    <w:rsid w:val="004C4E66"/>
    <w:rsid w:val="004C7EB9"/>
    <w:rsid w:val="004D583D"/>
    <w:rsid w:val="004D7CEA"/>
    <w:rsid w:val="004D7F98"/>
    <w:rsid w:val="004E1DCF"/>
    <w:rsid w:val="004E1F0C"/>
    <w:rsid w:val="004E64B9"/>
    <w:rsid w:val="004F2817"/>
    <w:rsid w:val="0051061B"/>
    <w:rsid w:val="005120D5"/>
    <w:rsid w:val="0052230E"/>
    <w:rsid w:val="00525230"/>
    <w:rsid w:val="0052569E"/>
    <w:rsid w:val="005344A4"/>
    <w:rsid w:val="005354A1"/>
    <w:rsid w:val="00545E2D"/>
    <w:rsid w:val="005543A6"/>
    <w:rsid w:val="005554F4"/>
    <w:rsid w:val="00557FCB"/>
    <w:rsid w:val="00560D7B"/>
    <w:rsid w:val="0056193A"/>
    <w:rsid w:val="00562DF2"/>
    <w:rsid w:val="00564C35"/>
    <w:rsid w:val="0056792F"/>
    <w:rsid w:val="00577FD9"/>
    <w:rsid w:val="0058057C"/>
    <w:rsid w:val="005857BA"/>
    <w:rsid w:val="00586D65"/>
    <w:rsid w:val="00587E39"/>
    <w:rsid w:val="00594E9E"/>
    <w:rsid w:val="005959FA"/>
    <w:rsid w:val="005A0D49"/>
    <w:rsid w:val="005A4CBF"/>
    <w:rsid w:val="005B242D"/>
    <w:rsid w:val="005B3DBD"/>
    <w:rsid w:val="005C377B"/>
    <w:rsid w:val="005C4AD9"/>
    <w:rsid w:val="005C57A5"/>
    <w:rsid w:val="005D2406"/>
    <w:rsid w:val="005D7120"/>
    <w:rsid w:val="005E2D7C"/>
    <w:rsid w:val="005F4478"/>
    <w:rsid w:val="005F76BE"/>
    <w:rsid w:val="0060302A"/>
    <w:rsid w:val="00603D03"/>
    <w:rsid w:val="006050E2"/>
    <w:rsid w:val="00620405"/>
    <w:rsid w:val="00622298"/>
    <w:rsid w:val="00623948"/>
    <w:rsid w:val="006312E3"/>
    <w:rsid w:val="00633FCA"/>
    <w:rsid w:val="006409DE"/>
    <w:rsid w:val="00647153"/>
    <w:rsid w:val="006514E4"/>
    <w:rsid w:val="00651C40"/>
    <w:rsid w:val="00651E50"/>
    <w:rsid w:val="00656496"/>
    <w:rsid w:val="006579F5"/>
    <w:rsid w:val="00664D31"/>
    <w:rsid w:val="00665753"/>
    <w:rsid w:val="00665C40"/>
    <w:rsid w:val="00671AF5"/>
    <w:rsid w:val="006903DC"/>
    <w:rsid w:val="00697969"/>
    <w:rsid w:val="006A55CA"/>
    <w:rsid w:val="006A7B18"/>
    <w:rsid w:val="006B5B21"/>
    <w:rsid w:val="006C0A67"/>
    <w:rsid w:val="006C4F58"/>
    <w:rsid w:val="006D1C19"/>
    <w:rsid w:val="006E58E7"/>
    <w:rsid w:val="006F18EC"/>
    <w:rsid w:val="006F2D9B"/>
    <w:rsid w:val="00703252"/>
    <w:rsid w:val="007034F5"/>
    <w:rsid w:val="0070514A"/>
    <w:rsid w:val="0070581C"/>
    <w:rsid w:val="00707058"/>
    <w:rsid w:val="00710613"/>
    <w:rsid w:val="00712643"/>
    <w:rsid w:val="00717E91"/>
    <w:rsid w:val="00721E20"/>
    <w:rsid w:val="00764ABA"/>
    <w:rsid w:val="00765E71"/>
    <w:rsid w:val="0076675B"/>
    <w:rsid w:val="00766B35"/>
    <w:rsid w:val="00773996"/>
    <w:rsid w:val="00782E0C"/>
    <w:rsid w:val="0078365D"/>
    <w:rsid w:val="00786FE3"/>
    <w:rsid w:val="007908FC"/>
    <w:rsid w:val="00791535"/>
    <w:rsid w:val="007967B0"/>
    <w:rsid w:val="00796E84"/>
    <w:rsid w:val="007B23D1"/>
    <w:rsid w:val="007B4845"/>
    <w:rsid w:val="007B62B6"/>
    <w:rsid w:val="007B6DA4"/>
    <w:rsid w:val="007C2247"/>
    <w:rsid w:val="007D1CF2"/>
    <w:rsid w:val="007D39B0"/>
    <w:rsid w:val="007D504B"/>
    <w:rsid w:val="007D69C4"/>
    <w:rsid w:val="007E2898"/>
    <w:rsid w:val="007E45BE"/>
    <w:rsid w:val="007E4FA2"/>
    <w:rsid w:val="007E6F7B"/>
    <w:rsid w:val="007F245C"/>
    <w:rsid w:val="007F64ED"/>
    <w:rsid w:val="007F6A2C"/>
    <w:rsid w:val="00810095"/>
    <w:rsid w:val="00813642"/>
    <w:rsid w:val="008217AE"/>
    <w:rsid w:val="00825637"/>
    <w:rsid w:val="0082760C"/>
    <w:rsid w:val="0083042D"/>
    <w:rsid w:val="00833CD1"/>
    <w:rsid w:val="00834A75"/>
    <w:rsid w:val="008355F0"/>
    <w:rsid w:val="008378E4"/>
    <w:rsid w:val="00843F1E"/>
    <w:rsid w:val="00845487"/>
    <w:rsid w:val="00855F71"/>
    <w:rsid w:val="008675EA"/>
    <w:rsid w:val="00872E89"/>
    <w:rsid w:val="00873EF4"/>
    <w:rsid w:val="00874206"/>
    <w:rsid w:val="008750BA"/>
    <w:rsid w:val="00875BBE"/>
    <w:rsid w:val="0089641F"/>
    <w:rsid w:val="008B0226"/>
    <w:rsid w:val="008B09FB"/>
    <w:rsid w:val="008B2786"/>
    <w:rsid w:val="008B4FCC"/>
    <w:rsid w:val="008B57B3"/>
    <w:rsid w:val="008C6FDC"/>
    <w:rsid w:val="008D056B"/>
    <w:rsid w:val="008D1C7F"/>
    <w:rsid w:val="008D21F4"/>
    <w:rsid w:val="008E15C8"/>
    <w:rsid w:val="008E6FE1"/>
    <w:rsid w:val="008E758A"/>
    <w:rsid w:val="008F4D0A"/>
    <w:rsid w:val="00900B73"/>
    <w:rsid w:val="00904CD3"/>
    <w:rsid w:val="009077FC"/>
    <w:rsid w:val="00915AD1"/>
    <w:rsid w:val="00917CC8"/>
    <w:rsid w:val="00921C34"/>
    <w:rsid w:val="00925D76"/>
    <w:rsid w:val="00930168"/>
    <w:rsid w:val="009304B4"/>
    <w:rsid w:val="0095431E"/>
    <w:rsid w:val="00956994"/>
    <w:rsid w:val="0095706B"/>
    <w:rsid w:val="009606CB"/>
    <w:rsid w:val="009610CD"/>
    <w:rsid w:val="00962802"/>
    <w:rsid w:val="00965D5B"/>
    <w:rsid w:val="00970269"/>
    <w:rsid w:val="0097272D"/>
    <w:rsid w:val="00973700"/>
    <w:rsid w:val="0097726E"/>
    <w:rsid w:val="009777C3"/>
    <w:rsid w:val="00992E76"/>
    <w:rsid w:val="009950F1"/>
    <w:rsid w:val="009A225E"/>
    <w:rsid w:val="009A6336"/>
    <w:rsid w:val="009B25A9"/>
    <w:rsid w:val="009B285A"/>
    <w:rsid w:val="009B4F7B"/>
    <w:rsid w:val="009C2738"/>
    <w:rsid w:val="009C281E"/>
    <w:rsid w:val="009C5B5E"/>
    <w:rsid w:val="009D19A0"/>
    <w:rsid w:val="009D1D03"/>
    <w:rsid w:val="009D4A43"/>
    <w:rsid w:val="009D6419"/>
    <w:rsid w:val="009E043B"/>
    <w:rsid w:val="009E6A4B"/>
    <w:rsid w:val="009F1149"/>
    <w:rsid w:val="009F3F0F"/>
    <w:rsid w:val="009F5A1E"/>
    <w:rsid w:val="009F7168"/>
    <w:rsid w:val="00A01C54"/>
    <w:rsid w:val="00A124F5"/>
    <w:rsid w:val="00A17767"/>
    <w:rsid w:val="00A23934"/>
    <w:rsid w:val="00A258FD"/>
    <w:rsid w:val="00A27374"/>
    <w:rsid w:val="00A3569E"/>
    <w:rsid w:val="00A3713D"/>
    <w:rsid w:val="00A379F6"/>
    <w:rsid w:val="00A40163"/>
    <w:rsid w:val="00A439D6"/>
    <w:rsid w:val="00A454C4"/>
    <w:rsid w:val="00A47DB6"/>
    <w:rsid w:val="00A5715E"/>
    <w:rsid w:val="00A729F7"/>
    <w:rsid w:val="00A878C7"/>
    <w:rsid w:val="00A922EE"/>
    <w:rsid w:val="00A92784"/>
    <w:rsid w:val="00AA0DEF"/>
    <w:rsid w:val="00AA1117"/>
    <w:rsid w:val="00AA6BD4"/>
    <w:rsid w:val="00AB00A6"/>
    <w:rsid w:val="00AB174A"/>
    <w:rsid w:val="00AC5E8D"/>
    <w:rsid w:val="00AD0965"/>
    <w:rsid w:val="00AD0C57"/>
    <w:rsid w:val="00AD1F0F"/>
    <w:rsid w:val="00AE1E26"/>
    <w:rsid w:val="00AE1EAE"/>
    <w:rsid w:val="00AE2E60"/>
    <w:rsid w:val="00AE7FC5"/>
    <w:rsid w:val="00AF60C3"/>
    <w:rsid w:val="00AF7017"/>
    <w:rsid w:val="00B013A3"/>
    <w:rsid w:val="00B01CDD"/>
    <w:rsid w:val="00B106B3"/>
    <w:rsid w:val="00B10AA6"/>
    <w:rsid w:val="00B11D87"/>
    <w:rsid w:val="00B13DCD"/>
    <w:rsid w:val="00B16E6F"/>
    <w:rsid w:val="00B22E07"/>
    <w:rsid w:val="00B275FF"/>
    <w:rsid w:val="00B3008D"/>
    <w:rsid w:val="00B37278"/>
    <w:rsid w:val="00B4580A"/>
    <w:rsid w:val="00B60915"/>
    <w:rsid w:val="00B618E8"/>
    <w:rsid w:val="00B63CB9"/>
    <w:rsid w:val="00B75320"/>
    <w:rsid w:val="00B81C97"/>
    <w:rsid w:val="00B82FC4"/>
    <w:rsid w:val="00B957A9"/>
    <w:rsid w:val="00B97DF7"/>
    <w:rsid w:val="00BA0BB3"/>
    <w:rsid w:val="00BA31DC"/>
    <w:rsid w:val="00BB6B6C"/>
    <w:rsid w:val="00BC0DB5"/>
    <w:rsid w:val="00BE1DC0"/>
    <w:rsid w:val="00BF5BB3"/>
    <w:rsid w:val="00BF5D34"/>
    <w:rsid w:val="00C02280"/>
    <w:rsid w:val="00C02FB0"/>
    <w:rsid w:val="00C06432"/>
    <w:rsid w:val="00C06F0B"/>
    <w:rsid w:val="00C07717"/>
    <w:rsid w:val="00C103D4"/>
    <w:rsid w:val="00C129CE"/>
    <w:rsid w:val="00C3406C"/>
    <w:rsid w:val="00C43EF0"/>
    <w:rsid w:val="00C52DDF"/>
    <w:rsid w:val="00C5372D"/>
    <w:rsid w:val="00C60001"/>
    <w:rsid w:val="00C6514E"/>
    <w:rsid w:val="00C66707"/>
    <w:rsid w:val="00C702BD"/>
    <w:rsid w:val="00C71E90"/>
    <w:rsid w:val="00C84845"/>
    <w:rsid w:val="00C8750B"/>
    <w:rsid w:val="00C8754F"/>
    <w:rsid w:val="00C90AA2"/>
    <w:rsid w:val="00C93DF9"/>
    <w:rsid w:val="00C96CBF"/>
    <w:rsid w:val="00CA5D22"/>
    <w:rsid w:val="00CA7DEE"/>
    <w:rsid w:val="00CB1662"/>
    <w:rsid w:val="00CB4638"/>
    <w:rsid w:val="00CB50AF"/>
    <w:rsid w:val="00CB78CA"/>
    <w:rsid w:val="00CC418B"/>
    <w:rsid w:val="00CC7A55"/>
    <w:rsid w:val="00CE193D"/>
    <w:rsid w:val="00CE6FA1"/>
    <w:rsid w:val="00CF1DF5"/>
    <w:rsid w:val="00CF21F9"/>
    <w:rsid w:val="00D006C9"/>
    <w:rsid w:val="00D01990"/>
    <w:rsid w:val="00D13C4B"/>
    <w:rsid w:val="00D21220"/>
    <w:rsid w:val="00D23AE4"/>
    <w:rsid w:val="00D37887"/>
    <w:rsid w:val="00D4365A"/>
    <w:rsid w:val="00D44266"/>
    <w:rsid w:val="00D44F84"/>
    <w:rsid w:val="00D55DEB"/>
    <w:rsid w:val="00D6049A"/>
    <w:rsid w:val="00D62849"/>
    <w:rsid w:val="00D62E5D"/>
    <w:rsid w:val="00D70BAF"/>
    <w:rsid w:val="00D76D72"/>
    <w:rsid w:val="00D77262"/>
    <w:rsid w:val="00D86050"/>
    <w:rsid w:val="00D96FAA"/>
    <w:rsid w:val="00D97068"/>
    <w:rsid w:val="00DA2D5B"/>
    <w:rsid w:val="00DA7BB5"/>
    <w:rsid w:val="00DB4604"/>
    <w:rsid w:val="00DB5D06"/>
    <w:rsid w:val="00DC134E"/>
    <w:rsid w:val="00DC13CE"/>
    <w:rsid w:val="00DC2CD9"/>
    <w:rsid w:val="00DC4CDB"/>
    <w:rsid w:val="00DD0AF9"/>
    <w:rsid w:val="00DD1776"/>
    <w:rsid w:val="00DD7027"/>
    <w:rsid w:val="00DE0604"/>
    <w:rsid w:val="00DE2AD5"/>
    <w:rsid w:val="00DE6035"/>
    <w:rsid w:val="00DF6F64"/>
    <w:rsid w:val="00E13885"/>
    <w:rsid w:val="00E24D64"/>
    <w:rsid w:val="00E33A7C"/>
    <w:rsid w:val="00E44026"/>
    <w:rsid w:val="00E471FD"/>
    <w:rsid w:val="00E508C1"/>
    <w:rsid w:val="00E6580F"/>
    <w:rsid w:val="00E8071F"/>
    <w:rsid w:val="00E82AE8"/>
    <w:rsid w:val="00E906B2"/>
    <w:rsid w:val="00E90A53"/>
    <w:rsid w:val="00E91380"/>
    <w:rsid w:val="00E92699"/>
    <w:rsid w:val="00E92DF0"/>
    <w:rsid w:val="00E946BC"/>
    <w:rsid w:val="00E94DCB"/>
    <w:rsid w:val="00E96AC3"/>
    <w:rsid w:val="00EB2BBA"/>
    <w:rsid w:val="00EB6763"/>
    <w:rsid w:val="00EB77AB"/>
    <w:rsid w:val="00EC3909"/>
    <w:rsid w:val="00EC7912"/>
    <w:rsid w:val="00ED1652"/>
    <w:rsid w:val="00ED181E"/>
    <w:rsid w:val="00ED19A5"/>
    <w:rsid w:val="00ED6A6D"/>
    <w:rsid w:val="00ED7B66"/>
    <w:rsid w:val="00EE1844"/>
    <w:rsid w:val="00EE39FB"/>
    <w:rsid w:val="00EE71A5"/>
    <w:rsid w:val="00F045E7"/>
    <w:rsid w:val="00F101BF"/>
    <w:rsid w:val="00F11482"/>
    <w:rsid w:val="00F11C14"/>
    <w:rsid w:val="00F17C23"/>
    <w:rsid w:val="00F204B2"/>
    <w:rsid w:val="00F248C1"/>
    <w:rsid w:val="00F24E6A"/>
    <w:rsid w:val="00F24F79"/>
    <w:rsid w:val="00F323FC"/>
    <w:rsid w:val="00F411B6"/>
    <w:rsid w:val="00F413F8"/>
    <w:rsid w:val="00F42EEA"/>
    <w:rsid w:val="00F4513D"/>
    <w:rsid w:val="00F47FB6"/>
    <w:rsid w:val="00F5424C"/>
    <w:rsid w:val="00F5626D"/>
    <w:rsid w:val="00F618CC"/>
    <w:rsid w:val="00F619FD"/>
    <w:rsid w:val="00F643ED"/>
    <w:rsid w:val="00F648D7"/>
    <w:rsid w:val="00F653DC"/>
    <w:rsid w:val="00F71AFF"/>
    <w:rsid w:val="00F7409F"/>
    <w:rsid w:val="00F83290"/>
    <w:rsid w:val="00F8400A"/>
    <w:rsid w:val="00F85D71"/>
    <w:rsid w:val="00F966FE"/>
    <w:rsid w:val="00FB31ED"/>
    <w:rsid w:val="00FB413F"/>
    <w:rsid w:val="00FC2B97"/>
    <w:rsid w:val="00FC4426"/>
    <w:rsid w:val="00FC5874"/>
    <w:rsid w:val="00FD3DE3"/>
    <w:rsid w:val="00FD495C"/>
    <w:rsid w:val="00FE23F3"/>
    <w:rsid w:val="00FE50BF"/>
    <w:rsid w:val="00FE6F06"/>
    <w:rsid w:val="00FE72D0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9EE696"/>
  <w15:docId w15:val="{B61281DE-1582-46A9-BC22-2BF26C16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C0643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64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E636C-6046-49A2-A20C-2660A72C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3</TotalTime>
  <Pages>4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Daniel Touceda Santorio</cp:lastModifiedBy>
  <cp:revision>2</cp:revision>
  <cp:lastPrinted>2017-01-13T11:48:00Z</cp:lastPrinted>
  <dcterms:created xsi:type="dcterms:W3CDTF">2023-11-13T09:07:00Z</dcterms:created>
  <dcterms:modified xsi:type="dcterms:W3CDTF">2023-11-13T09:07:00Z</dcterms:modified>
</cp:coreProperties>
</file>