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49" w:rsidRDefault="00D62849" w:rsidP="00703252">
      <w:pPr>
        <w:pStyle w:val="Lista0b"/>
      </w:pPr>
      <w:r>
        <w:t>Índice:</w:t>
      </w:r>
    </w:p>
    <w:p w:rsidR="00100747" w:rsidRDefault="009473E6">
      <w:pPr>
        <w:pStyle w:val="TDC2"/>
        <w:tabs>
          <w:tab w:val="left" w:pos="880"/>
          <w:tab w:val="right" w:leader="dot" w:pos="9628"/>
        </w:tabs>
        <w:rPr>
          <w:noProof/>
        </w:rPr>
      </w:pPr>
      <w:r>
        <w:fldChar w:fldCharType="begin"/>
      </w:r>
      <w:r w:rsidR="00523D44">
        <w:instrText xml:space="preserve"> TOC \o \h \z \u </w:instrText>
      </w:r>
      <w:r>
        <w:fldChar w:fldCharType="separate"/>
      </w:r>
      <w:hyperlink w:anchor="_Toc400450353" w:history="1">
        <w:r w:rsidR="00100747" w:rsidRPr="003910EE">
          <w:rPr>
            <w:rStyle w:val="Hipervnculo"/>
            <w:b/>
            <w:noProof/>
          </w:rPr>
          <w:t>1.1</w:t>
        </w:r>
        <w:r w:rsidR="00100747">
          <w:rPr>
            <w:noProof/>
          </w:rPr>
          <w:tab/>
        </w:r>
        <w:r w:rsidR="00100747" w:rsidRPr="003910EE">
          <w:rPr>
            <w:rStyle w:val="Hipervnculo"/>
            <w:noProof/>
          </w:rPr>
          <w:t>Calcular cardinalidades de las relaciones y seleccionar atributos más importantes - EJERCICIO</w:t>
        </w:r>
        <w:r w:rsidR="001007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747">
          <w:rPr>
            <w:noProof/>
            <w:webHidden/>
          </w:rPr>
          <w:instrText xml:space="preserve"> PAGEREF _Toc400450353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74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3A3" w:rsidRDefault="009473E6" w:rsidP="00A47DB6">
      <w:r>
        <w:fldChar w:fldCharType="end"/>
      </w:r>
    </w:p>
    <w:p w:rsidR="008D21F4" w:rsidRDefault="008D21F4" w:rsidP="00A47DB6"/>
    <w:p w:rsidR="0057704B" w:rsidRDefault="0057704B" w:rsidP="0057704B">
      <w:pPr>
        <w:pStyle w:val="Ttulo2"/>
      </w:pPr>
      <w:bookmarkStart w:id="0" w:name="_Toc400428898"/>
      <w:bookmarkStart w:id="1" w:name="_Toc400450353"/>
      <w:r>
        <w:t>Calcular cardinalidades de las relaciones y seleccionar atributos más importantes - EJERCICIO</w:t>
      </w:r>
      <w:bookmarkEnd w:id="0"/>
      <w:bookmarkEnd w:id="1"/>
    </w:p>
    <w:p w:rsidR="006E316B" w:rsidRDefault="006E316B" w:rsidP="006E316B">
      <w:pPr>
        <w:pStyle w:val="comandoseinstrucciones"/>
      </w:pPr>
      <w:r>
        <w:t xml:space="preserve">Fuente: </w:t>
      </w:r>
    </w:p>
    <w:p w:rsidR="006E316B" w:rsidRPr="00014874" w:rsidRDefault="006E316B" w:rsidP="006E316B">
      <w:pPr>
        <w:pStyle w:val="comandoseinstrucciones"/>
      </w:pPr>
      <w:r>
        <w:t>Libro: Gestión de Bases de Datos, Ed. Garceta</w:t>
      </w:r>
    </w:p>
    <w:p w:rsidR="0057704B" w:rsidRDefault="0057704B" w:rsidP="0057704B">
      <w:r>
        <w:t>Para cada relación (y sus entidades participantes) realiza estas tareas:</w:t>
      </w:r>
    </w:p>
    <w:p w:rsidR="0057704B" w:rsidRDefault="0057704B" w:rsidP="0057704B">
      <w:pPr>
        <w:pStyle w:val="Lista3"/>
      </w:pPr>
      <w:r>
        <w:t>Dibuja las entidades y las relaciones.</w:t>
      </w:r>
    </w:p>
    <w:p w:rsidR="0057704B" w:rsidRDefault="0057704B" w:rsidP="0057704B">
      <w:pPr>
        <w:pStyle w:val="Lista3"/>
      </w:pPr>
      <w:r>
        <w:t>Incluye los atributos más importantes, indica las claves.</w:t>
      </w:r>
    </w:p>
    <w:p w:rsidR="0057704B" w:rsidRDefault="0057704B" w:rsidP="0057704B">
      <w:pPr>
        <w:pStyle w:val="Lista3"/>
      </w:pPr>
      <w:r>
        <w:t>c</w:t>
      </w:r>
      <w:r w:rsidRPr="00065BC1">
        <w:t>alcula las cardinalidades</w:t>
      </w:r>
      <w:r>
        <w:t xml:space="preserve"> (extendidas y resumida)</w:t>
      </w:r>
      <w:r w:rsidRPr="00065BC1">
        <w:t xml:space="preserve"> </w:t>
      </w:r>
      <w:r>
        <w:t>de la relación.</w:t>
      </w:r>
    </w:p>
    <w:p w:rsidR="0057704B" w:rsidRDefault="0057704B" w:rsidP="0057704B">
      <w:r>
        <w:t>Los casos a estudiar son estos:</w:t>
      </w:r>
    </w:p>
    <w:p w:rsidR="0057704B" w:rsidRDefault="0057704B" w:rsidP="0057704B">
      <w:pPr>
        <w:pStyle w:val="Lista0"/>
      </w:pPr>
      <w:r>
        <w:t>Relaciones binarias</w:t>
      </w:r>
    </w:p>
    <w:p w:rsidR="00325833" w:rsidRDefault="00325833" w:rsidP="00325833">
      <w:r>
        <w:t>Base de datos de todos los habitantes de un país en el que se permiten este tipo de matrimonios (4 países distintos)</w:t>
      </w:r>
    </w:p>
    <w:p w:rsidR="00265C15" w:rsidRDefault="00265C15" w:rsidP="0057704B">
      <w:pPr>
        <w:pStyle w:val="Lista4"/>
      </w:pPr>
      <w:r>
        <w:t>hombre está casado con mu</w:t>
      </w:r>
      <w:r w:rsidR="00041249">
        <w:t>jer, en una sociedad monogámica.</w:t>
      </w:r>
    </w:p>
    <w:p w:rsidR="0057704B" w:rsidRDefault="0057704B" w:rsidP="0057704B">
      <w:pPr>
        <w:pStyle w:val="Lista4"/>
      </w:pPr>
      <w:r>
        <w:t>hombre está casado con mujer, en una sociedad pligámica.</w:t>
      </w:r>
      <w:r w:rsidR="00041249">
        <w:t>: un hombre puede casarse con varias mujeres pero no al revés.</w:t>
      </w:r>
    </w:p>
    <w:p w:rsidR="0057704B" w:rsidRDefault="0057704B" w:rsidP="0057704B">
      <w:pPr>
        <w:pStyle w:val="Lista4"/>
      </w:pPr>
      <w:r>
        <w:t>hombre está casado con muj</w:t>
      </w:r>
      <w:r w:rsidR="00041249">
        <w:t>er, en una sociedad poliándrica: una mujer pude casarse con varios hombres pero no al revés.</w:t>
      </w:r>
    </w:p>
    <w:p w:rsidR="0057704B" w:rsidRDefault="0057704B" w:rsidP="0057704B">
      <w:pPr>
        <w:pStyle w:val="Lista4"/>
      </w:pPr>
      <w:r>
        <w:t>hombre está casado con mujer, en una</w:t>
      </w:r>
      <w:r w:rsidR="00041249">
        <w:t xml:space="preserve"> sociedad completamente liberal: tanto hombres como mujeres pueden casarse con varias parejas del otro sexo.</w:t>
      </w:r>
    </w:p>
    <w:p w:rsidR="00B83FEF" w:rsidRDefault="00B83FEF" w:rsidP="008B7141"/>
    <w:p w:rsidR="008B7141" w:rsidRDefault="008B7141" w:rsidP="008B7141"/>
    <w:p w:rsidR="00B96C5C" w:rsidRDefault="0057704B" w:rsidP="0057704B">
      <w:pPr>
        <w:pStyle w:val="Lista4"/>
      </w:pPr>
      <w:r>
        <w:t>Arquitecto diseña casa</w:t>
      </w:r>
      <w:r w:rsidR="00B96C5C">
        <w:t>, 2 casos:</w:t>
      </w:r>
    </w:p>
    <w:p w:rsidR="0057704B" w:rsidRDefault="00B96C5C" w:rsidP="00B96C5C">
      <w:pPr>
        <w:pStyle w:val="Lista3"/>
      </w:pPr>
      <w:r>
        <w:t>Una casa es diseñada por un sólo arquitecto y un arquitecto puede diseñar varias casas. Un arquitecto puede realizar otras tareas y todavía no ha diseñado ninguna casa.</w:t>
      </w:r>
    </w:p>
    <w:p w:rsidR="00B96C5C" w:rsidRDefault="00B96C5C" w:rsidP="00B96C5C">
      <w:pPr>
        <w:pStyle w:val="Lista3"/>
      </w:pPr>
      <w:r>
        <w:t>Una casa puede ser diseñada por varios arquitectos y un arquitecto puede diseñar varias casas.</w:t>
      </w:r>
      <w:r w:rsidRPr="00B96C5C">
        <w:t xml:space="preserve"> </w:t>
      </w:r>
      <w:r>
        <w:t>Un arquitecto puede realizar otras tareas y todavía no ha diseñado ninguna casa.</w:t>
      </w:r>
    </w:p>
    <w:p w:rsidR="008B7141" w:rsidRDefault="008B7141" w:rsidP="008B7141"/>
    <w:p w:rsidR="008B7141" w:rsidRDefault="008B7141" w:rsidP="008B7141"/>
    <w:p w:rsidR="00B96C5C" w:rsidRDefault="0057704B" w:rsidP="0057704B">
      <w:pPr>
        <w:pStyle w:val="Lista4"/>
      </w:pPr>
      <w:r>
        <w:t>Piezas forman producto</w:t>
      </w:r>
      <w:r w:rsidR="00B96C5C">
        <w:t>:</w:t>
      </w:r>
    </w:p>
    <w:p w:rsidR="0057704B" w:rsidRDefault="00B96C5C" w:rsidP="00B96C5C">
      <w:pPr>
        <w:pStyle w:val="Lista3"/>
      </w:pPr>
      <w:r>
        <w:t>Una pieza puede formar parte de varios productos y viceversa. Hay productos que no se pueden descomponer en piezas y hay piezas que no forman parte de ningún producto.</w:t>
      </w:r>
    </w:p>
    <w:p w:rsidR="008B7141" w:rsidRDefault="008B7141" w:rsidP="008B7141"/>
    <w:p w:rsidR="008B7141" w:rsidRDefault="008B7141" w:rsidP="008B7141"/>
    <w:p w:rsidR="0057704B" w:rsidRDefault="0057704B" w:rsidP="0057704B">
      <w:pPr>
        <w:pStyle w:val="Lista4"/>
      </w:pPr>
      <w:r>
        <w:t>Turista se aloja o reserva en hotel.</w:t>
      </w:r>
    </w:p>
    <w:p w:rsidR="008B7141" w:rsidRDefault="008B7141" w:rsidP="008B7141"/>
    <w:p w:rsidR="008B7141" w:rsidRDefault="008B7141" w:rsidP="008B7141"/>
    <w:p w:rsidR="0057704B" w:rsidRDefault="0057704B" w:rsidP="0057704B">
      <w:pPr>
        <w:pStyle w:val="Lista4"/>
      </w:pPr>
      <w:r>
        <w:t>Mecánico repar</w:t>
      </w:r>
      <w:r w:rsidR="00B96C5C">
        <w:t>a coche en taller</w:t>
      </w:r>
      <w:r w:rsidR="00CB2A6B">
        <w:t>,</w:t>
      </w:r>
      <w:r w:rsidR="00155E1C">
        <w:t xml:space="preserve"> 2 casos</w:t>
      </w:r>
      <w:r w:rsidR="00CB2A6B">
        <w:t>:</w:t>
      </w:r>
    </w:p>
    <w:p w:rsidR="00B96C5C" w:rsidRDefault="00B96C5C" w:rsidP="00B96C5C">
      <w:pPr>
        <w:pStyle w:val="Lista3"/>
      </w:pPr>
      <w:r>
        <w:t>Un mecánico puede reparar varios coches o dedicarse a otras tareas y no reparar ninguno. Cada coche es reparado como máximo por un mecánico.</w:t>
      </w:r>
    </w:p>
    <w:p w:rsidR="00B96C5C" w:rsidRDefault="00B96C5C" w:rsidP="00B96C5C">
      <w:pPr>
        <w:pStyle w:val="Lista3"/>
      </w:pPr>
      <w:r>
        <w:t>Un mecánico puede reparar varios coches o dedicarse a otras tareas y no reparar ninguno. Cada coche puede ser reparado por varios mecánicos.</w:t>
      </w:r>
    </w:p>
    <w:p w:rsidR="008B7141" w:rsidRDefault="008B7141" w:rsidP="008B7141"/>
    <w:p w:rsidR="008B7141" w:rsidRDefault="008B7141" w:rsidP="008B7141"/>
    <w:p w:rsidR="0057704B" w:rsidRDefault="00B96C5C" w:rsidP="0057704B">
      <w:pPr>
        <w:pStyle w:val="Lista4"/>
      </w:pPr>
      <w:r>
        <w:t>Jugador pertenece a equipo:</w:t>
      </w:r>
    </w:p>
    <w:p w:rsidR="00B96C5C" w:rsidRDefault="00B96C5C" w:rsidP="00B96C5C">
      <w:pPr>
        <w:pStyle w:val="Lista3"/>
      </w:pPr>
      <w:r>
        <w:t>Cada jugador pertenece a un sólo equipo, un equipo tiene varios jugadores.</w:t>
      </w:r>
    </w:p>
    <w:p w:rsidR="00C608CE" w:rsidRDefault="00C608CE" w:rsidP="008B7141"/>
    <w:p w:rsidR="0066064D" w:rsidRDefault="0066064D" w:rsidP="0066064D"/>
    <w:p w:rsidR="0057704B" w:rsidRDefault="0057704B" w:rsidP="0057704B">
      <w:pPr>
        <w:pStyle w:val="Lista0"/>
        <w:spacing w:before="60"/>
      </w:pPr>
      <w:r>
        <w:t>Relaciones reflexivas</w:t>
      </w:r>
    </w:p>
    <w:p w:rsidR="0057704B" w:rsidRDefault="0057704B" w:rsidP="0057704B">
      <w:pPr>
        <w:pStyle w:val="Lista4"/>
        <w:numPr>
          <w:ilvl w:val="0"/>
          <w:numId w:val="25"/>
        </w:numPr>
      </w:pPr>
      <w:r>
        <w:t>Empleado es jefe de</w:t>
      </w:r>
      <w:r w:rsidR="00041249">
        <w:t>, 2 casos:</w:t>
      </w:r>
    </w:p>
    <w:p w:rsidR="005B409D" w:rsidRDefault="005B409D" w:rsidP="005B409D">
      <w:pPr>
        <w:pStyle w:val="Lista3"/>
      </w:pPr>
      <w:r>
        <w:t>Un empleado puede no tener jefe</w:t>
      </w:r>
      <w:r w:rsidR="00041249">
        <w:t xml:space="preserve"> y si tuviese jefe tendría uno como máximo. Un empleado puede no ser jefe de nadie o ser jefe de varios empleados.</w:t>
      </w:r>
    </w:p>
    <w:p w:rsidR="00041249" w:rsidRDefault="00041249" w:rsidP="00041249">
      <w:pPr>
        <w:pStyle w:val="Lista3"/>
      </w:pPr>
      <w:r>
        <w:t>Un empleado puede no tener jefe o podría tener uno o varios jefes. Un empleado puede no ser jefe de nadie o ser jefe de varios empleados.</w:t>
      </w:r>
    </w:p>
    <w:p w:rsidR="0057704B" w:rsidRDefault="0057704B" w:rsidP="00A47DB6">
      <w:bookmarkStart w:id="2" w:name="_GoBack"/>
      <w:bookmarkEnd w:id="2"/>
    </w:p>
    <w:p w:rsidR="0057704B" w:rsidRDefault="0057704B" w:rsidP="00A47DB6"/>
    <w:sectPr w:rsidR="0057704B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02" w:rsidRDefault="008C3202" w:rsidP="005857BA">
      <w:r>
        <w:separator/>
      </w:r>
    </w:p>
  </w:endnote>
  <w:endnote w:type="continuationSeparator" w:id="0">
    <w:p w:rsidR="008C3202" w:rsidRDefault="008C3202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9473E6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Pr="00EC3909" w:rsidRDefault="009473E6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5B409D">
      <w:rPr>
        <w:rFonts w:ascii="Arial" w:hAnsi="Arial" w:cs="Arial"/>
        <w:noProof/>
        <w:sz w:val="20"/>
        <w:szCs w:val="20"/>
      </w:rPr>
      <w:t>4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9473E6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02" w:rsidRDefault="008C3202" w:rsidP="005857BA">
      <w:r>
        <w:separator/>
      </w:r>
    </w:p>
  </w:footnote>
  <w:footnote w:type="continuationSeparator" w:id="0">
    <w:p w:rsidR="008C3202" w:rsidRDefault="008C3202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Pr="003956B9" w:rsidRDefault="009473E6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57704B">
      <w:rPr>
        <w:rFonts w:ascii="Arial" w:hAnsi="Arial"/>
        <w:b/>
        <w:noProof/>
        <w:color w:val="F79646"/>
        <w:sz w:val="20"/>
      </w:rPr>
      <w:t>Documento1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57704B">
      <w:rPr>
        <w:rFonts w:ascii="Arial" w:hAnsi="Arial"/>
        <w:b/>
        <w:noProof/>
        <w:color w:val="F79646"/>
        <w:sz w:val="20"/>
      </w:rPr>
      <w:t xml:space="preserve">07/10/2004 11:03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8C3202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57704B">
      <w:rPr>
        <w:noProof/>
      </w:rPr>
      <w:t>Documento1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57704B">
      <w:rPr>
        <w:noProof/>
      </w:rPr>
      <w:t>07/10/2004 23:03:00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9BE3B6-A05F-46E8-A9DE-5959B46435A9}"/>
    <w:docVar w:name="dgnword-eventsink" w:val="4092480"/>
  </w:docVars>
  <w:rsids>
    <w:rsidRoot w:val="00E846D4"/>
    <w:rsid w:val="000028E8"/>
    <w:rsid w:val="00007481"/>
    <w:rsid w:val="00010AA4"/>
    <w:rsid w:val="0001652C"/>
    <w:rsid w:val="000172ED"/>
    <w:rsid w:val="00023532"/>
    <w:rsid w:val="00034F10"/>
    <w:rsid w:val="00041249"/>
    <w:rsid w:val="00043B8E"/>
    <w:rsid w:val="000646CE"/>
    <w:rsid w:val="00071C5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0747"/>
    <w:rsid w:val="00102860"/>
    <w:rsid w:val="00103E27"/>
    <w:rsid w:val="00105BA8"/>
    <w:rsid w:val="00130C65"/>
    <w:rsid w:val="00134CC7"/>
    <w:rsid w:val="00150CFA"/>
    <w:rsid w:val="00152019"/>
    <w:rsid w:val="00152BF9"/>
    <w:rsid w:val="00155E1C"/>
    <w:rsid w:val="00157B7E"/>
    <w:rsid w:val="001609B9"/>
    <w:rsid w:val="001655A4"/>
    <w:rsid w:val="001771EA"/>
    <w:rsid w:val="00181F66"/>
    <w:rsid w:val="00190BEA"/>
    <w:rsid w:val="001A6D34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65C15"/>
    <w:rsid w:val="0027451C"/>
    <w:rsid w:val="0027685E"/>
    <w:rsid w:val="0028706A"/>
    <w:rsid w:val="00295E1C"/>
    <w:rsid w:val="00296D16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833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23D44"/>
    <w:rsid w:val="00525230"/>
    <w:rsid w:val="00535B2A"/>
    <w:rsid w:val="005543A6"/>
    <w:rsid w:val="005554F4"/>
    <w:rsid w:val="00560D7B"/>
    <w:rsid w:val="0056193A"/>
    <w:rsid w:val="00562DF2"/>
    <w:rsid w:val="0057704B"/>
    <w:rsid w:val="005772B9"/>
    <w:rsid w:val="0058057C"/>
    <w:rsid w:val="005812BD"/>
    <w:rsid w:val="005857BA"/>
    <w:rsid w:val="00587E39"/>
    <w:rsid w:val="00594E9E"/>
    <w:rsid w:val="005959FA"/>
    <w:rsid w:val="005A0D49"/>
    <w:rsid w:val="005A4CBF"/>
    <w:rsid w:val="005B3DBD"/>
    <w:rsid w:val="005B409D"/>
    <w:rsid w:val="005D2406"/>
    <w:rsid w:val="005F4478"/>
    <w:rsid w:val="005F76BE"/>
    <w:rsid w:val="00603D03"/>
    <w:rsid w:val="006050E2"/>
    <w:rsid w:val="00622298"/>
    <w:rsid w:val="00622F32"/>
    <w:rsid w:val="006312E3"/>
    <w:rsid w:val="006409DE"/>
    <w:rsid w:val="00642B25"/>
    <w:rsid w:val="00651C40"/>
    <w:rsid w:val="00651E50"/>
    <w:rsid w:val="00656496"/>
    <w:rsid w:val="0066064D"/>
    <w:rsid w:val="00664D31"/>
    <w:rsid w:val="00665753"/>
    <w:rsid w:val="00665C40"/>
    <w:rsid w:val="00671AF5"/>
    <w:rsid w:val="006903DC"/>
    <w:rsid w:val="006A7B18"/>
    <w:rsid w:val="006B5B21"/>
    <w:rsid w:val="006C0A67"/>
    <w:rsid w:val="006D1C19"/>
    <w:rsid w:val="006E316B"/>
    <w:rsid w:val="006E58E7"/>
    <w:rsid w:val="006F18EC"/>
    <w:rsid w:val="006F2D9B"/>
    <w:rsid w:val="00703252"/>
    <w:rsid w:val="00712643"/>
    <w:rsid w:val="00717E91"/>
    <w:rsid w:val="00721B18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4476C"/>
    <w:rsid w:val="008675EA"/>
    <w:rsid w:val="00872E89"/>
    <w:rsid w:val="00873EF4"/>
    <w:rsid w:val="00874206"/>
    <w:rsid w:val="008750BA"/>
    <w:rsid w:val="008B4FCC"/>
    <w:rsid w:val="008B57B3"/>
    <w:rsid w:val="008B7141"/>
    <w:rsid w:val="008C3202"/>
    <w:rsid w:val="008C6FDC"/>
    <w:rsid w:val="008D056B"/>
    <w:rsid w:val="008D1C7F"/>
    <w:rsid w:val="008D21F4"/>
    <w:rsid w:val="008E15C8"/>
    <w:rsid w:val="008F4D0A"/>
    <w:rsid w:val="009077FC"/>
    <w:rsid w:val="00921C34"/>
    <w:rsid w:val="009220B8"/>
    <w:rsid w:val="00930168"/>
    <w:rsid w:val="009304B4"/>
    <w:rsid w:val="009473E6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58E5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305F2"/>
    <w:rsid w:val="00B4580A"/>
    <w:rsid w:val="00B60915"/>
    <w:rsid w:val="00B618E8"/>
    <w:rsid w:val="00B63CB9"/>
    <w:rsid w:val="00B75320"/>
    <w:rsid w:val="00B81C97"/>
    <w:rsid w:val="00B83FEF"/>
    <w:rsid w:val="00B94C43"/>
    <w:rsid w:val="00B957A9"/>
    <w:rsid w:val="00B96C5C"/>
    <w:rsid w:val="00B97DF7"/>
    <w:rsid w:val="00BC0DB5"/>
    <w:rsid w:val="00BE08AE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608CE"/>
    <w:rsid w:val="00C62B09"/>
    <w:rsid w:val="00C8750B"/>
    <w:rsid w:val="00C90AA2"/>
    <w:rsid w:val="00C93DF9"/>
    <w:rsid w:val="00C96CBF"/>
    <w:rsid w:val="00CA5D22"/>
    <w:rsid w:val="00CA7DEE"/>
    <w:rsid w:val="00CB2A6B"/>
    <w:rsid w:val="00CB50AF"/>
    <w:rsid w:val="00CC7A55"/>
    <w:rsid w:val="00CE193D"/>
    <w:rsid w:val="00CE6FA1"/>
    <w:rsid w:val="00CF1DF5"/>
    <w:rsid w:val="00D01990"/>
    <w:rsid w:val="00D21220"/>
    <w:rsid w:val="00D237EA"/>
    <w:rsid w:val="00D37887"/>
    <w:rsid w:val="00D4265B"/>
    <w:rsid w:val="00D44F84"/>
    <w:rsid w:val="00D45B39"/>
    <w:rsid w:val="00D55DEB"/>
    <w:rsid w:val="00D6049A"/>
    <w:rsid w:val="00D62849"/>
    <w:rsid w:val="00D62E5D"/>
    <w:rsid w:val="00D71029"/>
    <w:rsid w:val="00D96FAA"/>
    <w:rsid w:val="00D97068"/>
    <w:rsid w:val="00DA2D5B"/>
    <w:rsid w:val="00DA7BB5"/>
    <w:rsid w:val="00DB1427"/>
    <w:rsid w:val="00DB5D06"/>
    <w:rsid w:val="00DC13CE"/>
    <w:rsid w:val="00DC2CD9"/>
    <w:rsid w:val="00DD0AF9"/>
    <w:rsid w:val="00DD1776"/>
    <w:rsid w:val="00DD1E23"/>
    <w:rsid w:val="00DE2AD5"/>
    <w:rsid w:val="00DF6F64"/>
    <w:rsid w:val="00E44026"/>
    <w:rsid w:val="00E508C1"/>
    <w:rsid w:val="00E6580F"/>
    <w:rsid w:val="00E75B03"/>
    <w:rsid w:val="00E8071F"/>
    <w:rsid w:val="00E846D4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B039F"/>
  <w15:docId w15:val="{473EC1CB-619A-4E31-B9CB-9C8F2F50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D237EA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D237EA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D237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37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37EA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57704B"/>
    <w:rPr>
      <w:rFonts w:ascii="Arial" w:hAnsi="Arial" w:cs="Arial"/>
      <w:color w:val="000080"/>
      <w:sz w:val="32"/>
      <w:szCs w:val="36"/>
    </w:rPr>
  </w:style>
  <w:style w:type="paragraph" w:styleId="TDC2">
    <w:name w:val="toc 2"/>
    <w:basedOn w:val="Normal"/>
    <w:next w:val="Normal"/>
    <w:autoRedefine/>
    <w:uiPriority w:val="39"/>
    <w:rsid w:val="0010074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7151E-64FE-4E9F-87B7-5B7E1A47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profesor</cp:lastModifiedBy>
  <cp:revision>3</cp:revision>
  <cp:lastPrinted>2004-10-07T21:03:00Z</cp:lastPrinted>
  <dcterms:created xsi:type="dcterms:W3CDTF">2020-10-27T05:39:00Z</dcterms:created>
  <dcterms:modified xsi:type="dcterms:W3CDTF">2020-10-27T05:40:00Z</dcterms:modified>
</cp:coreProperties>
</file>