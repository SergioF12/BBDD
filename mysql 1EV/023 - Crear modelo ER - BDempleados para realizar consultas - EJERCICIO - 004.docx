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8BAC" w14:textId="77777777" w:rsidR="00D62849" w:rsidRDefault="00D62849" w:rsidP="00703252">
      <w:pPr>
        <w:pStyle w:val="Lista0b"/>
      </w:pPr>
      <w:r>
        <w:t>Índice:</w:t>
      </w:r>
    </w:p>
    <w:p w14:paraId="3B541B94" w14:textId="77777777" w:rsidR="004404C3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358FF">
        <w:instrText xml:space="preserve"> TOC \o \h \z \u </w:instrText>
      </w:r>
      <w:r>
        <w:fldChar w:fldCharType="separate"/>
      </w:r>
      <w:hyperlink w:anchor="_Toc496261275" w:history="1">
        <w:r w:rsidR="004404C3" w:rsidRPr="00853D58">
          <w:rPr>
            <w:rStyle w:val="Hipervnculo"/>
            <w:noProof/>
          </w:rPr>
          <w:t>1.</w:t>
        </w:r>
        <w:r w:rsidR="004404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4C3" w:rsidRPr="00853D58">
          <w:rPr>
            <w:rStyle w:val="Hipervnculo"/>
            <w:noProof/>
          </w:rPr>
          <w:t>Crear modelo ER -</w:t>
        </w:r>
        <w:r w:rsidR="004404C3">
          <w:rPr>
            <w:noProof/>
            <w:webHidden/>
          </w:rPr>
          <w:tab/>
        </w:r>
        <w:r w:rsidR="004404C3">
          <w:rPr>
            <w:noProof/>
            <w:webHidden/>
          </w:rPr>
          <w:fldChar w:fldCharType="begin"/>
        </w:r>
        <w:r w:rsidR="004404C3">
          <w:rPr>
            <w:noProof/>
            <w:webHidden/>
          </w:rPr>
          <w:instrText xml:space="preserve"> PAGEREF _Toc496261275 \h </w:instrText>
        </w:r>
        <w:r w:rsidR="004404C3">
          <w:rPr>
            <w:noProof/>
            <w:webHidden/>
          </w:rPr>
        </w:r>
        <w:r w:rsidR="004404C3">
          <w:rPr>
            <w:noProof/>
            <w:webHidden/>
          </w:rPr>
          <w:fldChar w:fldCharType="separate"/>
        </w:r>
        <w:r w:rsidR="0063672D">
          <w:rPr>
            <w:noProof/>
            <w:webHidden/>
          </w:rPr>
          <w:t>1</w:t>
        </w:r>
        <w:r w:rsidR="004404C3">
          <w:rPr>
            <w:noProof/>
            <w:webHidden/>
          </w:rPr>
          <w:fldChar w:fldCharType="end"/>
        </w:r>
      </w:hyperlink>
    </w:p>
    <w:p w14:paraId="24B2CB4B" w14:textId="77777777" w:rsidR="00B013A3" w:rsidRDefault="0078071A" w:rsidP="00A47DB6">
      <w:r>
        <w:rPr>
          <w:b/>
          <w:bCs/>
          <w:noProof/>
        </w:rPr>
        <w:fldChar w:fldCharType="end"/>
      </w:r>
    </w:p>
    <w:p w14:paraId="7A2DBD81" w14:textId="77777777" w:rsidR="0086346F" w:rsidRDefault="0086346F" w:rsidP="00A47DB6"/>
    <w:p w14:paraId="47CC0615" w14:textId="77777777" w:rsidR="000B3572" w:rsidRPr="00243204" w:rsidRDefault="00E3007D" w:rsidP="00E3007D">
      <w:pPr>
        <w:pStyle w:val="Ttulo1"/>
      </w:pPr>
      <w:bookmarkStart w:id="0" w:name="_Toc496261275"/>
      <w:r w:rsidRPr="00E3007D">
        <w:t>Crear modelo ER</w:t>
      </w:r>
      <w:bookmarkEnd w:id="0"/>
    </w:p>
    <w:p w14:paraId="79123628" w14:textId="77777777" w:rsidR="000D3DE9" w:rsidRDefault="000D3DE9" w:rsidP="000D3DE9">
      <w:r w:rsidRPr="00E3007D">
        <w:t>Crear modelo ER</w:t>
      </w:r>
      <w:r>
        <w:t xml:space="preserve"> para el siguiente caso:</w:t>
      </w:r>
    </w:p>
    <w:p w14:paraId="4AB49743" w14:textId="77777777" w:rsidR="000D3DE9" w:rsidRDefault="000D3DE9" w:rsidP="000D3DE9"/>
    <w:p w14:paraId="0D1BD390" w14:textId="77777777" w:rsidR="000D3DE9" w:rsidRDefault="000D3DE9" w:rsidP="000D3DE9">
      <w:pPr>
        <w:pStyle w:val="Lista2"/>
      </w:pPr>
      <w:r>
        <w:t xml:space="preserve">Se desea diseñar una base de datos (llamada </w:t>
      </w:r>
      <w:proofErr w:type="spellStart"/>
      <w:r w:rsidR="00A32DB1">
        <w:t>BDempresa</w:t>
      </w:r>
      <w:proofErr w:type="spellEnd"/>
      <w:r>
        <w:t xml:space="preserve">) para almacenar y gestionar la información empleada por una empresa dedicada a la venta de productos, teniendo en cuenta los siguientes aspectos: </w:t>
      </w:r>
    </w:p>
    <w:p w14:paraId="7F8FF634" w14:textId="77777777" w:rsidR="000D3DE9" w:rsidRPr="00515320" w:rsidRDefault="000D3DE9" w:rsidP="005C65CE">
      <w:pPr>
        <w:pStyle w:val="Lista4"/>
      </w:pPr>
      <w:r w:rsidRPr="00515320">
        <w:t>Entre paréntesis se indica el nombre que deseamos darle al atributo:</w:t>
      </w:r>
    </w:p>
    <w:p w14:paraId="50E52040" w14:textId="77777777" w:rsidR="000D3DE9" w:rsidRPr="00515320" w:rsidRDefault="000D3DE9" w:rsidP="005C65CE">
      <w:pPr>
        <w:pStyle w:val="Lista4"/>
      </w:pPr>
      <w:r w:rsidRPr="00515320">
        <w:t>La clave primaria de cada entidad aparece subrayada.</w:t>
      </w:r>
    </w:p>
    <w:p w14:paraId="01131EBB" w14:textId="77777777" w:rsidR="000D3DE9" w:rsidRPr="00515320" w:rsidRDefault="000D3DE9" w:rsidP="005C65CE">
      <w:pPr>
        <w:pStyle w:val="Lista4"/>
      </w:pPr>
      <w:r w:rsidRPr="00515320">
        <w:t>Aunque es habitual, en este caso no vamos a emplear atributos autonuméricos.</w:t>
      </w:r>
    </w:p>
    <w:p w14:paraId="558E997D" w14:textId="77777777" w:rsidR="000D3DE9" w:rsidRDefault="000D3DE9" w:rsidP="000D3DE9">
      <w:pPr>
        <w:pStyle w:val="Lista2"/>
      </w:pPr>
      <w:r>
        <w:t xml:space="preserve">La </w:t>
      </w:r>
      <w:r w:rsidRPr="009C7A9A">
        <w:t xml:space="preserve">empresa </w:t>
      </w:r>
      <w:r>
        <w:t xml:space="preserve">dispone de varios </w:t>
      </w:r>
      <w:r w:rsidRPr="009C7A9A">
        <w:rPr>
          <w:rStyle w:val="Textoennegrita"/>
        </w:rPr>
        <w:t>departamentos</w:t>
      </w:r>
      <w:r>
        <w:t>, con estos atributos: identificador numérico (</w:t>
      </w:r>
      <w:proofErr w:type="spellStart"/>
      <w:r w:rsidRPr="00515320">
        <w:rPr>
          <w:u w:val="single"/>
        </w:rPr>
        <w:t>dep_no</w:t>
      </w:r>
      <w:proofErr w:type="spellEnd"/>
      <w:r>
        <w:t>), nombre (</w:t>
      </w:r>
      <w:proofErr w:type="spellStart"/>
      <w:r>
        <w:t>dnombre</w:t>
      </w:r>
      <w:proofErr w:type="spellEnd"/>
      <w:r>
        <w:t>), localidad</w:t>
      </w:r>
    </w:p>
    <w:p w14:paraId="5AA33B08" w14:textId="77777777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empleados</w:t>
      </w:r>
      <w:r>
        <w:t xml:space="preserve"> interesa conocer: código numérico (</w:t>
      </w:r>
      <w:proofErr w:type="spellStart"/>
      <w:r w:rsidRPr="00515320">
        <w:rPr>
          <w:u w:val="single"/>
        </w:rPr>
        <w:t>emp_no</w:t>
      </w:r>
      <w:proofErr w:type="spellEnd"/>
      <w:r>
        <w:t>), DNI, nombre, apellido1, apellido2, oficio,  fecha de alta, salario, comisión y el departamento al que está asignado (cada empleado está asignado obligatoriamente a un único departamento).</w:t>
      </w:r>
    </w:p>
    <w:p w14:paraId="431C996B" w14:textId="77777777" w:rsidR="000D3DE9" w:rsidRDefault="000D3DE9" w:rsidP="000D3DE9">
      <w:pPr>
        <w:pStyle w:val="Lista2"/>
      </w:pPr>
      <w:r>
        <w:t xml:space="preserve">Un </w:t>
      </w:r>
      <w:r w:rsidRPr="00C24450">
        <w:rPr>
          <w:rStyle w:val="Textoennegrita"/>
        </w:rPr>
        <w:t>empleado</w:t>
      </w:r>
      <w:r>
        <w:t xml:space="preserve"> puede ser jefe de varios empleados o de ninguno, y todo empleado tiene un jefe.</w:t>
      </w:r>
    </w:p>
    <w:p w14:paraId="3B366CD9" w14:textId="5345BB4A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clientes</w:t>
      </w:r>
      <w:r>
        <w:t xml:space="preserve"> interesa conocer: clave numérica (</w:t>
      </w:r>
      <w:proofErr w:type="spellStart"/>
      <w:r w:rsidRPr="00515320">
        <w:rPr>
          <w:u w:val="single"/>
        </w:rPr>
        <w:t>cliente_no</w:t>
      </w:r>
      <w:proofErr w:type="spellEnd"/>
      <w:r w:rsidR="00814F56">
        <w:rPr>
          <w:u w:val="single"/>
        </w:rPr>
        <w:t>)</w:t>
      </w:r>
      <w:r>
        <w:t xml:space="preserve">, NIF, nombre, localidad, </w:t>
      </w:r>
      <w:r w:rsidRPr="00206D4B">
        <w:rPr>
          <w:i/>
        </w:rPr>
        <w:t>debe</w:t>
      </w:r>
      <w:r>
        <w:t xml:space="preserve">, </w:t>
      </w:r>
      <w:r w:rsidRPr="00206D4B">
        <w:rPr>
          <w:i/>
        </w:rPr>
        <w:t>haber</w:t>
      </w:r>
      <w:r>
        <w:t xml:space="preserve">, </w:t>
      </w:r>
      <w:r w:rsidRPr="00206D4B">
        <w:rPr>
          <w:i/>
        </w:rPr>
        <w:t>límite de crédito</w:t>
      </w:r>
      <w:r>
        <w:t xml:space="preserve">. </w:t>
      </w:r>
    </w:p>
    <w:p w14:paraId="31FA858B" w14:textId="77777777" w:rsidR="000D3DE9" w:rsidRDefault="000D3DE9" w:rsidP="000D3DE9">
      <w:pPr>
        <w:pStyle w:val="Lista9"/>
      </w:pPr>
      <w:proofErr w:type="spellStart"/>
      <w:r>
        <w:t>El</w:t>
      </w:r>
      <w:proofErr w:type="spellEnd"/>
      <w:r>
        <w:t xml:space="preserve"> </w:t>
      </w:r>
      <w:r w:rsidRPr="00206D4B">
        <w:rPr>
          <w:i/>
        </w:rPr>
        <w:t>debe</w:t>
      </w:r>
      <w:r>
        <w:t xml:space="preserve"> representa cuánto dinero nos adeuda el cliente, el haber recibido una mercancía que todavía no nos ha pagado. </w:t>
      </w:r>
    </w:p>
    <w:p w14:paraId="72E1EEA0" w14:textId="77777777" w:rsidR="000D3DE9" w:rsidRDefault="000D3DE9" w:rsidP="000D3DE9">
      <w:pPr>
        <w:pStyle w:val="Lista9"/>
      </w:pPr>
      <w:r>
        <w:t xml:space="preserve">El </w:t>
      </w:r>
      <w:r w:rsidRPr="00206D4B">
        <w:rPr>
          <w:i/>
        </w:rPr>
        <w:t>haber</w:t>
      </w:r>
      <w:r>
        <w:t xml:space="preserve"> representa cuánto dinero nos ha adelantado el cliente por alguna mercancía que todavía no ha recibido y ya ha pagado.</w:t>
      </w:r>
    </w:p>
    <w:p w14:paraId="608C54C1" w14:textId="77777777" w:rsidR="000D3DE9" w:rsidRDefault="000D3DE9" w:rsidP="000D3DE9">
      <w:pPr>
        <w:pStyle w:val="Lista9"/>
      </w:pPr>
      <w:r>
        <w:t xml:space="preserve">El </w:t>
      </w:r>
      <w:r w:rsidRPr="00206D4B">
        <w:rPr>
          <w:i/>
        </w:rPr>
        <w:t>límite de crédito</w:t>
      </w:r>
      <w:r>
        <w:t xml:space="preserve"> representa cuánto dinero como máximo puede deber un cliente para permitirle seguir haciendo compras.</w:t>
      </w:r>
    </w:p>
    <w:p w14:paraId="029C47DC" w14:textId="77777777" w:rsidR="000D3DE9" w:rsidRDefault="000D3DE9" w:rsidP="000D3DE9">
      <w:pPr>
        <w:pStyle w:val="Lista2"/>
      </w:pPr>
      <w:r>
        <w:t xml:space="preserve">Cada </w:t>
      </w:r>
      <w:r w:rsidRPr="00C24450">
        <w:rPr>
          <w:rStyle w:val="Textoennegrita"/>
        </w:rPr>
        <w:t>cliente</w:t>
      </w:r>
      <w:r>
        <w:t xml:space="preserve"> tiene asignado obligatoriamente un empleado encargado de gestionar sus compras. Un empleado puede encargarse de ninguno o varios clientes.</w:t>
      </w:r>
    </w:p>
    <w:p w14:paraId="407D6AEF" w14:textId="77777777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productos</w:t>
      </w:r>
      <w:r>
        <w:t xml:space="preserve"> interesa conocer: código del producto (</w:t>
      </w:r>
      <w:proofErr w:type="spellStart"/>
      <w:r w:rsidRPr="00515320">
        <w:rPr>
          <w:u w:val="single"/>
        </w:rPr>
        <w:t>producto_no</w:t>
      </w:r>
      <w:proofErr w:type="spellEnd"/>
      <w:r>
        <w:t>), nombre del producto (descripción), precio, stock, foto.</w:t>
      </w:r>
    </w:p>
    <w:p w14:paraId="267C2C85" w14:textId="77777777" w:rsidR="000D3DE9" w:rsidRDefault="000D3DE9" w:rsidP="000D3DE9">
      <w:pPr>
        <w:pStyle w:val="Lista9"/>
      </w:pPr>
      <w:r>
        <w:t>En la foto se guarda la ruta al fichero foto.</w:t>
      </w:r>
    </w:p>
    <w:p w14:paraId="04C49EB2" w14:textId="2CE5A3DB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pedidos</w:t>
      </w:r>
      <w:r>
        <w:t xml:space="preserve"> interesa conocer: código del pedido (</w:t>
      </w:r>
      <w:proofErr w:type="spellStart"/>
      <w:r w:rsidRPr="00515320">
        <w:rPr>
          <w:u w:val="single"/>
        </w:rPr>
        <w:t>pedido_no</w:t>
      </w:r>
      <w:proofErr w:type="spellEnd"/>
      <w:r>
        <w:t xml:space="preserve">), el producto comprado en este pedido, la cantidad comprada del producto, la fecha, si ya ha sido pagado y el modo de pago </w:t>
      </w:r>
      <w:r w:rsidRPr="0068751C">
        <w:t>('CONTADO',</w:t>
      </w:r>
      <w:r>
        <w:t xml:space="preserve"> </w:t>
      </w:r>
      <w:r w:rsidRPr="0068751C">
        <w:t>'TRANSFERENCIA',</w:t>
      </w:r>
      <w:r>
        <w:t xml:space="preserve"> </w:t>
      </w:r>
      <w:r w:rsidRPr="0068751C">
        <w:t>'CHEQUE',</w:t>
      </w:r>
      <w:r>
        <w:t xml:space="preserve"> </w:t>
      </w:r>
      <w:r w:rsidRPr="0068751C">
        <w:t>'TARJETA',</w:t>
      </w:r>
      <w:r>
        <w:t xml:space="preserve"> </w:t>
      </w:r>
      <w:r w:rsidRPr="0068751C">
        <w:t>'PAGO ELECTRÓNICO')</w:t>
      </w:r>
    </w:p>
    <w:p w14:paraId="0608C4DF" w14:textId="77777777" w:rsidR="000D3DE9" w:rsidRDefault="000D3DE9" w:rsidP="000D3DE9">
      <w:pPr>
        <w:pStyle w:val="Lista9"/>
      </w:pPr>
      <w:r>
        <w:t>un pedido es realizado por un sólo cliente y se corresponde con un solo producto (esto no suele ser lo habitual, pero en este ejercicio es así)</w:t>
      </w:r>
    </w:p>
    <w:p w14:paraId="197546F4" w14:textId="77777777" w:rsidR="000D3DE9" w:rsidRDefault="000D3DE9" w:rsidP="000D3DE9">
      <w:pPr>
        <w:pStyle w:val="Lista2"/>
      </w:pPr>
      <w:r>
        <w:t xml:space="preserve">Cada </w:t>
      </w:r>
      <w:r w:rsidRPr="00C24450">
        <w:rPr>
          <w:rStyle w:val="Textoennegrita"/>
        </w:rPr>
        <w:t>pedido</w:t>
      </w:r>
      <w:r>
        <w:t xml:space="preserve"> es realizado por un sólo cliente.</w:t>
      </w:r>
    </w:p>
    <w:p w14:paraId="432FAB00" w14:textId="77777777" w:rsidR="000D3DE9" w:rsidRDefault="000D3DE9" w:rsidP="000D3DE9">
      <w:pPr>
        <w:pStyle w:val="Lista2"/>
      </w:pPr>
      <w:r>
        <w:t xml:space="preserve">Cada </w:t>
      </w:r>
      <w:r w:rsidRPr="00C24450">
        <w:rPr>
          <w:rStyle w:val="Textoennegrita"/>
        </w:rPr>
        <w:t>pedido</w:t>
      </w:r>
      <w:r>
        <w:t xml:space="preserve"> incluye obligatoriamente un solo producto (esto no suele ser lo habitual, pero en este ejercicio es así. Lo habitual es que un pedido pueda incluir varios productos).</w:t>
      </w:r>
    </w:p>
    <w:p w14:paraId="16BFE6DC" w14:textId="77777777" w:rsidR="000D3DE9" w:rsidRDefault="000D3DE9" w:rsidP="000D3DE9">
      <w:pPr>
        <w:pStyle w:val="Lista0b"/>
      </w:pPr>
      <w:r>
        <w:t>Tareas</w:t>
      </w:r>
    </w:p>
    <w:p w14:paraId="5B0840D0" w14:textId="77777777" w:rsidR="000D3DE9" w:rsidRDefault="000D3DE9" w:rsidP="000D3DE9">
      <w:pPr>
        <w:pStyle w:val="Lista1"/>
      </w:pPr>
      <w:r>
        <w:t xml:space="preserve">Crear el modelo ER </w:t>
      </w:r>
    </w:p>
    <w:p w14:paraId="66AB62EC" w14:textId="77777777" w:rsidR="000D3DE9" w:rsidRDefault="000D3DE9" w:rsidP="000D3DE9">
      <w:pPr>
        <w:pStyle w:val="Lista1"/>
      </w:pPr>
      <w:r>
        <w:t>Implementar la BD en MySQL</w:t>
      </w:r>
    </w:p>
    <w:p w14:paraId="57FEDF22" w14:textId="77777777" w:rsidR="000D3DE9" w:rsidRDefault="000D3DE9" w:rsidP="000D3DE9">
      <w:pPr>
        <w:pStyle w:val="Lista1"/>
      </w:pPr>
      <w:r>
        <w:t>Introducir datos de prueba en las tablas.</w:t>
      </w:r>
    </w:p>
    <w:p w14:paraId="67C30EAA" w14:textId="77777777" w:rsidR="000D3DE9" w:rsidRDefault="000D3DE9" w:rsidP="000D3DE9"/>
    <w:p w14:paraId="17335D0B" w14:textId="77777777" w:rsidR="00584EE7" w:rsidRDefault="00584EE7" w:rsidP="00584EE7"/>
    <w:p w14:paraId="28853D99" w14:textId="77777777" w:rsidR="00584EE7" w:rsidRDefault="00584EE7" w:rsidP="00584EE7"/>
    <w:sectPr w:rsidR="00584EE7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65FA" w14:textId="77777777" w:rsidR="00442C08" w:rsidRDefault="00442C08" w:rsidP="005857BA">
      <w:r>
        <w:separator/>
      </w:r>
    </w:p>
  </w:endnote>
  <w:endnote w:type="continuationSeparator" w:id="0">
    <w:p w14:paraId="4C0E2299" w14:textId="77777777" w:rsidR="00442C08" w:rsidRDefault="00442C08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3CFF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5734EBC3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1C5C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474AC5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CFAA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E2CB" w14:textId="77777777" w:rsidR="00442C08" w:rsidRDefault="00442C08" w:rsidP="005857BA">
      <w:r>
        <w:separator/>
      </w:r>
    </w:p>
  </w:footnote>
  <w:footnote w:type="continuationSeparator" w:id="0">
    <w:p w14:paraId="61467E68" w14:textId="77777777" w:rsidR="00442C08" w:rsidRDefault="00442C08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A600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3672D">
      <w:rPr>
        <w:rFonts w:ascii="Arial" w:hAnsi="Arial"/>
        <w:b/>
        <w:noProof/>
        <w:color w:val="F79646"/>
        <w:sz w:val="20"/>
      </w:rPr>
      <w:t>023s - Crear modelo ER - BDempleados para realizar consultas - EJERCICIO, SOLUCION - 002.docx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3672D">
      <w:rPr>
        <w:rFonts w:ascii="Arial" w:hAnsi="Arial"/>
        <w:b/>
        <w:noProof/>
        <w:color w:val="F79646"/>
        <w:sz w:val="20"/>
      </w:rPr>
      <w:t xml:space="preserve">09/11/2021 1:09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394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63672D">
      <w:rPr>
        <w:noProof/>
      </w:rPr>
      <w:t>023s - Crear modelo ER - BDempleados para realizar consultas - EJERCICIO, SOLUCION - 002.docx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63672D">
      <w:rPr>
        <w:noProof/>
      </w:rPr>
      <w:t>09/11/2021 13:09:00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638918789">
    <w:abstractNumId w:val="23"/>
  </w:num>
  <w:num w:numId="2" w16cid:durableId="1250848814">
    <w:abstractNumId w:val="16"/>
  </w:num>
  <w:num w:numId="3" w16cid:durableId="1530023040">
    <w:abstractNumId w:val="11"/>
  </w:num>
  <w:num w:numId="4" w16cid:durableId="262879459">
    <w:abstractNumId w:val="19"/>
  </w:num>
  <w:num w:numId="5" w16cid:durableId="630408265">
    <w:abstractNumId w:val="14"/>
  </w:num>
  <w:num w:numId="6" w16cid:durableId="243345832">
    <w:abstractNumId w:val="18"/>
  </w:num>
  <w:num w:numId="7" w16cid:durableId="1017124670">
    <w:abstractNumId w:val="17"/>
  </w:num>
  <w:num w:numId="8" w16cid:durableId="2040011366">
    <w:abstractNumId w:val="10"/>
  </w:num>
  <w:num w:numId="9" w16cid:durableId="618029742">
    <w:abstractNumId w:val="12"/>
  </w:num>
  <w:num w:numId="10" w16cid:durableId="918947529">
    <w:abstractNumId w:val="22"/>
  </w:num>
  <w:num w:numId="11" w16cid:durableId="1041322817">
    <w:abstractNumId w:val="21"/>
  </w:num>
  <w:num w:numId="12" w16cid:durableId="1832597379">
    <w:abstractNumId w:val="20"/>
  </w:num>
  <w:num w:numId="13" w16cid:durableId="1155612990">
    <w:abstractNumId w:val="13"/>
  </w:num>
  <w:num w:numId="14" w16cid:durableId="590701826">
    <w:abstractNumId w:val="15"/>
  </w:num>
  <w:num w:numId="15" w16cid:durableId="483938251">
    <w:abstractNumId w:val="8"/>
  </w:num>
  <w:num w:numId="16" w16cid:durableId="627781819">
    <w:abstractNumId w:val="3"/>
  </w:num>
  <w:num w:numId="17" w16cid:durableId="1806771544">
    <w:abstractNumId w:val="2"/>
  </w:num>
  <w:num w:numId="18" w16cid:durableId="1571235155">
    <w:abstractNumId w:val="1"/>
  </w:num>
  <w:num w:numId="19" w16cid:durableId="1155029712">
    <w:abstractNumId w:val="0"/>
  </w:num>
  <w:num w:numId="20" w16cid:durableId="747847381">
    <w:abstractNumId w:val="9"/>
  </w:num>
  <w:num w:numId="21" w16cid:durableId="302080004">
    <w:abstractNumId w:val="7"/>
  </w:num>
  <w:num w:numId="22" w16cid:durableId="651787775">
    <w:abstractNumId w:val="6"/>
  </w:num>
  <w:num w:numId="23" w16cid:durableId="1231650443">
    <w:abstractNumId w:val="5"/>
  </w:num>
  <w:num w:numId="24" w16cid:durableId="190921270">
    <w:abstractNumId w:val="4"/>
  </w:num>
  <w:num w:numId="25" w16cid:durableId="1777485336">
    <w:abstractNumId w:val="18"/>
    <w:lvlOverride w:ilvl="0">
      <w:startOverride w:val="1"/>
    </w:lvlOverride>
  </w:num>
  <w:num w:numId="26" w16cid:durableId="2030060932">
    <w:abstractNumId w:val="14"/>
    <w:lvlOverride w:ilvl="0">
      <w:startOverride w:val="1"/>
    </w:lvlOverride>
  </w:num>
  <w:num w:numId="27" w16cid:durableId="74060428">
    <w:abstractNumId w:val="18"/>
    <w:lvlOverride w:ilvl="0">
      <w:startOverride w:val="1"/>
    </w:lvlOverride>
  </w:num>
  <w:num w:numId="28" w16cid:durableId="1658877128">
    <w:abstractNumId w:val="18"/>
    <w:lvlOverride w:ilvl="0">
      <w:startOverride w:val="1"/>
    </w:lvlOverride>
  </w:num>
  <w:num w:numId="29" w16cid:durableId="87184844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473123E-F2C8-4A3F-9ADB-3EF8026648FA}"/>
    <w:docVar w:name="dgnword-eventsink" w:val="19966851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3DE9"/>
    <w:rsid w:val="000D7A29"/>
    <w:rsid w:val="000E377B"/>
    <w:rsid w:val="000E3B57"/>
    <w:rsid w:val="000E49B4"/>
    <w:rsid w:val="000F67C2"/>
    <w:rsid w:val="00100915"/>
    <w:rsid w:val="00103E27"/>
    <w:rsid w:val="00105056"/>
    <w:rsid w:val="00105BA8"/>
    <w:rsid w:val="00111762"/>
    <w:rsid w:val="00130C65"/>
    <w:rsid w:val="00134CC7"/>
    <w:rsid w:val="00150CFA"/>
    <w:rsid w:val="00152019"/>
    <w:rsid w:val="00152BF9"/>
    <w:rsid w:val="00157B7E"/>
    <w:rsid w:val="00157F0A"/>
    <w:rsid w:val="001609B9"/>
    <w:rsid w:val="001655A4"/>
    <w:rsid w:val="001771EA"/>
    <w:rsid w:val="00181F66"/>
    <w:rsid w:val="001A4F59"/>
    <w:rsid w:val="001A6D34"/>
    <w:rsid w:val="001C4D67"/>
    <w:rsid w:val="001D013D"/>
    <w:rsid w:val="001D07F8"/>
    <w:rsid w:val="001E28D2"/>
    <w:rsid w:val="001E6915"/>
    <w:rsid w:val="001F0309"/>
    <w:rsid w:val="001F7AA7"/>
    <w:rsid w:val="002009AE"/>
    <w:rsid w:val="00206D4B"/>
    <w:rsid w:val="002103E9"/>
    <w:rsid w:val="0021263F"/>
    <w:rsid w:val="00217C0D"/>
    <w:rsid w:val="0022327A"/>
    <w:rsid w:val="002256B4"/>
    <w:rsid w:val="0023015F"/>
    <w:rsid w:val="0023444F"/>
    <w:rsid w:val="00235D62"/>
    <w:rsid w:val="00240821"/>
    <w:rsid w:val="00243204"/>
    <w:rsid w:val="002455BD"/>
    <w:rsid w:val="0025079C"/>
    <w:rsid w:val="00254B2B"/>
    <w:rsid w:val="00255A07"/>
    <w:rsid w:val="00264857"/>
    <w:rsid w:val="002655AC"/>
    <w:rsid w:val="00271A0D"/>
    <w:rsid w:val="0027451C"/>
    <w:rsid w:val="0027685E"/>
    <w:rsid w:val="0028706A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5FBF"/>
    <w:rsid w:val="003329DD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84EFC"/>
    <w:rsid w:val="003956B9"/>
    <w:rsid w:val="003A0401"/>
    <w:rsid w:val="003A2D8E"/>
    <w:rsid w:val="003A49AB"/>
    <w:rsid w:val="003E0805"/>
    <w:rsid w:val="003E1AF6"/>
    <w:rsid w:val="003F12C9"/>
    <w:rsid w:val="003F5BB4"/>
    <w:rsid w:val="003F6C97"/>
    <w:rsid w:val="004047C0"/>
    <w:rsid w:val="00406B55"/>
    <w:rsid w:val="004105C7"/>
    <w:rsid w:val="00410977"/>
    <w:rsid w:val="00424B49"/>
    <w:rsid w:val="004317A8"/>
    <w:rsid w:val="004358FF"/>
    <w:rsid w:val="004404C3"/>
    <w:rsid w:val="004414EC"/>
    <w:rsid w:val="00442C08"/>
    <w:rsid w:val="00443204"/>
    <w:rsid w:val="004510B1"/>
    <w:rsid w:val="00453362"/>
    <w:rsid w:val="004556EC"/>
    <w:rsid w:val="0046109C"/>
    <w:rsid w:val="00471699"/>
    <w:rsid w:val="00473422"/>
    <w:rsid w:val="00474AC5"/>
    <w:rsid w:val="0048240F"/>
    <w:rsid w:val="0048306F"/>
    <w:rsid w:val="00483B00"/>
    <w:rsid w:val="00487156"/>
    <w:rsid w:val="004B422C"/>
    <w:rsid w:val="004B4C14"/>
    <w:rsid w:val="004B755B"/>
    <w:rsid w:val="004C7EB9"/>
    <w:rsid w:val="004D0630"/>
    <w:rsid w:val="004D583D"/>
    <w:rsid w:val="004E1DCF"/>
    <w:rsid w:val="004E38BB"/>
    <w:rsid w:val="004F2817"/>
    <w:rsid w:val="004F45DD"/>
    <w:rsid w:val="004F7EC0"/>
    <w:rsid w:val="005120D5"/>
    <w:rsid w:val="00525230"/>
    <w:rsid w:val="0055313C"/>
    <w:rsid w:val="005543A6"/>
    <w:rsid w:val="005554F4"/>
    <w:rsid w:val="00560D7B"/>
    <w:rsid w:val="0056193A"/>
    <w:rsid w:val="00562DF2"/>
    <w:rsid w:val="00570260"/>
    <w:rsid w:val="00573E5E"/>
    <w:rsid w:val="00575456"/>
    <w:rsid w:val="0058057C"/>
    <w:rsid w:val="00582F38"/>
    <w:rsid w:val="00583663"/>
    <w:rsid w:val="00584EE7"/>
    <w:rsid w:val="005857BA"/>
    <w:rsid w:val="00587E39"/>
    <w:rsid w:val="00593A9A"/>
    <w:rsid w:val="00594E9E"/>
    <w:rsid w:val="005959FA"/>
    <w:rsid w:val="005A0D49"/>
    <w:rsid w:val="005A4088"/>
    <w:rsid w:val="005A4CBF"/>
    <w:rsid w:val="005B3DBD"/>
    <w:rsid w:val="005C31C1"/>
    <w:rsid w:val="005C65CE"/>
    <w:rsid w:val="005D2406"/>
    <w:rsid w:val="005D2D0B"/>
    <w:rsid w:val="005D5F4D"/>
    <w:rsid w:val="005E3A2A"/>
    <w:rsid w:val="005F4478"/>
    <w:rsid w:val="005F76BE"/>
    <w:rsid w:val="00603D03"/>
    <w:rsid w:val="006050E2"/>
    <w:rsid w:val="00622298"/>
    <w:rsid w:val="00630BDA"/>
    <w:rsid w:val="006312E3"/>
    <w:rsid w:val="0063672D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6FF"/>
    <w:rsid w:val="00683804"/>
    <w:rsid w:val="0068751C"/>
    <w:rsid w:val="006903DC"/>
    <w:rsid w:val="0069136A"/>
    <w:rsid w:val="006A3930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072E"/>
    <w:rsid w:val="00712643"/>
    <w:rsid w:val="0071362E"/>
    <w:rsid w:val="00717E91"/>
    <w:rsid w:val="00721E20"/>
    <w:rsid w:val="00731533"/>
    <w:rsid w:val="00740088"/>
    <w:rsid w:val="00760E92"/>
    <w:rsid w:val="007629E2"/>
    <w:rsid w:val="00764ABA"/>
    <w:rsid w:val="00765E71"/>
    <w:rsid w:val="0076675B"/>
    <w:rsid w:val="00773B3D"/>
    <w:rsid w:val="0078071A"/>
    <w:rsid w:val="00782E0C"/>
    <w:rsid w:val="0078365D"/>
    <w:rsid w:val="007908FC"/>
    <w:rsid w:val="00791535"/>
    <w:rsid w:val="0079589B"/>
    <w:rsid w:val="007967B0"/>
    <w:rsid w:val="00796E84"/>
    <w:rsid w:val="007A5182"/>
    <w:rsid w:val="007A7E81"/>
    <w:rsid w:val="007B1006"/>
    <w:rsid w:val="007B4845"/>
    <w:rsid w:val="007B62B6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14F56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A531E"/>
    <w:rsid w:val="008B0D95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6336"/>
    <w:rsid w:val="009B25A9"/>
    <w:rsid w:val="009B285A"/>
    <w:rsid w:val="009B7AE2"/>
    <w:rsid w:val="009C2585"/>
    <w:rsid w:val="009C2738"/>
    <w:rsid w:val="009C5B5E"/>
    <w:rsid w:val="009C7A9A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24F5"/>
    <w:rsid w:val="00A227CD"/>
    <w:rsid w:val="00A27374"/>
    <w:rsid w:val="00A32DB1"/>
    <w:rsid w:val="00A3569E"/>
    <w:rsid w:val="00A379F6"/>
    <w:rsid w:val="00A40163"/>
    <w:rsid w:val="00A439D6"/>
    <w:rsid w:val="00A454C4"/>
    <w:rsid w:val="00A47DB6"/>
    <w:rsid w:val="00A5715E"/>
    <w:rsid w:val="00A922EE"/>
    <w:rsid w:val="00AA0DEF"/>
    <w:rsid w:val="00AA1117"/>
    <w:rsid w:val="00AB00A6"/>
    <w:rsid w:val="00AB174A"/>
    <w:rsid w:val="00AB2CC5"/>
    <w:rsid w:val="00AB7EC3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76B27"/>
    <w:rsid w:val="00B81C97"/>
    <w:rsid w:val="00B957A9"/>
    <w:rsid w:val="00B97DF7"/>
    <w:rsid w:val="00BB1C83"/>
    <w:rsid w:val="00BC0DB5"/>
    <w:rsid w:val="00BE1DC0"/>
    <w:rsid w:val="00BF5D34"/>
    <w:rsid w:val="00C02280"/>
    <w:rsid w:val="00C02FB0"/>
    <w:rsid w:val="00C05411"/>
    <w:rsid w:val="00C06F0B"/>
    <w:rsid w:val="00C07717"/>
    <w:rsid w:val="00C103D4"/>
    <w:rsid w:val="00C125F0"/>
    <w:rsid w:val="00C135C2"/>
    <w:rsid w:val="00C13D95"/>
    <w:rsid w:val="00C14889"/>
    <w:rsid w:val="00C24450"/>
    <w:rsid w:val="00C26BBC"/>
    <w:rsid w:val="00C3406C"/>
    <w:rsid w:val="00C4325B"/>
    <w:rsid w:val="00C43EF0"/>
    <w:rsid w:val="00C5372D"/>
    <w:rsid w:val="00C7733D"/>
    <w:rsid w:val="00C77796"/>
    <w:rsid w:val="00C8750B"/>
    <w:rsid w:val="00C90AA2"/>
    <w:rsid w:val="00C93705"/>
    <w:rsid w:val="00C93DF9"/>
    <w:rsid w:val="00C96CBF"/>
    <w:rsid w:val="00CA5D22"/>
    <w:rsid w:val="00CA7DEE"/>
    <w:rsid w:val="00CB179A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2CCD"/>
    <w:rsid w:val="00D37810"/>
    <w:rsid w:val="00D37887"/>
    <w:rsid w:val="00D44F84"/>
    <w:rsid w:val="00D55CB7"/>
    <w:rsid w:val="00D55DEB"/>
    <w:rsid w:val="00D6049A"/>
    <w:rsid w:val="00D61C4B"/>
    <w:rsid w:val="00D62849"/>
    <w:rsid w:val="00D62E5D"/>
    <w:rsid w:val="00D73482"/>
    <w:rsid w:val="00D761CD"/>
    <w:rsid w:val="00D76D0D"/>
    <w:rsid w:val="00D96FAA"/>
    <w:rsid w:val="00D97068"/>
    <w:rsid w:val="00DA2D5B"/>
    <w:rsid w:val="00DA3D79"/>
    <w:rsid w:val="00DA7BB5"/>
    <w:rsid w:val="00DB5D06"/>
    <w:rsid w:val="00DB7A65"/>
    <w:rsid w:val="00DC13CE"/>
    <w:rsid w:val="00DC2CD9"/>
    <w:rsid w:val="00DD0AF9"/>
    <w:rsid w:val="00DD1776"/>
    <w:rsid w:val="00DE2AD5"/>
    <w:rsid w:val="00DF0FD4"/>
    <w:rsid w:val="00DF6F64"/>
    <w:rsid w:val="00E16301"/>
    <w:rsid w:val="00E2774F"/>
    <w:rsid w:val="00E3007D"/>
    <w:rsid w:val="00E31171"/>
    <w:rsid w:val="00E363FB"/>
    <w:rsid w:val="00E44026"/>
    <w:rsid w:val="00E508C1"/>
    <w:rsid w:val="00E62199"/>
    <w:rsid w:val="00E6580F"/>
    <w:rsid w:val="00E8071F"/>
    <w:rsid w:val="00E906B2"/>
    <w:rsid w:val="00E92DF0"/>
    <w:rsid w:val="00E94DCB"/>
    <w:rsid w:val="00EA0B3A"/>
    <w:rsid w:val="00EB5352"/>
    <w:rsid w:val="00EB6763"/>
    <w:rsid w:val="00EB72D5"/>
    <w:rsid w:val="00EB76F3"/>
    <w:rsid w:val="00EC3909"/>
    <w:rsid w:val="00EC7912"/>
    <w:rsid w:val="00ED19A5"/>
    <w:rsid w:val="00ED6A6D"/>
    <w:rsid w:val="00EE39FB"/>
    <w:rsid w:val="00EE675B"/>
    <w:rsid w:val="00EE71A5"/>
    <w:rsid w:val="00EF4BE9"/>
    <w:rsid w:val="00F101BF"/>
    <w:rsid w:val="00F11482"/>
    <w:rsid w:val="00F15596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A631D"/>
    <w:rsid w:val="00FB226F"/>
    <w:rsid w:val="00FB413F"/>
    <w:rsid w:val="00FC4426"/>
    <w:rsid w:val="00FC5874"/>
    <w:rsid w:val="00FD495C"/>
    <w:rsid w:val="00FE4B1A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872E39"/>
  <w15:docId w15:val="{99DE318A-16A5-4764-B062-08DE2A7D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AB7E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B7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2E1A-C973-457A-8480-3D5F8BDB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3</cp:revision>
  <cp:lastPrinted>2021-11-09T12:09:00Z</cp:lastPrinted>
  <dcterms:created xsi:type="dcterms:W3CDTF">2023-10-25T11:38:00Z</dcterms:created>
  <dcterms:modified xsi:type="dcterms:W3CDTF">2023-10-25T11:38:00Z</dcterms:modified>
</cp:coreProperties>
</file>