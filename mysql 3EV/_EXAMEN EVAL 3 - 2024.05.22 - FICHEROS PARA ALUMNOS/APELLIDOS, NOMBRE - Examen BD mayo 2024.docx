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55DA" w14:textId="77777777" w:rsidR="000B79A5" w:rsidRDefault="000B79A5" w:rsidP="000B79A5">
      <w:pPr>
        <w:pStyle w:val="Ttulo1"/>
      </w:pPr>
      <w:r>
        <w:t>Instrucciones</w:t>
      </w:r>
    </w:p>
    <w:p w14:paraId="30AB7758" w14:textId="77777777" w:rsidR="000B79A5" w:rsidRDefault="000B79A5" w:rsidP="000B79A5"/>
    <w:p w14:paraId="3D0E3B38" w14:textId="77777777" w:rsidR="00B57415" w:rsidRDefault="00B57415" w:rsidP="00791865">
      <w:pPr>
        <w:pStyle w:val="Lista2"/>
      </w:pPr>
      <w:r>
        <w:t xml:space="preserve">Debes </w:t>
      </w:r>
      <w:r w:rsidRPr="00733FF6">
        <w:rPr>
          <w:b/>
          <w:sz w:val="32"/>
          <w:szCs w:val="32"/>
          <w:u w:val="single"/>
        </w:rPr>
        <w:t xml:space="preserve">grabar </w:t>
      </w:r>
      <w:r w:rsidR="00D75756">
        <w:rPr>
          <w:b/>
          <w:sz w:val="32"/>
          <w:szCs w:val="32"/>
          <w:u w:val="single"/>
        </w:rPr>
        <w:t>en</w:t>
      </w:r>
      <w:r w:rsidRPr="00733FF6">
        <w:rPr>
          <w:b/>
          <w:sz w:val="32"/>
          <w:szCs w:val="32"/>
          <w:u w:val="single"/>
        </w:rPr>
        <w:t xml:space="preserve"> vídeo</w:t>
      </w:r>
      <w:r w:rsidR="00D75756">
        <w:rPr>
          <w:b/>
          <w:sz w:val="32"/>
          <w:szCs w:val="32"/>
          <w:u w:val="single"/>
        </w:rPr>
        <w:t xml:space="preserve"> la pantalla de tu PC</w:t>
      </w:r>
      <w:r>
        <w:t xml:space="preserve"> durante toda la duración del examen. </w:t>
      </w:r>
      <w:r w:rsidRPr="005F13DE">
        <w:rPr>
          <w:b/>
          <w:bCs/>
          <w:u w:val="single"/>
        </w:rPr>
        <w:t>Tras entregar tu solución</w:t>
      </w:r>
      <w:r w:rsidRPr="004A4AD5">
        <w:rPr>
          <w:u w:val="single"/>
        </w:rPr>
        <w:t xml:space="preserve"> del examen al profesor</w:t>
      </w:r>
      <w:r>
        <w:t>:</w:t>
      </w:r>
    </w:p>
    <w:p w14:paraId="66029B6C" w14:textId="77777777" w:rsidR="00B57415" w:rsidRDefault="00B57415" w:rsidP="00B57415">
      <w:pPr>
        <w:pStyle w:val="Lista3"/>
      </w:pPr>
      <w:r>
        <w:t>Detendrás la grabación del vídeo.</w:t>
      </w:r>
    </w:p>
    <w:p w14:paraId="0D117466" w14:textId="77777777" w:rsidR="00B57415" w:rsidRDefault="00B57415" w:rsidP="00B57415">
      <w:pPr>
        <w:pStyle w:val="Lista3"/>
      </w:pPr>
      <w:r>
        <w:t>Renombrarás el vídeo para que incluya tus apellidos y nombre.</w:t>
      </w:r>
    </w:p>
    <w:p w14:paraId="71AB31B0" w14:textId="77777777" w:rsidR="00B57415" w:rsidRDefault="00B57415" w:rsidP="00B57415">
      <w:pPr>
        <w:pStyle w:val="Lista3"/>
      </w:pPr>
      <w:r>
        <w:t>Subirás el vídeo a una carpeta del ordenador de profesor que se te indicará</w:t>
      </w:r>
      <w:r w:rsidR="00E33353">
        <w:t>.</w:t>
      </w:r>
      <w:r>
        <w:t xml:space="preserve"> </w:t>
      </w:r>
    </w:p>
    <w:p w14:paraId="4F9E1576" w14:textId="77777777" w:rsidR="00791865" w:rsidRPr="000B79A5" w:rsidRDefault="00791865" w:rsidP="00791865">
      <w:pPr>
        <w:pStyle w:val="Lista2"/>
      </w:pPr>
      <w:r>
        <w:t xml:space="preserve">Abre este documento con el </w:t>
      </w:r>
      <w:r w:rsidRPr="00791865">
        <w:rPr>
          <w:rStyle w:val="Textoennegrita"/>
          <w:u w:val="single"/>
        </w:rPr>
        <w:t>LIBREOFFICE</w:t>
      </w:r>
      <w:r>
        <w:t>, no con otro editor.</w:t>
      </w:r>
    </w:p>
    <w:p w14:paraId="7EAA38B0" w14:textId="41AF8D19" w:rsidR="00AC5B96" w:rsidRDefault="00AC5B96" w:rsidP="00AC5B96">
      <w:pPr>
        <w:pStyle w:val="Lista2"/>
      </w:pPr>
      <w:r>
        <w:t xml:space="preserve">Debes guardar este fichero </w:t>
      </w:r>
      <w:r w:rsidRPr="00231B06">
        <w:rPr>
          <w:rStyle w:val="Textoennegrita"/>
        </w:rPr>
        <w:t>sin cambiarlo de formato</w:t>
      </w:r>
      <w:r>
        <w:rPr>
          <w:rStyle w:val="Textoennegrita"/>
        </w:rPr>
        <w:t xml:space="preserve">, </w:t>
      </w:r>
      <w:r>
        <w:t>UTILIZA EL FORMATO DOC</w:t>
      </w:r>
      <w:r w:rsidR="005E2AB3">
        <w:t>X</w:t>
      </w:r>
      <w:r w:rsidRPr="00231B06">
        <w:rPr>
          <w:rStyle w:val="Textoennegrita"/>
        </w:rPr>
        <w:t xml:space="preserve"> (</w:t>
      </w:r>
      <w:r>
        <w:rPr>
          <w:rStyle w:val="Textoennegrita"/>
          <w:u w:val="single"/>
        </w:rPr>
        <w:t>NO UTILICES</w:t>
      </w:r>
      <w:r w:rsidRPr="00226650">
        <w:rPr>
          <w:rStyle w:val="Textoennegrita"/>
          <w:u w:val="single"/>
        </w:rPr>
        <w:t xml:space="preserve"> </w:t>
      </w:r>
      <w:r>
        <w:rPr>
          <w:rStyle w:val="Textoennegrita"/>
          <w:u w:val="single"/>
        </w:rPr>
        <w:t>ODT</w:t>
      </w:r>
      <w:r>
        <w:t xml:space="preserve"> ni otro formato),</w:t>
      </w:r>
    </w:p>
    <w:p w14:paraId="634DBC8F" w14:textId="77777777" w:rsidR="00791865" w:rsidRPr="00444DBD" w:rsidRDefault="00791865" w:rsidP="00791865">
      <w:pPr>
        <w:pStyle w:val="Lista2"/>
        <w:rPr>
          <w:rStyle w:val="Textoennegrita"/>
        </w:rPr>
      </w:pPr>
      <w:r w:rsidRPr="0065017E">
        <w:rPr>
          <w:rStyle w:val="Textoennegrita"/>
          <w:highlight w:val="yellow"/>
        </w:rPr>
        <w:t>Renombra este fichero</w:t>
      </w:r>
      <w:r w:rsidRPr="00444DBD">
        <w:rPr>
          <w:rStyle w:val="Textoennegrita"/>
        </w:rPr>
        <w:t xml:space="preserve"> para </w:t>
      </w:r>
      <w:r w:rsidR="00AC5B96" w:rsidRPr="00444DBD">
        <w:rPr>
          <w:rStyle w:val="Textoennegrita"/>
        </w:rPr>
        <w:t>que,</w:t>
      </w:r>
      <w:r w:rsidRPr="00444DBD">
        <w:rPr>
          <w:rStyle w:val="Textoennegrita"/>
        </w:rPr>
        <w:t xml:space="preserve"> en lugar de APELLIDOS, NOMBRE ponga tus </w:t>
      </w:r>
      <w:r w:rsidRPr="0065017E">
        <w:rPr>
          <w:rStyle w:val="Textoennegrita"/>
          <w:highlight w:val="cyan"/>
        </w:rPr>
        <w:t>verdaderos</w:t>
      </w:r>
      <w:r w:rsidRPr="00444DBD">
        <w:rPr>
          <w:rStyle w:val="Textoennegrita"/>
        </w:rPr>
        <w:t xml:space="preserve"> apellidos y nombre.</w:t>
      </w:r>
    </w:p>
    <w:p w14:paraId="3847A745" w14:textId="4AC32ED1" w:rsidR="00791865" w:rsidRDefault="00791865" w:rsidP="00791865">
      <w:pPr>
        <w:pStyle w:val="Lista2"/>
      </w:pPr>
      <w:r>
        <w:t xml:space="preserve">Al finalizar debes de </w:t>
      </w:r>
      <w:r w:rsidR="004A4AD5">
        <w:t xml:space="preserve">comprimir </w:t>
      </w:r>
      <w:proofErr w:type="gramStart"/>
      <w:r w:rsidR="004A4AD5">
        <w:t>tu ficheros</w:t>
      </w:r>
      <w:proofErr w:type="gramEnd"/>
      <w:r w:rsidR="004A4AD5">
        <w:t xml:space="preserve"> de soluciones</w:t>
      </w:r>
      <w:r>
        <w:t xml:space="preserve"> en </w:t>
      </w:r>
      <w:r w:rsidRPr="00791865">
        <w:rPr>
          <w:b/>
          <w:highlight w:val="yellow"/>
        </w:rPr>
        <w:t>ZIP</w:t>
      </w:r>
      <w:r>
        <w:t xml:space="preserve"> no 7</w:t>
      </w:r>
      <w:r w:rsidR="00A60C52">
        <w:t>z</w:t>
      </w:r>
      <w:r w:rsidR="004A4AD5">
        <w:t>, con el nombre</w:t>
      </w:r>
      <w:r w:rsidR="00330D32">
        <w:t>:</w:t>
      </w:r>
    </w:p>
    <w:p w14:paraId="2FE8DC6E" w14:textId="3D48A2D2" w:rsidR="007F371F" w:rsidRDefault="007F371F" w:rsidP="00791865">
      <w:pPr>
        <w:pStyle w:val="comandoseinstrucciones"/>
        <w:shd w:val="clear" w:color="auto" w:fill="auto"/>
      </w:pPr>
      <w:r w:rsidRPr="006F1A96">
        <w:rPr>
          <w:b/>
          <w:u w:val="single"/>
        </w:rPr>
        <w:t>APELLIDOS, NOMBRE</w:t>
      </w:r>
      <w:r w:rsidRPr="00A731B6">
        <w:rPr>
          <w:b/>
        </w:rPr>
        <w:t xml:space="preserve"> - </w:t>
      </w:r>
      <w:r w:rsidR="00251F14">
        <w:t xml:space="preserve">Examen BD </w:t>
      </w:r>
      <w:r w:rsidR="00B356E2">
        <w:t>ma</w:t>
      </w:r>
      <w:r w:rsidR="007423B0">
        <w:t>y</w:t>
      </w:r>
      <w:r w:rsidR="00B356E2">
        <w:t>o</w:t>
      </w:r>
      <w:r w:rsidR="00251F14">
        <w:t xml:space="preserve"> 20</w:t>
      </w:r>
      <w:r w:rsidR="009B7B4D">
        <w:t>2</w:t>
      </w:r>
      <w:r w:rsidR="00B853CC">
        <w:t>4</w:t>
      </w:r>
      <w:r>
        <w:t>.</w:t>
      </w:r>
      <w:r w:rsidRPr="0065017E">
        <w:rPr>
          <w:sz w:val="48"/>
          <w:szCs w:val="48"/>
          <w:highlight w:val="yellow"/>
        </w:rPr>
        <w:t>zip</w:t>
      </w:r>
    </w:p>
    <w:p w14:paraId="135D440D" w14:textId="7AC0D307" w:rsidR="000B79A5" w:rsidRDefault="004A4AD5" w:rsidP="004A4AD5">
      <w:pPr>
        <w:pStyle w:val="Lista2"/>
      </w:pPr>
      <w:r>
        <w:t xml:space="preserve">el fichero zip con tu solución se entregará en el </w:t>
      </w:r>
      <w:r w:rsidR="0067667C" w:rsidRPr="0067667C">
        <w:rPr>
          <w:b/>
          <w:bCs/>
          <w:u w:val="single"/>
        </w:rPr>
        <w:t>MOODLE</w:t>
      </w:r>
      <w:r w:rsidR="0067667C">
        <w:t xml:space="preserve"> </w:t>
      </w:r>
      <w:r>
        <w:t>de la asignatura.</w:t>
      </w:r>
    </w:p>
    <w:p w14:paraId="7C086343" w14:textId="2039FA45" w:rsidR="000B79A5" w:rsidRDefault="000B79A5" w:rsidP="00DD20E5"/>
    <w:p w14:paraId="002D4580" w14:textId="11C31D66" w:rsidR="005F13DE" w:rsidRPr="000E0A13" w:rsidRDefault="005F13DE" w:rsidP="005F13DE">
      <w:pPr>
        <w:pStyle w:val="Lista2"/>
        <w:ind w:left="1769" w:hanging="567"/>
        <w:rPr>
          <w:b/>
          <w:u w:val="single"/>
        </w:rPr>
      </w:pPr>
      <w:r w:rsidRPr="000E0A13">
        <w:rPr>
          <w:b/>
          <w:u w:val="single"/>
        </w:rPr>
        <w:t xml:space="preserve">Sólo puedes usar </w:t>
      </w:r>
      <w:r w:rsidR="00B853CC">
        <w:rPr>
          <w:b/>
          <w:u w:val="single"/>
        </w:rPr>
        <w:t xml:space="preserve">el material que entrega el profesor específicamente para </w:t>
      </w:r>
      <w:proofErr w:type="spellStart"/>
      <w:r w:rsidR="00B853CC">
        <w:rPr>
          <w:b/>
          <w:u w:val="single"/>
        </w:rPr>
        <w:t>realiar</w:t>
      </w:r>
      <w:proofErr w:type="spellEnd"/>
      <w:r w:rsidR="00B853CC">
        <w:rPr>
          <w:b/>
          <w:u w:val="single"/>
        </w:rPr>
        <w:t xml:space="preserve"> el examen</w:t>
      </w:r>
      <w:r w:rsidRPr="000E0A13">
        <w:rPr>
          <w:b/>
          <w:u w:val="single"/>
        </w:rPr>
        <w:t>.</w:t>
      </w:r>
    </w:p>
    <w:p w14:paraId="6B42E3E2" w14:textId="77777777" w:rsidR="005F13DE" w:rsidRDefault="005F13DE" w:rsidP="00DD20E5"/>
    <w:p w14:paraId="68D4F88C" w14:textId="77777777" w:rsidR="00791865" w:rsidRDefault="00791865" w:rsidP="00791865">
      <w:pPr>
        <w:pStyle w:val="Ttulo1"/>
      </w:pPr>
      <w:r>
        <w:t>Consultas</w:t>
      </w:r>
    </w:p>
    <w:p w14:paraId="4D5012C3" w14:textId="77777777" w:rsidR="00791865" w:rsidRDefault="00791865" w:rsidP="00791865">
      <w:r>
        <w:t>Pon</w:t>
      </w:r>
      <w:r w:rsidR="00BA6060">
        <w:t xml:space="preserve"> la solución a</w:t>
      </w:r>
      <w:r>
        <w:t xml:space="preserve"> cada consulta debajo del número indicado:</w:t>
      </w:r>
    </w:p>
    <w:p w14:paraId="13EC9F01" w14:textId="77777777" w:rsidR="00791865" w:rsidRDefault="00791865" w:rsidP="00791865">
      <w:pPr>
        <w:pStyle w:val="comandoseinstrucciones"/>
        <w:shd w:val="clear" w:color="auto" w:fill="auto"/>
      </w:pPr>
      <w:r>
        <w:t>#1</w:t>
      </w:r>
    </w:p>
    <w:p w14:paraId="779CACDF" w14:textId="77777777" w:rsidR="00791865" w:rsidRDefault="00791865" w:rsidP="00791865">
      <w:pPr>
        <w:pStyle w:val="comandoseinstrucciones"/>
        <w:shd w:val="clear" w:color="auto" w:fill="auto"/>
      </w:pPr>
    </w:p>
    <w:p w14:paraId="50A0DA1A" w14:textId="77777777" w:rsidR="00791865" w:rsidRDefault="00791865" w:rsidP="00791865">
      <w:pPr>
        <w:pStyle w:val="comandoseinstrucciones"/>
        <w:shd w:val="clear" w:color="auto" w:fill="auto"/>
      </w:pPr>
    </w:p>
    <w:p w14:paraId="45DBF149" w14:textId="77777777" w:rsidR="00791865" w:rsidRDefault="00791865" w:rsidP="00791865">
      <w:pPr>
        <w:pStyle w:val="comandoseinstrucciones"/>
        <w:shd w:val="clear" w:color="auto" w:fill="auto"/>
      </w:pPr>
      <w:r>
        <w:t>#2</w:t>
      </w:r>
    </w:p>
    <w:p w14:paraId="21C44F32" w14:textId="77777777" w:rsidR="00791865" w:rsidRDefault="00791865" w:rsidP="00791865">
      <w:pPr>
        <w:pStyle w:val="comandoseinstrucciones"/>
        <w:shd w:val="clear" w:color="auto" w:fill="auto"/>
      </w:pPr>
    </w:p>
    <w:p w14:paraId="031EE432" w14:textId="77777777" w:rsidR="00791865" w:rsidRDefault="00791865" w:rsidP="00791865">
      <w:pPr>
        <w:pStyle w:val="comandoseinstrucciones"/>
        <w:shd w:val="clear" w:color="auto" w:fill="auto"/>
      </w:pPr>
    </w:p>
    <w:p w14:paraId="5324FA06" w14:textId="77777777" w:rsidR="00791865" w:rsidRDefault="00791865" w:rsidP="00791865">
      <w:pPr>
        <w:pStyle w:val="comandoseinstrucciones"/>
        <w:shd w:val="clear" w:color="auto" w:fill="auto"/>
      </w:pPr>
      <w:r>
        <w:t>#3</w:t>
      </w:r>
    </w:p>
    <w:p w14:paraId="4C98AA4C" w14:textId="77777777" w:rsidR="00791865" w:rsidRDefault="00791865" w:rsidP="00791865">
      <w:pPr>
        <w:pStyle w:val="comandoseinstrucciones"/>
        <w:shd w:val="clear" w:color="auto" w:fill="auto"/>
      </w:pPr>
    </w:p>
    <w:p w14:paraId="17CA0898" w14:textId="77777777" w:rsidR="00791865" w:rsidRDefault="00791865" w:rsidP="00791865">
      <w:pPr>
        <w:pStyle w:val="comandoseinstrucciones"/>
        <w:shd w:val="clear" w:color="auto" w:fill="auto"/>
      </w:pPr>
    </w:p>
    <w:p w14:paraId="3CB860AC" w14:textId="77777777" w:rsidR="00791865" w:rsidRDefault="00791865" w:rsidP="00791865">
      <w:pPr>
        <w:pStyle w:val="comandoseinstrucciones"/>
        <w:shd w:val="clear" w:color="auto" w:fill="auto"/>
      </w:pPr>
      <w:r>
        <w:t>#4</w:t>
      </w:r>
    </w:p>
    <w:p w14:paraId="08617BD5" w14:textId="77777777" w:rsidR="00791865" w:rsidRDefault="00791865" w:rsidP="00791865">
      <w:pPr>
        <w:pStyle w:val="comandoseinstrucciones"/>
        <w:shd w:val="clear" w:color="auto" w:fill="auto"/>
      </w:pPr>
    </w:p>
    <w:p w14:paraId="1ED84996" w14:textId="77777777" w:rsidR="00791865" w:rsidRDefault="00791865" w:rsidP="00791865">
      <w:pPr>
        <w:pStyle w:val="comandoseinstrucciones"/>
        <w:shd w:val="clear" w:color="auto" w:fill="auto"/>
      </w:pPr>
    </w:p>
    <w:p w14:paraId="6A8BC39A" w14:textId="77777777" w:rsidR="00791865" w:rsidRDefault="00791865" w:rsidP="00791865">
      <w:pPr>
        <w:pStyle w:val="comandoseinstrucciones"/>
        <w:shd w:val="clear" w:color="auto" w:fill="auto"/>
      </w:pPr>
      <w:r>
        <w:t>#5</w:t>
      </w:r>
    </w:p>
    <w:p w14:paraId="0EDBC90F" w14:textId="77777777" w:rsidR="00791865" w:rsidRDefault="00791865" w:rsidP="00791865">
      <w:pPr>
        <w:pStyle w:val="comandoseinstrucciones"/>
        <w:shd w:val="clear" w:color="auto" w:fill="auto"/>
      </w:pPr>
    </w:p>
    <w:p w14:paraId="20BCFD52" w14:textId="77777777" w:rsidR="00791865" w:rsidRDefault="00791865" w:rsidP="00791865">
      <w:pPr>
        <w:pStyle w:val="comandoseinstrucciones"/>
        <w:shd w:val="clear" w:color="auto" w:fill="auto"/>
      </w:pPr>
    </w:p>
    <w:p w14:paraId="0D4F0776" w14:textId="77777777" w:rsidR="00791865" w:rsidRDefault="00791865" w:rsidP="00791865">
      <w:pPr>
        <w:pStyle w:val="comandoseinstrucciones"/>
        <w:shd w:val="clear" w:color="auto" w:fill="auto"/>
      </w:pPr>
      <w:r>
        <w:t>#6</w:t>
      </w:r>
    </w:p>
    <w:p w14:paraId="2BDDF716" w14:textId="77777777" w:rsidR="00791865" w:rsidRDefault="00791865" w:rsidP="00791865">
      <w:pPr>
        <w:pStyle w:val="comandoseinstrucciones"/>
        <w:shd w:val="clear" w:color="auto" w:fill="auto"/>
      </w:pPr>
    </w:p>
    <w:p w14:paraId="7D5CC9D3" w14:textId="77777777" w:rsidR="00791865" w:rsidRDefault="00791865" w:rsidP="00791865">
      <w:pPr>
        <w:pStyle w:val="comandoseinstrucciones"/>
        <w:shd w:val="clear" w:color="auto" w:fill="auto"/>
      </w:pPr>
    </w:p>
    <w:p w14:paraId="6BB7A4C0" w14:textId="77777777" w:rsidR="00791865" w:rsidRDefault="00791865" w:rsidP="00791865">
      <w:pPr>
        <w:pStyle w:val="comandoseinstrucciones"/>
        <w:shd w:val="clear" w:color="auto" w:fill="auto"/>
      </w:pPr>
      <w:r>
        <w:t>#7</w:t>
      </w:r>
    </w:p>
    <w:p w14:paraId="7F3858C0" w14:textId="77777777" w:rsidR="00791865" w:rsidRDefault="00791865" w:rsidP="00791865">
      <w:pPr>
        <w:pStyle w:val="comandoseinstrucciones"/>
        <w:shd w:val="clear" w:color="auto" w:fill="auto"/>
      </w:pPr>
    </w:p>
    <w:p w14:paraId="2FB1B975" w14:textId="77777777" w:rsidR="00791865" w:rsidRDefault="00791865" w:rsidP="00791865">
      <w:pPr>
        <w:pStyle w:val="comandoseinstrucciones"/>
        <w:shd w:val="clear" w:color="auto" w:fill="auto"/>
      </w:pPr>
    </w:p>
    <w:p w14:paraId="50249325" w14:textId="77777777" w:rsidR="00791865" w:rsidRDefault="00791865" w:rsidP="00791865">
      <w:pPr>
        <w:pStyle w:val="comandoseinstrucciones"/>
        <w:shd w:val="clear" w:color="auto" w:fill="auto"/>
      </w:pPr>
      <w:r>
        <w:t>#8</w:t>
      </w:r>
    </w:p>
    <w:p w14:paraId="262DE3E2" w14:textId="77777777" w:rsidR="00791865" w:rsidRDefault="00791865" w:rsidP="00791865">
      <w:pPr>
        <w:pStyle w:val="comandoseinstrucciones"/>
        <w:shd w:val="clear" w:color="auto" w:fill="auto"/>
      </w:pPr>
    </w:p>
    <w:p w14:paraId="498C2F17" w14:textId="77777777" w:rsidR="00791865" w:rsidRDefault="00791865" w:rsidP="00791865">
      <w:pPr>
        <w:pStyle w:val="comandoseinstrucciones"/>
        <w:shd w:val="clear" w:color="auto" w:fill="auto"/>
      </w:pPr>
    </w:p>
    <w:p w14:paraId="21F764F7" w14:textId="77777777" w:rsidR="00791865" w:rsidRDefault="00791865" w:rsidP="00791865">
      <w:pPr>
        <w:pStyle w:val="comandoseinstrucciones"/>
        <w:shd w:val="clear" w:color="auto" w:fill="auto"/>
      </w:pPr>
      <w:r>
        <w:t>#9</w:t>
      </w:r>
    </w:p>
    <w:p w14:paraId="2AE928E1" w14:textId="77777777" w:rsidR="00791865" w:rsidRDefault="00791865" w:rsidP="00791865">
      <w:pPr>
        <w:pStyle w:val="comandoseinstrucciones"/>
        <w:shd w:val="clear" w:color="auto" w:fill="auto"/>
      </w:pPr>
    </w:p>
    <w:p w14:paraId="4DD20EB6" w14:textId="77777777" w:rsidR="00791865" w:rsidRDefault="00791865" w:rsidP="00791865">
      <w:pPr>
        <w:pStyle w:val="comandoseinstrucciones"/>
        <w:shd w:val="clear" w:color="auto" w:fill="auto"/>
      </w:pPr>
    </w:p>
    <w:p w14:paraId="0E8B4731" w14:textId="77777777" w:rsidR="00791865" w:rsidRDefault="00791865" w:rsidP="00791865">
      <w:pPr>
        <w:pStyle w:val="comandoseinstrucciones"/>
        <w:shd w:val="clear" w:color="auto" w:fill="auto"/>
      </w:pPr>
      <w:r>
        <w:t>#10</w:t>
      </w:r>
    </w:p>
    <w:p w14:paraId="1036EBEF" w14:textId="77777777" w:rsidR="00791865" w:rsidRDefault="00791865" w:rsidP="00791865">
      <w:pPr>
        <w:pStyle w:val="comandoseinstrucciones"/>
        <w:shd w:val="clear" w:color="auto" w:fill="auto"/>
      </w:pPr>
    </w:p>
    <w:p w14:paraId="2605EE17" w14:textId="77777777" w:rsidR="00791865" w:rsidRDefault="00791865" w:rsidP="00791865">
      <w:pPr>
        <w:pStyle w:val="comandoseinstrucciones"/>
        <w:shd w:val="clear" w:color="auto" w:fill="auto"/>
      </w:pPr>
    </w:p>
    <w:p w14:paraId="0F7BA638" w14:textId="2E75C14C" w:rsidR="00B853CC" w:rsidRDefault="00B853CC" w:rsidP="00B853CC">
      <w:pPr>
        <w:pStyle w:val="comandoseinstrucciones"/>
        <w:shd w:val="clear" w:color="auto" w:fill="auto"/>
      </w:pPr>
      <w:r>
        <w:t>#11</w:t>
      </w:r>
    </w:p>
    <w:p w14:paraId="15A47901" w14:textId="77777777" w:rsidR="00B853CC" w:rsidRDefault="00B853CC" w:rsidP="00B853CC">
      <w:pPr>
        <w:pStyle w:val="comandoseinstrucciones"/>
        <w:shd w:val="clear" w:color="auto" w:fill="auto"/>
      </w:pPr>
    </w:p>
    <w:p w14:paraId="61C2D9DA" w14:textId="77777777" w:rsidR="00B853CC" w:rsidRDefault="00B853CC" w:rsidP="00B853CC">
      <w:pPr>
        <w:pStyle w:val="comandoseinstrucciones"/>
        <w:shd w:val="clear" w:color="auto" w:fill="auto"/>
      </w:pPr>
    </w:p>
    <w:p w14:paraId="0B2C6CC5" w14:textId="713FC9BC" w:rsidR="00B853CC" w:rsidRDefault="00B853CC" w:rsidP="00B853CC">
      <w:pPr>
        <w:pStyle w:val="comandoseinstrucciones"/>
        <w:shd w:val="clear" w:color="auto" w:fill="auto"/>
      </w:pPr>
      <w:r>
        <w:t>#12</w:t>
      </w:r>
    </w:p>
    <w:p w14:paraId="42557C9C" w14:textId="77777777" w:rsidR="00B853CC" w:rsidRDefault="00B853CC" w:rsidP="00B853CC">
      <w:pPr>
        <w:pStyle w:val="comandoseinstrucciones"/>
        <w:shd w:val="clear" w:color="auto" w:fill="auto"/>
      </w:pPr>
    </w:p>
    <w:p w14:paraId="649A4B9B" w14:textId="77777777" w:rsidR="00B853CC" w:rsidRDefault="00B853CC" w:rsidP="00B853CC">
      <w:pPr>
        <w:pStyle w:val="comandoseinstrucciones"/>
        <w:shd w:val="clear" w:color="auto" w:fill="auto"/>
      </w:pPr>
    </w:p>
    <w:p w14:paraId="1EDC705F" w14:textId="7E58F1A5" w:rsidR="008B2DAD" w:rsidRDefault="008B2DAD" w:rsidP="008B2DAD">
      <w:pPr>
        <w:pStyle w:val="comandoseinstrucciones"/>
        <w:shd w:val="clear" w:color="auto" w:fill="auto"/>
      </w:pPr>
      <w:r>
        <w:t>#1</w:t>
      </w:r>
      <w:r>
        <w:t>3</w:t>
      </w:r>
    </w:p>
    <w:p w14:paraId="77A4FC9A" w14:textId="77777777" w:rsidR="00B853CC" w:rsidRDefault="00B853CC" w:rsidP="00791865">
      <w:pPr>
        <w:pStyle w:val="comandoseinstrucciones"/>
        <w:shd w:val="clear" w:color="auto" w:fill="auto"/>
      </w:pPr>
    </w:p>
    <w:p w14:paraId="6137C7F6" w14:textId="77777777" w:rsidR="008A618B" w:rsidRDefault="008A618B" w:rsidP="00791865">
      <w:pPr>
        <w:pStyle w:val="comandoseinstrucciones"/>
        <w:shd w:val="clear" w:color="auto" w:fill="auto"/>
      </w:pPr>
    </w:p>
    <w:p w14:paraId="0C3000B3" w14:textId="77777777" w:rsidR="00791865" w:rsidRDefault="00791865" w:rsidP="00791865"/>
    <w:p w14:paraId="289791E5" w14:textId="77777777" w:rsidR="00791865" w:rsidRDefault="00791865" w:rsidP="00791865">
      <w:pPr>
        <w:pStyle w:val="Ttulo1"/>
      </w:pPr>
      <w:r>
        <w:t xml:space="preserve">Pasar de modelo E-R a modelo Relacional (tablas) </w:t>
      </w:r>
    </w:p>
    <w:p w14:paraId="59C4C0E0" w14:textId="3930D6B1" w:rsidR="002B1700" w:rsidRDefault="00FF6543" w:rsidP="002B1700">
      <w:pPr>
        <w:pStyle w:val="Lista0"/>
      </w:pPr>
      <w:r>
        <w:t xml:space="preserve">FOTO con el diseño de la BD que has realizado en </w:t>
      </w:r>
      <w:proofErr w:type="spellStart"/>
      <w:r>
        <w:t>Workbench</w:t>
      </w:r>
      <w:proofErr w:type="spellEnd"/>
      <w:r>
        <w:t xml:space="preserve"> tras realizar el </w:t>
      </w:r>
      <w:r w:rsidRPr="00753B0A">
        <w:rPr>
          <w:highlight w:val="yellow"/>
        </w:rPr>
        <w:t>REVERSE</w:t>
      </w:r>
      <w:r>
        <w:t xml:space="preserve"> ENGINEER. La foto debe permitir revisar claramente la estructura de la BD (nombres de atributos y tablas, relaciones), </w:t>
      </w:r>
      <w:proofErr w:type="spellStart"/>
      <w:r>
        <w:t>demodo</w:t>
      </w:r>
      <w:proofErr w:type="spellEnd"/>
      <w:r>
        <w:t xml:space="preserve"> que el texto de las tablas debe ser grande para leerlo bien</w:t>
      </w:r>
      <w:r>
        <w:t>.</w:t>
      </w:r>
    </w:p>
    <w:p w14:paraId="6C28448A" w14:textId="77777777" w:rsidR="002B1700" w:rsidRDefault="002B1700" w:rsidP="002B1700">
      <w:pPr>
        <w:pStyle w:val="comandoseinstrucciones"/>
        <w:shd w:val="clear" w:color="auto" w:fill="auto"/>
      </w:pPr>
    </w:p>
    <w:p w14:paraId="5FDA42F0" w14:textId="77777777" w:rsidR="002B1700" w:rsidRDefault="002B1700" w:rsidP="002B1700">
      <w:pPr>
        <w:pStyle w:val="comandoseinstrucciones"/>
        <w:shd w:val="clear" w:color="auto" w:fill="auto"/>
      </w:pPr>
    </w:p>
    <w:p w14:paraId="5346E51A" w14:textId="77777777" w:rsidR="002B1700" w:rsidRDefault="002B1700" w:rsidP="002B1700">
      <w:pPr>
        <w:pStyle w:val="comandoseinstrucciones"/>
        <w:shd w:val="clear" w:color="auto" w:fill="auto"/>
      </w:pPr>
    </w:p>
    <w:p w14:paraId="61CFF035" w14:textId="77777777" w:rsidR="002B1700" w:rsidRDefault="002B1700" w:rsidP="002B1700"/>
    <w:p w14:paraId="560A7018" w14:textId="77777777" w:rsidR="001B3310" w:rsidRDefault="001B3310" w:rsidP="001B3310">
      <w:pPr>
        <w:pStyle w:val="Lista0"/>
      </w:pPr>
      <w:r>
        <w:t>Comandos del script que has escrito para crea la Base de Datos.</w:t>
      </w:r>
    </w:p>
    <w:p w14:paraId="6BAEB14C" w14:textId="77777777" w:rsidR="002B1700" w:rsidRDefault="002B1700" w:rsidP="002B1700">
      <w:pPr>
        <w:pStyle w:val="comandoseinstrucciones"/>
        <w:shd w:val="clear" w:color="auto" w:fill="auto"/>
      </w:pPr>
    </w:p>
    <w:p w14:paraId="27D4A4D3" w14:textId="77777777" w:rsidR="002B1700" w:rsidRDefault="002B1700" w:rsidP="002B1700">
      <w:pPr>
        <w:pStyle w:val="comandoseinstrucciones"/>
        <w:shd w:val="clear" w:color="auto" w:fill="auto"/>
      </w:pPr>
    </w:p>
    <w:p w14:paraId="23C40D8B" w14:textId="77777777" w:rsidR="002B1700" w:rsidRDefault="002B1700" w:rsidP="002B1700">
      <w:pPr>
        <w:pStyle w:val="comandoseinstrucciones"/>
        <w:shd w:val="clear" w:color="auto" w:fill="auto"/>
      </w:pPr>
    </w:p>
    <w:p w14:paraId="33484DA3" w14:textId="77777777" w:rsidR="002B1700" w:rsidRDefault="002B1700" w:rsidP="002B1700"/>
    <w:p w14:paraId="77D72C45" w14:textId="77777777" w:rsidR="00347EE7" w:rsidRDefault="00347EE7" w:rsidP="00A47DB6"/>
    <w:p w14:paraId="14CA4CE7" w14:textId="77777777" w:rsidR="00347EE7" w:rsidRDefault="00347EE7" w:rsidP="00A47DB6"/>
    <w:sectPr w:rsidR="00347EE7" w:rsidSect="00D3076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2DD71" w14:textId="77777777" w:rsidR="00AA2338" w:rsidRDefault="00AA2338" w:rsidP="005857BA">
      <w:r>
        <w:separator/>
      </w:r>
    </w:p>
  </w:endnote>
  <w:endnote w:type="continuationSeparator" w:id="0">
    <w:p w14:paraId="29C93A0E" w14:textId="77777777" w:rsidR="00AA2338" w:rsidRDefault="00AA2338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21D5E" w14:textId="77777777" w:rsidR="00AB174A" w:rsidRDefault="00AB174A" w:rsidP="005857BA">
    <w:r>
      <w:fldChar w:fldCharType="begin"/>
    </w:r>
    <w:r>
      <w:instrText xml:space="preserve">PAGE  </w:instrText>
    </w:r>
    <w:r>
      <w:fldChar w:fldCharType="end"/>
    </w:r>
  </w:p>
  <w:p w14:paraId="66AD7F21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C3F8E" w14:textId="77777777" w:rsidR="00AB174A" w:rsidRPr="00EC3909" w:rsidRDefault="00AB174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753B0A">
      <w:rPr>
        <w:rFonts w:ascii="Arial" w:hAnsi="Arial" w:cs="Arial"/>
        <w:noProof/>
        <w:sz w:val="20"/>
        <w:szCs w:val="20"/>
      </w:rPr>
      <w:t>1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80120" w14:textId="77777777" w:rsidR="00AB174A" w:rsidRDefault="00AB174A" w:rsidP="005857BA">
    <w:pPr>
      <w:pStyle w:val="Piedepgina"/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94B96" w14:textId="77777777" w:rsidR="00AA2338" w:rsidRDefault="00AA2338" w:rsidP="005857BA">
      <w:r>
        <w:separator/>
      </w:r>
    </w:p>
  </w:footnote>
  <w:footnote w:type="continuationSeparator" w:id="0">
    <w:p w14:paraId="57BC9114" w14:textId="77777777" w:rsidR="00AA2338" w:rsidRDefault="00AA2338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FDC8E" w14:textId="77777777" w:rsidR="00AB174A" w:rsidRPr="003956B9" w:rsidRDefault="00AB174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D9300B">
      <w:rPr>
        <w:rFonts w:ascii="Arial" w:hAnsi="Arial"/>
        <w:b/>
        <w:noProof/>
        <w:color w:val="F79646"/>
        <w:sz w:val="20"/>
      </w:rPr>
      <w:t>APELLIDOS, NOMBRE - Examen BD Diciembre 2020.docx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D9300B">
      <w:rPr>
        <w:rFonts w:ascii="Arial" w:hAnsi="Arial"/>
        <w:b/>
        <w:noProof/>
        <w:color w:val="F79646"/>
        <w:sz w:val="20"/>
      </w:rPr>
      <w:t xml:space="preserve">07/10/2004 11:03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6DC82" w14:textId="77777777" w:rsidR="00AB174A" w:rsidRDefault="00000000" w:rsidP="005857BA">
    <w:pPr>
      <w:pStyle w:val="Encabezado"/>
    </w:pPr>
    <w:r>
      <w:fldChar w:fldCharType="begin"/>
    </w:r>
    <w:r>
      <w:instrText xml:space="preserve"> FILENAME </w:instrText>
    </w:r>
    <w:r>
      <w:fldChar w:fldCharType="separate"/>
    </w:r>
    <w:r w:rsidR="006808E3">
      <w:rPr>
        <w:noProof/>
      </w:rPr>
      <w:t>Documento1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>
      <w:instrText xml:space="preserve"> PRINTDATE </w:instrText>
    </w:r>
    <w:r>
      <w:fldChar w:fldCharType="separate"/>
    </w:r>
    <w:r w:rsidR="006808E3">
      <w:rPr>
        <w:noProof/>
      </w:rPr>
      <w:t>07/10/2004 22:03:00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2" w15:restartNumberingAfterBreak="0">
    <w:nsid w:val="0A05208A"/>
    <w:multiLevelType w:val="multilevel"/>
    <w:tmpl w:val="E8E8B5F6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3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4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5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7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9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2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3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4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158573294">
    <w:abstractNumId w:val="24"/>
  </w:num>
  <w:num w:numId="2" w16cid:durableId="561985939">
    <w:abstractNumId w:val="17"/>
  </w:num>
  <w:num w:numId="3" w16cid:durableId="2139908735">
    <w:abstractNumId w:val="12"/>
  </w:num>
  <w:num w:numId="4" w16cid:durableId="321549637">
    <w:abstractNumId w:val="20"/>
  </w:num>
  <w:num w:numId="5" w16cid:durableId="1989631282">
    <w:abstractNumId w:val="15"/>
  </w:num>
  <w:num w:numId="6" w16cid:durableId="2067873870">
    <w:abstractNumId w:val="19"/>
  </w:num>
  <w:num w:numId="7" w16cid:durableId="1350793933">
    <w:abstractNumId w:val="18"/>
  </w:num>
  <w:num w:numId="8" w16cid:durableId="303857462">
    <w:abstractNumId w:val="11"/>
  </w:num>
  <w:num w:numId="9" w16cid:durableId="1640382368">
    <w:abstractNumId w:val="13"/>
  </w:num>
  <w:num w:numId="10" w16cid:durableId="628315111">
    <w:abstractNumId w:val="23"/>
  </w:num>
  <w:num w:numId="11" w16cid:durableId="2044748914">
    <w:abstractNumId w:val="22"/>
  </w:num>
  <w:num w:numId="12" w16cid:durableId="156655734">
    <w:abstractNumId w:val="21"/>
  </w:num>
  <w:num w:numId="13" w16cid:durableId="1172375544">
    <w:abstractNumId w:val="14"/>
  </w:num>
  <w:num w:numId="14" w16cid:durableId="1958297471">
    <w:abstractNumId w:val="16"/>
  </w:num>
  <w:num w:numId="15" w16cid:durableId="15811916">
    <w:abstractNumId w:val="8"/>
  </w:num>
  <w:num w:numId="16" w16cid:durableId="118645121">
    <w:abstractNumId w:val="3"/>
  </w:num>
  <w:num w:numId="17" w16cid:durableId="13071071">
    <w:abstractNumId w:val="2"/>
  </w:num>
  <w:num w:numId="18" w16cid:durableId="1344238720">
    <w:abstractNumId w:val="1"/>
  </w:num>
  <w:num w:numId="19" w16cid:durableId="932057332">
    <w:abstractNumId w:val="0"/>
  </w:num>
  <w:num w:numId="20" w16cid:durableId="561405121">
    <w:abstractNumId w:val="9"/>
  </w:num>
  <w:num w:numId="21" w16cid:durableId="503470447">
    <w:abstractNumId w:val="7"/>
  </w:num>
  <w:num w:numId="22" w16cid:durableId="686834950">
    <w:abstractNumId w:val="6"/>
  </w:num>
  <w:num w:numId="23" w16cid:durableId="1764376448">
    <w:abstractNumId w:val="5"/>
  </w:num>
  <w:num w:numId="24" w16cid:durableId="1986857630">
    <w:abstractNumId w:val="4"/>
  </w:num>
  <w:num w:numId="25" w16cid:durableId="650252059">
    <w:abstractNumId w:val="10"/>
  </w:num>
  <w:num w:numId="26" w16cid:durableId="1048458545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43EE1835-56D6-41F3-884B-A821E1A6A200}"/>
    <w:docVar w:name="dgnword-eventsink" w:val="6255728"/>
  </w:docVars>
  <w:rsids>
    <w:rsidRoot w:val="006808E3"/>
    <w:rsid w:val="000028E8"/>
    <w:rsid w:val="00007481"/>
    <w:rsid w:val="00010AA4"/>
    <w:rsid w:val="0001652C"/>
    <w:rsid w:val="000172ED"/>
    <w:rsid w:val="00023532"/>
    <w:rsid w:val="00032CC9"/>
    <w:rsid w:val="00034F10"/>
    <w:rsid w:val="00043B8E"/>
    <w:rsid w:val="000646CE"/>
    <w:rsid w:val="00071C56"/>
    <w:rsid w:val="00081FE5"/>
    <w:rsid w:val="000905A6"/>
    <w:rsid w:val="00090AAF"/>
    <w:rsid w:val="000970DC"/>
    <w:rsid w:val="000978FA"/>
    <w:rsid w:val="000A0B6E"/>
    <w:rsid w:val="000A4850"/>
    <w:rsid w:val="000A5595"/>
    <w:rsid w:val="000A5D96"/>
    <w:rsid w:val="000A6184"/>
    <w:rsid w:val="000B79A5"/>
    <w:rsid w:val="000C0FE1"/>
    <w:rsid w:val="000C3B5E"/>
    <w:rsid w:val="000C3EBA"/>
    <w:rsid w:val="000C5D18"/>
    <w:rsid w:val="000D0816"/>
    <w:rsid w:val="000E3B57"/>
    <w:rsid w:val="000E49B4"/>
    <w:rsid w:val="00103E27"/>
    <w:rsid w:val="00105BA8"/>
    <w:rsid w:val="00130C65"/>
    <w:rsid w:val="00134CC7"/>
    <w:rsid w:val="00150CFA"/>
    <w:rsid w:val="00152019"/>
    <w:rsid w:val="00152BF9"/>
    <w:rsid w:val="00157B7E"/>
    <w:rsid w:val="00160205"/>
    <w:rsid w:val="001609B9"/>
    <w:rsid w:val="001655A4"/>
    <w:rsid w:val="001771EA"/>
    <w:rsid w:val="00181F66"/>
    <w:rsid w:val="001A1CEE"/>
    <w:rsid w:val="001A45DD"/>
    <w:rsid w:val="001A6D34"/>
    <w:rsid w:val="001B3310"/>
    <w:rsid w:val="001C4D67"/>
    <w:rsid w:val="001D013D"/>
    <w:rsid w:val="001D07F8"/>
    <w:rsid w:val="001E28D2"/>
    <w:rsid w:val="001E6915"/>
    <w:rsid w:val="002009AE"/>
    <w:rsid w:val="002103E9"/>
    <w:rsid w:val="0021263F"/>
    <w:rsid w:val="00217C0D"/>
    <w:rsid w:val="0022327A"/>
    <w:rsid w:val="00226650"/>
    <w:rsid w:val="0023015F"/>
    <w:rsid w:val="0023444F"/>
    <w:rsid w:val="00235D62"/>
    <w:rsid w:val="0025079C"/>
    <w:rsid w:val="00251F14"/>
    <w:rsid w:val="00264857"/>
    <w:rsid w:val="002655AC"/>
    <w:rsid w:val="0027451C"/>
    <w:rsid w:val="0027685E"/>
    <w:rsid w:val="0028036C"/>
    <w:rsid w:val="0028706A"/>
    <w:rsid w:val="00295E1C"/>
    <w:rsid w:val="00296D16"/>
    <w:rsid w:val="002A23DE"/>
    <w:rsid w:val="002A5185"/>
    <w:rsid w:val="002B1700"/>
    <w:rsid w:val="002B1EEF"/>
    <w:rsid w:val="002B3E00"/>
    <w:rsid w:val="002F1603"/>
    <w:rsid w:val="002F3C3F"/>
    <w:rsid w:val="002F4BE9"/>
    <w:rsid w:val="00302637"/>
    <w:rsid w:val="003102E1"/>
    <w:rsid w:val="00312825"/>
    <w:rsid w:val="00314C7C"/>
    <w:rsid w:val="00325FBF"/>
    <w:rsid w:val="00330D32"/>
    <w:rsid w:val="00345DE9"/>
    <w:rsid w:val="00346E4E"/>
    <w:rsid w:val="00347EE7"/>
    <w:rsid w:val="003600AC"/>
    <w:rsid w:val="00363ACB"/>
    <w:rsid w:val="00365950"/>
    <w:rsid w:val="003736E4"/>
    <w:rsid w:val="00384D6E"/>
    <w:rsid w:val="00393304"/>
    <w:rsid w:val="003956B9"/>
    <w:rsid w:val="003A0401"/>
    <w:rsid w:val="003A51D0"/>
    <w:rsid w:val="003E1AF6"/>
    <w:rsid w:val="003F12C9"/>
    <w:rsid w:val="003F56F0"/>
    <w:rsid w:val="003F5BB4"/>
    <w:rsid w:val="00406B55"/>
    <w:rsid w:val="004105C7"/>
    <w:rsid w:val="00410977"/>
    <w:rsid w:val="00424B49"/>
    <w:rsid w:val="004317A8"/>
    <w:rsid w:val="004414EC"/>
    <w:rsid w:val="004447E8"/>
    <w:rsid w:val="00444DBD"/>
    <w:rsid w:val="00453362"/>
    <w:rsid w:val="004556EC"/>
    <w:rsid w:val="00471699"/>
    <w:rsid w:val="00473422"/>
    <w:rsid w:val="0048240F"/>
    <w:rsid w:val="0048306F"/>
    <w:rsid w:val="00483B00"/>
    <w:rsid w:val="004A4AD5"/>
    <w:rsid w:val="004B422C"/>
    <w:rsid w:val="004B4C14"/>
    <w:rsid w:val="004C7EB9"/>
    <w:rsid w:val="004D315D"/>
    <w:rsid w:val="004D583D"/>
    <w:rsid w:val="004E1DCF"/>
    <w:rsid w:val="004F2817"/>
    <w:rsid w:val="005120D5"/>
    <w:rsid w:val="00520521"/>
    <w:rsid w:val="00525230"/>
    <w:rsid w:val="005543A6"/>
    <w:rsid w:val="005554F4"/>
    <w:rsid w:val="00560D7B"/>
    <w:rsid w:val="0056193A"/>
    <w:rsid w:val="00562DF2"/>
    <w:rsid w:val="0058057C"/>
    <w:rsid w:val="005857BA"/>
    <w:rsid w:val="00587E39"/>
    <w:rsid w:val="00594E9E"/>
    <w:rsid w:val="005959FA"/>
    <w:rsid w:val="005A0D49"/>
    <w:rsid w:val="005A4CBF"/>
    <w:rsid w:val="005B3DBD"/>
    <w:rsid w:val="005D2406"/>
    <w:rsid w:val="005E2AB3"/>
    <w:rsid w:val="005F13DE"/>
    <w:rsid w:val="005F4478"/>
    <w:rsid w:val="005F76BE"/>
    <w:rsid w:val="00603D03"/>
    <w:rsid w:val="006050E2"/>
    <w:rsid w:val="00622298"/>
    <w:rsid w:val="006312E3"/>
    <w:rsid w:val="00635A12"/>
    <w:rsid w:val="006409DE"/>
    <w:rsid w:val="0065017E"/>
    <w:rsid w:val="00651C40"/>
    <w:rsid w:val="00651E50"/>
    <w:rsid w:val="00656496"/>
    <w:rsid w:val="00664D31"/>
    <w:rsid w:val="00665753"/>
    <w:rsid w:val="00665C40"/>
    <w:rsid w:val="00671AF5"/>
    <w:rsid w:val="0067667C"/>
    <w:rsid w:val="006808E3"/>
    <w:rsid w:val="006903DC"/>
    <w:rsid w:val="006A7B18"/>
    <w:rsid w:val="006B5B21"/>
    <w:rsid w:val="006C0A67"/>
    <w:rsid w:val="006D1C19"/>
    <w:rsid w:val="006E58E7"/>
    <w:rsid w:val="006F18EC"/>
    <w:rsid w:val="006F2D9B"/>
    <w:rsid w:val="00703252"/>
    <w:rsid w:val="00712643"/>
    <w:rsid w:val="00717E91"/>
    <w:rsid w:val="00721E20"/>
    <w:rsid w:val="00733FF6"/>
    <w:rsid w:val="007423B0"/>
    <w:rsid w:val="00753B0A"/>
    <w:rsid w:val="00764ABA"/>
    <w:rsid w:val="00765E71"/>
    <w:rsid w:val="0076675B"/>
    <w:rsid w:val="00772452"/>
    <w:rsid w:val="00782E0C"/>
    <w:rsid w:val="0078365D"/>
    <w:rsid w:val="007908FC"/>
    <w:rsid w:val="00791535"/>
    <w:rsid w:val="00791865"/>
    <w:rsid w:val="007967B0"/>
    <w:rsid w:val="00796E84"/>
    <w:rsid w:val="007A34BC"/>
    <w:rsid w:val="007B4845"/>
    <w:rsid w:val="007B62B6"/>
    <w:rsid w:val="007D1CF2"/>
    <w:rsid w:val="007E45BE"/>
    <w:rsid w:val="007E4FA2"/>
    <w:rsid w:val="007E6F7B"/>
    <w:rsid w:val="007F245C"/>
    <w:rsid w:val="007F371F"/>
    <w:rsid w:val="007F64ED"/>
    <w:rsid w:val="007F6A2C"/>
    <w:rsid w:val="00813642"/>
    <w:rsid w:val="0081403D"/>
    <w:rsid w:val="008217AE"/>
    <w:rsid w:val="00825637"/>
    <w:rsid w:val="0083042D"/>
    <w:rsid w:val="00833CD1"/>
    <w:rsid w:val="00834A75"/>
    <w:rsid w:val="008355F0"/>
    <w:rsid w:val="008675EA"/>
    <w:rsid w:val="00872E89"/>
    <w:rsid w:val="00873EF4"/>
    <w:rsid w:val="00874206"/>
    <w:rsid w:val="008750BA"/>
    <w:rsid w:val="008A618B"/>
    <w:rsid w:val="008B082E"/>
    <w:rsid w:val="008B2DAD"/>
    <w:rsid w:val="008B4FCC"/>
    <w:rsid w:val="008B57B3"/>
    <w:rsid w:val="008C6FDC"/>
    <w:rsid w:val="008D056B"/>
    <w:rsid w:val="008D1C7F"/>
    <w:rsid w:val="008D21F4"/>
    <w:rsid w:val="008E15C8"/>
    <w:rsid w:val="008F4D0A"/>
    <w:rsid w:val="009077FC"/>
    <w:rsid w:val="00921C34"/>
    <w:rsid w:val="00930168"/>
    <w:rsid w:val="009304B4"/>
    <w:rsid w:val="0095431E"/>
    <w:rsid w:val="00956994"/>
    <w:rsid w:val="0095706B"/>
    <w:rsid w:val="009610CD"/>
    <w:rsid w:val="00962802"/>
    <w:rsid w:val="00970269"/>
    <w:rsid w:val="0097726E"/>
    <w:rsid w:val="009777C3"/>
    <w:rsid w:val="009A225E"/>
    <w:rsid w:val="009A6336"/>
    <w:rsid w:val="009B129A"/>
    <w:rsid w:val="009B25A9"/>
    <w:rsid w:val="009B285A"/>
    <w:rsid w:val="009B7B4D"/>
    <w:rsid w:val="009C0510"/>
    <w:rsid w:val="009C2738"/>
    <w:rsid w:val="009C2F7E"/>
    <w:rsid w:val="009C5B5E"/>
    <w:rsid w:val="009D19A0"/>
    <w:rsid w:val="009D1D03"/>
    <w:rsid w:val="009D6419"/>
    <w:rsid w:val="009D6540"/>
    <w:rsid w:val="009D78CC"/>
    <w:rsid w:val="009E6A4B"/>
    <w:rsid w:val="009F3F0F"/>
    <w:rsid w:val="009F5A1E"/>
    <w:rsid w:val="009F7168"/>
    <w:rsid w:val="00A01C54"/>
    <w:rsid w:val="00A124F5"/>
    <w:rsid w:val="00A27374"/>
    <w:rsid w:val="00A3569E"/>
    <w:rsid w:val="00A379F6"/>
    <w:rsid w:val="00A40163"/>
    <w:rsid w:val="00A439D6"/>
    <w:rsid w:val="00A43A03"/>
    <w:rsid w:val="00A454C4"/>
    <w:rsid w:val="00A47DB6"/>
    <w:rsid w:val="00A5715E"/>
    <w:rsid w:val="00A60C52"/>
    <w:rsid w:val="00A70A1C"/>
    <w:rsid w:val="00A922EE"/>
    <w:rsid w:val="00AA0DEF"/>
    <w:rsid w:val="00AA1117"/>
    <w:rsid w:val="00AA2338"/>
    <w:rsid w:val="00AB00A6"/>
    <w:rsid w:val="00AB174A"/>
    <w:rsid w:val="00AC493F"/>
    <w:rsid w:val="00AC5B96"/>
    <w:rsid w:val="00AC5E8D"/>
    <w:rsid w:val="00AD1F0F"/>
    <w:rsid w:val="00AE1EAE"/>
    <w:rsid w:val="00AE7FC5"/>
    <w:rsid w:val="00AF60C3"/>
    <w:rsid w:val="00B013A3"/>
    <w:rsid w:val="00B106B3"/>
    <w:rsid w:val="00B275FF"/>
    <w:rsid w:val="00B356E2"/>
    <w:rsid w:val="00B41B52"/>
    <w:rsid w:val="00B4580A"/>
    <w:rsid w:val="00B57415"/>
    <w:rsid w:val="00B60915"/>
    <w:rsid w:val="00B618E8"/>
    <w:rsid w:val="00B63CB9"/>
    <w:rsid w:val="00B75320"/>
    <w:rsid w:val="00B77C5C"/>
    <w:rsid w:val="00B81C97"/>
    <w:rsid w:val="00B853CC"/>
    <w:rsid w:val="00B957A9"/>
    <w:rsid w:val="00B97DF7"/>
    <w:rsid w:val="00BA6060"/>
    <w:rsid w:val="00BB77D9"/>
    <w:rsid w:val="00BC0798"/>
    <w:rsid w:val="00BC0DB5"/>
    <w:rsid w:val="00BE1DC0"/>
    <w:rsid w:val="00BF5D34"/>
    <w:rsid w:val="00C02280"/>
    <w:rsid w:val="00C02FB0"/>
    <w:rsid w:val="00C06F0B"/>
    <w:rsid w:val="00C07717"/>
    <w:rsid w:val="00C103D4"/>
    <w:rsid w:val="00C3406C"/>
    <w:rsid w:val="00C43EF0"/>
    <w:rsid w:val="00C5372D"/>
    <w:rsid w:val="00C8750B"/>
    <w:rsid w:val="00C90AA2"/>
    <w:rsid w:val="00C93DF9"/>
    <w:rsid w:val="00C96CBF"/>
    <w:rsid w:val="00CA1EDA"/>
    <w:rsid w:val="00CA5D22"/>
    <w:rsid w:val="00CA7DEE"/>
    <w:rsid w:val="00CB50AF"/>
    <w:rsid w:val="00CC7A55"/>
    <w:rsid w:val="00CE193D"/>
    <w:rsid w:val="00CE6FA1"/>
    <w:rsid w:val="00CF1DF5"/>
    <w:rsid w:val="00D01990"/>
    <w:rsid w:val="00D21220"/>
    <w:rsid w:val="00D306EB"/>
    <w:rsid w:val="00D30764"/>
    <w:rsid w:val="00D37887"/>
    <w:rsid w:val="00D44F84"/>
    <w:rsid w:val="00D55DEB"/>
    <w:rsid w:val="00D6049A"/>
    <w:rsid w:val="00D62849"/>
    <w:rsid w:val="00D62E5D"/>
    <w:rsid w:val="00D75756"/>
    <w:rsid w:val="00D9300B"/>
    <w:rsid w:val="00D96FAA"/>
    <w:rsid w:val="00D97068"/>
    <w:rsid w:val="00DA2D5B"/>
    <w:rsid w:val="00DA7BB5"/>
    <w:rsid w:val="00DB04F8"/>
    <w:rsid w:val="00DB1059"/>
    <w:rsid w:val="00DB5D06"/>
    <w:rsid w:val="00DC13CE"/>
    <w:rsid w:val="00DC2CD9"/>
    <w:rsid w:val="00DD0AF9"/>
    <w:rsid w:val="00DD1776"/>
    <w:rsid w:val="00DD20E5"/>
    <w:rsid w:val="00DE2AD5"/>
    <w:rsid w:val="00DF6F64"/>
    <w:rsid w:val="00E33353"/>
    <w:rsid w:val="00E44026"/>
    <w:rsid w:val="00E508C1"/>
    <w:rsid w:val="00E6580F"/>
    <w:rsid w:val="00E8071F"/>
    <w:rsid w:val="00E906B2"/>
    <w:rsid w:val="00E92DF0"/>
    <w:rsid w:val="00E94DCB"/>
    <w:rsid w:val="00EB34F8"/>
    <w:rsid w:val="00EB47A1"/>
    <w:rsid w:val="00EB6763"/>
    <w:rsid w:val="00EC13B2"/>
    <w:rsid w:val="00EC3909"/>
    <w:rsid w:val="00EC7912"/>
    <w:rsid w:val="00ED19A5"/>
    <w:rsid w:val="00ED6A6D"/>
    <w:rsid w:val="00EE39FB"/>
    <w:rsid w:val="00EE71A5"/>
    <w:rsid w:val="00EF5B66"/>
    <w:rsid w:val="00F101BF"/>
    <w:rsid w:val="00F11482"/>
    <w:rsid w:val="00F248C1"/>
    <w:rsid w:val="00F24E6A"/>
    <w:rsid w:val="00F24F79"/>
    <w:rsid w:val="00F26B4B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B413F"/>
    <w:rsid w:val="00FC4426"/>
    <w:rsid w:val="00FC5874"/>
    <w:rsid w:val="00FD495C"/>
    <w:rsid w:val="00FF6543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B02FA2"/>
  <w15:docId w15:val="{60AB387C-FE0D-4E4D-A7E3-8C6B46E8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link w:val="Ttulo1Car"/>
    <w:qFormat/>
    <w:rsid w:val="00A01C54"/>
    <w:pPr>
      <w:numPr>
        <w:numId w:val="3"/>
      </w:numPr>
      <w:pBdr>
        <w:bottom w:val="single" w:sz="4" w:space="1" w:color="FF9900"/>
      </w:pBdr>
      <w:tabs>
        <w:tab w:val="left" w:pos="1276"/>
      </w:tabs>
      <w:spacing w:before="320" w:after="180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character" w:customStyle="1" w:styleId="Ttulo1Car">
    <w:name w:val="Título 1 Car"/>
    <w:basedOn w:val="Fuentedeprrafopredeter"/>
    <w:link w:val="Ttulo1"/>
    <w:rsid w:val="00DD20E5"/>
    <w:rPr>
      <w:rFonts w:ascii="Arial" w:hAnsi="Arial" w:cs="Arial"/>
      <w:b/>
      <w:bCs/>
      <w:color w:val="000080"/>
      <w:sz w:val="4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FCA08-BDED-4BF6-B824-46688ED9E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44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</dc:creator>
  <cp:lastModifiedBy>DANIELTS@iesrodolfoucha.es</cp:lastModifiedBy>
  <cp:revision>52</cp:revision>
  <cp:lastPrinted>2004-10-07T21:03:00Z</cp:lastPrinted>
  <dcterms:created xsi:type="dcterms:W3CDTF">2016-12-02T10:12:00Z</dcterms:created>
  <dcterms:modified xsi:type="dcterms:W3CDTF">2024-05-22T09:09:00Z</dcterms:modified>
</cp:coreProperties>
</file>