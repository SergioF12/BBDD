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F8309" w14:textId="77777777" w:rsidR="00D62849" w:rsidRDefault="00D62849" w:rsidP="00703252">
      <w:pPr>
        <w:pStyle w:val="Lista0b"/>
      </w:pPr>
      <w:r>
        <w:t>Índice:</w:t>
      </w:r>
    </w:p>
    <w:p w14:paraId="2E029DFA" w14:textId="77777777" w:rsidR="00B013A3" w:rsidRDefault="002D168E" w:rsidP="00A47DB6">
      <w:r>
        <w:fldChar w:fldCharType="begin"/>
      </w:r>
      <w:r w:rsidR="006B7F0E">
        <w:instrText xml:space="preserve"> TOC \o \h \z \u </w:instrText>
      </w:r>
      <w:r>
        <w:fldChar w:fldCharType="separate"/>
      </w:r>
      <w:r w:rsidR="00385580">
        <w:rPr>
          <w:b/>
          <w:bCs/>
          <w:noProof/>
        </w:rPr>
        <w:t>No se encontraron elementos de tabla de contenido.</w:t>
      </w:r>
      <w:r>
        <w:rPr>
          <w:b/>
          <w:bCs/>
          <w:noProof/>
        </w:rPr>
        <w:fldChar w:fldCharType="end"/>
      </w:r>
    </w:p>
    <w:p w14:paraId="576BA6C5" w14:textId="77777777" w:rsidR="00D03849" w:rsidRDefault="00D03849" w:rsidP="00A47DB6"/>
    <w:p w14:paraId="3772D9E8" w14:textId="5D2F5227" w:rsidR="00A75D04" w:rsidRDefault="00A75D04" w:rsidP="00A47DB6">
      <w:r w:rsidRPr="00A75D04">
        <w:t xml:space="preserve"> Transformar a tablas varios modelos ER del libro de Adoración de Miguel</w:t>
      </w:r>
      <w:r>
        <w:t>, concretamente las soluciones a los ejercicios 2, 8</w:t>
      </w:r>
    </w:p>
    <w:p w14:paraId="01C6A9F1" w14:textId="5447D60D" w:rsidR="00A75D04" w:rsidRDefault="00A75D04" w:rsidP="00A47DB6">
      <w:r>
        <w:t>Hacerlo escribiendo código, no con la herramienta gráfica.</w:t>
      </w:r>
    </w:p>
    <w:p w14:paraId="57E9A743" w14:textId="77777777" w:rsidR="00723DBD" w:rsidRPr="007C41F7" w:rsidRDefault="00723DBD" w:rsidP="00A47DB6"/>
    <w:sectPr w:rsidR="00723DBD" w:rsidRPr="007C41F7" w:rsidSect="009D4A62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9EE41" w14:textId="77777777" w:rsidR="009D4A62" w:rsidRDefault="009D4A62" w:rsidP="005857BA">
      <w:r>
        <w:separator/>
      </w:r>
    </w:p>
  </w:endnote>
  <w:endnote w:type="continuationSeparator" w:id="0">
    <w:p w14:paraId="15B8E09B" w14:textId="77777777" w:rsidR="009D4A62" w:rsidRDefault="009D4A62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2655C" w14:textId="77777777" w:rsidR="00606A4C" w:rsidRDefault="00606A4C" w:rsidP="005857BA">
    <w:r>
      <w:fldChar w:fldCharType="begin"/>
    </w:r>
    <w:r>
      <w:instrText xml:space="preserve">PAGE  </w:instrText>
    </w:r>
    <w:r>
      <w:fldChar w:fldCharType="end"/>
    </w:r>
  </w:p>
  <w:p w14:paraId="57276977" w14:textId="77777777" w:rsidR="00606A4C" w:rsidRDefault="00606A4C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4FB47" w14:textId="77777777" w:rsidR="00606A4C" w:rsidRPr="00EC3909" w:rsidRDefault="00606A4C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C913C6">
      <w:rPr>
        <w:rFonts w:ascii="Arial" w:hAnsi="Arial" w:cs="Arial"/>
        <w:noProof/>
        <w:sz w:val="20"/>
        <w:szCs w:val="20"/>
      </w:rPr>
      <w:t>13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CA44F" w14:textId="77777777" w:rsidR="00606A4C" w:rsidRDefault="00606A4C" w:rsidP="005857BA">
    <w:pPr>
      <w:pStyle w:val="Piedepgina"/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4E3E8" w14:textId="77777777" w:rsidR="009D4A62" w:rsidRDefault="009D4A62" w:rsidP="005857BA">
      <w:r>
        <w:separator/>
      </w:r>
    </w:p>
  </w:footnote>
  <w:footnote w:type="continuationSeparator" w:id="0">
    <w:p w14:paraId="1A23A2DB" w14:textId="77777777" w:rsidR="009D4A62" w:rsidRDefault="009D4A62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A1F3E" w14:textId="77777777" w:rsidR="00606A4C" w:rsidRPr="003956B9" w:rsidRDefault="00606A4C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>
      <w:rPr>
        <w:rFonts w:ascii="Arial" w:hAnsi="Arial"/>
        <w:b/>
        <w:noProof/>
        <w:color w:val="F79646"/>
        <w:sz w:val="20"/>
      </w:rPr>
      <w:t>301 - Backup y restauración de una BD en MySQL - TEORIA - 010.docx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>
      <w:rPr>
        <w:rFonts w:ascii="Arial" w:hAnsi="Arial"/>
        <w:b/>
        <w:noProof/>
        <w:color w:val="F79646"/>
        <w:sz w:val="20"/>
      </w:rPr>
      <w:tab/>
    </w:r>
    <w:r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>
      <w:rPr>
        <w:rFonts w:ascii="Arial" w:hAnsi="Arial"/>
        <w:b/>
        <w:noProof/>
        <w:color w:val="F79646"/>
        <w:sz w:val="20"/>
      </w:rPr>
      <w:t xml:space="preserve">09/03/2018 10:35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DC43A" w14:textId="77777777" w:rsidR="00606A4C" w:rsidRDefault="00000000" w:rsidP="005857BA">
    <w:pPr>
      <w:pStyle w:val="Encabezado"/>
    </w:pPr>
    <w:r>
      <w:fldChar w:fldCharType="begin"/>
    </w:r>
    <w:r>
      <w:instrText xml:space="preserve"> FILENAME </w:instrText>
    </w:r>
    <w:r>
      <w:fldChar w:fldCharType="separate"/>
    </w:r>
    <w:r w:rsidR="00606A4C">
      <w:rPr>
        <w:noProof/>
      </w:rPr>
      <w:t>301 - Backup y restauración de una BD en MySQL - TEORIA - 010.docx</w:t>
    </w:r>
    <w:r>
      <w:rPr>
        <w:noProof/>
      </w:rPr>
      <w:fldChar w:fldCharType="end"/>
    </w:r>
    <w:r w:rsidR="00606A4C">
      <w:tab/>
      <w:t xml:space="preserve">Fecha de impresión </w:t>
    </w:r>
    <w:r>
      <w:fldChar w:fldCharType="begin"/>
    </w:r>
    <w:r>
      <w:instrText xml:space="preserve"> PRINTDATE </w:instrText>
    </w:r>
    <w:r>
      <w:fldChar w:fldCharType="separate"/>
    </w:r>
    <w:r w:rsidR="00606A4C">
      <w:rPr>
        <w:noProof/>
      </w:rPr>
      <w:t>09/03/2018 10:35:00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F3E406A0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1164710312">
    <w:abstractNumId w:val="23"/>
  </w:num>
  <w:num w:numId="2" w16cid:durableId="335573987">
    <w:abstractNumId w:val="16"/>
  </w:num>
  <w:num w:numId="3" w16cid:durableId="1716194472">
    <w:abstractNumId w:val="11"/>
  </w:num>
  <w:num w:numId="4" w16cid:durableId="1515264698">
    <w:abstractNumId w:val="19"/>
  </w:num>
  <w:num w:numId="5" w16cid:durableId="2115206709">
    <w:abstractNumId w:val="14"/>
  </w:num>
  <w:num w:numId="6" w16cid:durableId="1517840340">
    <w:abstractNumId w:val="18"/>
  </w:num>
  <w:num w:numId="7" w16cid:durableId="1988166816">
    <w:abstractNumId w:val="17"/>
  </w:num>
  <w:num w:numId="8" w16cid:durableId="762071792">
    <w:abstractNumId w:val="10"/>
  </w:num>
  <w:num w:numId="9" w16cid:durableId="1242063706">
    <w:abstractNumId w:val="12"/>
  </w:num>
  <w:num w:numId="10" w16cid:durableId="1461337591">
    <w:abstractNumId w:val="22"/>
  </w:num>
  <w:num w:numId="11" w16cid:durableId="294264063">
    <w:abstractNumId w:val="21"/>
  </w:num>
  <w:num w:numId="12" w16cid:durableId="230966991">
    <w:abstractNumId w:val="20"/>
  </w:num>
  <w:num w:numId="13" w16cid:durableId="648903632">
    <w:abstractNumId w:val="13"/>
  </w:num>
  <w:num w:numId="14" w16cid:durableId="1529177562">
    <w:abstractNumId w:val="15"/>
  </w:num>
  <w:num w:numId="15" w16cid:durableId="705835814">
    <w:abstractNumId w:val="8"/>
  </w:num>
  <w:num w:numId="16" w16cid:durableId="359936917">
    <w:abstractNumId w:val="3"/>
  </w:num>
  <w:num w:numId="17" w16cid:durableId="61802080">
    <w:abstractNumId w:val="2"/>
  </w:num>
  <w:num w:numId="18" w16cid:durableId="1583445321">
    <w:abstractNumId w:val="1"/>
  </w:num>
  <w:num w:numId="19" w16cid:durableId="1831556208">
    <w:abstractNumId w:val="0"/>
  </w:num>
  <w:num w:numId="20" w16cid:durableId="1219973072">
    <w:abstractNumId w:val="9"/>
  </w:num>
  <w:num w:numId="21" w16cid:durableId="1713655565">
    <w:abstractNumId w:val="7"/>
  </w:num>
  <w:num w:numId="22" w16cid:durableId="965432473">
    <w:abstractNumId w:val="6"/>
  </w:num>
  <w:num w:numId="23" w16cid:durableId="1462842624">
    <w:abstractNumId w:val="5"/>
  </w:num>
  <w:num w:numId="24" w16cid:durableId="1279222997">
    <w:abstractNumId w:val="4"/>
  </w:num>
  <w:num w:numId="25" w16cid:durableId="733049493">
    <w:abstractNumId w:val="18"/>
    <w:lvlOverride w:ilvl="0">
      <w:startOverride w:val="1"/>
    </w:lvlOverride>
  </w:num>
  <w:num w:numId="26" w16cid:durableId="1678464525">
    <w:abstractNumId w:val="14"/>
    <w:lvlOverride w:ilvl="0">
      <w:startOverride w:val="1"/>
    </w:lvlOverride>
  </w:num>
  <w:num w:numId="27" w16cid:durableId="1888181013">
    <w:abstractNumId w:val="18"/>
    <w:lvlOverride w:ilvl="0">
      <w:startOverride w:val="1"/>
    </w:lvlOverride>
  </w:num>
  <w:num w:numId="28" w16cid:durableId="1061635498">
    <w:abstractNumId w:val="18"/>
    <w:lvlOverride w:ilvl="0">
      <w:startOverride w:val="1"/>
    </w:lvlOverride>
  </w:num>
  <w:num w:numId="29" w16cid:durableId="1406227104">
    <w:abstractNumId w:val="17"/>
    <w:lvlOverride w:ilvl="0">
      <w:startOverride w:val="1"/>
    </w:lvlOverride>
  </w:num>
  <w:num w:numId="30" w16cid:durableId="1536458047">
    <w:abstractNumId w:val="17"/>
    <w:lvlOverride w:ilvl="0">
      <w:startOverride w:val="1"/>
    </w:lvlOverride>
  </w:num>
  <w:num w:numId="31" w16cid:durableId="1286078761">
    <w:abstractNumId w:val="17"/>
    <w:lvlOverride w:ilvl="0">
      <w:startOverride w:val="1"/>
    </w:lvlOverride>
  </w:num>
  <w:num w:numId="32" w16cid:durableId="2129932346">
    <w:abstractNumId w:val="17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embedSystemFonts/>
  <w:activeWritingStyle w:appName="MSWord" w:lang="es-ES" w:vendorID="9" w:dllVersion="512" w:checkStyle="1"/>
  <w:activeWritingStyle w:appName="MSWord" w:lang="es-ES_tradnl" w:vendorID="9" w:dllVersion="512" w:checkStyle="1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617CE0CE-803A-45D4-88BB-3BC8114B8E14}"/>
    <w:docVar w:name="dgnword-eventsink" w:val="158465792"/>
  </w:docVars>
  <w:rsids>
    <w:rsidRoot w:val="002B10E1"/>
    <w:rsid w:val="00000295"/>
    <w:rsid w:val="000028E8"/>
    <w:rsid w:val="000035F3"/>
    <w:rsid w:val="00007481"/>
    <w:rsid w:val="00010AA4"/>
    <w:rsid w:val="0001652C"/>
    <w:rsid w:val="000172ED"/>
    <w:rsid w:val="00023532"/>
    <w:rsid w:val="00034F10"/>
    <w:rsid w:val="00043B8E"/>
    <w:rsid w:val="00045C7B"/>
    <w:rsid w:val="00050610"/>
    <w:rsid w:val="000646CE"/>
    <w:rsid w:val="00071C56"/>
    <w:rsid w:val="00081FE5"/>
    <w:rsid w:val="00090AAF"/>
    <w:rsid w:val="000970DC"/>
    <w:rsid w:val="000978FA"/>
    <w:rsid w:val="000A0B6E"/>
    <w:rsid w:val="000A3869"/>
    <w:rsid w:val="000A4850"/>
    <w:rsid w:val="000A5595"/>
    <w:rsid w:val="000A5D96"/>
    <w:rsid w:val="000A6184"/>
    <w:rsid w:val="000C0FE1"/>
    <w:rsid w:val="000C3B5E"/>
    <w:rsid w:val="000C3EBA"/>
    <w:rsid w:val="000C5D18"/>
    <w:rsid w:val="000D0816"/>
    <w:rsid w:val="000E1FE3"/>
    <w:rsid w:val="000E3B57"/>
    <w:rsid w:val="000E49B4"/>
    <w:rsid w:val="000E7C10"/>
    <w:rsid w:val="00103E27"/>
    <w:rsid w:val="00105BA8"/>
    <w:rsid w:val="00107F79"/>
    <w:rsid w:val="00112044"/>
    <w:rsid w:val="00126833"/>
    <w:rsid w:val="00130C65"/>
    <w:rsid w:val="00130D9B"/>
    <w:rsid w:val="0013192C"/>
    <w:rsid w:val="00134CC7"/>
    <w:rsid w:val="00142B00"/>
    <w:rsid w:val="00150CFA"/>
    <w:rsid w:val="00152019"/>
    <w:rsid w:val="00152BF9"/>
    <w:rsid w:val="001578D2"/>
    <w:rsid w:val="00157B7E"/>
    <w:rsid w:val="001609B9"/>
    <w:rsid w:val="001655A4"/>
    <w:rsid w:val="00172EEB"/>
    <w:rsid w:val="001771EA"/>
    <w:rsid w:val="00177B8A"/>
    <w:rsid w:val="00181378"/>
    <w:rsid w:val="00181F66"/>
    <w:rsid w:val="00191B7A"/>
    <w:rsid w:val="001955ED"/>
    <w:rsid w:val="001A6D34"/>
    <w:rsid w:val="001B11B3"/>
    <w:rsid w:val="001C4D67"/>
    <w:rsid w:val="001C6338"/>
    <w:rsid w:val="001D013D"/>
    <w:rsid w:val="001D07F8"/>
    <w:rsid w:val="001E28D2"/>
    <w:rsid w:val="001E6915"/>
    <w:rsid w:val="002009AE"/>
    <w:rsid w:val="002103E9"/>
    <w:rsid w:val="0021263F"/>
    <w:rsid w:val="00213A11"/>
    <w:rsid w:val="00216E8F"/>
    <w:rsid w:val="00217C0D"/>
    <w:rsid w:val="0022327A"/>
    <w:rsid w:val="0023015F"/>
    <w:rsid w:val="00232BAF"/>
    <w:rsid w:val="0023444F"/>
    <w:rsid w:val="00235D62"/>
    <w:rsid w:val="00243678"/>
    <w:rsid w:val="0025079C"/>
    <w:rsid w:val="00264857"/>
    <w:rsid w:val="002655AC"/>
    <w:rsid w:val="00273508"/>
    <w:rsid w:val="0027451C"/>
    <w:rsid w:val="0027685E"/>
    <w:rsid w:val="00276B36"/>
    <w:rsid w:val="0028148B"/>
    <w:rsid w:val="00286D6B"/>
    <w:rsid w:val="0028706A"/>
    <w:rsid w:val="00293290"/>
    <w:rsid w:val="00295E1C"/>
    <w:rsid w:val="00296D16"/>
    <w:rsid w:val="002A23DE"/>
    <w:rsid w:val="002A5185"/>
    <w:rsid w:val="002B10E1"/>
    <w:rsid w:val="002B1EEF"/>
    <w:rsid w:val="002B3E00"/>
    <w:rsid w:val="002D168E"/>
    <w:rsid w:val="002D1E4F"/>
    <w:rsid w:val="002F1603"/>
    <w:rsid w:val="002F3C3F"/>
    <w:rsid w:val="002F4AB1"/>
    <w:rsid w:val="002F4BE9"/>
    <w:rsid w:val="002F63A3"/>
    <w:rsid w:val="002F73FA"/>
    <w:rsid w:val="00302637"/>
    <w:rsid w:val="003102E1"/>
    <w:rsid w:val="00312825"/>
    <w:rsid w:val="0031392B"/>
    <w:rsid w:val="00314C7C"/>
    <w:rsid w:val="003209C5"/>
    <w:rsid w:val="00320A46"/>
    <w:rsid w:val="003255B8"/>
    <w:rsid w:val="00325FBF"/>
    <w:rsid w:val="00327913"/>
    <w:rsid w:val="00345DE9"/>
    <w:rsid w:val="00346E4E"/>
    <w:rsid w:val="003600AC"/>
    <w:rsid w:val="00363ACB"/>
    <w:rsid w:val="00365950"/>
    <w:rsid w:val="0037214C"/>
    <w:rsid w:val="003736E4"/>
    <w:rsid w:val="003848C6"/>
    <w:rsid w:val="00384D6E"/>
    <w:rsid w:val="00385580"/>
    <w:rsid w:val="003956B9"/>
    <w:rsid w:val="003A0401"/>
    <w:rsid w:val="003B0612"/>
    <w:rsid w:val="003C02ED"/>
    <w:rsid w:val="003E0F82"/>
    <w:rsid w:val="003E1AF6"/>
    <w:rsid w:val="003F12C9"/>
    <w:rsid w:val="003F5BB4"/>
    <w:rsid w:val="00406B55"/>
    <w:rsid w:val="004105C7"/>
    <w:rsid w:val="00410977"/>
    <w:rsid w:val="00412436"/>
    <w:rsid w:val="00416096"/>
    <w:rsid w:val="00424B49"/>
    <w:rsid w:val="004317A8"/>
    <w:rsid w:val="004414EC"/>
    <w:rsid w:val="00450388"/>
    <w:rsid w:val="00450FDC"/>
    <w:rsid w:val="00453362"/>
    <w:rsid w:val="004556EC"/>
    <w:rsid w:val="0046220E"/>
    <w:rsid w:val="0046617D"/>
    <w:rsid w:val="00471699"/>
    <w:rsid w:val="00473422"/>
    <w:rsid w:val="0048240F"/>
    <w:rsid w:val="0048306F"/>
    <w:rsid w:val="00483B00"/>
    <w:rsid w:val="00490EFF"/>
    <w:rsid w:val="0049670D"/>
    <w:rsid w:val="004B184F"/>
    <w:rsid w:val="004B422C"/>
    <w:rsid w:val="004B4C14"/>
    <w:rsid w:val="004C7EB9"/>
    <w:rsid w:val="004D2FE3"/>
    <w:rsid w:val="004D583D"/>
    <w:rsid w:val="004E1DCF"/>
    <w:rsid w:val="004F2817"/>
    <w:rsid w:val="0050098F"/>
    <w:rsid w:val="0051023C"/>
    <w:rsid w:val="00511A10"/>
    <w:rsid w:val="005120D5"/>
    <w:rsid w:val="005146D0"/>
    <w:rsid w:val="00521B07"/>
    <w:rsid w:val="00525230"/>
    <w:rsid w:val="00532402"/>
    <w:rsid w:val="005329ED"/>
    <w:rsid w:val="00535A7B"/>
    <w:rsid w:val="00537143"/>
    <w:rsid w:val="005372AC"/>
    <w:rsid w:val="00543835"/>
    <w:rsid w:val="005543A6"/>
    <w:rsid w:val="005554F4"/>
    <w:rsid w:val="00560D7B"/>
    <w:rsid w:val="0056193A"/>
    <w:rsid w:val="00562DF2"/>
    <w:rsid w:val="0058057C"/>
    <w:rsid w:val="005857BA"/>
    <w:rsid w:val="00587E39"/>
    <w:rsid w:val="00591496"/>
    <w:rsid w:val="00594E9E"/>
    <w:rsid w:val="00594F16"/>
    <w:rsid w:val="005959FA"/>
    <w:rsid w:val="005A0D49"/>
    <w:rsid w:val="005A4CBF"/>
    <w:rsid w:val="005B11C5"/>
    <w:rsid w:val="005B3DBD"/>
    <w:rsid w:val="005C04AC"/>
    <w:rsid w:val="005D2406"/>
    <w:rsid w:val="005D3BAF"/>
    <w:rsid w:val="005F4478"/>
    <w:rsid w:val="005F76BE"/>
    <w:rsid w:val="00603D03"/>
    <w:rsid w:val="006050E2"/>
    <w:rsid w:val="00606A4C"/>
    <w:rsid w:val="00616739"/>
    <w:rsid w:val="00622298"/>
    <w:rsid w:val="006312E3"/>
    <w:rsid w:val="0063265F"/>
    <w:rsid w:val="00634C88"/>
    <w:rsid w:val="00637461"/>
    <w:rsid w:val="00637986"/>
    <w:rsid w:val="006409DE"/>
    <w:rsid w:val="00640D20"/>
    <w:rsid w:val="00651C40"/>
    <w:rsid w:val="00651E50"/>
    <w:rsid w:val="00656496"/>
    <w:rsid w:val="00664D31"/>
    <w:rsid w:val="00665753"/>
    <w:rsid w:val="00665C40"/>
    <w:rsid w:val="00671AF5"/>
    <w:rsid w:val="00672C21"/>
    <w:rsid w:val="00682B8B"/>
    <w:rsid w:val="00684E92"/>
    <w:rsid w:val="006903DC"/>
    <w:rsid w:val="006A599D"/>
    <w:rsid w:val="006A6798"/>
    <w:rsid w:val="006A7B18"/>
    <w:rsid w:val="006B5B21"/>
    <w:rsid w:val="006B7F0E"/>
    <w:rsid w:val="006C0A67"/>
    <w:rsid w:val="006D0885"/>
    <w:rsid w:val="006D1C19"/>
    <w:rsid w:val="006D3D7C"/>
    <w:rsid w:val="006E58E7"/>
    <w:rsid w:val="006F18EC"/>
    <w:rsid w:val="006F2D9B"/>
    <w:rsid w:val="00703252"/>
    <w:rsid w:val="00712643"/>
    <w:rsid w:val="00712DAA"/>
    <w:rsid w:val="00717E91"/>
    <w:rsid w:val="00721E20"/>
    <w:rsid w:val="00723DBD"/>
    <w:rsid w:val="00732547"/>
    <w:rsid w:val="00734C08"/>
    <w:rsid w:val="0073551F"/>
    <w:rsid w:val="00751264"/>
    <w:rsid w:val="00764ABA"/>
    <w:rsid w:val="00765E71"/>
    <w:rsid w:val="00766088"/>
    <w:rsid w:val="0076675B"/>
    <w:rsid w:val="00770B62"/>
    <w:rsid w:val="007779C1"/>
    <w:rsid w:val="00782E0C"/>
    <w:rsid w:val="0078365D"/>
    <w:rsid w:val="007908FC"/>
    <w:rsid w:val="00791535"/>
    <w:rsid w:val="00795B1B"/>
    <w:rsid w:val="007967B0"/>
    <w:rsid w:val="00796E84"/>
    <w:rsid w:val="007A2C08"/>
    <w:rsid w:val="007A65F6"/>
    <w:rsid w:val="007B2DB4"/>
    <w:rsid w:val="007B4845"/>
    <w:rsid w:val="007B62B6"/>
    <w:rsid w:val="007C41F7"/>
    <w:rsid w:val="007D1CF2"/>
    <w:rsid w:val="007D2BD4"/>
    <w:rsid w:val="007E45BE"/>
    <w:rsid w:val="007E497F"/>
    <w:rsid w:val="007E4FA2"/>
    <w:rsid w:val="007E6F7B"/>
    <w:rsid w:val="007F245C"/>
    <w:rsid w:val="007F44B2"/>
    <w:rsid w:val="007F64ED"/>
    <w:rsid w:val="007F6A2C"/>
    <w:rsid w:val="00802FB5"/>
    <w:rsid w:val="00813054"/>
    <w:rsid w:val="00813642"/>
    <w:rsid w:val="00813DB9"/>
    <w:rsid w:val="008217AE"/>
    <w:rsid w:val="00825637"/>
    <w:rsid w:val="0083042D"/>
    <w:rsid w:val="00833CD1"/>
    <w:rsid w:val="00834A75"/>
    <w:rsid w:val="008355F0"/>
    <w:rsid w:val="008404D2"/>
    <w:rsid w:val="00843933"/>
    <w:rsid w:val="008622E5"/>
    <w:rsid w:val="008675EA"/>
    <w:rsid w:val="00872E89"/>
    <w:rsid w:val="00873EF4"/>
    <w:rsid w:val="00874206"/>
    <w:rsid w:val="008750BA"/>
    <w:rsid w:val="008755CC"/>
    <w:rsid w:val="00896FA5"/>
    <w:rsid w:val="008B4FCC"/>
    <w:rsid w:val="008B57B3"/>
    <w:rsid w:val="008C1EFC"/>
    <w:rsid w:val="008C5C58"/>
    <w:rsid w:val="008C6FDC"/>
    <w:rsid w:val="008D056B"/>
    <w:rsid w:val="008D1C7F"/>
    <w:rsid w:val="008D21F4"/>
    <w:rsid w:val="008D35A0"/>
    <w:rsid w:val="008E15C8"/>
    <w:rsid w:val="008E1A8B"/>
    <w:rsid w:val="008F2942"/>
    <w:rsid w:val="008F4D0A"/>
    <w:rsid w:val="009051C1"/>
    <w:rsid w:val="009077FC"/>
    <w:rsid w:val="00911A98"/>
    <w:rsid w:val="009164A8"/>
    <w:rsid w:val="0092044F"/>
    <w:rsid w:val="00921C34"/>
    <w:rsid w:val="00925266"/>
    <w:rsid w:val="00930168"/>
    <w:rsid w:val="009304B4"/>
    <w:rsid w:val="009418E2"/>
    <w:rsid w:val="0095431E"/>
    <w:rsid w:val="00956994"/>
    <w:rsid w:val="0095706B"/>
    <w:rsid w:val="009610CD"/>
    <w:rsid w:val="00962802"/>
    <w:rsid w:val="00970269"/>
    <w:rsid w:val="0097726E"/>
    <w:rsid w:val="009777C3"/>
    <w:rsid w:val="009A225E"/>
    <w:rsid w:val="009A4184"/>
    <w:rsid w:val="009A5BB4"/>
    <w:rsid w:val="009A6336"/>
    <w:rsid w:val="009B25A9"/>
    <w:rsid w:val="009B285A"/>
    <w:rsid w:val="009B3D53"/>
    <w:rsid w:val="009C2738"/>
    <w:rsid w:val="009C5B5E"/>
    <w:rsid w:val="009D19A0"/>
    <w:rsid w:val="009D1D03"/>
    <w:rsid w:val="009D4A62"/>
    <w:rsid w:val="009D6419"/>
    <w:rsid w:val="009E48FD"/>
    <w:rsid w:val="009E51EA"/>
    <w:rsid w:val="009E6A4B"/>
    <w:rsid w:val="009F3F0F"/>
    <w:rsid w:val="009F5A1E"/>
    <w:rsid w:val="009F7168"/>
    <w:rsid w:val="00A0147E"/>
    <w:rsid w:val="00A01C54"/>
    <w:rsid w:val="00A01DF9"/>
    <w:rsid w:val="00A0629C"/>
    <w:rsid w:val="00A124F5"/>
    <w:rsid w:val="00A22018"/>
    <w:rsid w:val="00A27374"/>
    <w:rsid w:val="00A2785A"/>
    <w:rsid w:val="00A30C5D"/>
    <w:rsid w:val="00A34679"/>
    <w:rsid w:val="00A3569E"/>
    <w:rsid w:val="00A379F6"/>
    <w:rsid w:val="00A40163"/>
    <w:rsid w:val="00A439D6"/>
    <w:rsid w:val="00A454C4"/>
    <w:rsid w:val="00A47ADC"/>
    <w:rsid w:val="00A47DB6"/>
    <w:rsid w:val="00A47F58"/>
    <w:rsid w:val="00A50C3C"/>
    <w:rsid w:val="00A51963"/>
    <w:rsid w:val="00A54D86"/>
    <w:rsid w:val="00A5715E"/>
    <w:rsid w:val="00A57E69"/>
    <w:rsid w:val="00A75D04"/>
    <w:rsid w:val="00A82188"/>
    <w:rsid w:val="00A82B2B"/>
    <w:rsid w:val="00A84506"/>
    <w:rsid w:val="00A85A5E"/>
    <w:rsid w:val="00A922EE"/>
    <w:rsid w:val="00A9424A"/>
    <w:rsid w:val="00A95184"/>
    <w:rsid w:val="00AA0DEF"/>
    <w:rsid w:val="00AA1117"/>
    <w:rsid w:val="00AA33DB"/>
    <w:rsid w:val="00AA4386"/>
    <w:rsid w:val="00AB00A6"/>
    <w:rsid w:val="00AB174A"/>
    <w:rsid w:val="00AB4E33"/>
    <w:rsid w:val="00AB5106"/>
    <w:rsid w:val="00AC5E8D"/>
    <w:rsid w:val="00AC6DF1"/>
    <w:rsid w:val="00AD1F0F"/>
    <w:rsid w:val="00AE1186"/>
    <w:rsid w:val="00AE1EAE"/>
    <w:rsid w:val="00AE7FC5"/>
    <w:rsid w:val="00AF60C3"/>
    <w:rsid w:val="00B013A3"/>
    <w:rsid w:val="00B07FD2"/>
    <w:rsid w:val="00B106B3"/>
    <w:rsid w:val="00B166E8"/>
    <w:rsid w:val="00B275FF"/>
    <w:rsid w:val="00B4580A"/>
    <w:rsid w:val="00B60915"/>
    <w:rsid w:val="00B618E8"/>
    <w:rsid w:val="00B63CB9"/>
    <w:rsid w:val="00B644D2"/>
    <w:rsid w:val="00B645E5"/>
    <w:rsid w:val="00B7018D"/>
    <w:rsid w:val="00B75320"/>
    <w:rsid w:val="00B81C97"/>
    <w:rsid w:val="00B83148"/>
    <w:rsid w:val="00B840C6"/>
    <w:rsid w:val="00B95539"/>
    <w:rsid w:val="00B957A9"/>
    <w:rsid w:val="00B97DF7"/>
    <w:rsid w:val="00BB7BE8"/>
    <w:rsid w:val="00BC0DB5"/>
    <w:rsid w:val="00BC4DC6"/>
    <w:rsid w:val="00BE1DC0"/>
    <w:rsid w:val="00BE285B"/>
    <w:rsid w:val="00BF5D34"/>
    <w:rsid w:val="00C020BE"/>
    <w:rsid w:val="00C02280"/>
    <w:rsid w:val="00C02393"/>
    <w:rsid w:val="00C02FB0"/>
    <w:rsid w:val="00C06F0B"/>
    <w:rsid w:val="00C07717"/>
    <w:rsid w:val="00C103D4"/>
    <w:rsid w:val="00C26D9A"/>
    <w:rsid w:val="00C2715E"/>
    <w:rsid w:val="00C3406C"/>
    <w:rsid w:val="00C40EFF"/>
    <w:rsid w:val="00C41152"/>
    <w:rsid w:val="00C4146B"/>
    <w:rsid w:val="00C43EF0"/>
    <w:rsid w:val="00C5372D"/>
    <w:rsid w:val="00C61FEE"/>
    <w:rsid w:val="00C80CDC"/>
    <w:rsid w:val="00C8750B"/>
    <w:rsid w:val="00C90AA2"/>
    <w:rsid w:val="00C913C6"/>
    <w:rsid w:val="00C92147"/>
    <w:rsid w:val="00C93DF9"/>
    <w:rsid w:val="00C96CBF"/>
    <w:rsid w:val="00CA48E9"/>
    <w:rsid w:val="00CA5D22"/>
    <w:rsid w:val="00CA7DEE"/>
    <w:rsid w:val="00CB100B"/>
    <w:rsid w:val="00CB1AB2"/>
    <w:rsid w:val="00CB50AF"/>
    <w:rsid w:val="00CC7A55"/>
    <w:rsid w:val="00CE193D"/>
    <w:rsid w:val="00CE57ED"/>
    <w:rsid w:val="00CE6FA1"/>
    <w:rsid w:val="00CF1DF5"/>
    <w:rsid w:val="00D01990"/>
    <w:rsid w:val="00D03849"/>
    <w:rsid w:val="00D07D97"/>
    <w:rsid w:val="00D16425"/>
    <w:rsid w:val="00D21220"/>
    <w:rsid w:val="00D21FD6"/>
    <w:rsid w:val="00D3287F"/>
    <w:rsid w:val="00D34954"/>
    <w:rsid w:val="00D37887"/>
    <w:rsid w:val="00D44F84"/>
    <w:rsid w:val="00D500DF"/>
    <w:rsid w:val="00D55DEB"/>
    <w:rsid w:val="00D6049A"/>
    <w:rsid w:val="00D605BC"/>
    <w:rsid w:val="00D62849"/>
    <w:rsid w:val="00D62E5D"/>
    <w:rsid w:val="00D6622B"/>
    <w:rsid w:val="00D663DD"/>
    <w:rsid w:val="00D81D07"/>
    <w:rsid w:val="00D91434"/>
    <w:rsid w:val="00D96FAA"/>
    <w:rsid w:val="00D97068"/>
    <w:rsid w:val="00DA2D5B"/>
    <w:rsid w:val="00DA7BB5"/>
    <w:rsid w:val="00DB5D06"/>
    <w:rsid w:val="00DC13CE"/>
    <w:rsid w:val="00DC2CD9"/>
    <w:rsid w:val="00DD0AF9"/>
    <w:rsid w:val="00DD1776"/>
    <w:rsid w:val="00DE0E79"/>
    <w:rsid w:val="00DE2AD5"/>
    <w:rsid w:val="00DF6F64"/>
    <w:rsid w:val="00DF7544"/>
    <w:rsid w:val="00E0046D"/>
    <w:rsid w:val="00E44026"/>
    <w:rsid w:val="00E508C1"/>
    <w:rsid w:val="00E537A6"/>
    <w:rsid w:val="00E6580F"/>
    <w:rsid w:val="00E73801"/>
    <w:rsid w:val="00E8071F"/>
    <w:rsid w:val="00E906B2"/>
    <w:rsid w:val="00E92DF0"/>
    <w:rsid w:val="00E944A7"/>
    <w:rsid w:val="00E94DCB"/>
    <w:rsid w:val="00E962C8"/>
    <w:rsid w:val="00E971B2"/>
    <w:rsid w:val="00E971F8"/>
    <w:rsid w:val="00E975DF"/>
    <w:rsid w:val="00E97E8F"/>
    <w:rsid w:val="00EA132E"/>
    <w:rsid w:val="00EB0621"/>
    <w:rsid w:val="00EB6763"/>
    <w:rsid w:val="00EC3909"/>
    <w:rsid w:val="00EC562B"/>
    <w:rsid w:val="00EC7912"/>
    <w:rsid w:val="00ED19A5"/>
    <w:rsid w:val="00ED6272"/>
    <w:rsid w:val="00ED6A6D"/>
    <w:rsid w:val="00EE39FB"/>
    <w:rsid w:val="00EE71A5"/>
    <w:rsid w:val="00EF6BDE"/>
    <w:rsid w:val="00F00C82"/>
    <w:rsid w:val="00F101BF"/>
    <w:rsid w:val="00F11482"/>
    <w:rsid w:val="00F143A6"/>
    <w:rsid w:val="00F15F7F"/>
    <w:rsid w:val="00F203BC"/>
    <w:rsid w:val="00F248C1"/>
    <w:rsid w:val="00F24E6A"/>
    <w:rsid w:val="00F24F79"/>
    <w:rsid w:val="00F2566C"/>
    <w:rsid w:val="00F26454"/>
    <w:rsid w:val="00F270E1"/>
    <w:rsid w:val="00F278FA"/>
    <w:rsid w:val="00F411B6"/>
    <w:rsid w:val="00F413F8"/>
    <w:rsid w:val="00F42EEA"/>
    <w:rsid w:val="00F470B7"/>
    <w:rsid w:val="00F47FB6"/>
    <w:rsid w:val="00F5424C"/>
    <w:rsid w:val="00F55AA0"/>
    <w:rsid w:val="00F56FB5"/>
    <w:rsid w:val="00F618CC"/>
    <w:rsid w:val="00F643ED"/>
    <w:rsid w:val="00F648D7"/>
    <w:rsid w:val="00F653DC"/>
    <w:rsid w:val="00F71AFF"/>
    <w:rsid w:val="00F7409F"/>
    <w:rsid w:val="00F83290"/>
    <w:rsid w:val="00F8400A"/>
    <w:rsid w:val="00F84A70"/>
    <w:rsid w:val="00F85B0B"/>
    <w:rsid w:val="00F85D71"/>
    <w:rsid w:val="00F935EF"/>
    <w:rsid w:val="00F93BB7"/>
    <w:rsid w:val="00FB413F"/>
    <w:rsid w:val="00FC4426"/>
    <w:rsid w:val="00FC5874"/>
    <w:rsid w:val="00FD495C"/>
    <w:rsid w:val="00FD5976"/>
    <w:rsid w:val="00FE3F47"/>
    <w:rsid w:val="00FF6924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4CBAC4"/>
  <w15:docId w15:val="{65DBC014-4BB5-4A78-BBD9-AA62342A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link w:val="Ttulo4Car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BB7BE8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BB7BE8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BB7BE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B7BE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B7BE8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  <w:ind w:left="1769" w:hanging="567"/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TDC2">
    <w:name w:val="toc 2"/>
    <w:basedOn w:val="Normal"/>
    <w:next w:val="Normal"/>
    <w:autoRedefine/>
    <w:uiPriority w:val="39"/>
    <w:rsid w:val="00E97E8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E97E8F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rsid w:val="00802FB5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rsid w:val="00B645E5"/>
    <w:pPr>
      <w:spacing w:after="100"/>
      <w:ind w:left="960"/>
    </w:pPr>
  </w:style>
  <w:style w:type="paragraph" w:styleId="Mapadeldocumento">
    <w:name w:val="Document Map"/>
    <w:basedOn w:val="Normal"/>
    <w:link w:val="MapadeldocumentoCar"/>
    <w:rsid w:val="002F73F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2F73FA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7F44B2"/>
    <w:rPr>
      <w:color w:val="800080" w:themeColor="followedHyperlink"/>
      <w:u w:val="single"/>
    </w:rPr>
  </w:style>
  <w:style w:type="character" w:customStyle="1" w:styleId="vote-count-post">
    <w:name w:val="vote-count-post"/>
    <w:basedOn w:val="Fuentedeprrafopredeter"/>
    <w:rsid w:val="00712DAA"/>
  </w:style>
  <w:style w:type="paragraph" w:styleId="NormalWeb">
    <w:name w:val="Normal (Web)"/>
    <w:basedOn w:val="Normal"/>
    <w:uiPriority w:val="99"/>
    <w:unhideWhenUsed/>
    <w:rsid w:val="00712DAA"/>
    <w:pPr>
      <w:spacing w:before="100" w:beforeAutospacing="1" w:after="100" w:afterAutospacing="1"/>
      <w:ind w:left="0"/>
      <w:jc w:val="left"/>
    </w:pPr>
    <w:rPr>
      <w:rFonts w:ascii="Times New Roman" w:hAnsi="Times New Roman"/>
    </w:rPr>
  </w:style>
  <w:style w:type="character" w:styleId="CdigoHTML">
    <w:name w:val="HTML Code"/>
    <w:basedOn w:val="Fuentedeprrafopredeter"/>
    <w:uiPriority w:val="99"/>
    <w:unhideWhenUsed/>
    <w:rsid w:val="00712DA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12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12DAA"/>
    <w:rPr>
      <w:rFonts w:ascii="Courier New" w:hAnsi="Courier New" w:cs="Courier New"/>
    </w:rPr>
  </w:style>
  <w:style w:type="character" w:customStyle="1" w:styleId="Ttulo4Car">
    <w:name w:val="Título 4 Car"/>
    <w:basedOn w:val="Fuentedeprrafopredeter"/>
    <w:link w:val="Ttulo4"/>
    <w:rsid w:val="00D6622B"/>
    <w:rPr>
      <w:rFonts w:ascii="Arial" w:hAnsi="Arial" w:cs="Arial"/>
      <w:color w:val="00008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5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ts\AppData\Roaming\Microsoft\Template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40C9D-E305-43E1-A851-34E63E3C2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24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>RUP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DANIELTS</dc:creator>
  <cp:lastModifiedBy>Daniel Touceda Santorio</cp:lastModifiedBy>
  <cp:revision>10</cp:revision>
  <cp:lastPrinted>2018-03-09T09:35:00Z</cp:lastPrinted>
  <dcterms:created xsi:type="dcterms:W3CDTF">2019-02-06T09:21:00Z</dcterms:created>
  <dcterms:modified xsi:type="dcterms:W3CDTF">2024-05-08T13:04:00Z</dcterms:modified>
</cp:coreProperties>
</file>