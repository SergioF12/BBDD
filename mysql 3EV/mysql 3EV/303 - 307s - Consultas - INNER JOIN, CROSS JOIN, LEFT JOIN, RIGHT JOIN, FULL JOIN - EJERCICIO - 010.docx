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CBB" w:rsidRDefault="00C55CBB" w:rsidP="00C55CBB">
      <w:pPr>
        <w:pStyle w:val="Lista0b"/>
      </w:pPr>
      <w:r>
        <w:t>Índice:</w:t>
      </w:r>
    </w:p>
    <w:p w:rsidR="00F32138" w:rsidRDefault="00C55CBB">
      <w:pPr>
        <w:pStyle w:val="TD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35429627" w:history="1">
        <w:r w:rsidR="00F32138" w:rsidRPr="006F100E">
          <w:rPr>
            <w:rStyle w:val="Hipervnculo"/>
            <w:noProof/>
          </w:rPr>
          <w:t>1.1.1</w:t>
        </w:r>
        <w:r w:rsidR="00F3213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2138" w:rsidRPr="006F100E">
          <w:rPr>
            <w:rStyle w:val="Hipervnculo"/>
            <w:noProof/>
          </w:rPr>
          <w:t>Consideraciones previas</w:t>
        </w:r>
        <w:r w:rsidR="00F32138">
          <w:rPr>
            <w:noProof/>
            <w:webHidden/>
          </w:rPr>
          <w:tab/>
        </w:r>
        <w:r w:rsidR="00F32138">
          <w:rPr>
            <w:noProof/>
            <w:webHidden/>
          </w:rPr>
          <w:fldChar w:fldCharType="begin"/>
        </w:r>
        <w:r w:rsidR="00F32138">
          <w:rPr>
            <w:noProof/>
            <w:webHidden/>
          </w:rPr>
          <w:instrText xml:space="preserve"> PAGEREF _Toc35429627 \h </w:instrText>
        </w:r>
        <w:r w:rsidR="00F32138">
          <w:rPr>
            <w:noProof/>
            <w:webHidden/>
          </w:rPr>
        </w:r>
        <w:r w:rsidR="00F32138">
          <w:rPr>
            <w:noProof/>
            <w:webHidden/>
          </w:rPr>
          <w:fldChar w:fldCharType="separate"/>
        </w:r>
        <w:r w:rsidR="00F32138">
          <w:rPr>
            <w:noProof/>
            <w:webHidden/>
          </w:rPr>
          <w:t>1</w:t>
        </w:r>
        <w:r w:rsidR="00F32138">
          <w:rPr>
            <w:noProof/>
            <w:webHidden/>
          </w:rPr>
          <w:fldChar w:fldCharType="end"/>
        </w:r>
      </w:hyperlink>
    </w:p>
    <w:p w:rsidR="00F32138" w:rsidRDefault="00A33FB9">
      <w:pPr>
        <w:pStyle w:val="TD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29628" w:history="1">
        <w:r w:rsidR="00F32138" w:rsidRPr="006F100E">
          <w:rPr>
            <w:rStyle w:val="Hipervnculo"/>
            <w:noProof/>
          </w:rPr>
          <w:t>1.1.2</w:t>
        </w:r>
        <w:r w:rsidR="00F3213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2138" w:rsidRPr="006F100E">
          <w:rPr>
            <w:rStyle w:val="Hipervnculo"/>
            <w:noProof/>
          </w:rPr>
          <w:t>Ejercicios</w:t>
        </w:r>
        <w:r w:rsidR="00F32138">
          <w:rPr>
            <w:noProof/>
            <w:webHidden/>
          </w:rPr>
          <w:tab/>
        </w:r>
        <w:r w:rsidR="00F32138">
          <w:rPr>
            <w:noProof/>
            <w:webHidden/>
          </w:rPr>
          <w:fldChar w:fldCharType="begin"/>
        </w:r>
        <w:r w:rsidR="00F32138">
          <w:rPr>
            <w:noProof/>
            <w:webHidden/>
          </w:rPr>
          <w:instrText xml:space="preserve"> PAGEREF _Toc35429628 \h </w:instrText>
        </w:r>
        <w:r w:rsidR="00F32138">
          <w:rPr>
            <w:noProof/>
            <w:webHidden/>
          </w:rPr>
        </w:r>
        <w:r w:rsidR="00F32138">
          <w:rPr>
            <w:noProof/>
            <w:webHidden/>
          </w:rPr>
          <w:fldChar w:fldCharType="separate"/>
        </w:r>
        <w:r w:rsidR="00F32138">
          <w:rPr>
            <w:noProof/>
            <w:webHidden/>
          </w:rPr>
          <w:t>1</w:t>
        </w:r>
        <w:r w:rsidR="00F32138">
          <w:rPr>
            <w:noProof/>
            <w:webHidden/>
          </w:rPr>
          <w:fldChar w:fldCharType="end"/>
        </w:r>
      </w:hyperlink>
    </w:p>
    <w:p w:rsidR="00F32138" w:rsidRDefault="00A33FB9">
      <w:pPr>
        <w:pStyle w:val="TDC4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29629" w:history="1">
        <w:r w:rsidR="00F32138" w:rsidRPr="006F100E">
          <w:rPr>
            <w:rStyle w:val="Hipervnculo"/>
            <w:b/>
            <w:noProof/>
          </w:rPr>
          <w:t>1.1.2.1</w:t>
        </w:r>
        <w:r w:rsidR="00F3213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2138" w:rsidRPr="006F100E">
          <w:rPr>
            <w:rStyle w:val="Hipervnculo"/>
            <w:noProof/>
          </w:rPr>
          <w:t xml:space="preserve">Realizar estas consultas </w:t>
        </w:r>
        <w:r w:rsidR="00F32138" w:rsidRPr="006F100E">
          <w:rPr>
            <w:rStyle w:val="Hipervnculo"/>
            <w:noProof/>
            <w:highlight w:val="yellow"/>
          </w:rPr>
          <w:t>sin</w:t>
        </w:r>
        <w:r w:rsidR="00F32138" w:rsidRPr="006F100E">
          <w:rPr>
            <w:rStyle w:val="Hipervnculo"/>
            <w:noProof/>
          </w:rPr>
          <w:t xml:space="preserve"> utilizar JOIN</w:t>
        </w:r>
        <w:r w:rsidR="00F32138">
          <w:rPr>
            <w:noProof/>
            <w:webHidden/>
          </w:rPr>
          <w:tab/>
        </w:r>
        <w:r w:rsidR="00F32138">
          <w:rPr>
            <w:noProof/>
            <w:webHidden/>
          </w:rPr>
          <w:fldChar w:fldCharType="begin"/>
        </w:r>
        <w:r w:rsidR="00F32138">
          <w:rPr>
            <w:noProof/>
            <w:webHidden/>
          </w:rPr>
          <w:instrText xml:space="preserve"> PAGEREF _Toc35429629 \h </w:instrText>
        </w:r>
        <w:r w:rsidR="00F32138">
          <w:rPr>
            <w:noProof/>
            <w:webHidden/>
          </w:rPr>
        </w:r>
        <w:r w:rsidR="00F32138">
          <w:rPr>
            <w:noProof/>
            <w:webHidden/>
          </w:rPr>
          <w:fldChar w:fldCharType="separate"/>
        </w:r>
        <w:r w:rsidR="00F32138">
          <w:rPr>
            <w:noProof/>
            <w:webHidden/>
          </w:rPr>
          <w:t>1</w:t>
        </w:r>
        <w:r w:rsidR="00F32138">
          <w:rPr>
            <w:noProof/>
            <w:webHidden/>
          </w:rPr>
          <w:fldChar w:fldCharType="end"/>
        </w:r>
      </w:hyperlink>
    </w:p>
    <w:p w:rsidR="00F32138" w:rsidRDefault="00A33FB9">
      <w:pPr>
        <w:pStyle w:val="TDC4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29630" w:history="1">
        <w:r w:rsidR="00F32138" w:rsidRPr="006F100E">
          <w:rPr>
            <w:rStyle w:val="Hipervnculo"/>
            <w:b/>
            <w:noProof/>
          </w:rPr>
          <w:t>1.1.2.2</w:t>
        </w:r>
        <w:r w:rsidR="00F3213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2138" w:rsidRPr="006F100E">
          <w:rPr>
            <w:rStyle w:val="Hipervnculo"/>
            <w:noProof/>
          </w:rPr>
          <w:t xml:space="preserve">Realizar estas consultas </w:t>
        </w:r>
        <w:r w:rsidR="00F32138" w:rsidRPr="006F100E">
          <w:rPr>
            <w:rStyle w:val="Hipervnculo"/>
            <w:noProof/>
            <w:highlight w:val="yellow"/>
          </w:rPr>
          <w:t>utilizando</w:t>
        </w:r>
        <w:r w:rsidR="00F32138" w:rsidRPr="006F100E">
          <w:rPr>
            <w:rStyle w:val="Hipervnculo"/>
            <w:noProof/>
          </w:rPr>
          <w:t xml:space="preserve"> el tipo de JOIN que corresponda</w:t>
        </w:r>
        <w:r w:rsidR="00F32138">
          <w:rPr>
            <w:noProof/>
            <w:webHidden/>
          </w:rPr>
          <w:tab/>
        </w:r>
        <w:r w:rsidR="00F32138">
          <w:rPr>
            <w:noProof/>
            <w:webHidden/>
          </w:rPr>
          <w:fldChar w:fldCharType="begin"/>
        </w:r>
        <w:r w:rsidR="00F32138">
          <w:rPr>
            <w:noProof/>
            <w:webHidden/>
          </w:rPr>
          <w:instrText xml:space="preserve"> PAGEREF _Toc35429630 \h </w:instrText>
        </w:r>
        <w:r w:rsidR="00F32138">
          <w:rPr>
            <w:noProof/>
            <w:webHidden/>
          </w:rPr>
        </w:r>
        <w:r w:rsidR="00F32138">
          <w:rPr>
            <w:noProof/>
            <w:webHidden/>
          </w:rPr>
          <w:fldChar w:fldCharType="separate"/>
        </w:r>
        <w:r w:rsidR="00F32138">
          <w:rPr>
            <w:noProof/>
            <w:webHidden/>
          </w:rPr>
          <w:t>2</w:t>
        </w:r>
        <w:r w:rsidR="00F32138">
          <w:rPr>
            <w:noProof/>
            <w:webHidden/>
          </w:rPr>
          <w:fldChar w:fldCharType="end"/>
        </w:r>
      </w:hyperlink>
    </w:p>
    <w:p w:rsidR="00F32138" w:rsidRDefault="00A33FB9">
      <w:pPr>
        <w:pStyle w:val="TD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29631" w:history="1">
        <w:r w:rsidR="00F32138" w:rsidRPr="006F100E">
          <w:rPr>
            <w:rStyle w:val="Hipervnculo"/>
            <w:noProof/>
            <w:lang w:val="en-US"/>
          </w:rPr>
          <w:t>2.</w:t>
        </w:r>
        <w:r w:rsidR="00F3213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2138" w:rsidRPr="006F100E">
          <w:rPr>
            <w:rStyle w:val="Hipervnculo"/>
            <w:noProof/>
            <w:lang w:val="en-US"/>
          </w:rPr>
          <w:t>BD para este ejercicio:</w:t>
        </w:r>
        <w:r w:rsidR="00F32138">
          <w:rPr>
            <w:noProof/>
            <w:webHidden/>
          </w:rPr>
          <w:tab/>
        </w:r>
        <w:r w:rsidR="00F32138">
          <w:rPr>
            <w:noProof/>
            <w:webHidden/>
          </w:rPr>
          <w:fldChar w:fldCharType="begin"/>
        </w:r>
        <w:r w:rsidR="00F32138">
          <w:rPr>
            <w:noProof/>
            <w:webHidden/>
          </w:rPr>
          <w:instrText xml:space="preserve"> PAGEREF _Toc35429631 \h </w:instrText>
        </w:r>
        <w:r w:rsidR="00F32138">
          <w:rPr>
            <w:noProof/>
            <w:webHidden/>
          </w:rPr>
        </w:r>
        <w:r w:rsidR="00F32138">
          <w:rPr>
            <w:noProof/>
            <w:webHidden/>
          </w:rPr>
          <w:fldChar w:fldCharType="separate"/>
        </w:r>
        <w:r w:rsidR="00F32138">
          <w:rPr>
            <w:noProof/>
            <w:webHidden/>
          </w:rPr>
          <w:t>3</w:t>
        </w:r>
        <w:r w:rsidR="00F32138">
          <w:rPr>
            <w:noProof/>
            <w:webHidden/>
          </w:rPr>
          <w:fldChar w:fldCharType="end"/>
        </w:r>
      </w:hyperlink>
    </w:p>
    <w:p w:rsidR="006B0B47" w:rsidRPr="006B0B47" w:rsidRDefault="00C55CBB" w:rsidP="00C55CBB">
      <w:pPr>
        <w:rPr>
          <w:lang w:val="en-US"/>
        </w:rPr>
      </w:pPr>
      <w:r>
        <w:rPr>
          <w:b/>
          <w:bCs/>
          <w:noProof/>
        </w:rPr>
        <w:fldChar w:fldCharType="end"/>
      </w:r>
    </w:p>
    <w:p w:rsidR="003C2F18" w:rsidRDefault="00423D24" w:rsidP="003C2F18">
      <w:pPr>
        <w:pStyle w:val="Piedefoto"/>
      </w:pPr>
      <w:r w:rsidRPr="00423D24">
        <w:drawing>
          <wp:inline distT="0" distB="0" distL="0" distR="0" wp14:anchorId="73D84846" wp14:editId="51825FD5">
            <wp:extent cx="5612130" cy="31191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2F18" w:rsidRDefault="003C2F18" w:rsidP="00BB0490">
      <w:pPr>
        <w:pStyle w:val="Ttulo3"/>
      </w:pPr>
      <w:bookmarkStart w:id="1" w:name="_Toc35429627"/>
      <w:r>
        <w:t>Consideraciones previas</w:t>
      </w:r>
      <w:bookmarkEnd w:id="1"/>
    </w:p>
    <w:p w:rsidR="003C2F18" w:rsidRDefault="003C2F18" w:rsidP="00BB0490">
      <w:pPr>
        <w:pStyle w:val="Lista2"/>
      </w:pPr>
      <w:r>
        <w:t xml:space="preserve">El ejercicio se realiza sobre la BD </w:t>
      </w:r>
      <w:r w:rsidRPr="00826E69">
        <w:rPr>
          <w:rStyle w:val="Textoennegrita"/>
        </w:rPr>
        <w:t>bdempleados</w:t>
      </w:r>
      <w:r w:rsidR="00654122">
        <w:rPr>
          <w:rStyle w:val="Textoennegrita"/>
        </w:rPr>
        <w:t xml:space="preserve"> modificada que se adjunta a esta ejercicio.</w:t>
      </w:r>
    </w:p>
    <w:p w:rsidR="003C2F18" w:rsidRDefault="003C2F18" w:rsidP="00BB0490">
      <w:pPr>
        <w:pStyle w:val="Lista2"/>
      </w:pPr>
      <w:r>
        <w:t xml:space="preserve">Algunas consultas podrían no devolver </w:t>
      </w:r>
      <w:r w:rsidR="00507572">
        <w:t>ninguna</w:t>
      </w:r>
      <w:r>
        <w:t xml:space="preserve"> fila, en ese caso para que sí devolviese </w:t>
      </w:r>
      <w:r w:rsidR="00105E36">
        <w:t>filas de datos</w:t>
      </w:r>
      <w:r>
        <w:t xml:space="preserve"> podrías:</w:t>
      </w:r>
    </w:p>
    <w:p w:rsidR="003C2F18" w:rsidRDefault="003C2F18" w:rsidP="00BB0490">
      <w:pPr>
        <w:pStyle w:val="Lista3"/>
      </w:pPr>
      <w:r>
        <w:t>añadir nuevos datos</w:t>
      </w:r>
      <w:r w:rsidR="00BF2B56">
        <w:t xml:space="preserve"> antes de realizar la consulta</w:t>
      </w:r>
    </w:p>
    <w:p w:rsidR="003C2F18" w:rsidRDefault="003C2F18" w:rsidP="00BB0490">
      <w:pPr>
        <w:pStyle w:val="Lista3"/>
      </w:pPr>
      <w:r>
        <w:t>cambiar el diseño de la BD para que una clave ajena pueda contener un NULL</w:t>
      </w:r>
    </w:p>
    <w:p w:rsidR="003C2F18" w:rsidRDefault="003C2F18" w:rsidP="00BB0490">
      <w:pPr>
        <w:pStyle w:val="Ttulo3"/>
      </w:pPr>
      <w:bookmarkStart w:id="2" w:name="_Toc35429628"/>
      <w:r>
        <w:t>Ejercicios</w:t>
      </w:r>
      <w:bookmarkEnd w:id="2"/>
    </w:p>
    <w:p w:rsidR="00BF2B56" w:rsidRDefault="00163AF1" w:rsidP="00BB0490">
      <w:r>
        <w:t xml:space="preserve">Vamos a </w:t>
      </w:r>
      <w:r w:rsidR="008012A7">
        <w:t>comprobar como</w:t>
      </w:r>
      <w:r>
        <w:t xml:space="preserve"> la misma consulta se puede resolver</w:t>
      </w:r>
      <w:r w:rsidR="008012A7">
        <w:t>, al menos,</w:t>
      </w:r>
      <w:r>
        <w:t xml:space="preserve"> </w:t>
      </w:r>
      <w:r w:rsidR="00BF2B56">
        <w:t xml:space="preserve">de 2 maneras: </w:t>
      </w:r>
    </w:p>
    <w:p w:rsidR="00BF2B56" w:rsidRDefault="00984569" w:rsidP="00BB0490">
      <w:pPr>
        <w:pStyle w:val="Lista3"/>
      </w:pPr>
      <w:r>
        <w:t>sin usar JOIN</w:t>
      </w:r>
    </w:p>
    <w:p w:rsidR="00163AF1" w:rsidRDefault="00984569" w:rsidP="00BB0490">
      <w:pPr>
        <w:pStyle w:val="Lista3"/>
      </w:pPr>
      <w:r>
        <w:t>utilizando JOIN</w:t>
      </w:r>
    </w:p>
    <w:p w:rsidR="006F581D" w:rsidRDefault="006F581D" w:rsidP="00BB0490">
      <w:r>
        <w:t xml:space="preserve">En primer lugar </w:t>
      </w:r>
      <w:r w:rsidR="008012A7">
        <w:t xml:space="preserve">resolveremos las </w:t>
      </w:r>
      <w:r>
        <w:t xml:space="preserve">consultas sin </w:t>
      </w:r>
      <w:r w:rsidR="008012A7">
        <w:t xml:space="preserve">utiilzar </w:t>
      </w:r>
      <w:r>
        <w:t xml:space="preserve">JOIN, repasando </w:t>
      </w:r>
      <w:r w:rsidR="008012A7">
        <w:t xml:space="preserve">así </w:t>
      </w:r>
      <w:r>
        <w:t>lo que ya  sabemos, después resolveremos esas mismas consultas utilizando los nuevos conceptos de este boletín: distintos tipos de JOIN (LEFT, CROSS,...).</w:t>
      </w:r>
    </w:p>
    <w:p w:rsidR="00C67BE4" w:rsidRDefault="00C67BE4" w:rsidP="00BB0490">
      <w:pPr>
        <w:pStyle w:val="Ttulo4"/>
      </w:pPr>
      <w:bookmarkStart w:id="3" w:name="_Toc35429629"/>
      <w:r>
        <w:t xml:space="preserve">Realizar estas consultas </w:t>
      </w:r>
      <w:r w:rsidRPr="00C67BE4">
        <w:rPr>
          <w:highlight w:val="yellow"/>
          <w:u w:val="single"/>
        </w:rPr>
        <w:t>sin</w:t>
      </w:r>
      <w:r>
        <w:t xml:space="preserve"> </w:t>
      </w:r>
      <w:r w:rsidR="008012A7">
        <w:t xml:space="preserve">utilizar </w:t>
      </w:r>
      <w:r>
        <w:t>JOIN</w:t>
      </w:r>
      <w:bookmarkEnd w:id="3"/>
    </w:p>
    <w:p w:rsidR="00163AF1" w:rsidRPr="00163AF1" w:rsidRDefault="00163AF1" w:rsidP="00BB0490">
      <w:r>
        <w:t>En primer lugar realizaremos las consultas sin usar JOIN, para recordar lo que ya sabemos hacer.</w:t>
      </w:r>
    </w:p>
    <w:p w:rsidR="00C67BE4" w:rsidRDefault="00C67BE4" w:rsidP="00BB0490">
      <w:r w:rsidRPr="00C67BE4">
        <w:rPr>
          <w:highlight w:val="yellow"/>
        </w:rPr>
        <w:lastRenderedPageBreak/>
        <w:t xml:space="preserve">Realizar estas consultas </w:t>
      </w:r>
      <w:r w:rsidRPr="00D63318">
        <w:rPr>
          <w:b/>
          <w:highlight w:val="yellow"/>
          <w:u w:val="single"/>
        </w:rPr>
        <w:t>sin</w:t>
      </w:r>
      <w:r w:rsidRPr="00C67BE4">
        <w:rPr>
          <w:highlight w:val="yellow"/>
        </w:rPr>
        <w:t xml:space="preserve"> JOIN</w:t>
      </w:r>
    </w:p>
    <w:p w:rsidR="003C2F18" w:rsidRDefault="003C2F18" w:rsidP="00BB0490">
      <w:pPr>
        <w:pStyle w:val="Lista2"/>
      </w:pPr>
      <w:r>
        <w:t>Realizar esta consulta sin JOIN. Mostrar aquellos empleados que NO tienen departamento</w:t>
      </w:r>
    </w:p>
    <w:p w:rsidR="006257DC" w:rsidRPr="00673790" w:rsidRDefault="00673790" w:rsidP="00BB0490">
      <w:pPr>
        <w:pStyle w:val="comandoseinstrucciones"/>
        <w:pBdr>
          <w:top w:val="dotted" w:sz="12" w:space="7" w:color="F79646"/>
        </w:pBdr>
        <w:rPr>
          <w:b/>
          <w:lang w:val="en-US"/>
        </w:rPr>
      </w:pPr>
      <w:r w:rsidRPr="00673790">
        <w:rPr>
          <w:b/>
          <w:lang w:val="en-US"/>
        </w:rPr>
        <w:t>SELECT *</w:t>
      </w:r>
    </w:p>
    <w:p w:rsidR="00673790" w:rsidRPr="00673790" w:rsidRDefault="00673790" w:rsidP="00BB0490">
      <w:pPr>
        <w:pStyle w:val="comandoseinstrucciones"/>
        <w:pBdr>
          <w:top w:val="dotted" w:sz="12" w:space="7" w:color="F79646"/>
        </w:pBdr>
        <w:rPr>
          <w:b/>
          <w:lang w:val="en-US"/>
        </w:rPr>
      </w:pPr>
      <w:r w:rsidRPr="00673790">
        <w:rPr>
          <w:b/>
          <w:lang w:val="en-US"/>
        </w:rPr>
        <w:t>FROM empleados</w:t>
      </w:r>
    </w:p>
    <w:p w:rsidR="00673790" w:rsidRPr="00673790" w:rsidRDefault="00673790" w:rsidP="00BB0490">
      <w:pPr>
        <w:pStyle w:val="comandoseinstrucciones"/>
        <w:pBdr>
          <w:top w:val="dotted" w:sz="12" w:space="7" w:color="F79646"/>
        </w:pBdr>
        <w:rPr>
          <w:b/>
          <w:lang w:val="en-US"/>
        </w:rPr>
      </w:pPr>
      <w:r w:rsidRPr="00673790">
        <w:rPr>
          <w:b/>
          <w:lang w:val="en-US"/>
        </w:rPr>
        <w:t>WHERE dep_no IS NULL;</w:t>
      </w:r>
    </w:p>
    <w:p w:rsidR="00673790" w:rsidRPr="00673790" w:rsidRDefault="00673790" w:rsidP="00BB0490">
      <w:pPr>
        <w:pStyle w:val="comandoseinstrucciones"/>
        <w:pBdr>
          <w:top w:val="dotted" w:sz="12" w:space="7" w:color="F79646"/>
        </w:pBdr>
        <w:rPr>
          <w:lang w:val="en-US"/>
        </w:rPr>
      </w:pPr>
    </w:p>
    <w:p w:rsidR="003C2F18" w:rsidRDefault="003C2F18" w:rsidP="00BB0490">
      <w:pPr>
        <w:pStyle w:val="Lista2"/>
      </w:pPr>
      <w:r>
        <w:t>Realizar esta consulta sin JOIN. Mostrar aquellos empleados que SÍ tienen departamento</w:t>
      </w:r>
    </w:p>
    <w:p w:rsidR="00673790" w:rsidRPr="00673790" w:rsidRDefault="00673790" w:rsidP="00673790">
      <w:pPr>
        <w:pStyle w:val="comandoseinstrucciones"/>
        <w:pBdr>
          <w:top w:val="dotted" w:sz="12" w:space="7" w:color="F79646"/>
        </w:pBdr>
        <w:rPr>
          <w:b/>
          <w:lang w:val="en-US"/>
        </w:rPr>
      </w:pPr>
      <w:r w:rsidRPr="00673790">
        <w:rPr>
          <w:b/>
          <w:lang w:val="en-US"/>
        </w:rPr>
        <w:t>SELECT *</w:t>
      </w:r>
    </w:p>
    <w:p w:rsidR="00673790" w:rsidRPr="00673790" w:rsidRDefault="00673790" w:rsidP="00673790">
      <w:pPr>
        <w:pStyle w:val="comandoseinstrucciones"/>
        <w:pBdr>
          <w:top w:val="dotted" w:sz="12" w:space="7" w:color="F79646"/>
        </w:pBdr>
        <w:rPr>
          <w:b/>
          <w:lang w:val="en-US"/>
        </w:rPr>
      </w:pPr>
      <w:r w:rsidRPr="00673790">
        <w:rPr>
          <w:b/>
          <w:lang w:val="en-US"/>
        </w:rPr>
        <w:t>FROM empleados</w:t>
      </w:r>
    </w:p>
    <w:p w:rsidR="00673790" w:rsidRDefault="00673790" w:rsidP="00673790">
      <w:pPr>
        <w:pStyle w:val="comandoseinstrucciones"/>
        <w:pBdr>
          <w:top w:val="dotted" w:sz="12" w:space="7" w:color="F79646"/>
        </w:pBdr>
        <w:rPr>
          <w:b/>
          <w:lang w:val="en-US"/>
        </w:rPr>
      </w:pPr>
      <w:r w:rsidRPr="00673790">
        <w:rPr>
          <w:b/>
          <w:lang w:val="en-US"/>
        </w:rPr>
        <w:t>WHERE dep_no IS</w:t>
      </w:r>
      <w:r>
        <w:rPr>
          <w:b/>
          <w:lang w:val="en-US"/>
        </w:rPr>
        <w:t xml:space="preserve"> NOT</w:t>
      </w:r>
      <w:r w:rsidRPr="00673790">
        <w:rPr>
          <w:b/>
          <w:lang w:val="en-US"/>
        </w:rPr>
        <w:t xml:space="preserve"> NULL;</w:t>
      </w:r>
    </w:p>
    <w:p w:rsidR="00673790" w:rsidRPr="00673790" w:rsidRDefault="00673790" w:rsidP="00673790">
      <w:pPr>
        <w:pStyle w:val="comandoseinstrucciones"/>
        <w:pBdr>
          <w:top w:val="dotted" w:sz="12" w:space="7" w:color="F79646"/>
        </w:pBdr>
        <w:rPr>
          <w:b/>
          <w:lang w:val="en-US"/>
        </w:rPr>
      </w:pPr>
    </w:p>
    <w:p w:rsidR="008600A6" w:rsidRDefault="008600A6" w:rsidP="00BB0490">
      <w:pPr>
        <w:pStyle w:val="Lista2"/>
      </w:pPr>
      <w:r>
        <w:t>Realizar esta consulta sin JOIN. Mostrar aquellos departamentos que NO tienen empleados</w:t>
      </w:r>
    </w:p>
    <w:p w:rsidR="00D12FE6" w:rsidRDefault="00D12FE6" w:rsidP="00BB0490">
      <w:pPr>
        <w:pStyle w:val="comandoseinstrucciones"/>
        <w:pBdr>
          <w:top w:val="dotted" w:sz="12" w:space="7" w:color="F79646"/>
        </w:pBdr>
      </w:pPr>
    </w:p>
    <w:p w:rsidR="008600A6" w:rsidRDefault="008600A6" w:rsidP="00BB0490">
      <w:pPr>
        <w:pStyle w:val="Lista2"/>
      </w:pPr>
      <w:r>
        <w:t>Realizar esta consulta sin JOIN. Mostrar aquellos departamentos que SÍ tienen empleados</w:t>
      </w:r>
    </w:p>
    <w:p w:rsidR="00AE6C54" w:rsidRDefault="00AE6C54" w:rsidP="00BB0490">
      <w:pPr>
        <w:pStyle w:val="comandoseinstrucciones"/>
      </w:pPr>
    </w:p>
    <w:p w:rsidR="001662ED" w:rsidRDefault="001662ED" w:rsidP="00BB0490">
      <w:pPr>
        <w:pStyle w:val="Lista2"/>
      </w:pPr>
      <w:r>
        <w:t>Realizar esta consulta sin JOIN. Deben mostrarse los empleados SIN departamento y también deben mostrarse los departamentos SIN empleados.</w:t>
      </w:r>
      <w:r w:rsidR="00477665">
        <w:t xml:space="preserve"> </w:t>
      </w:r>
      <w:r w:rsidR="00477665" w:rsidRPr="00AE039B">
        <w:rPr>
          <w:u w:val="single"/>
        </w:rPr>
        <w:t>En este caso es necesario hacer 2 consultas distintas</w:t>
      </w:r>
      <w:r w:rsidR="00477665">
        <w:t>.</w:t>
      </w:r>
    </w:p>
    <w:p w:rsidR="00AE6C54" w:rsidRPr="001662ED" w:rsidRDefault="00AE6C54" w:rsidP="00BB0490">
      <w:pPr>
        <w:pStyle w:val="comandoseinstrucciones"/>
      </w:pPr>
    </w:p>
    <w:p w:rsidR="00F47E80" w:rsidRDefault="00F47E80" w:rsidP="00BB0490">
      <w:pPr>
        <w:pStyle w:val="Ttulo4"/>
      </w:pPr>
      <w:bookmarkStart w:id="4" w:name="_Toc35429630"/>
      <w:r>
        <w:t xml:space="preserve">Realizar estas consultas </w:t>
      </w:r>
      <w:r w:rsidR="007C5B22" w:rsidRPr="007C5B22">
        <w:rPr>
          <w:highlight w:val="yellow"/>
          <w:u w:val="single"/>
        </w:rPr>
        <w:t>utilizando</w:t>
      </w:r>
      <w:r>
        <w:t xml:space="preserve"> </w:t>
      </w:r>
      <w:r w:rsidR="00610CAB">
        <w:t xml:space="preserve">el tipo de </w:t>
      </w:r>
      <w:r>
        <w:t>JOIN</w:t>
      </w:r>
      <w:r w:rsidR="00610CAB">
        <w:t xml:space="preserve"> que corresponda</w:t>
      </w:r>
      <w:bookmarkEnd w:id="4"/>
    </w:p>
    <w:p w:rsidR="00163AF1" w:rsidRPr="00163AF1" w:rsidRDefault="007C5B22" w:rsidP="00BB0490">
      <w:r>
        <w:t>Repetiremos</w:t>
      </w:r>
      <w:r w:rsidR="00163AF1">
        <w:t xml:space="preserve"> las consultas</w:t>
      </w:r>
      <w:r>
        <w:t xml:space="preserve"> del ejercicio anterior, pero ahora </w:t>
      </w:r>
      <w:r w:rsidRPr="007C5B22">
        <w:rPr>
          <w:highlight w:val="yellow"/>
        </w:rPr>
        <w:t>usaremos</w:t>
      </w:r>
      <w:r w:rsidR="00163AF1" w:rsidRPr="000B295F">
        <w:rPr>
          <w:highlight w:val="yellow"/>
        </w:rPr>
        <w:t xml:space="preserve"> </w:t>
      </w:r>
      <w:r w:rsidR="006F581D" w:rsidRPr="000B295F">
        <w:rPr>
          <w:highlight w:val="yellow"/>
        </w:rPr>
        <w:t xml:space="preserve">diversos tipos de </w:t>
      </w:r>
      <w:r w:rsidR="00163AF1" w:rsidRPr="000B295F">
        <w:rPr>
          <w:highlight w:val="yellow"/>
        </w:rPr>
        <w:t>JOIN</w:t>
      </w:r>
      <w:r w:rsidR="00163AF1">
        <w:t>:</w:t>
      </w:r>
    </w:p>
    <w:p w:rsidR="008600A6" w:rsidRDefault="003C2F18" w:rsidP="00BB0490">
      <w:r>
        <w:t>Realizar este ejercicio con alguna variante de JOIN</w:t>
      </w:r>
      <w:r w:rsidR="008600A6">
        <w:t xml:space="preserve"> </w:t>
      </w:r>
      <w:r w:rsidR="008600A6" w:rsidRPr="0033068D">
        <w:rPr>
          <w:highlight w:val="yellow"/>
        </w:rPr>
        <w:t>usando las tablas empleados (a la izquierda) y departamentos (a la derecha)</w:t>
      </w:r>
      <w:r>
        <w:t>.</w:t>
      </w:r>
    </w:p>
    <w:p w:rsidR="00F97B4C" w:rsidRDefault="00F97B4C" w:rsidP="00BB0490">
      <w:pPr>
        <w:pStyle w:val="Lista2"/>
      </w:pPr>
      <w:r>
        <w:t xml:space="preserve">Mostrar a todos los empleados, al lado de cada empleado mostrar los datos de cada cliente que atiende. Si un empleado no atiende a clientes </w:t>
      </w:r>
      <w:r w:rsidRPr="00F97B4C">
        <w:rPr>
          <w:highlight w:val="yellow"/>
        </w:rPr>
        <w:t>NO</w:t>
      </w:r>
      <w:r>
        <w:t xml:space="preserve"> se muestra al empleado</w:t>
      </w:r>
    </w:p>
    <w:p w:rsidR="0033068D" w:rsidRDefault="0033068D" w:rsidP="00BB0490">
      <w:pPr>
        <w:pStyle w:val="comandoseinstrucciones"/>
      </w:pPr>
    </w:p>
    <w:p w:rsidR="00F97B4C" w:rsidRDefault="00F97B4C" w:rsidP="00BB0490">
      <w:pPr>
        <w:pStyle w:val="Lista2"/>
      </w:pPr>
      <w:r>
        <w:t xml:space="preserve">Mostrar a todos los empleados, al lado de cada empleado mostrar los datos de cada cliente que atiende. Si un empleado no atiende a clientes </w:t>
      </w:r>
      <w:r w:rsidRPr="00F97B4C">
        <w:rPr>
          <w:highlight w:val="yellow"/>
        </w:rPr>
        <w:t>SÍ</w:t>
      </w:r>
      <w:r>
        <w:t xml:space="preserve"> se muestra al empleado</w:t>
      </w:r>
    </w:p>
    <w:p w:rsidR="0033068D" w:rsidRDefault="0033068D" w:rsidP="00BB0490">
      <w:pPr>
        <w:pStyle w:val="comandoseinstrucciones"/>
      </w:pPr>
    </w:p>
    <w:p w:rsidR="003C2F18" w:rsidRDefault="003C2F18" w:rsidP="00BB0490">
      <w:pPr>
        <w:pStyle w:val="Lista2"/>
      </w:pPr>
      <w:r>
        <w:t xml:space="preserve">Mostrar </w:t>
      </w:r>
      <w:r w:rsidR="008600A6">
        <w:t>todos los atributos</w:t>
      </w:r>
      <w:r>
        <w:t xml:space="preserve"> de los empleados y los de su departamento. Realizar varios casos:</w:t>
      </w:r>
    </w:p>
    <w:p w:rsidR="003C2F18" w:rsidRDefault="003C2F18" w:rsidP="00BB0490">
      <w:pPr>
        <w:pStyle w:val="Lista4"/>
      </w:pPr>
      <w:r>
        <w:t>Deben mostrarse los empleados CON departamento.</w:t>
      </w:r>
    </w:p>
    <w:p w:rsidR="00AE6C54" w:rsidRDefault="00AE6C54" w:rsidP="00BB0490">
      <w:pPr>
        <w:pStyle w:val="comandoseinstrucciones"/>
      </w:pPr>
    </w:p>
    <w:p w:rsidR="00F47E80" w:rsidRDefault="00F47E80" w:rsidP="00BB0490">
      <w:pPr>
        <w:pStyle w:val="Lista4"/>
      </w:pPr>
      <w:r>
        <w:t>Deben mostrarse los departamentos CON empleados.</w:t>
      </w:r>
    </w:p>
    <w:p w:rsidR="00AE6C54" w:rsidRDefault="00AE6C54" w:rsidP="00BB0490">
      <w:pPr>
        <w:pStyle w:val="comandoseinstrucciones"/>
      </w:pPr>
    </w:p>
    <w:p w:rsidR="00F47E80" w:rsidRDefault="00F47E80" w:rsidP="00BB0490">
      <w:pPr>
        <w:pStyle w:val="Lista4"/>
      </w:pPr>
      <w:r>
        <w:lastRenderedPageBreak/>
        <w:t>Deben mostrarse los empleados CON Y SIN departamento.</w:t>
      </w:r>
    </w:p>
    <w:p w:rsidR="00AE6C54" w:rsidRDefault="00AE6C54" w:rsidP="00BB0490">
      <w:pPr>
        <w:pStyle w:val="comandoseinstrucciones"/>
      </w:pPr>
    </w:p>
    <w:p w:rsidR="00F47E80" w:rsidRDefault="00F47E80" w:rsidP="00BB0490">
      <w:pPr>
        <w:pStyle w:val="Lista4"/>
      </w:pPr>
      <w:r>
        <w:t>Deben mostrarse los departamentos CON Y SIN empleados.</w:t>
      </w:r>
    </w:p>
    <w:p w:rsidR="00AE6C54" w:rsidRDefault="00AE6C54" w:rsidP="00BB0490">
      <w:pPr>
        <w:pStyle w:val="comandoseinstrucciones"/>
      </w:pPr>
    </w:p>
    <w:p w:rsidR="00F47E80" w:rsidRDefault="00F47E80" w:rsidP="00BB0490">
      <w:pPr>
        <w:pStyle w:val="Lista4"/>
      </w:pPr>
      <w:r>
        <w:t xml:space="preserve">Deben mostrarse los empleados CON </w:t>
      </w:r>
      <w:r w:rsidR="004C277F">
        <w:t>y</w:t>
      </w:r>
      <w:r>
        <w:t xml:space="preserve"> SIN departamento y también deben mostrarse los departamentos CON </w:t>
      </w:r>
      <w:r w:rsidR="004C277F">
        <w:t>y</w:t>
      </w:r>
      <w:r>
        <w:t xml:space="preserve"> SIN empleados.</w:t>
      </w:r>
    </w:p>
    <w:p w:rsidR="00AE6C54" w:rsidRDefault="00AE6C54" w:rsidP="00BB0490">
      <w:pPr>
        <w:pStyle w:val="comandoseinstrucciones"/>
      </w:pPr>
    </w:p>
    <w:p w:rsidR="003C2F18" w:rsidRPr="00673790" w:rsidRDefault="003C2F18" w:rsidP="00BB0490"/>
    <w:p w:rsidR="00331B98" w:rsidRDefault="00DA1DE4" w:rsidP="00DA1DE4">
      <w:pPr>
        <w:pStyle w:val="Ttulo1"/>
        <w:rPr>
          <w:lang w:val="en-US"/>
        </w:rPr>
      </w:pPr>
      <w:bookmarkStart w:id="5" w:name="_Toc35429631"/>
      <w:r>
        <w:rPr>
          <w:lang w:val="en-US"/>
        </w:rPr>
        <w:t>BD para este ejercicio:</w:t>
      </w:r>
      <w:bookmarkEnd w:id="5"/>
    </w:p>
    <w:p w:rsidR="00DA1DE4" w:rsidRDefault="00DA1DE4" w:rsidP="00DA1DE4">
      <w:pPr>
        <w:rPr>
          <w:lang w:val="en-US"/>
        </w:rPr>
      </w:pP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DROP DATABASE IF EXISTS bdempleados</w:t>
      </w:r>
      <w:r>
        <w:rPr>
          <w:lang w:val="en-US"/>
        </w:rPr>
        <w:t>2</w:t>
      </w:r>
      <w:r w:rsidRPr="00DA1DE4">
        <w:rPr>
          <w:lang w:val="en-US"/>
        </w:rPr>
        <w:t>;</w:t>
      </w:r>
    </w:p>
    <w:p w:rsidR="00DA1DE4" w:rsidRPr="00DA1DE4" w:rsidRDefault="00DA1DE4" w:rsidP="00DA1DE4">
      <w:pPr>
        <w:pStyle w:val="comandoseinstrucciones"/>
      </w:pPr>
      <w:r w:rsidRPr="00DA1DE4">
        <w:t>CREATE DATABASE bdempleados</w:t>
      </w:r>
      <w:r>
        <w:t>2</w:t>
      </w:r>
      <w:r w:rsidRPr="00DA1DE4">
        <w:t>;</w:t>
      </w:r>
    </w:p>
    <w:p w:rsidR="00DA1DE4" w:rsidRPr="00DA1DE4" w:rsidRDefault="00DA1DE4" w:rsidP="00DA1DE4">
      <w:pPr>
        <w:pStyle w:val="comandoseinstrucciones"/>
      </w:pPr>
      <w:r w:rsidRPr="00DA1DE4">
        <w:t>USE bdempleados</w:t>
      </w:r>
      <w:r>
        <w:t>2</w:t>
      </w:r>
      <w:r w:rsidRPr="00DA1DE4">
        <w:t>;</w:t>
      </w:r>
    </w:p>
    <w:p w:rsidR="00DA1DE4" w:rsidRPr="00DA1DE4" w:rsidRDefault="00DA1DE4" w:rsidP="00DA1DE4">
      <w:pPr>
        <w:pStyle w:val="comandoseinstrucciones"/>
      </w:pPr>
    </w:p>
    <w:p w:rsidR="00DA1DE4" w:rsidRPr="00DA1DE4" w:rsidRDefault="00DA1DE4" w:rsidP="00DA1DE4">
      <w:pPr>
        <w:pStyle w:val="comandoseinstrucciones"/>
      </w:pP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-- -----------------------------------------------------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-- Table departamentos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-- -----------------------------------------------------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DROP TABLE IF EXISTS departamentos;</w:t>
      </w:r>
    </w:p>
    <w:p w:rsidR="00DA1DE4" w:rsidRPr="00DA1DE4" w:rsidRDefault="00DA1DE4" w:rsidP="00DA1DE4">
      <w:pPr>
        <w:pStyle w:val="comandoseinstrucciones"/>
        <w:rPr>
          <w:lang w:val="en-US"/>
        </w:rPr>
      </w:pP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CREATE TABLE IF NOT EXISTS departamentos (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 xml:space="preserve">  DEP_NO SMALLINT(4) NOT NULL, </w:t>
      </w:r>
    </w:p>
    <w:p w:rsidR="00DA1DE4" w:rsidRPr="00DA1DE4" w:rsidRDefault="00DA1DE4" w:rsidP="00DA1DE4">
      <w:pPr>
        <w:pStyle w:val="comandoseinstrucciones"/>
      </w:pPr>
      <w:r w:rsidRPr="00DA1DE4">
        <w:rPr>
          <w:lang w:val="en-US"/>
        </w:rPr>
        <w:t xml:space="preserve">  </w:t>
      </w:r>
      <w:r w:rsidRPr="00DA1DE4">
        <w:t>DNOMBRE VARCHAR(65) NOT NULL,</w:t>
      </w:r>
    </w:p>
    <w:p w:rsidR="00DA1DE4" w:rsidRPr="00DA1DE4" w:rsidRDefault="00DA1DE4" w:rsidP="00DA1DE4">
      <w:pPr>
        <w:pStyle w:val="comandoseinstrucciones"/>
      </w:pPr>
      <w:r w:rsidRPr="00DA1DE4">
        <w:t xml:space="preserve">  LOCALIDAD VARCHAR(65),</w:t>
      </w:r>
    </w:p>
    <w:p w:rsidR="00DA1DE4" w:rsidRPr="00DA1DE4" w:rsidRDefault="00DA1DE4" w:rsidP="00DA1DE4">
      <w:pPr>
        <w:pStyle w:val="comandoseinstrucciones"/>
      </w:pPr>
      <w:r w:rsidRPr="00DA1DE4">
        <w:t xml:space="preserve">  PRIMARY KEY (DEP_NO)</w:t>
      </w:r>
    </w:p>
    <w:p w:rsidR="00DA1DE4" w:rsidRPr="00DA1DE4" w:rsidRDefault="00DA1DE4" w:rsidP="00DA1DE4">
      <w:pPr>
        <w:pStyle w:val="comandoseinstrucciones"/>
      </w:pPr>
      <w:r w:rsidRPr="00DA1DE4">
        <w:t xml:space="preserve">  );</w:t>
      </w:r>
    </w:p>
    <w:p w:rsidR="00DA1DE4" w:rsidRPr="00DA1DE4" w:rsidRDefault="00DA1DE4" w:rsidP="00DA1DE4">
      <w:pPr>
        <w:pStyle w:val="comandoseinstrucciones"/>
      </w:pPr>
    </w:p>
    <w:p w:rsidR="00DA1DE4" w:rsidRPr="00DA1DE4" w:rsidRDefault="00DA1DE4" w:rsidP="00DA1DE4">
      <w:pPr>
        <w:pStyle w:val="comandoseinstrucciones"/>
      </w:pPr>
      <w:r w:rsidRPr="00DA1DE4">
        <w:t xml:space="preserve">INSERT INTO departamentos VALUES </w:t>
      </w:r>
    </w:p>
    <w:p w:rsidR="00DA1DE4" w:rsidRPr="00DA1DE4" w:rsidRDefault="00DA1DE4" w:rsidP="00DA1DE4">
      <w:pPr>
        <w:pStyle w:val="comandoseinstrucciones"/>
      </w:pPr>
      <w:r w:rsidRPr="00DA1DE4">
        <w:t>(10,'CONTABILIDAD','BARCELONA'),</w:t>
      </w:r>
    </w:p>
    <w:p w:rsidR="00DA1DE4" w:rsidRPr="00DA1DE4" w:rsidRDefault="00DA1DE4" w:rsidP="00DA1DE4">
      <w:pPr>
        <w:pStyle w:val="comandoseinstrucciones"/>
      </w:pPr>
      <w:r w:rsidRPr="00DA1DE4">
        <w:t>(20,'INVESTIGACION','VALENCIA'),</w:t>
      </w:r>
    </w:p>
    <w:p w:rsidR="00DA1DE4" w:rsidRPr="00DA1DE4" w:rsidRDefault="00DA1DE4" w:rsidP="00DA1DE4">
      <w:pPr>
        <w:pStyle w:val="comandoseinstrucciones"/>
      </w:pPr>
      <w:r w:rsidRPr="00DA1DE4">
        <w:t>(30,'VENTAS','MADRID'),</w:t>
      </w:r>
    </w:p>
    <w:p w:rsidR="00DA1DE4" w:rsidRPr="00DA1DE4" w:rsidRDefault="00DA1DE4" w:rsidP="00DA1DE4">
      <w:pPr>
        <w:pStyle w:val="comandoseinstrucciones"/>
      </w:pPr>
      <w:r w:rsidRPr="00DA1DE4">
        <w:t>(40,'PRODUCCION','SEVILLA'),</w:t>
      </w:r>
    </w:p>
    <w:p w:rsidR="00DA1DE4" w:rsidRPr="00DA1DE4" w:rsidRDefault="00DA1DE4" w:rsidP="00DA1DE4">
      <w:pPr>
        <w:pStyle w:val="comandoseinstrucciones"/>
      </w:pPr>
      <w:r w:rsidRPr="00DA1DE4">
        <w:t>(50,'REPARACIONES','VALENCIA'),</w:t>
      </w:r>
    </w:p>
    <w:p w:rsidR="00DA1DE4" w:rsidRPr="00DA1DE4" w:rsidRDefault="00DA1DE4" w:rsidP="00DA1DE4">
      <w:pPr>
        <w:pStyle w:val="comandoseinstrucciones"/>
      </w:pPr>
      <w:r w:rsidRPr="00DA1DE4">
        <w:t>(60,'PERSONAL','SEVILLA')</w:t>
      </w:r>
    </w:p>
    <w:p w:rsidR="00DA1DE4" w:rsidRPr="00DA1DE4" w:rsidRDefault="00DA1DE4" w:rsidP="00DA1DE4">
      <w:pPr>
        <w:pStyle w:val="comandoseinstrucciones"/>
      </w:pPr>
      <w:r w:rsidRPr="00DA1DE4">
        <w:t>;</w:t>
      </w:r>
    </w:p>
    <w:p w:rsidR="00DA1DE4" w:rsidRPr="00DA1DE4" w:rsidRDefault="00DA1DE4" w:rsidP="00DA1DE4">
      <w:pPr>
        <w:pStyle w:val="comandoseinstrucciones"/>
      </w:pPr>
    </w:p>
    <w:p w:rsidR="00DA1DE4" w:rsidRPr="00DA1DE4" w:rsidRDefault="00DA1DE4" w:rsidP="00DA1DE4">
      <w:pPr>
        <w:pStyle w:val="comandoseinstrucciones"/>
      </w:pPr>
    </w:p>
    <w:p w:rsidR="00DA1DE4" w:rsidRPr="00DA1DE4" w:rsidRDefault="00DA1DE4" w:rsidP="00DA1DE4">
      <w:pPr>
        <w:pStyle w:val="comandoseinstrucciones"/>
      </w:pPr>
      <w:r w:rsidRPr="00DA1DE4">
        <w:t>-- -----------------------------------------------------</w:t>
      </w:r>
    </w:p>
    <w:p w:rsidR="00DA1DE4" w:rsidRPr="00DA1DE4" w:rsidRDefault="00DA1DE4" w:rsidP="00DA1DE4">
      <w:pPr>
        <w:pStyle w:val="comandoseinstrucciones"/>
      </w:pPr>
      <w:r w:rsidRPr="00DA1DE4">
        <w:t>-- Table empleados</w:t>
      </w:r>
    </w:p>
    <w:p w:rsidR="00DA1DE4" w:rsidRPr="00736361" w:rsidRDefault="00DA1DE4" w:rsidP="00DA1DE4">
      <w:pPr>
        <w:pStyle w:val="comandoseinstrucciones"/>
      </w:pPr>
      <w:r w:rsidRPr="00736361">
        <w:t>-- -----------------------------------------------------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DROP TABLE IF EXISTS empleados;</w:t>
      </w:r>
    </w:p>
    <w:p w:rsidR="00DA1DE4" w:rsidRPr="00DA1DE4" w:rsidRDefault="00DA1DE4" w:rsidP="00DA1DE4">
      <w:pPr>
        <w:pStyle w:val="comandoseinstrucciones"/>
        <w:rPr>
          <w:lang w:val="en-US"/>
        </w:rPr>
      </w:pP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CREATE TABLE IF NOT EXISTS empleados (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 xml:space="preserve">  EMP_NO SMALLINT(4) NOT NULL,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 xml:space="preserve">  DNI VARCHAR(9) NOT NULL,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 xml:space="preserve">  NOMBRE VARCHAR(65) NOT NULL,</w:t>
      </w:r>
    </w:p>
    <w:p w:rsidR="00DA1DE4" w:rsidRPr="00DA1DE4" w:rsidRDefault="00DA1DE4" w:rsidP="00DA1DE4">
      <w:pPr>
        <w:pStyle w:val="comandoseinstrucciones"/>
      </w:pPr>
      <w:r w:rsidRPr="00DA1DE4">
        <w:rPr>
          <w:lang w:val="en-US"/>
        </w:rPr>
        <w:t xml:space="preserve">  </w:t>
      </w:r>
      <w:r w:rsidRPr="00DA1DE4">
        <w:t>APELLIDO1 VARCHAR(65) NOT NULL,</w:t>
      </w:r>
    </w:p>
    <w:p w:rsidR="00DA1DE4" w:rsidRPr="00DA1DE4" w:rsidRDefault="00DA1DE4" w:rsidP="00DA1DE4">
      <w:pPr>
        <w:pStyle w:val="comandoseinstrucciones"/>
      </w:pPr>
      <w:r w:rsidRPr="00DA1DE4">
        <w:t xml:space="preserve">  APELLIDO2 VARCHAR(65),</w:t>
      </w:r>
    </w:p>
    <w:p w:rsidR="00DA1DE4" w:rsidRPr="00DA1DE4" w:rsidRDefault="00DA1DE4" w:rsidP="00DA1DE4">
      <w:pPr>
        <w:pStyle w:val="comandoseinstrucciones"/>
      </w:pPr>
      <w:r w:rsidRPr="00DA1DE4">
        <w:t xml:space="preserve">  OFICIO VARCHAR(65),</w:t>
      </w:r>
    </w:p>
    <w:p w:rsidR="00DA1DE4" w:rsidRPr="00DA1DE4" w:rsidRDefault="00DA1DE4" w:rsidP="00DA1DE4">
      <w:pPr>
        <w:pStyle w:val="comandoseinstrucciones"/>
      </w:pPr>
      <w:r w:rsidRPr="00DA1DE4">
        <w:t xml:space="preserve">  JEFE SMALLINT(4),</w:t>
      </w:r>
    </w:p>
    <w:p w:rsidR="00DA1DE4" w:rsidRPr="00DA1DE4" w:rsidRDefault="00DA1DE4" w:rsidP="00DA1DE4">
      <w:pPr>
        <w:pStyle w:val="comandoseinstrucciones"/>
      </w:pPr>
      <w:r w:rsidRPr="00DA1DE4">
        <w:t xml:space="preserve">  FECHA_ALTA DATE,</w:t>
      </w:r>
    </w:p>
    <w:p w:rsidR="00DA1DE4" w:rsidRPr="00DA1DE4" w:rsidRDefault="00DA1DE4" w:rsidP="00DA1DE4">
      <w:pPr>
        <w:pStyle w:val="comandoseinstrucciones"/>
      </w:pPr>
      <w:r w:rsidRPr="00DA1DE4">
        <w:t xml:space="preserve">  SALARIO DECIMAL(8,2),</w:t>
      </w:r>
    </w:p>
    <w:p w:rsidR="00DA1DE4" w:rsidRPr="00DA1DE4" w:rsidRDefault="00DA1DE4" w:rsidP="00DA1DE4">
      <w:pPr>
        <w:pStyle w:val="comandoseinstrucciones"/>
      </w:pPr>
      <w:r w:rsidRPr="00DA1DE4">
        <w:t xml:space="preserve">  COMISION DECIMAL(8,2),</w:t>
      </w:r>
    </w:p>
    <w:p w:rsidR="00DA1DE4" w:rsidRPr="00DA1DE4" w:rsidRDefault="00DA1DE4" w:rsidP="00DA1DE4">
      <w:pPr>
        <w:pStyle w:val="comandoseinstrucciones"/>
      </w:pPr>
      <w:r w:rsidRPr="00DA1DE4">
        <w:t xml:space="preserve">  DEP_NO SMALLINT(4),</w:t>
      </w:r>
    </w:p>
    <w:p w:rsidR="00DA1DE4" w:rsidRPr="00DA1DE4" w:rsidRDefault="00DA1DE4" w:rsidP="00DA1DE4">
      <w:pPr>
        <w:pStyle w:val="comandoseinstrucciones"/>
      </w:pPr>
      <w:r w:rsidRPr="00DA1DE4">
        <w:t xml:space="preserve">  TELEFONO VARCHAR(15),</w:t>
      </w:r>
    </w:p>
    <w:p w:rsidR="00DA1DE4" w:rsidRPr="00DA1DE4" w:rsidRDefault="00DA1DE4" w:rsidP="00DA1DE4">
      <w:pPr>
        <w:pStyle w:val="comandoseinstrucciones"/>
      </w:pPr>
      <w:r w:rsidRPr="00DA1DE4">
        <w:t xml:space="preserve">  FOTO VARCHAR(255),</w:t>
      </w:r>
    </w:p>
    <w:p w:rsidR="00DA1DE4" w:rsidRPr="00DA1DE4" w:rsidRDefault="00DA1DE4" w:rsidP="00DA1DE4">
      <w:pPr>
        <w:pStyle w:val="comandoseinstrucciones"/>
      </w:pPr>
      <w:r w:rsidRPr="00DA1DE4">
        <w:t xml:space="preserve">  UNIQUE KEY UQ_EMP_DNI (DNI),</w:t>
      </w:r>
    </w:p>
    <w:p w:rsidR="00DA1DE4" w:rsidRPr="00DA1DE4" w:rsidRDefault="00DA1DE4" w:rsidP="00DA1DE4">
      <w:pPr>
        <w:pStyle w:val="comandoseinstrucciones"/>
      </w:pPr>
      <w:r w:rsidRPr="00DA1DE4">
        <w:lastRenderedPageBreak/>
        <w:t xml:space="preserve">  UNIQUE KEY UQ_EMP_FOTO (FOTO),</w:t>
      </w:r>
    </w:p>
    <w:p w:rsidR="00DA1DE4" w:rsidRPr="00DA1DE4" w:rsidRDefault="00DA1DE4" w:rsidP="00DA1DE4">
      <w:pPr>
        <w:pStyle w:val="comandoseinstrucciones"/>
      </w:pPr>
      <w:r w:rsidRPr="00DA1DE4">
        <w:t xml:space="preserve">  INDEX FK_EMP_JEFE (JEFE ASC),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t xml:space="preserve">  </w:t>
      </w:r>
      <w:r w:rsidRPr="00DA1DE4">
        <w:rPr>
          <w:lang w:val="en-US"/>
        </w:rPr>
        <w:t>INDEX FK_EMP_DEP_NO (DEP_NO ASC),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 xml:space="preserve">  PRIMARY KEY (EMP_NO),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 xml:space="preserve">  CONSTRAINT FK_EMP_DEP_NO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 xml:space="preserve">    FOREIGN KEY (DEP_NO)</w:t>
      </w:r>
    </w:p>
    <w:p w:rsidR="00DA1DE4" w:rsidRPr="00DA1DE4" w:rsidRDefault="00DA1DE4" w:rsidP="00DA1DE4">
      <w:pPr>
        <w:pStyle w:val="comandoseinstrucciones"/>
      </w:pPr>
      <w:r w:rsidRPr="00DA1DE4">
        <w:rPr>
          <w:lang w:val="en-US"/>
        </w:rPr>
        <w:t xml:space="preserve">    </w:t>
      </w:r>
      <w:r w:rsidRPr="00DA1DE4">
        <w:t>REFERENCES departamentos (DEP_NO)</w:t>
      </w:r>
    </w:p>
    <w:p w:rsidR="00DA1DE4" w:rsidRPr="00DA1DE4" w:rsidRDefault="00DA1DE4" w:rsidP="00DA1DE4">
      <w:pPr>
        <w:pStyle w:val="comandoseinstrucciones"/>
      </w:pPr>
      <w:r w:rsidRPr="00DA1DE4">
        <w:t xml:space="preserve">    ON UPDATE CASCADE,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t xml:space="preserve">  </w:t>
      </w:r>
      <w:r w:rsidRPr="00DA1DE4">
        <w:rPr>
          <w:lang w:val="en-US"/>
        </w:rPr>
        <w:t>CONSTRAINT FK_EMP_JEFE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 xml:space="preserve">    FOREIGN KEY (JEFE)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 xml:space="preserve">    REFERENCES empleados (EMP_NO)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 xml:space="preserve">    ON DELETE SET NULL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 xml:space="preserve">    ON UPDATE CASCADE</w:t>
      </w:r>
    </w:p>
    <w:p w:rsidR="00DA1DE4" w:rsidRPr="00DA1DE4" w:rsidRDefault="00DA1DE4" w:rsidP="00DA1DE4">
      <w:pPr>
        <w:pStyle w:val="comandoseinstrucciones"/>
      </w:pPr>
      <w:r w:rsidRPr="00DA1DE4">
        <w:rPr>
          <w:lang w:val="en-US"/>
        </w:rPr>
        <w:tab/>
      </w:r>
      <w:r w:rsidRPr="00DA1DE4">
        <w:t>);</w:t>
      </w:r>
    </w:p>
    <w:p w:rsidR="00DA1DE4" w:rsidRPr="00DA1DE4" w:rsidRDefault="00DA1DE4" w:rsidP="00DA1DE4">
      <w:pPr>
        <w:pStyle w:val="comandoseinstrucciones"/>
      </w:pPr>
    </w:p>
    <w:p w:rsidR="00DA1DE4" w:rsidRPr="00DA1DE4" w:rsidRDefault="00DA1DE4" w:rsidP="00DA1DE4">
      <w:pPr>
        <w:pStyle w:val="comandoseinstrucciones"/>
      </w:pPr>
      <w:r w:rsidRPr="00DA1DE4">
        <w:t xml:space="preserve">INSERT INTO empleados VALUES </w:t>
      </w:r>
    </w:p>
    <w:p w:rsidR="00DA1DE4" w:rsidRPr="00DA1DE4" w:rsidRDefault="00DA1DE4" w:rsidP="00DA1DE4">
      <w:pPr>
        <w:pStyle w:val="comandoseinstrucciones"/>
      </w:pPr>
      <w:r w:rsidRPr="00DA1DE4">
        <w:t>(7839,'27449907M','Ana Patricia ','Rey','Primo','PRESIDENTE',NULL,'1981-11-17',600000,NULL,10,'981587147','./empleados/7839.jpg'),</w:t>
      </w:r>
    </w:p>
    <w:p w:rsidR="00DA1DE4" w:rsidRPr="00DA1DE4" w:rsidRDefault="00DA1DE4" w:rsidP="00DA1DE4">
      <w:pPr>
        <w:pStyle w:val="comandoseinstrucciones"/>
      </w:pPr>
      <w:r w:rsidRPr="00DA1DE4">
        <w:t>(7698,'23229790C','Luis Manuel','Garrido','Díaz','DIRECTOR',7839,'1981-05-01',385000,NULL,30,'981246798','./empleados/7698.jpg'),</w:t>
      </w:r>
    </w:p>
    <w:p w:rsidR="00DA1DE4" w:rsidRPr="00DA1DE4" w:rsidRDefault="00DA1DE4" w:rsidP="00DA1DE4">
      <w:pPr>
        <w:pStyle w:val="comandoseinstrucciones"/>
      </w:pPr>
      <w:r w:rsidRPr="00DA1DE4">
        <w:t>(7782,'22473780C','Juan Rodrigo Fernando','Rey','Manso','DIRECTOR',7839,'1981-06-09',245000,NULL,10,'981246798',NULL),</w:t>
      </w:r>
    </w:p>
    <w:p w:rsidR="00DA1DE4" w:rsidRPr="00DA1DE4" w:rsidRDefault="00DA1DE4" w:rsidP="00DA1DE4">
      <w:pPr>
        <w:pStyle w:val="comandoseinstrucciones"/>
      </w:pPr>
      <w:r w:rsidRPr="00DA1DE4">
        <w:t>(7499,'34784976Y','María','Alonso','Gómez','VENDEDOR',7698,'1981-02-20',140000,40000,30,'',NULL),</w:t>
      </w:r>
    </w:p>
    <w:p w:rsidR="00DA1DE4" w:rsidRPr="00DA1DE4" w:rsidRDefault="00DA1DE4" w:rsidP="00DA1DE4">
      <w:pPr>
        <w:pStyle w:val="comandoseinstrucciones"/>
      </w:pPr>
      <w:r w:rsidRPr="00DA1DE4">
        <w:t>(7521,'74340069K','Rosa María','López','Mas','EMPLEADO',7782,'1981-05-08',135000,0,10,'696547982','./empleados/7521.jpg'),</w:t>
      </w:r>
    </w:p>
    <w:p w:rsidR="00DA1DE4" w:rsidRPr="00DA1DE4" w:rsidRDefault="00DA1DE4" w:rsidP="00DA1DE4">
      <w:pPr>
        <w:pStyle w:val="comandoseinstrucciones"/>
      </w:pPr>
      <w:r w:rsidRPr="00DA1DE4">
        <w:t>(7654,'27464555W','Ana','Martín','Calvo','VENDEDOR',7698,'1981-09-28',150000,160000,30,'983214589','./empleados/7654.jpg'),</w:t>
      </w:r>
    </w:p>
    <w:p w:rsidR="00DA1DE4" w:rsidRPr="00DA1DE4" w:rsidRDefault="00DA1DE4" w:rsidP="00DA1DE4">
      <w:pPr>
        <w:pStyle w:val="comandoseinstrucciones"/>
      </w:pPr>
      <w:r w:rsidRPr="00DA1DE4">
        <w:t>(7844,'22941746M','Miguel','Calvo','Torrado','VENDEDOR',7698,'1981-09-08',180000,80000,30,'766514578','./empleados/7844.jpg'),</w:t>
      </w:r>
    </w:p>
    <w:p w:rsidR="00DA1DE4" w:rsidRPr="00DA1DE4" w:rsidRDefault="00DA1DE4" w:rsidP="00DA1DE4">
      <w:pPr>
        <w:pStyle w:val="comandoseinstrucciones"/>
      </w:pPr>
      <w:r w:rsidRPr="00DA1DE4">
        <w:t>(7876,'50933568E','Jonathan','Gil',NULL,'ANALISTA',7782,'1982-05-06',335000,NULL,20,'981125147','./empleados/7876.jpg'),</w:t>
      </w:r>
    </w:p>
    <w:p w:rsidR="00DA1DE4" w:rsidRPr="00DA1DE4" w:rsidRDefault="00DA1DE4" w:rsidP="00DA1DE4">
      <w:pPr>
        <w:pStyle w:val="comandoseinstrucciones"/>
      </w:pPr>
      <w:r w:rsidRPr="00DA1DE4">
        <w:t>(7900,'22461004D','Ana','Jiménez','Llul','EMPLEADO',7782,'1983-03-24',140000,NULL,20,NULL,NULL),</w:t>
      </w:r>
    </w:p>
    <w:p w:rsidR="00DA1DE4" w:rsidRPr="00DA1DE4" w:rsidRDefault="00DA1DE4" w:rsidP="00DA1DE4">
      <w:pPr>
        <w:pStyle w:val="comandoseinstrucciones"/>
      </w:pPr>
      <w:r w:rsidRPr="00DA1DE4">
        <w:t>(8898,'22479862F','Rodrigo','Cortés','Cortés','VENDEDOR',7698,'1999-02-20',180000,NULL,30,'654879255',NULL),</w:t>
      </w:r>
    </w:p>
    <w:p w:rsidR="00DA1DE4" w:rsidRPr="00DA1DE4" w:rsidRDefault="00DA1DE4" w:rsidP="00DA1DE4">
      <w:pPr>
        <w:pStyle w:val="comandoseinstrucciones"/>
      </w:pPr>
      <w:r w:rsidRPr="00DA1DE4">
        <w:t>(8902,'22453732M','Patricia','Garrido','Rey','VENDEDOR',7782,'2007-02-06',100000,0,NULL,'','./empleados/8902.jpg'),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(8904,'27460578G','Juan Manuel','Rey','Rey','',NULL,NULL,NULL,200000,NULL,NULL,'./empleados/8904.jpg')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;</w:t>
      </w:r>
    </w:p>
    <w:p w:rsidR="00DA1DE4" w:rsidRPr="00DA1DE4" w:rsidRDefault="00DA1DE4" w:rsidP="00DA1DE4">
      <w:pPr>
        <w:pStyle w:val="comandoseinstrucciones"/>
        <w:rPr>
          <w:lang w:val="en-US"/>
        </w:rPr>
      </w:pP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-- -----------------------------------------------------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-- Table clientes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-- -----------------------------------------------------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DROP TABLE IF EXISTS clientes;</w:t>
      </w:r>
    </w:p>
    <w:p w:rsidR="00DA1DE4" w:rsidRPr="00DA1DE4" w:rsidRDefault="00DA1DE4" w:rsidP="00DA1DE4">
      <w:pPr>
        <w:pStyle w:val="comandoseinstrucciones"/>
        <w:rPr>
          <w:lang w:val="en-US"/>
        </w:rPr>
      </w:pP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CREATE TABLE IF NOT EXISTS clientes (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 xml:space="preserve">  CLIENTE_NO SMALLINT(5) NOT NULL,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 xml:space="preserve">  NIF VARCHAR(9) NOT NULL,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 xml:space="preserve">  NOMBRE VARCHAR(65) NOT NULL,</w:t>
      </w:r>
    </w:p>
    <w:p w:rsidR="00DA1DE4" w:rsidRPr="00DA1DE4" w:rsidRDefault="00DA1DE4" w:rsidP="00DA1DE4">
      <w:pPr>
        <w:pStyle w:val="comandoseinstrucciones"/>
      </w:pPr>
      <w:r w:rsidRPr="00DA1DE4">
        <w:rPr>
          <w:lang w:val="en-US"/>
        </w:rPr>
        <w:t xml:space="preserve">  </w:t>
      </w:r>
      <w:r w:rsidRPr="00DA1DE4">
        <w:t>LOCALIDAD VARCHAR(40) NOT NULL,</w:t>
      </w:r>
    </w:p>
    <w:p w:rsidR="00DA1DE4" w:rsidRPr="00DA1DE4" w:rsidRDefault="00DA1DE4" w:rsidP="00DA1DE4">
      <w:pPr>
        <w:pStyle w:val="comandoseinstrucciones"/>
      </w:pPr>
      <w:r w:rsidRPr="00DA1DE4">
        <w:t xml:space="preserve">  VENDEDOR_NO SMALLINT(4),</w:t>
      </w:r>
    </w:p>
    <w:p w:rsidR="00DA1DE4" w:rsidRPr="00DA1DE4" w:rsidRDefault="00DA1DE4" w:rsidP="00DA1DE4">
      <w:pPr>
        <w:pStyle w:val="comandoseinstrucciones"/>
      </w:pPr>
      <w:r w:rsidRPr="00DA1DE4">
        <w:t xml:space="preserve">  DEBE DECIMAL(10,2),</w:t>
      </w:r>
    </w:p>
    <w:p w:rsidR="00DA1DE4" w:rsidRPr="00DA1DE4" w:rsidRDefault="00DA1DE4" w:rsidP="00DA1DE4">
      <w:pPr>
        <w:pStyle w:val="comandoseinstrucciones"/>
      </w:pPr>
      <w:r w:rsidRPr="00DA1DE4">
        <w:t xml:space="preserve">  HABER DECIMAL(10,2),</w:t>
      </w:r>
    </w:p>
    <w:p w:rsidR="00DA1DE4" w:rsidRPr="00DA1DE4" w:rsidRDefault="00DA1DE4" w:rsidP="00DA1DE4">
      <w:pPr>
        <w:pStyle w:val="comandoseinstrucciones"/>
      </w:pPr>
      <w:r w:rsidRPr="00DA1DE4">
        <w:t xml:space="preserve">  LIMITE_CREDITO DECIMAL(10,2),</w:t>
      </w:r>
    </w:p>
    <w:p w:rsidR="00DA1DE4" w:rsidRPr="00DA1DE4" w:rsidRDefault="00DA1DE4" w:rsidP="00DA1DE4">
      <w:pPr>
        <w:pStyle w:val="comandoseinstrucciones"/>
      </w:pPr>
      <w:r w:rsidRPr="00DA1DE4">
        <w:t xml:space="preserve">  UNIQUE KEY UQ_CLI_NIF (NIF),</w:t>
      </w:r>
    </w:p>
    <w:p w:rsidR="00DA1DE4" w:rsidRPr="00DA1DE4" w:rsidRDefault="00DA1DE4" w:rsidP="00DA1DE4">
      <w:pPr>
        <w:pStyle w:val="comandoseinstrucciones"/>
      </w:pPr>
      <w:r w:rsidRPr="00DA1DE4">
        <w:t xml:space="preserve">  INDEX FK_CLI_EMP_NO (VENDEDOR_NO ASC),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t xml:space="preserve">  </w:t>
      </w:r>
      <w:r w:rsidRPr="00DA1DE4">
        <w:rPr>
          <w:lang w:val="en-US"/>
        </w:rPr>
        <w:t>PRIMARY KEY (CLIENTE_NO),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 xml:space="preserve">  CONSTRAINT FK_CLI_EMP_NO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 xml:space="preserve">    FOREIGN KEY (VENDEDOR_NO)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 xml:space="preserve">    REFERENCES empleados (EMP_NO)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 xml:space="preserve">    ON DELETE SET NULL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 xml:space="preserve">    ON UPDATE CASCADE</w:t>
      </w:r>
    </w:p>
    <w:p w:rsidR="00DA1DE4" w:rsidRPr="00DA1DE4" w:rsidRDefault="00DA1DE4" w:rsidP="00DA1DE4">
      <w:pPr>
        <w:pStyle w:val="comandoseinstrucciones"/>
      </w:pPr>
      <w:r w:rsidRPr="00DA1DE4">
        <w:rPr>
          <w:lang w:val="en-US"/>
        </w:rPr>
        <w:tab/>
      </w:r>
      <w:r w:rsidRPr="00DA1DE4">
        <w:t>);</w:t>
      </w:r>
    </w:p>
    <w:p w:rsidR="00DA1DE4" w:rsidRPr="00DA1DE4" w:rsidRDefault="00DA1DE4" w:rsidP="00DA1DE4">
      <w:pPr>
        <w:pStyle w:val="comandoseinstrucciones"/>
      </w:pPr>
    </w:p>
    <w:p w:rsidR="00DA1DE4" w:rsidRPr="00DA1DE4" w:rsidRDefault="00DA1DE4" w:rsidP="00DA1DE4">
      <w:pPr>
        <w:pStyle w:val="comandoseinstrucciones"/>
      </w:pPr>
      <w:r w:rsidRPr="00DA1DE4">
        <w:t xml:space="preserve">INSERT INTO clientes VALUES </w:t>
      </w:r>
    </w:p>
    <w:p w:rsidR="00DA1DE4" w:rsidRPr="00DA1DE4" w:rsidRDefault="00DA1DE4" w:rsidP="00DA1DE4">
      <w:pPr>
        <w:pStyle w:val="comandoseinstrucciones"/>
      </w:pPr>
      <w:r w:rsidRPr="00DA1DE4">
        <w:t>(101,'22427339Q','DISTRIBUCIONES GOMEZ','MADRID',7499,300000,0,500000),</w:t>
      </w:r>
    </w:p>
    <w:p w:rsidR="00DA1DE4" w:rsidRPr="00DA1DE4" w:rsidRDefault="00DA1DE4" w:rsidP="00DA1DE4">
      <w:pPr>
        <w:pStyle w:val="comandoseinstrucciones"/>
      </w:pPr>
      <w:r w:rsidRPr="00DA1DE4">
        <w:t>(102,'27438931T','LOGITRONICA S.L','BARCELONA',7654,0,120000,500000),</w:t>
      </w:r>
    </w:p>
    <w:p w:rsidR="00DA1DE4" w:rsidRPr="00DA1DE4" w:rsidRDefault="00DA1DE4" w:rsidP="00DA1DE4">
      <w:pPr>
        <w:pStyle w:val="comandoseinstrucciones"/>
      </w:pPr>
      <w:r w:rsidRPr="00DA1DE4">
        <w:lastRenderedPageBreak/>
        <w:t>(104,'22918037D','TALLERES ESTESO S.A.','SEVILLA',7654,800000,0,1000000),</w:t>
      </w:r>
    </w:p>
    <w:p w:rsidR="00DA1DE4" w:rsidRPr="00DA1DE4" w:rsidRDefault="00DA1DE4" w:rsidP="00DA1DE4">
      <w:pPr>
        <w:pStyle w:val="comandoseinstrucciones"/>
      </w:pPr>
      <w:r w:rsidRPr="00DA1DE4">
        <w:t>(105,'22478873F','EDICIONES SANZ','BARCELONA',7499,NULL,NULL,500000),</w:t>
      </w:r>
    </w:p>
    <w:p w:rsidR="00DA1DE4" w:rsidRPr="00DA1DE4" w:rsidRDefault="00DA1DE4" w:rsidP="00DA1DE4">
      <w:pPr>
        <w:pStyle w:val="comandoseinstrucciones"/>
      </w:pPr>
      <w:r w:rsidRPr="00DA1DE4">
        <w:t>(106,'27447854E','SIGNOLOGIC S.A.','MADRID',7654,125,0,NULL),</w:t>
      </w:r>
    </w:p>
    <w:p w:rsidR="00DA1DE4" w:rsidRPr="00DA1DE4" w:rsidRDefault="00DA1DE4" w:rsidP="00DA1DE4">
      <w:pPr>
        <w:pStyle w:val="comandoseinstrucciones"/>
      </w:pPr>
      <w:r w:rsidRPr="00DA1DE4">
        <w:t>(107,'27440525F','MARTIN Y ASOCIADOS S.L.','ARAVACA',7844,700000,0,1000000),</w:t>
      </w:r>
    </w:p>
    <w:p w:rsidR="00DA1DE4" w:rsidRPr="00DA1DE4" w:rsidRDefault="00DA1DE4" w:rsidP="00DA1DE4">
      <w:pPr>
        <w:pStyle w:val="comandoseinstrucciones"/>
      </w:pPr>
      <w:r w:rsidRPr="00DA1DE4">
        <w:t>(108,'22456294Z','MANUFACTURAS ALI S.A.','SEVILLA',7654,0,1400,500000),</w:t>
      </w:r>
    </w:p>
    <w:p w:rsidR="00DA1DE4" w:rsidRPr="00DA1DE4" w:rsidRDefault="00DA1DE4" w:rsidP="00DA1DE4">
      <w:pPr>
        <w:pStyle w:val="comandoseinstrucciones"/>
      </w:pPr>
      <w:r w:rsidRPr="00DA1DE4">
        <w:t>(103,'27465913A','INDUSTRIAS LACTEAS S.A.','LAS ROZAS',7844,0,NULL,1000000)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;</w:t>
      </w:r>
    </w:p>
    <w:p w:rsidR="00DA1DE4" w:rsidRPr="00DA1DE4" w:rsidRDefault="00DA1DE4" w:rsidP="00DA1DE4">
      <w:pPr>
        <w:pStyle w:val="comandoseinstrucciones"/>
        <w:rPr>
          <w:lang w:val="en-US"/>
        </w:rPr>
      </w:pPr>
    </w:p>
    <w:p w:rsidR="00DA1DE4" w:rsidRPr="00DA1DE4" w:rsidRDefault="00DA1DE4" w:rsidP="00DA1DE4">
      <w:pPr>
        <w:pStyle w:val="comandoseinstrucciones"/>
        <w:rPr>
          <w:lang w:val="en-US"/>
        </w:rPr>
      </w:pPr>
    </w:p>
    <w:p w:rsidR="00DA1DE4" w:rsidRPr="00DA1DE4" w:rsidRDefault="00DA1DE4" w:rsidP="00DA1DE4">
      <w:pPr>
        <w:pStyle w:val="comandoseinstrucciones"/>
        <w:rPr>
          <w:lang w:val="en-US"/>
        </w:rPr>
      </w:pP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-- -----------------------------------------------------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-- Table productos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-- -----------------------------------------------------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DROP TABLE IF EXISTS productos;</w:t>
      </w:r>
    </w:p>
    <w:p w:rsidR="00DA1DE4" w:rsidRPr="00DA1DE4" w:rsidRDefault="00DA1DE4" w:rsidP="00DA1DE4">
      <w:pPr>
        <w:pStyle w:val="comandoseinstrucciones"/>
        <w:rPr>
          <w:lang w:val="en-US"/>
        </w:rPr>
      </w:pP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CREATE TABLE IF NOT EXISTS productos (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 xml:space="preserve">  PRODUCTO_NO SMALLINT NOT NULL,</w:t>
      </w:r>
    </w:p>
    <w:p w:rsidR="00DA1DE4" w:rsidRPr="00DA1DE4" w:rsidRDefault="00DA1DE4" w:rsidP="00DA1DE4">
      <w:pPr>
        <w:pStyle w:val="comandoseinstrucciones"/>
      </w:pPr>
      <w:r w:rsidRPr="00DA1DE4">
        <w:rPr>
          <w:lang w:val="en-US"/>
        </w:rPr>
        <w:t xml:space="preserve">  </w:t>
      </w:r>
      <w:r w:rsidRPr="00DA1DE4">
        <w:t>DESCRIPCION VARCHAR(250) NOT NULL,</w:t>
      </w:r>
    </w:p>
    <w:p w:rsidR="00DA1DE4" w:rsidRPr="00DA1DE4" w:rsidRDefault="00DA1DE4" w:rsidP="00DA1DE4">
      <w:pPr>
        <w:pStyle w:val="comandoseinstrucciones"/>
      </w:pPr>
      <w:r w:rsidRPr="00DA1DE4">
        <w:t xml:space="preserve">  PRECIO_ACTUAL DECIMAL(8,2),</w:t>
      </w:r>
    </w:p>
    <w:p w:rsidR="00DA1DE4" w:rsidRPr="00DA1DE4" w:rsidRDefault="00DA1DE4" w:rsidP="00DA1DE4">
      <w:pPr>
        <w:pStyle w:val="comandoseinstrucciones"/>
      </w:pPr>
      <w:r w:rsidRPr="00DA1DE4">
        <w:t xml:space="preserve">  STOCK_DISPONIBLE FLOAT(8,2),</w:t>
      </w:r>
    </w:p>
    <w:p w:rsidR="00DA1DE4" w:rsidRPr="00DA1DE4" w:rsidRDefault="00DA1DE4" w:rsidP="00DA1DE4">
      <w:pPr>
        <w:pStyle w:val="comandoseinstrucciones"/>
      </w:pPr>
      <w:r w:rsidRPr="00DA1DE4">
        <w:t xml:space="preserve">  FOTO VARCHAR(255),</w:t>
      </w:r>
    </w:p>
    <w:p w:rsidR="00DA1DE4" w:rsidRPr="00DA1DE4" w:rsidRDefault="00DA1DE4" w:rsidP="00DA1DE4">
      <w:pPr>
        <w:pStyle w:val="comandoseinstrucciones"/>
      </w:pPr>
      <w:r w:rsidRPr="00DA1DE4">
        <w:t xml:space="preserve">  PRIMARY KEY (PRODUCTO_NO)</w:t>
      </w:r>
    </w:p>
    <w:p w:rsidR="00DA1DE4" w:rsidRPr="00DA1DE4" w:rsidRDefault="00DA1DE4" w:rsidP="00DA1DE4">
      <w:pPr>
        <w:pStyle w:val="comandoseinstrucciones"/>
      </w:pPr>
      <w:r w:rsidRPr="00DA1DE4">
        <w:t xml:space="preserve">  );</w:t>
      </w:r>
    </w:p>
    <w:p w:rsidR="00DA1DE4" w:rsidRPr="00DA1DE4" w:rsidRDefault="00DA1DE4" w:rsidP="00DA1DE4">
      <w:pPr>
        <w:pStyle w:val="comandoseinstrucciones"/>
      </w:pPr>
    </w:p>
    <w:p w:rsidR="00DA1DE4" w:rsidRPr="00DA1DE4" w:rsidRDefault="00DA1DE4" w:rsidP="00DA1DE4">
      <w:pPr>
        <w:pStyle w:val="comandoseinstrucciones"/>
      </w:pPr>
      <w:r w:rsidRPr="00DA1DE4">
        <w:t xml:space="preserve">INSERT INTO productos VALUES </w:t>
      </w:r>
    </w:p>
    <w:p w:rsidR="00DA1DE4" w:rsidRPr="00DA1DE4" w:rsidRDefault="00DA1DE4" w:rsidP="00DA1DE4">
      <w:pPr>
        <w:pStyle w:val="comandoseinstrucciones"/>
      </w:pPr>
      <w:r w:rsidRPr="00DA1DE4">
        <w:t>(10,'MESA DESPACHO MOD. GAVIOTA',55000,50,'./productos/10.jpg'),</w:t>
      </w:r>
    </w:p>
    <w:p w:rsidR="00DA1DE4" w:rsidRPr="00DA1DE4" w:rsidRDefault="00DA1DE4" w:rsidP="00DA1DE4">
      <w:pPr>
        <w:pStyle w:val="comandoseinstrucciones"/>
      </w:pPr>
      <w:r w:rsidRPr="00DA1DE4">
        <w:t>(20,'SILLA DIRECTOR MOD. BUFALO',67000,25,'./productos/20.jpg'),</w:t>
      </w:r>
    </w:p>
    <w:p w:rsidR="00DA1DE4" w:rsidRPr="00DA1DE4" w:rsidRDefault="00DA1DE4" w:rsidP="00DA1DE4">
      <w:pPr>
        <w:pStyle w:val="comandoseinstrucciones"/>
      </w:pPr>
      <w:r w:rsidRPr="00DA1DE4">
        <w:t>(30,'ARMARIO NOGAL DOS PUERTAS',46000,20,NULL),</w:t>
      </w:r>
    </w:p>
    <w:p w:rsidR="00DA1DE4" w:rsidRPr="00736361" w:rsidRDefault="00DA1DE4" w:rsidP="00DA1DE4">
      <w:pPr>
        <w:pStyle w:val="comandoseinstrucciones"/>
      </w:pPr>
      <w:r w:rsidRPr="00736361">
        <w:t>(40,'MESA MODELO UNIÓN',34000,15,NULL),</w:t>
      </w:r>
    </w:p>
    <w:p w:rsidR="00DA1DE4" w:rsidRPr="00DA1DE4" w:rsidRDefault="00DA1DE4" w:rsidP="00DA1DE4">
      <w:pPr>
        <w:pStyle w:val="comandoseinstrucciones"/>
      </w:pPr>
      <w:r w:rsidRPr="00DA1DE4">
        <w:t>(50,'ARCHIVADOR CEREZO',105000,20,'./productos/50.jpg'),</w:t>
      </w:r>
    </w:p>
    <w:p w:rsidR="00DA1DE4" w:rsidRPr="00DA1DE4" w:rsidRDefault="00DA1DE4" w:rsidP="00DA1DE4">
      <w:pPr>
        <w:pStyle w:val="comandoseinstrucciones"/>
      </w:pPr>
      <w:r w:rsidRPr="00DA1DE4">
        <w:t>(60,'CAJA SEGURIDAD MOD B222',28000,15,NULL),</w:t>
      </w:r>
    </w:p>
    <w:p w:rsidR="00DA1DE4" w:rsidRPr="00DA1DE4" w:rsidRDefault="00DA1DE4" w:rsidP="00DA1DE4">
      <w:pPr>
        <w:pStyle w:val="comandoseinstrucciones"/>
      </w:pPr>
      <w:r w:rsidRPr="00DA1DE4">
        <w:t>(70,'DESTRUCTORA DE PAPEL A3',45000,25,'./productos/70.jpg'),</w:t>
      </w:r>
    </w:p>
    <w:p w:rsidR="00DA1DE4" w:rsidRPr="00DA1DE4" w:rsidRDefault="00DA1DE4" w:rsidP="00DA1DE4">
      <w:pPr>
        <w:pStyle w:val="comandoseinstrucciones"/>
      </w:pPr>
      <w:r w:rsidRPr="00DA1DE4">
        <w:t>(80,'MODULO ORDENADOR MOD. ERGOS',55000,25,NULL)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;</w:t>
      </w:r>
    </w:p>
    <w:p w:rsidR="00DA1DE4" w:rsidRPr="00DA1DE4" w:rsidRDefault="00DA1DE4" w:rsidP="00DA1DE4">
      <w:pPr>
        <w:pStyle w:val="comandoseinstrucciones"/>
        <w:rPr>
          <w:lang w:val="en-US"/>
        </w:rPr>
      </w:pPr>
    </w:p>
    <w:p w:rsidR="00DA1DE4" w:rsidRPr="00DA1DE4" w:rsidRDefault="00DA1DE4" w:rsidP="00DA1DE4">
      <w:pPr>
        <w:pStyle w:val="comandoseinstrucciones"/>
        <w:rPr>
          <w:lang w:val="en-US"/>
        </w:rPr>
      </w:pPr>
    </w:p>
    <w:p w:rsidR="00DA1DE4" w:rsidRPr="00DA1DE4" w:rsidRDefault="00DA1DE4" w:rsidP="00DA1DE4">
      <w:pPr>
        <w:pStyle w:val="comandoseinstrucciones"/>
        <w:rPr>
          <w:lang w:val="en-US"/>
        </w:rPr>
      </w:pP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-- -----------------------------------------------------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-- Table pedidos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-- -----------------------------------------------------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DROP TABLE IF EXISTS pedidos;</w:t>
      </w:r>
    </w:p>
    <w:p w:rsidR="00DA1DE4" w:rsidRPr="00DA1DE4" w:rsidRDefault="00DA1DE4" w:rsidP="00DA1DE4">
      <w:pPr>
        <w:pStyle w:val="comandoseinstrucciones"/>
        <w:rPr>
          <w:lang w:val="en-US"/>
        </w:rPr>
      </w:pP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CREATE TABLE IF NOT EXISTS pedidos (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 xml:space="preserve">  PEDIDO_NO SMALLINT NOT NULL,</w:t>
      </w:r>
    </w:p>
    <w:p w:rsidR="00DA1DE4" w:rsidRPr="00DA1DE4" w:rsidRDefault="00DA1DE4" w:rsidP="00DA1DE4">
      <w:pPr>
        <w:pStyle w:val="comandoseinstrucciones"/>
      </w:pPr>
      <w:r w:rsidRPr="00DA1DE4">
        <w:rPr>
          <w:lang w:val="en-US"/>
        </w:rPr>
        <w:t xml:space="preserve">  </w:t>
      </w:r>
      <w:r w:rsidRPr="00DA1DE4">
        <w:t>PRODUCTO_NO SMALLINT,</w:t>
      </w:r>
    </w:p>
    <w:p w:rsidR="00DA1DE4" w:rsidRPr="00DA1DE4" w:rsidRDefault="00DA1DE4" w:rsidP="00DA1DE4">
      <w:pPr>
        <w:pStyle w:val="comandoseinstrucciones"/>
      </w:pPr>
      <w:r w:rsidRPr="00DA1DE4">
        <w:t xml:space="preserve">  CLIENTE_NO SMALLINT(5),</w:t>
      </w:r>
    </w:p>
    <w:p w:rsidR="00DA1DE4" w:rsidRPr="00DA1DE4" w:rsidRDefault="00DA1DE4" w:rsidP="00DA1DE4">
      <w:pPr>
        <w:pStyle w:val="comandoseinstrucciones"/>
      </w:pPr>
      <w:r w:rsidRPr="00DA1DE4">
        <w:t xml:space="preserve">  UNIDADES DECIMAL(8,2),</w:t>
      </w:r>
    </w:p>
    <w:p w:rsidR="00DA1DE4" w:rsidRPr="00DA1DE4" w:rsidRDefault="00DA1DE4" w:rsidP="00DA1DE4">
      <w:pPr>
        <w:pStyle w:val="comandoseinstrucciones"/>
      </w:pPr>
      <w:r w:rsidRPr="00DA1DE4">
        <w:t xml:space="preserve">  FECHA_PEDIDO DATETIME,</w:t>
      </w:r>
    </w:p>
    <w:p w:rsidR="00DA1DE4" w:rsidRPr="00DA1DE4" w:rsidRDefault="00DA1DE4" w:rsidP="00DA1DE4">
      <w:pPr>
        <w:pStyle w:val="comandoseinstrucciones"/>
      </w:pPr>
      <w:r w:rsidRPr="00DA1DE4">
        <w:t xml:space="preserve">  YA_PAGADO BOOLEAN,</w:t>
      </w:r>
    </w:p>
    <w:p w:rsidR="00DA1DE4" w:rsidRPr="00DA1DE4" w:rsidRDefault="00DA1DE4" w:rsidP="00DA1DE4">
      <w:pPr>
        <w:pStyle w:val="comandoseinstrucciones"/>
      </w:pPr>
      <w:r w:rsidRPr="00DA1DE4">
        <w:t xml:space="preserve">  MODO_DE_PAGO ENUM('CONTADO','TRANSFERENCIA','CHEQUE','TARJETA','PAGO ELECTRÓNICO'),</w:t>
      </w:r>
    </w:p>
    <w:p w:rsidR="00DA1DE4" w:rsidRPr="00DA1DE4" w:rsidRDefault="00DA1DE4" w:rsidP="00DA1DE4">
      <w:pPr>
        <w:pStyle w:val="comandoseinstrucciones"/>
      </w:pPr>
      <w:r w:rsidRPr="00DA1DE4">
        <w:t xml:space="preserve">  INDEX FK_PEDIDOS_CLIENTE_NO (CLIENTE_NO ASC),</w:t>
      </w:r>
    </w:p>
    <w:p w:rsidR="00DA1DE4" w:rsidRPr="00DA1DE4" w:rsidRDefault="00DA1DE4" w:rsidP="00DA1DE4">
      <w:pPr>
        <w:pStyle w:val="comandoseinstrucciones"/>
      </w:pPr>
      <w:r w:rsidRPr="00DA1DE4">
        <w:t xml:space="preserve">  INDEX FK_PEDIDOS_PRODUCTO_NO (PRODUCTO_NO ASC),</w:t>
      </w:r>
    </w:p>
    <w:p w:rsidR="00DA1DE4" w:rsidRPr="00DA1DE4" w:rsidRDefault="00DA1DE4" w:rsidP="00DA1DE4">
      <w:pPr>
        <w:pStyle w:val="comandoseinstrucciones"/>
      </w:pPr>
      <w:r w:rsidRPr="00DA1DE4">
        <w:t xml:space="preserve">  PRIMARY KEY (PEDIDO_NO),</w:t>
      </w:r>
    </w:p>
    <w:p w:rsidR="00DA1DE4" w:rsidRPr="00DA1DE4" w:rsidRDefault="00DA1DE4" w:rsidP="00DA1DE4">
      <w:pPr>
        <w:pStyle w:val="comandoseinstrucciones"/>
      </w:pPr>
      <w:r w:rsidRPr="00DA1DE4">
        <w:t xml:space="preserve">  CONSTRAINT FK_PEDIDOS_CLIENTE_NO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t xml:space="preserve">    </w:t>
      </w:r>
      <w:r w:rsidRPr="00DA1DE4">
        <w:rPr>
          <w:lang w:val="en-US"/>
        </w:rPr>
        <w:t>FOREIGN KEY (CLIENTE_NO)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 xml:space="preserve">    REFERENCES clientes (CLIENTE_NO)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 xml:space="preserve">    ON DELETE RESTRICT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 xml:space="preserve">    ON UPDATE CASCADE,</w:t>
      </w:r>
    </w:p>
    <w:p w:rsidR="00DA1DE4" w:rsidRPr="00DA1DE4" w:rsidRDefault="00DA1DE4" w:rsidP="00DA1DE4">
      <w:pPr>
        <w:pStyle w:val="comandoseinstrucciones"/>
      </w:pPr>
      <w:r w:rsidRPr="00DA1DE4">
        <w:rPr>
          <w:lang w:val="en-US"/>
        </w:rPr>
        <w:t xml:space="preserve">  </w:t>
      </w:r>
      <w:r w:rsidRPr="00DA1DE4">
        <w:t>CONSTRAINT FK_PEDIDOS_PRODUCTO_NO</w:t>
      </w:r>
    </w:p>
    <w:p w:rsidR="00DA1DE4" w:rsidRPr="00DA1DE4" w:rsidRDefault="00DA1DE4" w:rsidP="00DA1DE4">
      <w:pPr>
        <w:pStyle w:val="comandoseinstrucciones"/>
      </w:pPr>
      <w:r w:rsidRPr="00DA1DE4">
        <w:t xml:space="preserve">    FOREIGN KEY (PRODUCTO_NO)</w:t>
      </w:r>
    </w:p>
    <w:p w:rsidR="00DA1DE4" w:rsidRPr="00DA1DE4" w:rsidRDefault="00DA1DE4" w:rsidP="00DA1DE4">
      <w:pPr>
        <w:pStyle w:val="comandoseinstrucciones"/>
      </w:pPr>
      <w:r w:rsidRPr="00DA1DE4">
        <w:t xml:space="preserve">    REFERENCES productos (PRODUCTO_NO)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t xml:space="preserve">    </w:t>
      </w:r>
      <w:r w:rsidRPr="00DA1DE4">
        <w:rPr>
          <w:lang w:val="en-US"/>
        </w:rPr>
        <w:t>ON DELETE SET NULL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 xml:space="preserve">    ON UPDATE CASCADE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ab/>
        <w:t>);</w:t>
      </w:r>
    </w:p>
    <w:p w:rsidR="00DA1DE4" w:rsidRPr="00DA1DE4" w:rsidRDefault="00DA1DE4" w:rsidP="00DA1DE4">
      <w:pPr>
        <w:pStyle w:val="comandoseinstrucciones"/>
        <w:rPr>
          <w:lang w:val="en-US"/>
        </w:rPr>
      </w:pP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 xml:space="preserve">INSERT INTO pedidos VALUES </w:t>
      </w:r>
    </w:p>
    <w:p w:rsidR="00DA1DE4" w:rsidRPr="00673790" w:rsidRDefault="00DA1DE4" w:rsidP="00DA1DE4">
      <w:pPr>
        <w:pStyle w:val="comandoseinstrucciones"/>
      </w:pPr>
      <w:r w:rsidRPr="00673790">
        <w:t>(1000,20,103,3,'1999-10-06 21:20:45',TRUE,'CONTADO'),</w:t>
      </w:r>
    </w:p>
    <w:p w:rsidR="00DA1DE4" w:rsidRPr="00673790" w:rsidRDefault="00DA1DE4" w:rsidP="00DA1DE4">
      <w:pPr>
        <w:pStyle w:val="comandoseinstrucciones"/>
      </w:pPr>
      <w:r w:rsidRPr="00673790">
        <w:t>(1001,50,106,2,'1999-10-06 11:20:23',TRUE,'CONTADO'),</w:t>
      </w:r>
    </w:p>
    <w:p w:rsidR="00DA1DE4" w:rsidRPr="00673790" w:rsidRDefault="00DA1DE4" w:rsidP="00DA1DE4">
      <w:pPr>
        <w:pStyle w:val="comandoseinstrucciones"/>
      </w:pPr>
      <w:r w:rsidRPr="00673790">
        <w:t>(1002,10,101,4,'1999-10-07 20:11:22',TRUE,'CONTADO'),</w:t>
      </w:r>
    </w:p>
    <w:p w:rsidR="00DA1DE4" w:rsidRPr="00673790" w:rsidRDefault="00DA1DE4" w:rsidP="00DA1DE4">
      <w:pPr>
        <w:pStyle w:val="comandoseinstrucciones"/>
      </w:pPr>
      <w:r w:rsidRPr="00673790">
        <w:lastRenderedPageBreak/>
        <w:t>(1003,20,105,4,'1999-10-16 17:13:11',TRUE,'PAGO ELECTRÓNICO'),</w:t>
      </w:r>
    </w:p>
    <w:p w:rsidR="00DA1DE4" w:rsidRPr="00DA1DE4" w:rsidRDefault="00DA1DE4" w:rsidP="00DA1DE4">
      <w:pPr>
        <w:pStyle w:val="comandoseinstrucciones"/>
      </w:pPr>
      <w:r w:rsidRPr="00DA1DE4">
        <w:t>(1004,40,106,8,'1999-10-20 18:33:26',TRUE,'PAGO ELECTRÓNICO'),</w:t>
      </w:r>
    </w:p>
    <w:p w:rsidR="00DA1DE4" w:rsidRPr="00DA1DE4" w:rsidRDefault="00DA1DE4" w:rsidP="00DA1DE4">
      <w:pPr>
        <w:pStyle w:val="comandoseinstrucciones"/>
      </w:pPr>
      <w:r w:rsidRPr="00DA1DE4">
        <w:t>(1005,30,105,2,'1999-10-20 13:22:14',FALSE,'CONTADO'),</w:t>
      </w:r>
    </w:p>
    <w:p w:rsidR="00DA1DE4" w:rsidRPr="00DA1DE4" w:rsidRDefault="00DA1DE4" w:rsidP="00DA1DE4">
      <w:pPr>
        <w:pStyle w:val="comandoseinstrucciones"/>
      </w:pPr>
      <w:r w:rsidRPr="00DA1DE4">
        <w:t>(1006,70,103,3,'1999-11-03 13:07:14',FALSE,'CONTADO'),</w:t>
      </w:r>
    </w:p>
    <w:p w:rsidR="00DA1DE4" w:rsidRPr="00DA1DE4" w:rsidRDefault="00DA1DE4" w:rsidP="00DA1DE4">
      <w:pPr>
        <w:pStyle w:val="comandoseinstrucciones"/>
      </w:pPr>
      <w:r w:rsidRPr="00DA1DE4">
        <w:t>(1007,50,101,2,'1999-11-06 11:42:12',FALSE,NULL),</w:t>
      </w:r>
    </w:p>
    <w:p w:rsidR="00DA1DE4" w:rsidRPr="00DA1DE4" w:rsidRDefault="00DA1DE4" w:rsidP="00DA1DE4">
      <w:pPr>
        <w:pStyle w:val="comandoseinstrucciones"/>
      </w:pPr>
      <w:r w:rsidRPr="00DA1DE4">
        <w:t>(1008,10,106,6,'1999-11-16 17:22:38',NULL,'CONTADO'),</w:t>
      </w:r>
    </w:p>
    <w:p w:rsidR="00DA1DE4" w:rsidRPr="00DA1DE4" w:rsidRDefault="00DA1DE4" w:rsidP="00DA1DE4">
      <w:pPr>
        <w:pStyle w:val="comandoseinstrucciones"/>
      </w:pPr>
      <w:r w:rsidRPr="00DA1DE4">
        <w:t>(1009,20,105,2,'1999-11-26 20:05:00',NULL,'CONTADO'),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(1010,40,102,3,'1999-12-08 16:54:10',NULL,NULL),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(1011,30,106,2,'1999-12-15 15:11:12',TRUE,'TRANSFERENCIA'),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(1012,10,105,3,'1999-12-06 22:43:32',TRUE,'TRANSFERENCIA'),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(1013,30,106,2,'1999-12-06 11:20:22',TRUE,'TRANSFERENCIA'),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(1014,20,101,4,'2000-01-07 09:05:20',TRUE,'CHEQUE'),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(1015,70,105,4,'2000-01-16 12:22:34',TRUE,'CHEQUE'),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(1016,30,106,7,'2000-01-18 00:00:00',TRUE,'TARJETA'),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(1017,20,105,6,'2000-01-20 00:00:00',TRUE,'TARJETA'),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(1022,10,103,1,'2012-11-22 10:45:00',TRUE,NULL)</w:t>
      </w:r>
    </w:p>
    <w:p w:rsidR="00DA1DE4" w:rsidRPr="00DA1DE4" w:rsidRDefault="00DA1DE4" w:rsidP="00DA1DE4">
      <w:pPr>
        <w:pStyle w:val="comandoseinstrucciones"/>
        <w:rPr>
          <w:lang w:val="en-US"/>
        </w:rPr>
      </w:pPr>
      <w:r w:rsidRPr="00DA1DE4">
        <w:rPr>
          <w:lang w:val="en-US"/>
        </w:rPr>
        <w:t>;</w:t>
      </w:r>
    </w:p>
    <w:p w:rsidR="00DA1DE4" w:rsidRPr="00DA1DE4" w:rsidRDefault="00DA1DE4" w:rsidP="00DA1DE4">
      <w:pPr>
        <w:pStyle w:val="comandoseinstrucciones"/>
        <w:rPr>
          <w:lang w:val="en-US"/>
        </w:rPr>
      </w:pPr>
    </w:p>
    <w:p w:rsidR="00DA1DE4" w:rsidRPr="00DA1DE4" w:rsidRDefault="00DA1DE4" w:rsidP="00DA1DE4">
      <w:pPr>
        <w:pStyle w:val="comandoseinstrucciones"/>
        <w:rPr>
          <w:lang w:val="en-US"/>
        </w:rPr>
      </w:pPr>
    </w:p>
    <w:p w:rsidR="00DA1DE4" w:rsidRDefault="00DA1DE4" w:rsidP="00DA1DE4">
      <w:pPr>
        <w:pStyle w:val="comandoseinstrucciones"/>
        <w:rPr>
          <w:lang w:val="en-US"/>
        </w:rPr>
      </w:pPr>
    </w:p>
    <w:p w:rsidR="00DA1DE4" w:rsidRPr="00DA1DE4" w:rsidRDefault="00DA1DE4" w:rsidP="00DA1DE4">
      <w:pPr>
        <w:rPr>
          <w:lang w:val="en-US"/>
        </w:rPr>
      </w:pPr>
    </w:p>
    <w:sectPr w:rsidR="00DA1DE4" w:rsidRPr="00DA1DE4" w:rsidSect="00AA0DE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388" w:right="1134" w:bottom="567" w:left="1134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FB9" w:rsidRDefault="00A33FB9" w:rsidP="005857BA">
      <w:r>
        <w:separator/>
      </w:r>
    </w:p>
  </w:endnote>
  <w:endnote w:type="continuationSeparator" w:id="0">
    <w:p w:rsidR="00A33FB9" w:rsidRDefault="00A33FB9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74A" w:rsidRDefault="001934AB" w:rsidP="005857BA">
    <w:r>
      <w:fldChar w:fldCharType="begin"/>
    </w:r>
    <w:r w:rsidR="00AB174A">
      <w:instrText xml:space="preserve">PAGE  </w:instrText>
    </w:r>
    <w:r>
      <w:fldChar w:fldCharType="end"/>
    </w:r>
  </w:p>
  <w:p w:rsidR="00AB174A" w:rsidRDefault="00AB174A" w:rsidP="005857B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74A" w:rsidRPr="00EC3909" w:rsidRDefault="001934AB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="00AB174A"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423D24">
      <w:rPr>
        <w:rFonts w:ascii="Arial" w:hAnsi="Arial" w:cs="Arial"/>
        <w:noProof/>
        <w:sz w:val="20"/>
        <w:szCs w:val="20"/>
      </w:rPr>
      <w:t>6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74A" w:rsidRDefault="001934AB" w:rsidP="005857BA">
    <w:pPr>
      <w:pStyle w:val="Piedepgina"/>
    </w:pPr>
    <w:r>
      <w:rPr>
        <w:rStyle w:val="Nmerodepgina"/>
        <w:sz w:val="16"/>
      </w:rPr>
      <w:fldChar w:fldCharType="begin"/>
    </w:r>
    <w:r w:rsidR="00AB174A"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 w:rsidR="00AB174A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FB9" w:rsidRDefault="00A33FB9" w:rsidP="005857BA">
      <w:r>
        <w:separator/>
      </w:r>
    </w:p>
  </w:footnote>
  <w:footnote w:type="continuationSeparator" w:id="0">
    <w:p w:rsidR="00A33FB9" w:rsidRDefault="00A33FB9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74A" w:rsidRPr="003956B9" w:rsidRDefault="001934AB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671DB9">
      <w:rPr>
        <w:rFonts w:ascii="Arial" w:hAnsi="Arial"/>
        <w:b/>
        <w:noProof/>
        <w:color w:val="F79646"/>
        <w:sz w:val="20"/>
      </w:rPr>
      <w:t>Documento3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 w:rsidR="00EC3909">
      <w:rPr>
        <w:rFonts w:ascii="Arial" w:hAnsi="Arial"/>
        <w:b/>
        <w:noProof/>
        <w:color w:val="F79646"/>
        <w:sz w:val="20"/>
      </w:rPr>
      <w:tab/>
    </w:r>
    <w:r w:rsidR="00AB174A"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671DB9">
      <w:rPr>
        <w:rFonts w:ascii="Arial" w:hAnsi="Arial"/>
        <w:b/>
        <w:noProof/>
        <w:color w:val="F79646"/>
        <w:sz w:val="20"/>
      </w:rPr>
      <w:t xml:space="preserve">07/10/2004 10:03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74A" w:rsidRDefault="001934AB" w:rsidP="005857BA">
    <w:pPr>
      <w:pStyle w:val="Encabezado"/>
    </w:pPr>
    <w:r>
      <w:fldChar w:fldCharType="begin"/>
    </w:r>
    <w:r w:rsidR="00BC590D">
      <w:instrText xml:space="preserve"> FILENAME </w:instrText>
    </w:r>
    <w:r>
      <w:fldChar w:fldCharType="separate"/>
    </w:r>
    <w:r w:rsidR="00671DB9">
      <w:rPr>
        <w:noProof/>
      </w:rPr>
      <w:t>Documento3</w:t>
    </w:r>
    <w:r>
      <w:rPr>
        <w:noProof/>
      </w:rPr>
      <w:fldChar w:fldCharType="end"/>
    </w:r>
    <w:r w:rsidR="00AB174A">
      <w:tab/>
      <w:t xml:space="preserve">Fecha de impresión </w:t>
    </w:r>
    <w:r>
      <w:fldChar w:fldCharType="begin"/>
    </w:r>
    <w:r w:rsidR="00BC590D">
      <w:instrText xml:space="preserve"> PRINTDATE </w:instrText>
    </w:r>
    <w:r>
      <w:fldChar w:fldCharType="separate"/>
    </w:r>
    <w:r w:rsidR="00671DB9">
      <w:rPr>
        <w:noProof/>
      </w:rPr>
      <w:t>07/10/2004 22:03:00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4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6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B9F2E7C"/>
    <w:multiLevelType w:val="hybridMultilevel"/>
    <w:tmpl w:val="3FE45898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18">
    <w:nsid w:val="688458F2"/>
    <w:multiLevelType w:val="hybridMultilevel"/>
    <w:tmpl w:val="B15A5990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1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2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3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>
    <w:abstractNumId w:val="23"/>
  </w:num>
  <w:num w:numId="2">
    <w:abstractNumId w:val="16"/>
  </w:num>
  <w:num w:numId="3">
    <w:abstractNumId w:val="11"/>
  </w:num>
  <w:num w:numId="4">
    <w:abstractNumId w:val="19"/>
  </w:num>
  <w:num w:numId="5">
    <w:abstractNumId w:val="14"/>
  </w:num>
  <w:num w:numId="6">
    <w:abstractNumId w:val="18"/>
  </w:num>
  <w:num w:numId="7">
    <w:abstractNumId w:val="17"/>
  </w:num>
  <w:num w:numId="8">
    <w:abstractNumId w:val="10"/>
  </w:num>
  <w:num w:numId="9">
    <w:abstractNumId w:val="12"/>
  </w:num>
  <w:num w:numId="10">
    <w:abstractNumId w:val="22"/>
  </w:num>
  <w:num w:numId="11">
    <w:abstractNumId w:val="21"/>
  </w:num>
  <w:num w:numId="12">
    <w:abstractNumId w:val="20"/>
  </w:num>
  <w:num w:numId="13">
    <w:abstractNumId w:val="13"/>
  </w:num>
  <w:num w:numId="14">
    <w:abstractNumId w:val="15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14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7"/>
    <w:lvlOverride w:ilvl="0">
      <w:startOverride w:val="1"/>
    </w:lvlOverride>
  </w:num>
  <w:num w:numId="29">
    <w:abstractNumId w:val="17"/>
    <w:lvlOverride w:ilvl="0">
      <w:startOverride w:val="1"/>
    </w:lvlOverride>
  </w:num>
  <w:num w:numId="30">
    <w:abstractNumId w:val="22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es-ES" w:vendorID="9" w:dllVersion="512" w:checkStyle="1"/>
  <w:activeWritingStyle w:appName="MSWord" w:lang="es-ES_tradnl" w:vendorID="9" w:dllVersion="512" w:checkStyle="1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DB9"/>
    <w:rsid w:val="000028E8"/>
    <w:rsid w:val="00006738"/>
    <w:rsid w:val="00007481"/>
    <w:rsid w:val="00010AA4"/>
    <w:rsid w:val="00011F13"/>
    <w:rsid w:val="0001652C"/>
    <w:rsid w:val="000172ED"/>
    <w:rsid w:val="00023532"/>
    <w:rsid w:val="00034F10"/>
    <w:rsid w:val="00043B8E"/>
    <w:rsid w:val="000464FC"/>
    <w:rsid w:val="00054D3B"/>
    <w:rsid w:val="000642D3"/>
    <w:rsid w:val="000646CE"/>
    <w:rsid w:val="00066023"/>
    <w:rsid w:val="00071C56"/>
    <w:rsid w:val="000762A6"/>
    <w:rsid w:val="00081FE5"/>
    <w:rsid w:val="00090AAF"/>
    <w:rsid w:val="000970DC"/>
    <w:rsid w:val="000978FA"/>
    <w:rsid w:val="000A0B6E"/>
    <w:rsid w:val="000A4850"/>
    <w:rsid w:val="000A5595"/>
    <w:rsid w:val="000A5D96"/>
    <w:rsid w:val="000A6184"/>
    <w:rsid w:val="000B295F"/>
    <w:rsid w:val="000B39A9"/>
    <w:rsid w:val="000C0FE1"/>
    <w:rsid w:val="000C3B5E"/>
    <w:rsid w:val="000C3EBA"/>
    <w:rsid w:val="000C5D18"/>
    <w:rsid w:val="000D0816"/>
    <w:rsid w:val="000E3B57"/>
    <w:rsid w:val="000E49B4"/>
    <w:rsid w:val="000F00F4"/>
    <w:rsid w:val="001004A3"/>
    <w:rsid w:val="00103E27"/>
    <w:rsid w:val="00105BA8"/>
    <w:rsid w:val="00105E36"/>
    <w:rsid w:val="00130C65"/>
    <w:rsid w:val="00131998"/>
    <w:rsid w:val="00134CC7"/>
    <w:rsid w:val="00135F57"/>
    <w:rsid w:val="00144503"/>
    <w:rsid w:val="00150CFA"/>
    <w:rsid w:val="00152019"/>
    <w:rsid w:val="00152BF9"/>
    <w:rsid w:val="0015510E"/>
    <w:rsid w:val="00157B7E"/>
    <w:rsid w:val="001609B9"/>
    <w:rsid w:val="00163AF1"/>
    <w:rsid w:val="001655A4"/>
    <w:rsid w:val="001662ED"/>
    <w:rsid w:val="001771EA"/>
    <w:rsid w:val="00181F66"/>
    <w:rsid w:val="00184A7E"/>
    <w:rsid w:val="001900E2"/>
    <w:rsid w:val="001934AB"/>
    <w:rsid w:val="00197824"/>
    <w:rsid w:val="001A6D34"/>
    <w:rsid w:val="001C4D67"/>
    <w:rsid w:val="001D013D"/>
    <w:rsid w:val="001D07F8"/>
    <w:rsid w:val="001E0174"/>
    <w:rsid w:val="001E28D2"/>
    <w:rsid w:val="001E6915"/>
    <w:rsid w:val="002009AE"/>
    <w:rsid w:val="002103E9"/>
    <w:rsid w:val="0021263F"/>
    <w:rsid w:val="00217C0D"/>
    <w:rsid w:val="0022327A"/>
    <w:rsid w:val="0023015F"/>
    <w:rsid w:val="0023444F"/>
    <w:rsid w:val="00235D62"/>
    <w:rsid w:val="0025079C"/>
    <w:rsid w:val="00264857"/>
    <w:rsid w:val="002655AC"/>
    <w:rsid w:val="002674A1"/>
    <w:rsid w:val="002702C4"/>
    <w:rsid w:val="0027451C"/>
    <w:rsid w:val="0027685E"/>
    <w:rsid w:val="0028706A"/>
    <w:rsid w:val="0029069D"/>
    <w:rsid w:val="00295E1C"/>
    <w:rsid w:val="00296D16"/>
    <w:rsid w:val="002A23DE"/>
    <w:rsid w:val="002A5185"/>
    <w:rsid w:val="002B1EEF"/>
    <w:rsid w:val="002B3E00"/>
    <w:rsid w:val="002F1603"/>
    <w:rsid w:val="002F3C3F"/>
    <w:rsid w:val="002F4BE9"/>
    <w:rsid w:val="00302637"/>
    <w:rsid w:val="0030655F"/>
    <w:rsid w:val="003102E1"/>
    <w:rsid w:val="00312825"/>
    <w:rsid w:val="00314C7C"/>
    <w:rsid w:val="00325FBF"/>
    <w:rsid w:val="0033068D"/>
    <w:rsid w:val="00331B98"/>
    <w:rsid w:val="00345DE9"/>
    <w:rsid w:val="00346E4E"/>
    <w:rsid w:val="003515F7"/>
    <w:rsid w:val="003600AC"/>
    <w:rsid w:val="00363ACB"/>
    <w:rsid w:val="00365950"/>
    <w:rsid w:val="003736E4"/>
    <w:rsid w:val="00384D6E"/>
    <w:rsid w:val="003956B9"/>
    <w:rsid w:val="003A0401"/>
    <w:rsid w:val="003A321A"/>
    <w:rsid w:val="003C2F18"/>
    <w:rsid w:val="003C5743"/>
    <w:rsid w:val="003E1AF6"/>
    <w:rsid w:val="003F12C9"/>
    <w:rsid w:val="003F5BB4"/>
    <w:rsid w:val="00406B55"/>
    <w:rsid w:val="004105C7"/>
    <w:rsid w:val="00410977"/>
    <w:rsid w:val="004222A9"/>
    <w:rsid w:val="00423D24"/>
    <w:rsid w:val="00424B49"/>
    <w:rsid w:val="00430835"/>
    <w:rsid w:val="004315DA"/>
    <w:rsid w:val="004317A8"/>
    <w:rsid w:val="004414EC"/>
    <w:rsid w:val="00453362"/>
    <w:rsid w:val="004556EC"/>
    <w:rsid w:val="00471699"/>
    <w:rsid w:val="00473422"/>
    <w:rsid w:val="00477665"/>
    <w:rsid w:val="0048240F"/>
    <w:rsid w:val="0048306F"/>
    <w:rsid w:val="00483B00"/>
    <w:rsid w:val="004B422C"/>
    <w:rsid w:val="004B4C14"/>
    <w:rsid w:val="004C277F"/>
    <w:rsid w:val="004C48DE"/>
    <w:rsid w:val="004C7EB9"/>
    <w:rsid w:val="004D583D"/>
    <w:rsid w:val="004E1DCF"/>
    <w:rsid w:val="004F2817"/>
    <w:rsid w:val="00507572"/>
    <w:rsid w:val="005120D5"/>
    <w:rsid w:val="00525230"/>
    <w:rsid w:val="00534B50"/>
    <w:rsid w:val="005379FE"/>
    <w:rsid w:val="005543A6"/>
    <w:rsid w:val="005554F4"/>
    <w:rsid w:val="00560D7B"/>
    <w:rsid w:val="0056114A"/>
    <w:rsid w:val="0056193A"/>
    <w:rsid w:val="00562DF2"/>
    <w:rsid w:val="00565BCA"/>
    <w:rsid w:val="0058057C"/>
    <w:rsid w:val="0058395B"/>
    <w:rsid w:val="005857BA"/>
    <w:rsid w:val="00587E39"/>
    <w:rsid w:val="00594E9E"/>
    <w:rsid w:val="005959FA"/>
    <w:rsid w:val="005A0D49"/>
    <w:rsid w:val="005A4CBF"/>
    <w:rsid w:val="005B3DBD"/>
    <w:rsid w:val="005D2406"/>
    <w:rsid w:val="005F3BCD"/>
    <w:rsid w:val="005F4478"/>
    <w:rsid w:val="005F7032"/>
    <w:rsid w:val="005F7455"/>
    <w:rsid w:val="005F76BE"/>
    <w:rsid w:val="00601827"/>
    <w:rsid w:val="00603D03"/>
    <w:rsid w:val="006047C9"/>
    <w:rsid w:val="006050E2"/>
    <w:rsid w:val="00610CAB"/>
    <w:rsid w:val="00622298"/>
    <w:rsid w:val="006257DC"/>
    <w:rsid w:val="006312E3"/>
    <w:rsid w:val="006409DE"/>
    <w:rsid w:val="006472B9"/>
    <w:rsid w:val="00651C40"/>
    <w:rsid w:val="00651E50"/>
    <w:rsid w:val="00654122"/>
    <w:rsid w:val="00656496"/>
    <w:rsid w:val="00664D31"/>
    <w:rsid w:val="00665753"/>
    <w:rsid w:val="00665C40"/>
    <w:rsid w:val="00666BB2"/>
    <w:rsid w:val="00671AF5"/>
    <w:rsid w:val="00671DB9"/>
    <w:rsid w:val="00673790"/>
    <w:rsid w:val="006843E6"/>
    <w:rsid w:val="006903DC"/>
    <w:rsid w:val="006A7B18"/>
    <w:rsid w:val="006B0B47"/>
    <w:rsid w:val="006B5B21"/>
    <w:rsid w:val="006C0A67"/>
    <w:rsid w:val="006C4694"/>
    <w:rsid w:val="006C7962"/>
    <w:rsid w:val="006D1C19"/>
    <w:rsid w:val="006E58E7"/>
    <w:rsid w:val="006F18EC"/>
    <w:rsid w:val="006F2D9B"/>
    <w:rsid w:val="006F581D"/>
    <w:rsid w:val="006F7457"/>
    <w:rsid w:val="00703252"/>
    <w:rsid w:val="0070770A"/>
    <w:rsid w:val="00712643"/>
    <w:rsid w:val="00717E91"/>
    <w:rsid w:val="0072084D"/>
    <w:rsid w:val="00721E20"/>
    <w:rsid w:val="00730A7B"/>
    <w:rsid w:val="00731DD2"/>
    <w:rsid w:val="0073582D"/>
    <w:rsid w:val="00736361"/>
    <w:rsid w:val="00736CE9"/>
    <w:rsid w:val="007568DB"/>
    <w:rsid w:val="00764ABA"/>
    <w:rsid w:val="00765E71"/>
    <w:rsid w:val="0076675B"/>
    <w:rsid w:val="0078232A"/>
    <w:rsid w:val="00782E0C"/>
    <w:rsid w:val="0078365D"/>
    <w:rsid w:val="007908FC"/>
    <w:rsid w:val="00791535"/>
    <w:rsid w:val="007967B0"/>
    <w:rsid w:val="00796E84"/>
    <w:rsid w:val="007B4845"/>
    <w:rsid w:val="007B62B6"/>
    <w:rsid w:val="007C5B22"/>
    <w:rsid w:val="007D1CF2"/>
    <w:rsid w:val="007E45BE"/>
    <w:rsid w:val="007E4FA2"/>
    <w:rsid w:val="007E6F7B"/>
    <w:rsid w:val="007F245C"/>
    <w:rsid w:val="007F5E50"/>
    <w:rsid w:val="007F64ED"/>
    <w:rsid w:val="007F6A2C"/>
    <w:rsid w:val="008012A7"/>
    <w:rsid w:val="00813642"/>
    <w:rsid w:val="008217AE"/>
    <w:rsid w:val="00825637"/>
    <w:rsid w:val="00826E69"/>
    <w:rsid w:val="0083042D"/>
    <w:rsid w:val="00833CD1"/>
    <w:rsid w:val="00834A75"/>
    <w:rsid w:val="008355F0"/>
    <w:rsid w:val="008419C2"/>
    <w:rsid w:val="008562FA"/>
    <w:rsid w:val="008600A6"/>
    <w:rsid w:val="008675EA"/>
    <w:rsid w:val="00872E89"/>
    <w:rsid w:val="00873EF4"/>
    <w:rsid w:val="00874206"/>
    <w:rsid w:val="008750BA"/>
    <w:rsid w:val="00880973"/>
    <w:rsid w:val="008B136F"/>
    <w:rsid w:val="008B4FCC"/>
    <w:rsid w:val="008B57B3"/>
    <w:rsid w:val="008C6FDC"/>
    <w:rsid w:val="008D056B"/>
    <w:rsid w:val="008D1C7F"/>
    <w:rsid w:val="008D21F4"/>
    <w:rsid w:val="008D5A0B"/>
    <w:rsid w:val="008E15C8"/>
    <w:rsid w:val="008E342A"/>
    <w:rsid w:val="008F4D0A"/>
    <w:rsid w:val="009077FC"/>
    <w:rsid w:val="0092096F"/>
    <w:rsid w:val="00921C34"/>
    <w:rsid w:val="00923453"/>
    <w:rsid w:val="00930168"/>
    <w:rsid w:val="009304B4"/>
    <w:rsid w:val="00942B9D"/>
    <w:rsid w:val="0095431E"/>
    <w:rsid w:val="00956994"/>
    <w:rsid w:val="0095706B"/>
    <w:rsid w:val="009610CD"/>
    <w:rsid w:val="00962802"/>
    <w:rsid w:val="009678AF"/>
    <w:rsid w:val="00970269"/>
    <w:rsid w:val="0097726E"/>
    <w:rsid w:val="009777C3"/>
    <w:rsid w:val="00984569"/>
    <w:rsid w:val="00985129"/>
    <w:rsid w:val="009A225E"/>
    <w:rsid w:val="009A6336"/>
    <w:rsid w:val="009B25A9"/>
    <w:rsid w:val="009B285A"/>
    <w:rsid w:val="009C007C"/>
    <w:rsid w:val="009C2738"/>
    <w:rsid w:val="009C5B5E"/>
    <w:rsid w:val="009D19A0"/>
    <w:rsid w:val="009D1D03"/>
    <w:rsid w:val="009D6419"/>
    <w:rsid w:val="009E6A4B"/>
    <w:rsid w:val="009F3F0F"/>
    <w:rsid w:val="009F5A1E"/>
    <w:rsid w:val="009F7168"/>
    <w:rsid w:val="00A01C54"/>
    <w:rsid w:val="00A124F5"/>
    <w:rsid w:val="00A15AB5"/>
    <w:rsid w:val="00A1705A"/>
    <w:rsid w:val="00A27374"/>
    <w:rsid w:val="00A33FB9"/>
    <w:rsid w:val="00A3569E"/>
    <w:rsid w:val="00A379F6"/>
    <w:rsid w:val="00A40163"/>
    <w:rsid w:val="00A439D6"/>
    <w:rsid w:val="00A454C4"/>
    <w:rsid w:val="00A47DB6"/>
    <w:rsid w:val="00A5715E"/>
    <w:rsid w:val="00A62A7E"/>
    <w:rsid w:val="00A922EE"/>
    <w:rsid w:val="00A9718B"/>
    <w:rsid w:val="00AA0DEF"/>
    <w:rsid w:val="00AA1117"/>
    <w:rsid w:val="00AB00A6"/>
    <w:rsid w:val="00AB174A"/>
    <w:rsid w:val="00AC5E8D"/>
    <w:rsid w:val="00AD1F0F"/>
    <w:rsid w:val="00AE039B"/>
    <w:rsid w:val="00AE1EAE"/>
    <w:rsid w:val="00AE6C54"/>
    <w:rsid w:val="00AE7FC5"/>
    <w:rsid w:val="00AF5D11"/>
    <w:rsid w:val="00AF60C3"/>
    <w:rsid w:val="00B013A3"/>
    <w:rsid w:val="00B106B3"/>
    <w:rsid w:val="00B22C5B"/>
    <w:rsid w:val="00B275FF"/>
    <w:rsid w:val="00B4580A"/>
    <w:rsid w:val="00B60915"/>
    <w:rsid w:val="00B618E8"/>
    <w:rsid w:val="00B63CB9"/>
    <w:rsid w:val="00B65A33"/>
    <w:rsid w:val="00B667A1"/>
    <w:rsid w:val="00B667C9"/>
    <w:rsid w:val="00B75320"/>
    <w:rsid w:val="00B81C97"/>
    <w:rsid w:val="00B95719"/>
    <w:rsid w:val="00B957A9"/>
    <w:rsid w:val="00B97DF7"/>
    <w:rsid w:val="00BB0490"/>
    <w:rsid w:val="00BC0DB5"/>
    <w:rsid w:val="00BC590D"/>
    <w:rsid w:val="00BC6345"/>
    <w:rsid w:val="00BE1DC0"/>
    <w:rsid w:val="00BE7895"/>
    <w:rsid w:val="00BF2B56"/>
    <w:rsid w:val="00BF5D34"/>
    <w:rsid w:val="00C02280"/>
    <w:rsid w:val="00C02FB0"/>
    <w:rsid w:val="00C06F0B"/>
    <w:rsid w:val="00C07717"/>
    <w:rsid w:val="00C103D4"/>
    <w:rsid w:val="00C3406C"/>
    <w:rsid w:val="00C436BF"/>
    <w:rsid w:val="00C43EF0"/>
    <w:rsid w:val="00C5372D"/>
    <w:rsid w:val="00C55CBB"/>
    <w:rsid w:val="00C67BE4"/>
    <w:rsid w:val="00C83721"/>
    <w:rsid w:val="00C8750B"/>
    <w:rsid w:val="00C90AA2"/>
    <w:rsid w:val="00C93DF9"/>
    <w:rsid w:val="00C96CBF"/>
    <w:rsid w:val="00CA5D22"/>
    <w:rsid w:val="00CA7DEE"/>
    <w:rsid w:val="00CB50AF"/>
    <w:rsid w:val="00CC7A55"/>
    <w:rsid w:val="00CE193D"/>
    <w:rsid w:val="00CE269F"/>
    <w:rsid w:val="00CE6FA1"/>
    <w:rsid w:val="00CF1DF5"/>
    <w:rsid w:val="00CF22C6"/>
    <w:rsid w:val="00D01990"/>
    <w:rsid w:val="00D02704"/>
    <w:rsid w:val="00D12FE6"/>
    <w:rsid w:val="00D15A46"/>
    <w:rsid w:val="00D1792A"/>
    <w:rsid w:val="00D21220"/>
    <w:rsid w:val="00D335F1"/>
    <w:rsid w:val="00D37887"/>
    <w:rsid w:val="00D44F84"/>
    <w:rsid w:val="00D55DEB"/>
    <w:rsid w:val="00D6049A"/>
    <w:rsid w:val="00D62849"/>
    <w:rsid w:val="00D62E5D"/>
    <w:rsid w:val="00D63318"/>
    <w:rsid w:val="00D822F2"/>
    <w:rsid w:val="00D92BAA"/>
    <w:rsid w:val="00D96FAA"/>
    <w:rsid w:val="00D97068"/>
    <w:rsid w:val="00DA1DE4"/>
    <w:rsid w:val="00DA2D5B"/>
    <w:rsid w:val="00DA7BB5"/>
    <w:rsid w:val="00DB0CE3"/>
    <w:rsid w:val="00DB5D06"/>
    <w:rsid w:val="00DC13CE"/>
    <w:rsid w:val="00DC2CD9"/>
    <w:rsid w:val="00DD0AF9"/>
    <w:rsid w:val="00DD1776"/>
    <w:rsid w:val="00DE2AD5"/>
    <w:rsid w:val="00DF6F64"/>
    <w:rsid w:val="00E11FA5"/>
    <w:rsid w:val="00E44026"/>
    <w:rsid w:val="00E508C1"/>
    <w:rsid w:val="00E607DA"/>
    <w:rsid w:val="00E6580F"/>
    <w:rsid w:val="00E7397B"/>
    <w:rsid w:val="00E8071F"/>
    <w:rsid w:val="00E837DE"/>
    <w:rsid w:val="00E906B2"/>
    <w:rsid w:val="00E92DF0"/>
    <w:rsid w:val="00E94DCB"/>
    <w:rsid w:val="00EB6763"/>
    <w:rsid w:val="00EC3909"/>
    <w:rsid w:val="00EC54F1"/>
    <w:rsid w:val="00EC7912"/>
    <w:rsid w:val="00ED19A5"/>
    <w:rsid w:val="00ED6A6D"/>
    <w:rsid w:val="00EE39FB"/>
    <w:rsid w:val="00EE71A5"/>
    <w:rsid w:val="00EE7C6B"/>
    <w:rsid w:val="00EF05D7"/>
    <w:rsid w:val="00F101BF"/>
    <w:rsid w:val="00F11482"/>
    <w:rsid w:val="00F11FA3"/>
    <w:rsid w:val="00F248C1"/>
    <w:rsid w:val="00F24E6A"/>
    <w:rsid w:val="00F24F79"/>
    <w:rsid w:val="00F304FB"/>
    <w:rsid w:val="00F32138"/>
    <w:rsid w:val="00F411B6"/>
    <w:rsid w:val="00F413F8"/>
    <w:rsid w:val="00F42EEA"/>
    <w:rsid w:val="00F47E80"/>
    <w:rsid w:val="00F47FB6"/>
    <w:rsid w:val="00F5424C"/>
    <w:rsid w:val="00F575FF"/>
    <w:rsid w:val="00F618CC"/>
    <w:rsid w:val="00F643ED"/>
    <w:rsid w:val="00F648D7"/>
    <w:rsid w:val="00F653DC"/>
    <w:rsid w:val="00F71AFF"/>
    <w:rsid w:val="00F7409F"/>
    <w:rsid w:val="00F83290"/>
    <w:rsid w:val="00F8400A"/>
    <w:rsid w:val="00F85D71"/>
    <w:rsid w:val="00F94C27"/>
    <w:rsid w:val="00F97B4C"/>
    <w:rsid w:val="00FB1FD3"/>
    <w:rsid w:val="00FB413F"/>
    <w:rsid w:val="00FC4426"/>
    <w:rsid w:val="00FC5874"/>
    <w:rsid w:val="00FD495C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Cod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A01C54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link w:val="Ttulo2Car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link w:val="Ttulo3Car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comandoseinstrucciones">
    <w:name w:val="comandos e instrucciones"/>
    <w:link w:val="comandoseinstruccionesCarCar"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9E6A4B"/>
    <w:pPr>
      <w:numPr>
        <w:numId w:val="5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ind w:left="0"/>
    </w:p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  <w:ind w:left="1769" w:hanging="567"/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character" w:customStyle="1" w:styleId="Ttulo2Car">
    <w:name w:val="Título 2 Car"/>
    <w:basedOn w:val="Fuentedeprrafopredeter"/>
    <w:link w:val="Ttulo2"/>
    <w:rsid w:val="003C2F18"/>
    <w:rPr>
      <w:rFonts w:ascii="Arial" w:hAnsi="Arial" w:cs="Arial"/>
      <w:color w:val="000080"/>
      <w:sz w:val="32"/>
      <w:szCs w:val="36"/>
    </w:rPr>
  </w:style>
  <w:style w:type="paragraph" w:styleId="Textodeglobo">
    <w:name w:val="Balloon Text"/>
    <w:basedOn w:val="Normal"/>
    <w:link w:val="TextodegloboCar"/>
    <w:rsid w:val="003C2F1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C2F1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600A6"/>
    <w:pPr>
      <w:ind w:left="720"/>
      <w:contextualSpacing/>
    </w:pPr>
  </w:style>
  <w:style w:type="character" w:styleId="CdigoHTML">
    <w:name w:val="HTML Code"/>
    <w:basedOn w:val="Fuentedeprrafopredeter"/>
    <w:uiPriority w:val="99"/>
    <w:unhideWhenUsed/>
    <w:rsid w:val="00BB0490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BB0490"/>
    <w:rPr>
      <w:rFonts w:ascii="Arial" w:hAnsi="Arial" w:cs="Arial"/>
      <w:b/>
      <w:bCs/>
      <w:color w:val="000080"/>
      <w:sz w:val="28"/>
      <w:szCs w:val="28"/>
    </w:rPr>
  </w:style>
  <w:style w:type="paragraph" w:styleId="TDC2">
    <w:name w:val="toc 2"/>
    <w:basedOn w:val="Normal"/>
    <w:next w:val="Normal"/>
    <w:autoRedefine/>
    <w:uiPriority w:val="39"/>
    <w:rsid w:val="00C55CBB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C55CBB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rsid w:val="00C55CBB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rsid w:val="00C55CBB"/>
    <w:pPr>
      <w:spacing w:after="100"/>
      <w:ind w:left="9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Cod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A01C54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link w:val="Ttulo2Car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link w:val="Ttulo3Car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comandoseinstrucciones">
    <w:name w:val="comandos e instrucciones"/>
    <w:link w:val="comandoseinstruccionesCarCar"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9E6A4B"/>
    <w:pPr>
      <w:numPr>
        <w:numId w:val="5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ind w:left="0"/>
    </w:p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  <w:ind w:left="1769" w:hanging="567"/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character" w:customStyle="1" w:styleId="Ttulo2Car">
    <w:name w:val="Título 2 Car"/>
    <w:basedOn w:val="Fuentedeprrafopredeter"/>
    <w:link w:val="Ttulo2"/>
    <w:rsid w:val="003C2F18"/>
    <w:rPr>
      <w:rFonts w:ascii="Arial" w:hAnsi="Arial" w:cs="Arial"/>
      <w:color w:val="000080"/>
      <w:sz w:val="32"/>
      <w:szCs w:val="36"/>
    </w:rPr>
  </w:style>
  <w:style w:type="paragraph" w:styleId="Textodeglobo">
    <w:name w:val="Balloon Text"/>
    <w:basedOn w:val="Normal"/>
    <w:link w:val="TextodegloboCar"/>
    <w:rsid w:val="003C2F1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C2F1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600A6"/>
    <w:pPr>
      <w:ind w:left="720"/>
      <w:contextualSpacing/>
    </w:pPr>
  </w:style>
  <w:style w:type="character" w:styleId="CdigoHTML">
    <w:name w:val="HTML Code"/>
    <w:basedOn w:val="Fuentedeprrafopredeter"/>
    <w:uiPriority w:val="99"/>
    <w:unhideWhenUsed/>
    <w:rsid w:val="00BB0490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BB0490"/>
    <w:rPr>
      <w:rFonts w:ascii="Arial" w:hAnsi="Arial" w:cs="Arial"/>
      <w:b/>
      <w:bCs/>
      <w:color w:val="000080"/>
      <w:sz w:val="28"/>
      <w:szCs w:val="28"/>
    </w:rPr>
  </w:style>
  <w:style w:type="paragraph" w:styleId="TDC2">
    <w:name w:val="toc 2"/>
    <w:basedOn w:val="Normal"/>
    <w:next w:val="Normal"/>
    <w:autoRedefine/>
    <w:uiPriority w:val="39"/>
    <w:rsid w:val="00C55CBB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C55CBB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rsid w:val="00C55CBB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rsid w:val="00C55CBB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\AppData\Roaming\Microsoft\Plantilla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D0775-8620-479B-AB06-D4A5F94C9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41</TotalTime>
  <Pages>1</Pages>
  <Words>1574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>RUP</Company>
  <LinksUpToDate>false</LinksUpToDate>
  <CharactersWithSpaces>10213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dani</dc:creator>
  <cp:lastModifiedBy>dani</cp:lastModifiedBy>
  <cp:revision>8</cp:revision>
  <cp:lastPrinted>2004-10-07T21:03:00Z</cp:lastPrinted>
  <dcterms:created xsi:type="dcterms:W3CDTF">2020-03-18T12:12:00Z</dcterms:created>
  <dcterms:modified xsi:type="dcterms:W3CDTF">2022-04-29T08:37:00Z</dcterms:modified>
</cp:coreProperties>
</file>