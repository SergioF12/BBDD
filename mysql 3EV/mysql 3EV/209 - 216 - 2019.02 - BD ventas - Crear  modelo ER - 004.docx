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240867" w14:textId="77777777" w:rsidR="00D62849" w:rsidRDefault="00D62849" w:rsidP="00703252">
      <w:pPr>
        <w:pStyle w:val="Lista0b"/>
      </w:pPr>
      <w:r>
        <w:t>Índice:</w:t>
      </w:r>
    </w:p>
    <w:p w14:paraId="72631D40" w14:textId="77777777" w:rsidR="007A15D9" w:rsidRDefault="007D69C4">
      <w:pPr>
        <w:pStyle w:val="TDC1"/>
        <w:tabs>
          <w:tab w:val="left" w:pos="440"/>
          <w:tab w:val="right" w:leader="dot" w:pos="9628"/>
        </w:tabs>
        <w:rPr>
          <w:rFonts w:asciiTheme="minorHAnsi" w:eastAsiaTheme="minorEastAsia" w:hAnsiTheme="minorHAnsi" w:cstheme="minorBidi"/>
          <w:noProof/>
          <w:sz w:val="22"/>
          <w:szCs w:val="22"/>
        </w:rPr>
      </w:pPr>
      <w:r>
        <w:fldChar w:fldCharType="begin"/>
      </w:r>
      <w:r w:rsidR="00041B55">
        <w:instrText xml:space="preserve"> TOC \o \h \z \u </w:instrText>
      </w:r>
      <w:r>
        <w:fldChar w:fldCharType="separate"/>
      </w:r>
      <w:hyperlink w:anchor="_Toc1461167" w:history="1">
        <w:r w:rsidR="007A15D9" w:rsidRPr="00210000">
          <w:rPr>
            <w:rStyle w:val="Hipervnculo"/>
            <w:noProof/>
          </w:rPr>
          <w:t>1.</w:t>
        </w:r>
        <w:r w:rsidR="007A15D9">
          <w:rPr>
            <w:rFonts w:asciiTheme="minorHAnsi" w:eastAsiaTheme="minorEastAsia" w:hAnsiTheme="minorHAnsi" w:cstheme="minorBidi"/>
            <w:noProof/>
            <w:sz w:val="22"/>
            <w:szCs w:val="22"/>
          </w:rPr>
          <w:tab/>
        </w:r>
        <w:r w:rsidR="007A15D9" w:rsidRPr="00210000">
          <w:rPr>
            <w:rStyle w:val="Hipervnculo"/>
            <w:noProof/>
          </w:rPr>
          <w:t>BD ventas</w:t>
        </w:r>
        <w:r w:rsidR="007A15D9">
          <w:rPr>
            <w:noProof/>
            <w:webHidden/>
          </w:rPr>
          <w:tab/>
        </w:r>
        <w:r w:rsidR="007A15D9">
          <w:rPr>
            <w:noProof/>
            <w:webHidden/>
          </w:rPr>
          <w:fldChar w:fldCharType="begin"/>
        </w:r>
        <w:r w:rsidR="007A15D9">
          <w:rPr>
            <w:noProof/>
            <w:webHidden/>
          </w:rPr>
          <w:instrText xml:space="preserve"> PAGEREF _Toc1461167 \h </w:instrText>
        </w:r>
        <w:r w:rsidR="007A15D9">
          <w:rPr>
            <w:noProof/>
            <w:webHidden/>
          </w:rPr>
        </w:r>
        <w:r w:rsidR="007A15D9">
          <w:rPr>
            <w:noProof/>
            <w:webHidden/>
          </w:rPr>
          <w:fldChar w:fldCharType="separate"/>
        </w:r>
        <w:r w:rsidR="00180A54">
          <w:rPr>
            <w:noProof/>
            <w:webHidden/>
          </w:rPr>
          <w:t>1</w:t>
        </w:r>
        <w:r w:rsidR="007A15D9">
          <w:rPr>
            <w:noProof/>
            <w:webHidden/>
          </w:rPr>
          <w:fldChar w:fldCharType="end"/>
        </w:r>
      </w:hyperlink>
    </w:p>
    <w:p w14:paraId="5F66052D" w14:textId="77777777" w:rsidR="00931640" w:rsidRDefault="007D69C4" w:rsidP="00BA31DC">
      <w:r>
        <w:rPr>
          <w:b/>
          <w:bCs/>
          <w:noProof/>
        </w:rPr>
        <w:fldChar w:fldCharType="end"/>
      </w:r>
    </w:p>
    <w:p w14:paraId="67E182F6" w14:textId="77777777" w:rsidR="00112D04" w:rsidRDefault="00112D04" w:rsidP="00112D04">
      <w:pPr>
        <w:pStyle w:val="Ttulo1"/>
      </w:pPr>
      <w:bookmarkStart w:id="0" w:name="_Toc1461167"/>
      <w:r>
        <w:t>BD ventas</w:t>
      </w:r>
      <w:bookmarkEnd w:id="0"/>
    </w:p>
    <w:p w14:paraId="0C5F1A56" w14:textId="77777777" w:rsidR="006E2579" w:rsidRDefault="006E2579" w:rsidP="006E2579">
      <w:r>
        <w:t>Crear el modelo ER para este caso:</w:t>
      </w:r>
    </w:p>
    <w:p w14:paraId="378204F9" w14:textId="77777777" w:rsidR="006E2579" w:rsidRDefault="006E2579" w:rsidP="006E2579">
      <w:pPr>
        <w:pStyle w:val="Lista2"/>
      </w:pPr>
      <w:r>
        <w:t>Se guarda información de los clientes, productos y pedidos que realizan los clientes.</w:t>
      </w:r>
    </w:p>
    <w:p w14:paraId="120592FC" w14:textId="77777777" w:rsidR="006E2579" w:rsidRDefault="006E2579" w:rsidP="006E2579">
      <w:pPr>
        <w:pStyle w:val="Lista2"/>
      </w:pPr>
      <w:r>
        <w:t xml:space="preserve">De cada cliente: </w:t>
      </w:r>
      <w:proofErr w:type="spellStart"/>
      <w:r>
        <w:t>IdCliente</w:t>
      </w:r>
      <w:proofErr w:type="spellEnd"/>
      <w:r>
        <w:t>, DNI, nombre, fecha de nacimiento (opcional), dirección, ciudad, provincia, código postal, email, y hasta dos teléfonos (uno de ellos es obligatorio).</w:t>
      </w:r>
    </w:p>
    <w:p w14:paraId="7AE48ECE" w14:textId="77777777" w:rsidR="006E2579" w:rsidRDefault="006E2579" w:rsidP="006E2579">
      <w:pPr>
        <w:pStyle w:val="Lista2"/>
      </w:pPr>
      <w:r>
        <w:t>Cada pedido se corresponde con un solo cliente.</w:t>
      </w:r>
    </w:p>
    <w:p w14:paraId="2D477D0F" w14:textId="77777777" w:rsidR="006E2579" w:rsidRDefault="006E2579" w:rsidP="006E2579">
      <w:pPr>
        <w:pStyle w:val="Lista2"/>
      </w:pPr>
      <w:r>
        <w:t xml:space="preserve">Un pedido puede incluir varios productos (y de cada producto que se vende en ese pedido hay que almacenar cuantas unidades se venden en ese pedido), por defecto se vende una unidad de producto </w:t>
      </w:r>
      <w:r w:rsidRPr="002D64C5">
        <w:t>(el sistema guarda una unidad si se deja en blanco este campo</w:t>
      </w:r>
      <w:r>
        <w:t>).</w:t>
      </w:r>
    </w:p>
    <w:p w14:paraId="2A95649E" w14:textId="77777777" w:rsidR="006E2579" w:rsidRDefault="006E2579" w:rsidP="006E2579">
      <w:pPr>
        <w:pStyle w:val="Lista2"/>
      </w:pPr>
      <w:r>
        <w:t>No sólo hay que conocer el precio actual de cada producto sino también a qué precio fue vendido el producto en cada pedido.</w:t>
      </w:r>
    </w:p>
    <w:p w14:paraId="4041D5C5" w14:textId="77777777" w:rsidR="006E2579" w:rsidRDefault="006E2579" w:rsidP="006E2579">
      <w:pPr>
        <w:pStyle w:val="Lista2"/>
      </w:pPr>
      <w:r>
        <w:t xml:space="preserve">En cada pedido se incluye el precio al que se ha vendido el producto, y que porcentaje de descuento se aplicó respecto al precio de venta de ese producto (opcional); además guarda la fecha del pedido y el modo de pago </w:t>
      </w:r>
      <w:r w:rsidRPr="00442244">
        <w:t>(contado, tarjeta...</w:t>
      </w:r>
      <w:r>
        <w:t>, que puede estar en blanco si todavía no se ha pagado</w:t>
      </w:r>
      <w:r w:rsidRPr="00442244">
        <w:t>)</w:t>
      </w:r>
      <w:r>
        <w:t>, la fecha de pago (puede ser nula si todavía no se ha pagado)</w:t>
      </w:r>
      <w:r w:rsidRPr="00442244">
        <w:t>.</w:t>
      </w:r>
      <w:r>
        <w:t xml:space="preserve"> Por último, en cada pedido se puede almacenar el documento en formato </w:t>
      </w:r>
      <w:proofErr w:type="spellStart"/>
      <w:r w:rsidRPr="0079769C">
        <w:rPr>
          <w:i/>
          <w:iCs/>
        </w:rPr>
        <w:t>pdf</w:t>
      </w:r>
      <w:proofErr w:type="spellEnd"/>
      <w:r>
        <w:t xml:space="preserve"> con la factura.</w:t>
      </w:r>
    </w:p>
    <w:p w14:paraId="38B2AE46" w14:textId="77777777" w:rsidR="006E2579" w:rsidRDefault="006E2579" w:rsidP="006E2579">
      <w:pPr>
        <w:pStyle w:val="Lista2"/>
      </w:pPr>
      <w:r>
        <w:t xml:space="preserve">De cada producto se conoce el precio de venta actual, el nombre, descripción y el </w:t>
      </w:r>
      <w:proofErr w:type="spellStart"/>
      <w:r>
        <w:t>porcentaja</w:t>
      </w:r>
      <w:proofErr w:type="spellEnd"/>
      <w:r>
        <w:t xml:space="preserve"> de </w:t>
      </w:r>
      <w:proofErr w:type="spellStart"/>
      <w:r>
        <w:t>iva</w:t>
      </w:r>
      <w:proofErr w:type="spellEnd"/>
      <w:r>
        <w:t xml:space="preserve"> que se aplica a ese producto (no todos los productos tienen el mismo porcentaje de </w:t>
      </w:r>
      <w:proofErr w:type="spellStart"/>
      <w:r>
        <w:t>iva</w:t>
      </w:r>
      <w:proofErr w:type="spellEnd"/>
      <w:r>
        <w:t>).</w:t>
      </w:r>
    </w:p>
    <w:p w14:paraId="39D486C0" w14:textId="77777777" w:rsidR="006E2579" w:rsidRDefault="006E2579" w:rsidP="006E2579">
      <w:pPr>
        <w:pStyle w:val="Lista2"/>
      </w:pPr>
      <w:r>
        <w:t>Si se borra un pedido desaparecerá toda la información relacionada con ese pedido.</w:t>
      </w:r>
    </w:p>
    <w:p w14:paraId="29424CFE" w14:textId="77777777" w:rsidR="006E2579" w:rsidRDefault="006E2579" w:rsidP="006E2579"/>
    <w:p w14:paraId="6F906C8F" w14:textId="77777777" w:rsidR="006E2579" w:rsidRDefault="006E2579" w:rsidP="006E2579">
      <w:r>
        <w:t>Aunque no se corresponde exactamente con nuestro ejercicio, esta es aproximadamente la información que se mostraría al imprimir una factura. Se muestra para que se entienda que información global se guarda en una Base de Datos, hay que tener en cuenta que una factura muestra información de varias tablas.</w:t>
      </w:r>
    </w:p>
    <w:p w14:paraId="3465DC6E" w14:textId="77777777" w:rsidR="00AA73CB" w:rsidRDefault="00AA73CB" w:rsidP="00D8270F"/>
    <w:p w14:paraId="42C6361C" w14:textId="77777777" w:rsidR="00AA73CB" w:rsidRDefault="00AA73CB" w:rsidP="00AA73CB">
      <w:pPr>
        <w:pStyle w:val="Piedefoto"/>
      </w:pPr>
      <w:r>
        <w:rPr>
          <w:noProof/>
        </w:rPr>
        <w:drawing>
          <wp:inline distT="0" distB="0" distL="0" distR="0" wp14:anchorId="081D08E4" wp14:editId="5CEACCF9">
            <wp:extent cx="6120130" cy="4054475"/>
            <wp:effectExtent l="0" t="0" r="0" b="317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4054475"/>
                    </a:xfrm>
                    <a:prstGeom prst="rect">
                      <a:avLst/>
                    </a:prstGeom>
                  </pic:spPr>
                </pic:pic>
              </a:graphicData>
            </a:graphic>
          </wp:inline>
        </w:drawing>
      </w:r>
    </w:p>
    <w:p w14:paraId="4916BB52" w14:textId="77777777" w:rsidR="00AA73CB" w:rsidRDefault="00AA73CB" w:rsidP="00D8270F"/>
    <w:sectPr w:rsidR="00AA73CB" w:rsidSect="005467FC">
      <w:headerReference w:type="default" r:id="rId9"/>
      <w:footerReference w:type="even" r:id="rId10"/>
      <w:footerReference w:type="default" r:id="rId11"/>
      <w:headerReference w:type="first" r:id="rId12"/>
      <w:footerReference w:type="first" r:id="rId13"/>
      <w:pgSz w:w="11906" w:h="16838" w:code="9"/>
      <w:pgMar w:top="1388" w:right="1134" w:bottom="567" w:left="1134" w:header="731" w:footer="75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DEC594" w14:textId="77777777" w:rsidR="005467FC" w:rsidRDefault="005467FC" w:rsidP="005857BA">
      <w:r>
        <w:separator/>
      </w:r>
    </w:p>
  </w:endnote>
  <w:endnote w:type="continuationSeparator" w:id="0">
    <w:p w14:paraId="08586E76" w14:textId="77777777" w:rsidR="005467FC" w:rsidRDefault="005467FC" w:rsidP="005857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6B98CA" w14:textId="77777777" w:rsidR="00AB174A" w:rsidRDefault="007D69C4" w:rsidP="005857BA">
    <w:r>
      <w:fldChar w:fldCharType="begin"/>
    </w:r>
    <w:r w:rsidR="00AB174A">
      <w:instrText xml:space="preserve">PAGE  </w:instrText>
    </w:r>
    <w:r>
      <w:fldChar w:fldCharType="end"/>
    </w:r>
  </w:p>
  <w:p w14:paraId="4DD1556C" w14:textId="77777777" w:rsidR="00AB174A" w:rsidRDefault="00AB174A" w:rsidP="005857B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43040" w14:textId="77777777" w:rsidR="00AB174A" w:rsidRPr="00EC3909" w:rsidRDefault="007D69C4" w:rsidP="00EC3909">
    <w:pPr>
      <w:ind w:left="0"/>
      <w:jc w:val="center"/>
      <w:rPr>
        <w:rFonts w:ascii="Arial" w:hAnsi="Arial" w:cs="Arial"/>
        <w:sz w:val="20"/>
        <w:szCs w:val="20"/>
      </w:rPr>
    </w:pPr>
    <w:r w:rsidRPr="00EC3909">
      <w:rPr>
        <w:rFonts w:ascii="Arial" w:hAnsi="Arial" w:cs="Arial"/>
        <w:sz w:val="20"/>
        <w:szCs w:val="20"/>
      </w:rPr>
      <w:fldChar w:fldCharType="begin"/>
    </w:r>
    <w:r w:rsidR="00AB174A" w:rsidRPr="00EC3909">
      <w:rPr>
        <w:rFonts w:ascii="Arial" w:hAnsi="Arial" w:cs="Arial"/>
        <w:sz w:val="20"/>
        <w:szCs w:val="20"/>
      </w:rPr>
      <w:instrText xml:space="preserve">PAGE  </w:instrText>
    </w:r>
    <w:r w:rsidRPr="00EC3909">
      <w:rPr>
        <w:rFonts w:ascii="Arial" w:hAnsi="Arial" w:cs="Arial"/>
        <w:sz w:val="20"/>
        <w:szCs w:val="20"/>
      </w:rPr>
      <w:fldChar w:fldCharType="separate"/>
    </w:r>
    <w:r w:rsidR="00B7182E">
      <w:rPr>
        <w:rFonts w:ascii="Arial" w:hAnsi="Arial" w:cs="Arial"/>
        <w:noProof/>
        <w:sz w:val="20"/>
        <w:szCs w:val="20"/>
      </w:rPr>
      <w:t>1</w:t>
    </w:r>
    <w:r w:rsidRPr="00EC3909">
      <w:rPr>
        <w:rFonts w:ascii="Arial" w:hAnsi="Arial" w:cs="Arial"/>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1A2950" w14:textId="77777777" w:rsidR="00AB174A" w:rsidRDefault="007D69C4" w:rsidP="005857BA">
    <w:pPr>
      <w:pStyle w:val="Piedepgina"/>
    </w:pPr>
    <w:r>
      <w:rPr>
        <w:rStyle w:val="Nmerodepgina"/>
        <w:sz w:val="16"/>
      </w:rPr>
      <w:fldChar w:fldCharType="begin"/>
    </w:r>
    <w:r w:rsidR="00AB174A">
      <w:rPr>
        <w:rStyle w:val="Nmerodepgina"/>
        <w:sz w:val="16"/>
      </w:rPr>
      <w:instrText xml:space="preserve"> PAGE </w:instrText>
    </w:r>
    <w:r>
      <w:rPr>
        <w:rStyle w:val="Nmerodepgina"/>
        <w:sz w:val="16"/>
      </w:rPr>
      <w:fldChar w:fldCharType="separate"/>
    </w:r>
    <w:r w:rsidR="00AB174A">
      <w:rPr>
        <w:rStyle w:val="Nmerodepgina"/>
        <w:noProof/>
        <w:sz w:val="16"/>
      </w:rPr>
      <w:t>1</w:t>
    </w:r>
    <w:r>
      <w:rPr>
        <w:rStyle w:val="Nmerodepgina"/>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CBAD9F" w14:textId="77777777" w:rsidR="005467FC" w:rsidRDefault="005467FC" w:rsidP="005857BA">
      <w:r>
        <w:separator/>
      </w:r>
    </w:p>
  </w:footnote>
  <w:footnote w:type="continuationSeparator" w:id="0">
    <w:p w14:paraId="5D29A141" w14:textId="77777777" w:rsidR="005467FC" w:rsidRDefault="005467FC" w:rsidP="005857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83EB5" w14:textId="77777777" w:rsidR="00AB174A" w:rsidRPr="003956B9" w:rsidRDefault="007D69C4" w:rsidP="00EC3909">
    <w:pPr>
      <w:pBdr>
        <w:bottom w:val="single" w:sz="4" w:space="1" w:color="F79646"/>
      </w:pBdr>
      <w:shd w:val="clear" w:color="auto" w:fill="FFFFFF"/>
      <w:tabs>
        <w:tab w:val="right" w:pos="9639"/>
      </w:tabs>
      <w:ind w:left="0"/>
      <w:rPr>
        <w:color w:val="F79646"/>
        <w:sz w:val="22"/>
      </w:rPr>
    </w:pPr>
    <w:r w:rsidRPr="00D97068">
      <w:rPr>
        <w:rFonts w:ascii="Arial" w:hAnsi="Arial"/>
        <w:b/>
        <w:noProof/>
        <w:color w:val="F79646"/>
        <w:sz w:val="20"/>
      </w:rPr>
      <w:fldChar w:fldCharType="begin"/>
    </w:r>
    <w:r w:rsidR="00AB174A" w:rsidRPr="00D97068">
      <w:rPr>
        <w:rFonts w:ascii="Arial" w:hAnsi="Arial"/>
        <w:b/>
        <w:noProof/>
        <w:color w:val="F79646"/>
        <w:sz w:val="20"/>
      </w:rPr>
      <w:instrText xml:space="preserve"> FILENAME </w:instrText>
    </w:r>
    <w:r w:rsidRPr="00D97068">
      <w:rPr>
        <w:rFonts w:ascii="Arial" w:hAnsi="Arial"/>
        <w:b/>
        <w:noProof/>
        <w:color w:val="F79646"/>
        <w:sz w:val="20"/>
      </w:rPr>
      <w:fldChar w:fldCharType="separate"/>
    </w:r>
    <w:r w:rsidR="00180A54">
      <w:rPr>
        <w:rFonts w:ascii="Arial" w:hAnsi="Arial"/>
        <w:b/>
        <w:noProof/>
        <w:color w:val="F79646"/>
        <w:sz w:val="20"/>
      </w:rPr>
      <w:t>209s - 216s - 2019.02s - BD ventas - Crear  modelo ER, SOLUCION - 002.docx</w:t>
    </w:r>
    <w:r w:rsidRPr="00D97068">
      <w:rPr>
        <w:rFonts w:ascii="Arial" w:hAnsi="Arial"/>
        <w:b/>
        <w:noProof/>
        <w:color w:val="F79646"/>
        <w:sz w:val="20"/>
      </w:rPr>
      <w:fldChar w:fldCharType="end"/>
    </w:r>
    <w:r w:rsidR="00EC3909">
      <w:rPr>
        <w:rFonts w:ascii="Arial" w:hAnsi="Arial"/>
        <w:b/>
        <w:noProof/>
        <w:color w:val="F79646"/>
        <w:sz w:val="20"/>
      </w:rPr>
      <w:tab/>
    </w:r>
    <w:r w:rsidR="00AB174A" w:rsidRPr="00D97068">
      <w:rPr>
        <w:rFonts w:ascii="Arial" w:hAnsi="Arial"/>
        <w:b/>
        <w:noProof/>
        <w:color w:val="F79646"/>
        <w:sz w:val="20"/>
      </w:rPr>
      <w:t xml:space="preserve">Fecha de impresión </w:t>
    </w:r>
    <w:r w:rsidRPr="00D97068">
      <w:rPr>
        <w:rFonts w:ascii="Arial" w:hAnsi="Arial"/>
        <w:b/>
        <w:noProof/>
        <w:color w:val="F79646"/>
        <w:sz w:val="20"/>
      </w:rPr>
      <w:fldChar w:fldCharType="begin"/>
    </w:r>
    <w:r w:rsidR="00AB174A" w:rsidRPr="00D97068">
      <w:rPr>
        <w:rFonts w:ascii="Arial" w:hAnsi="Arial"/>
        <w:b/>
        <w:noProof/>
        <w:color w:val="F79646"/>
        <w:sz w:val="20"/>
      </w:rPr>
      <w:instrText xml:space="preserve"> PRINTDATE \@ "dd/MM/yyyy h:mm am/pm" </w:instrText>
    </w:r>
    <w:r w:rsidRPr="00D97068">
      <w:rPr>
        <w:rFonts w:ascii="Arial" w:hAnsi="Arial"/>
        <w:b/>
        <w:noProof/>
        <w:color w:val="F79646"/>
        <w:sz w:val="20"/>
      </w:rPr>
      <w:fldChar w:fldCharType="separate"/>
    </w:r>
    <w:r w:rsidR="00180A54">
      <w:rPr>
        <w:rFonts w:ascii="Arial" w:hAnsi="Arial"/>
        <w:b/>
        <w:noProof/>
        <w:color w:val="F79646"/>
        <w:sz w:val="20"/>
      </w:rPr>
      <w:t xml:space="preserve">04/02/2022 2:32 </w:t>
    </w:r>
    <w:r w:rsidRPr="00D97068">
      <w:rPr>
        <w:color w:val="F79646"/>
        <w:sz w:val="22"/>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E32240" w14:textId="77777777" w:rsidR="00AB174A" w:rsidRDefault="007D69C4" w:rsidP="005857BA">
    <w:pPr>
      <w:pStyle w:val="Encabezado"/>
    </w:pPr>
    <w:r>
      <w:fldChar w:fldCharType="begin"/>
    </w:r>
    <w:r w:rsidR="00041B55">
      <w:instrText xml:space="preserve"> FILENAME </w:instrText>
    </w:r>
    <w:r>
      <w:fldChar w:fldCharType="separate"/>
    </w:r>
    <w:r w:rsidR="00180A54">
      <w:rPr>
        <w:noProof/>
      </w:rPr>
      <w:t>209s - 216s - 2019.02s - BD ventas - Crear  modelo ER, SOLUCION - 002.docx</w:t>
    </w:r>
    <w:r>
      <w:rPr>
        <w:noProof/>
      </w:rPr>
      <w:fldChar w:fldCharType="end"/>
    </w:r>
    <w:r w:rsidR="00AB174A">
      <w:tab/>
      <w:t xml:space="preserve">Fecha de impresión </w:t>
    </w:r>
    <w:r>
      <w:fldChar w:fldCharType="begin"/>
    </w:r>
    <w:r w:rsidR="00041B55">
      <w:instrText xml:space="preserve"> PRINTDATE </w:instrText>
    </w:r>
    <w:r>
      <w:fldChar w:fldCharType="separate"/>
    </w:r>
    <w:r w:rsidR="00180A54">
      <w:rPr>
        <w:noProof/>
      </w:rPr>
      <w:t>04/02/2022 14:32:00</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2A4097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A761CE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AB6C30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E761DF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1D41CE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3FCBB0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D34B80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ACC0A7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FC69B5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F00DC9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98467E"/>
    <w:multiLevelType w:val="hybridMultilevel"/>
    <w:tmpl w:val="5BD6BEA4"/>
    <w:lvl w:ilvl="0" w:tplc="E7C65968">
      <w:start w:val="1"/>
      <w:numFmt w:val="decimal"/>
      <w:pStyle w:val="Lista6"/>
      <w:lvlText w:val="%1."/>
      <w:lvlJc w:val="left"/>
      <w:pPr>
        <w:ind w:left="2413" w:hanging="360"/>
      </w:pPr>
      <w:rPr>
        <w:rFonts w:hint="default"/>
        <w:b/>
        <w:i w:val="0"/>
        <w:color w:val="E36C0A"/>
      </w:rPr>
    </w:lvl>
    <w:lvl w:ilvl="1" w:tplc="0C0A0019" w:tentative="1">
      <w:start w:val="1"/>
      <w:numFmt w:val="lowerLetter"/>
      <w:lvlText w:val="%2."/>
      <w:lvlJc w:val="left"/>
      <w:pPr>
        <w:ind w:left="3493" w:hanging="360"/>
      </w:pPr>
    </w:lvl>
    <w:lvl w:ilvl="2" w:tplc="0C0A001B" w:tentative="1">
      <w:start w:val="1"/>
      <w:numFmt w:val="lowerRoman"/>
      <w:lvlText w:val="%3."/>
      <w:lvlJc w:val="right"/>
      <w:pPr>
        <w:ind w:left="4213" w:hanging="180"/>
      </w:pPr>
    </w:lvl>
    <w:lvl w:ilvl="3" w:tplc="0C0A000F" w:tentative="1">
      <w:start w:val="1"/>
      <w:numFmt w:val="decimal"/>
      <w:lvlText w:val="%4."/>
      <w:lvlJc w:val="left"/>
      <w:pPr>
        <w:ind w:left="4933" w:hanging="360"/>
      </w:pPr>
    </w:lvl>
    <w:lvl w:ilvl="4" w:tplc="0C0A0019" w:tentative="1">
      <w:start w:val="1"/>
      <w:numFmt w:val="lowerLetter"/>
      <w:lvlText w:val="%5."/>
      <w:lvlJc w:val="left"/>
      <w:pPr>
        <w:ind w:left="5653" w:hanging="360"/>
      </w:pPr>
    </w:lvl>
    <w:lvl w:ilvl="5" w:tplc="0C0A001B" w:tentative="1">
      <w:start w:val="1"/>
      <w:numFmt w:val="lowerRoman"/>
      <w:lvlText w:val="%6."/>
      <w:lvlJc w:val="right"/>
      <w:pPr>
        <w:ind w:left="6373" w:hanging="180"/>
      </w:pPr>
    </w:lvl>
    <w:lvl w:ilvl="6" w:tplc="0C0A000F" w:tentative="1">
      <w:start w:val="1"/>
      <w:numFmt w:val="decimal"/>
      <w:lvlText w:val="%7."/>
      <w:lvlJc w:val="left"/>
      <w:pPr>
        <w:ind w:left="7093" w:hanging="360"/>
      </w:pPr>
    </w:lvl>
    <w:lvl w:ilvl="7" w:tplc="0C0A0019" w:tentative="1">
      <w:start w:val="1"/>
      <w:numFmt w:val="lowerLetter"/>
      <w:lvlText w:val="%8."/>
      <w:lvlJc w:val="left"/>
      <w:pPr>
        <w:ind w:left="7813" w:hanging="360"/>
      </w:pPr>
    </w:lvl>
    <w:lvl w:ilvl="8" w:tplc="0C0A001B" w:tentative="1">
      <w:start w:val="1"/>
      <w:numFmt w:val="lowerRoman"/>
      <w:lvlText w:val="%9."/>
      <w:lvlJc w:val="right"/>
      <w:pPr>
        <w:ind w:left="8533" w:hanging="180"/>
      </w:pPr>
    </w:lvl>
  </w:abstractNum>
  <w:abstractNum w:abstractNumId="11" w15:restartNumberingAfterBreak="0">
    <w:nsid w:val="0A05208A"/>
    <w:multiLevelType w:val="multilevel"/>
    <w:tmpl w:val="D430D2EA"/>
    <w:name w:val="num4"/>
    <w:lvl w:ilvl="0">
      <w:start w:val="1"/>
      <w:numFmt w:val="decimal"/>
      <w:pStyle w:val="Ttulo1"/>
      <w:lvlText w:val="%1."/>
      <w:lvlJc w:val="left"/>
      <w:pPr>
        <w:tabs>
          <w:tab w:val="num" w:pos="907"/>
        </w:tabs>
        <w:ind w:left="907" w:hanging="907"/>
      </w:pPr>
      <w:rPr>
        <w:rFonts w:ascii="Arial" w:hAnsi="Arial" w:hint="default"/>
        <w:b/>
        <w:i w:val="0"/>
        <w:color w:val="FF9900"/>
      </w:rPr>
    </w:lvl>
    <w:lvl w:ilvl="1">
      <w:start w:val="1"/>
      <w:numFmt w:val="decimal"/>
      <w:pStyle w:val="Ttulo2"/>
      <w:lvlText w:val="%1.%2"/>
      <w:lvlJc w:val="left"/>
      <w:pPr>
        <w:tabs>
          <w:tab w:val="num" w:pos="907"/>
        </w:tabs>
        <w:ind w:left="907" w:hanging="907"/>
      </w:pPr>
      <w:rPr>
        <w:rFonts w:ascii="Arial" w:hAnsi="Arial" w:hint="default"/>
        <w:b/>
        <w:i w:val="0"/>
        <w:color w:val="FF9900"/>
      </w:rPr>
    </w:lvl>
    <w:lvl w:ilvl="2">
      <w:start w:val="1"/>
      <w:numFmt w:val="decimal"/>
      <w:pStyle w:val="Ttulo3"/>
      <w:lvlText w:val="%1.%2.%3"/>
      <w:lvlJc w:val="left"/>
      <w:pPr>
        <w:tabs>
          <w:tab w:val="num" w:pos="907"/>
        </w:tabs>
        <w:ind w:left="907" w:hanging="907"/>
      </w:pPr>
      <w:rPr>
        <w:rFonts w:ascii="Arial" w:hAnsi="Arial" w:hint="default"/>
        <w:b/>
        <w:i w:val="0"/>
        <w:color w:val="FF9900"/>
      </w:rPr>
    </w:lvl>
    <w:lvl w:ilvl="3">
      <w:start w:val="1"/>
      <w:numFmt w:val="decimal"/>
      <w:pStyle w:val="Ttulo4"/>
      <w:lvlText w:val="%1.%2.%3.%4"/>
      <w:lvlJc w:val="left"/>
      <w:pPr>
        <w:tabs>
          <w:tab w:val="num" w:pos="907"/>
        </w:tabs>
        <w:ind w:left="907" w:hanging="907"/>
      </w:pPr>
      <w:rPr>
        <w:rFonts w:ascii="Arial" w:hAnsi="Arial" w:hint="default"/>
        <w:b/>
        <w:i w:val="0"/>
        <w:color w:val="FF9900"/>
      </w:rPr>
    </w:lvl>
    <w:lvl w:ilvl="4">
      <w:start w:val="1"/>
      <w:numFmt w:val="decimal"/>
      <w:pStyle w:val="Ttulo5"/>
      <w:lvlText w:val="%1.%2.%3.%4.%5"/>
      <w:lvlJc w:val="left"/>
      <w:pPr>
        <w:tabs>
          <w:tab w:val="num" w:pos="2005"/>
        </w:tabs>
        <w:ind w:left="2005" w:hanging="2232"/>
      </w:pPr>
      <w:rPr>
        <w:rFonts w:hint="default"/>
        <w:color w:val="F79646"/>
      </w:rPr>
    </w:lvl>
    <w:lvl w:ilvl="5">
      <w:start w:val="1"/>
      <w:numFmt w:val="decimal"/>
      <w:pStyle w:val="Ttulo6"/>
      <w:lvlText w:val="%1.%2.%3.%4.%5.%6."/>
      <w:lvlJc w:val="left"/>
      <w:pPr>
        <w:tabs>
          <w:tab w:val="num" w:pos="1213"/>
        </w:tabs>
        <w:ind w:left="-227" w:firstLine="0"/>
      </w:pPr>
      <w:rPr>
        <w:rFonts w:hint="default"/>
        <w:b/>
        <w:color w:val="F79646"/>
      </w:rPr>
    </w:lvl>
    <w:lvl w:ilvl="6">
      <w:start w:val="1"/>
      <w:numFmt w:val="decimal"/>
      <w:pStyle w:val="Ttulo7"/>
      <w:lvlText w:val="%1.%2.%3.%4.%5.%6.%7."/>
      <w:lvlJc w:val="left"/>
      <w:pPr>
        <w:tabs>
          <w:tab w:val="num" w:pos="3373"/>
        </w:tabs>
        <w:ind w:left="3013" w:hanging="1080"/>
      </w:pPr>
      <w:rPr>
        <w:rFonts w:hint="default"/>
        <w:color w:val="F79646"/>
      </w:rPr>
    </w:lvl>
    <w:lvl w:ilvl="7">
      <w:start w:val="1"/>
      <w:numFmt w:val="decimal"/>
      <w:lvlText w:val="%1.%2.%3.%4.%5.%6.%7.%8."/>
      <w:lvlJc w:val="left"/>
      <w:pPr>
        <w:tabs>
          <w:tab w:val="num" w:pos="3733"/>
        </w:tabs>
        <w:ind w:left="3517" w:hanging="1224"/>
      </w:pPr>
      <w:rPr>
        <w:rFonts w:hint="default"/>
      </w:rPr>
    </w:lvl>
    <w:lvl w:ilvl="8">
      <w:start w:val="1"/>
      <w:numFmt w:val="decimal"/>
      <w:lvlText w:val="%1.%2.%3.%4.%5.%6.%7.%8.%9."/>
      <w:lvlJc w:val="left"/>
      <w:pPr>
        <w:tabs>
          <w:tab w:val="num" w:pos="4453"/>
        </w:tabs>
        <w:ind w:left="4093" w:hanging="1440"/>
      </w:pPr>
      <w:rPr>
        <w:rFonts w:hint="default"/>
      </w:rPr>
    </w:lvl>
  </w:abstractNum>
  <w:abstractNum w:abstractNumId="12" w15:restartNumberingAfterBreak="0">
    <w:nsid w:val="158413A7"/>
    <w:multiLevelType w:val="hybridMultilevel"/>
    <w:tmpl w:val="89C488D2"/>
    <w:lvl w:ilvl="0" w:tplc="DDB4BC04">
      <w:start w:val="1"/>
      <w:numFmt w:val="decimal"/>
      <w:pStyle w:val="Lista8"/>
      <w:lvlText w:val="%1)"/>
      <w:lvlJc w:val="left"/>
      <w:pPr>
        <w:ind w:left="2838" w:hanging="360"/>
      </w:pPr>
      <w:rPr>
        <w:rFonts w:hint="default"/>
        <w:b/>
        <w:i w:val="0"/>
        <w:color w:val="E36C0A"/>
      </w:rPr>
    </w:lvl>
    <w:lvl w:ilvl="1" w:tplc="0C0A0019" w:tentative="1">
      <w:start w:val="1"/>
      <w:numFmt w:val="lowerLetter"/>
      <w:lvlText w:val="%2."/>
      <w:lvlJc w:val="left"/>
      <w:pPr>
        <w:ind w:left="3918" w:hanging="360"/>
      </w:pPr>
    </w:lvl>
    <w:lvl w:ilvl="2" w:tplc="0C0A001B" w:tentative="1">
      <w:start w:val="1"/>
      <w:numFmt w:val="lowerRoman"/>
      <w:lvlText w:val="%3."/>
      <w:lvlJc w:val="right"/>
      <w:pPr>
        <w:ind w:left="4638" w:hanging="180"/>
      </w:pPr>
    </w:lvl>
    <w:lvl w:ilvl="3" w:tplc="0C0A000F" w:tentative="1">
      <w:start w:val="1"/>
      <w:numFmt w:val="decimal"/>
      <w:lvlText w:val="%4."/>
      <w:lvlJc w:val="left"/>
      <w:pPr>
        <w:ind w:left="5358" w:hanging="360"/>
      </w:pPr>
    </w:lvl>
    <w:lvl w:ilvl="4" w:tplc="0C0A0019" w:tentative="1">
      <w:start w:val="1"/>
      <w:numFmt w:val="lowerLetter"/>
      <w:lvlText w:val="%5."/>
      <w:lvlJc w:val="left"/>
      <w:pPr>
        <w:ind w:left="6078" w:hanging="360"/>
      </w:pPr>
    </w:lvl>
    <w:lvl w:ilvl="5" w:tplc="0C0A001B" w:tentative="1">
      <w:start w:val="1"/>
      <w:numFmt w:val="lowerRoman"/>
      <w:lvlText w:val="%6."/>
      <w:lvlJc w:val="right"/>
      <w:pPr>
        <w:ind w:left="6798" w:hanging="180"/>
      </w:pPr>
    </w:lvl>
    <w:lvl w:ilvl="6" w:tplc="0C0A000F" w:tentative="1">
      <w:start w:val="1"/>
      <w:numFmt w:val="decimal"/>
      <w:lvlText w:val="%7."/>
      <w:lvlJc w:val="left"/>
      <w:pPr>
        <w:ind w:left="7518" w:hanging="360"/>
      </w:pPr>
    </w:lvl>
    <w:lvl w:ilvl="7" w:tplc="0C0A0019" w:tentative="1">
      <w:start w:val="1"/>
      <w:numFmt w:val="lowerLetter"/>
      <w:lvlText w:val="%8."/>
      <w:lvlJc w:val="left"/>
      <w:pPr>
        <w:ind w:left="8238" w:hanging="360"/>
      </w:pPr>
    </w:lvl>
    <w:lvl w:ilvl="8" w:tplc="0C0A001B" w:tentative="1">
      <w:start w:val="1"/>
      <w:numFmt w:val="lowerRoman"/>
      <w:lvlText w:val="%9."/>
      <w:lvlJc w:val="right"/>
      <w:pPr>
        <w:ind w:left="8958" w:hanging="180"/>
      </w:pPr>
    </w:lvl>
  </w:abstractNum>
  <w:abstractNum w:abstractNumId="13" w15:restartNumberingAfterBreak="0">
    <w:nsid w:val="28F5691C"/>
    <w:multiLevelType w:val="hybridMultilevel"/>
    <w:tmpl w:val="429A6B14"/>
    <w:lvl w:ilvl="0" w:tplc="54FE1DDE">
      <w:start w:val="1"/>
      <w:numFmt w:val="bullet"/>
      <w:pStyle w:val="Lista7"/>
      <w:lvlText w:val=""/>
      <w:lvlJc w:val="left"/>
      <w:pPr>
        <w:ind w:left="3198" w:hanging="360"/>
      </w:pPr>
      <w:rPr>
        <w:rFonts w:ascii="Wingdings" w:hAnsi="Wingdings" w:hint="default"/>
        <w:color w:val="E36C0A"/>
      </w:rPr>
    </w:lvl>
    <w:lvl w:ilvl="1" w:tplc="0C0A0003" w:tentative="1">
      <w:start w:val="1"/>
      <w:numFmt w:val="bullet"/>
      <w:lvlText w:val="o"/>
      <w:lvlJc w:val="left"/>
      <w:pPr>
        <w:ind w:left="3918" w:hanging="360"/>
      </w:pPr>
      <w:rPr>
        <w:rFonts w:ascii="Courier New" w:hAnsi="Courier New" w:cs="Courier New" w:hint="default"/>
      </w:rPr>
    </w:lvl>
    <w:lvl w:ilvl="2" w:tplc="0C0A0005" w:tentative="1">
      <w:start w:val="1"/>
      <w:numFmt w:val="bullet"/>
      <w:lvlText w:val=""/>
      <w:lvlJc w:val="left"/>
      <w:pPr>
        <w:ind w:left="4638" w:hanging="360"/>
      </w:pPr>
      <w:rPr>
        <w:rFonts w:ascii="Wingdings" w:hAnsi="Wingdings" w:hint="default"/>
      </w:rPr>
    </w:lvl>
    <w:lvl w:ilvl="3" w:tplc="0C0A0001" w:tentative="1">
      <w:start w:val="1"/>
      <w:numFmt w:val="bullet"/>
      <w:lvlText w:val=""/>
      <w:lvlJc w:val="left"/>
      <w:pPr>
        <w:ind w:left="5358" w:hanging="360"/>
      </w:pPr>
      <w:rPr>
        <w:rFonts w:ascii="Symbol" w:hAnsi="Symbol" w:hint="default"/>
      </w:rPr>
    </w:lvl>
    <w:lvl w:ilvl="4" w:tplc="0C0A0003" w:tentative="1">
      <w:start w:val="1"/>
      <w:numFmt w:val="bullet"/>
      <w:lvlText w:val="o"/>
      <w:lvlJc w:val="left"/>
      <w:pPr>
        <w:ind w:left="6078" w:hanging="360"/>
      </w:pPr>
      <w:rPr>
        <w:rFonts w:ascii="Courier New" w:hAnsi="Courier New" w:cs="Courier New" w:hint="default"/>
      </w:rPr>
    </w:lvl>
    <w:lvl w:ilvl="5" w:tplc="0C0A0005" w:tentative="1">
      <w:start w:val="1"/>
      <w:numFmt w:val="bullet"/>
      <w:lvlText w:val=""/>
      <w:lvlJc w:val="left"/>
      <w:pPr>
        <w:ind w:left="6798" w:hanging="360"/>
      </w:pPr>
      <w:rPr>
        <w:rFonts w:ascii="Wingdings" w:hAnsi="Wingdings" w:hint="default"/>
      </w:rPr>
    </w:lvl>
    <w:lvl w:ilvl="6" w:tplc="0C0A0001" w:tentative="1">
      <w:start w:val="1"/>
      <w:numFmt w:val="bullet"/>
      <w:lvlText w:val=""/>
      <w:lvlJc w:val="left"/>
      <w:pPr>
        <w:ind w:left="7518" w:hanging="360"/>
      </w:pPr>
      <w:rPr>
        <w:rFonts w:ascii="Symbol" w:hAnsi="Symbol" w:hint="default"/>
      </w:rPr>
    </w:lvl>
    <w:lvl w:ilvl="7" w:tplc="0C0A0003" w:tentative="1">
      <w:start w:val="1"/>
      <w:numFmt w:val="bullet"/>
      <w:lvlText w:val="o"/>
      <w:lvlJc w:val="left"/>
      <w:pPr>
        <w:ind w:left="8238" w:hanging="360"/>
      </w:pPr>
      <w:rPr>
        <w:rFonts w:ascii="Courier New" w:hAnsi="Courier New" w:cs="Courier New" w:hint="default"/>
      </w:rPr>
    </w:lvl>
    <w:lvl w:ilvl="8" w:tplc="0C0A0005" w:tentative="1">
      <w:start w:val="1"/>
      <w:numFmt w:val="bullet"/>
      <w:lvlText w:val=""/>
      <w:lvlJc w:val="left"/>
      <w:pPr>
        <w:ind w:left="8958" w:hanging="360"/>
      </w:pPr>
      <w:rPr>
        <w:rFonts w:ascii="Wingdings" w:hAnsi="Wingdings" w:hint="default"/>
      </w:rPr>
    </w:lvl>
  </w:abstractNum>
  <w:abstractNum w:abstractNumId="14" w15:restartNumberingAfterBreak="0">
    <w:nsid w:val="2E687A70"/>
    <w:multiLevelType w:val="hybridMultilevel"/>
    <w:tmpl w:val="BC26902C"/>
    <w:lvl w:ilvl="0" w:tplc="0BA04998">
      <w:start w:val="1"/>
      <w:numFmt w:val="decimal"/>
      <w:pStyle w:val="Lista0"/>
      <w:lvlText w:val="%1)"/>
      <w:lvlJc w:val="left"/>
      <w:pPr>
        <w:ind w:left="1137" w:hanging="360"/>
      </w:pPr>
      <w:rPr>
        <w:rFonts w:hint="default"/>
        <w:b/>
        <w:i w:val="0"/>
        <w:color w:val="E36C0A"/>
      </w:rPr>
    </w:lvl>
    <w:lvl w:ilvl="1" w:tplc="0C0A0019" w:tentative="1">
      <w:start w:val="1"/>
      <w:numFmt w:val="lowerLetter"/>
      <w:lvlText w:val="%2."/>
      <w:lvlJc w:val="left"/>
      <w:pPr>
        <w:ind w:left="2214" w:hanging="360"/>
      </w:pPr>
    </w:lvl>
    <w:lvl w:ilvl="2" w:tplc="0C0A001B" w:tentative="1">
      <w:start w:val="1"/>
      <w:numFmt w:val="lowerRoman"/>
      <w:lvlText w:val="%3."/>
      <w:lvlJc w:val="right"/>
      <w:pPr>
        <w:ind w:left="2934" w:hanging="180"/>
      </w:pPr>
    </w:lvl>
    <w:lvl w:ilvl="3" w:tplc="0C0A000F" w:tentative="1">
      <w:start w:val="1"/>
      <w:numFmt w:val="decimal"/>
      <w:lvlText w:val="%4."/>
      <w:lvlJc w:val="left"/>
      <w:pPr>
        <w:ind w:left="3654" w:hanging="360"/>
      </w:pPr>
    </w:lvl>
    <w:lvl w:ilvl="4" w:tplc="0C0A0019" w:tentative="1">
      <w:start w:val="1"/>
      <w:numFmt w:val="lowerLetter"/>
      <w:lvlText w:val="%5."/>
      <w:lvlJc w:val="left"/>
      <w:pPr>
        <w:ind w:left="4374" w:hanging="360"/>
      </w:pPr>
    </w:lvl>
    <w:lvl w:ilvl="5" w:tplc="0C0A001B" w:tentative="1">
      <w:start w:val="1"/>
      <w:numFmt w:val="lowerRoman"/>
      <w:lvlText w:val="%6."/>
      <w:lvlJc w:val="right"/>
      <w:pPr>
        <w:ind w:left="5094" w:hanging="180"/>
      </w:pPr>
    </w:lvl>
    <w:lvl w:ilvl="6" w:tplc="0C0A000F" w:tentative="1">
      <w:start w:val="1"/>
      <w:numFmt w:val="decimal"/>
      <w:lvlText w:val="%7."/>
      <w:lvlJc w:val="left"/>
      <w:pPr>
        <w:ind w:left="5814" w:hanging="360"/>
      </w:pPr>
    </w:lvl>
    <w:lvl w:ilvl="7" w:tplc="0C0A0019" w:tentative="1">
      <w:start w:val="1"/>
      <w:numFmt w:val="lowerLetter"/>
      <w:lvlText w:val="%8."/>
      <w:lvlJc w:val="left"/>
      <w:pPr>
        <w:ind w:left="6534" w:hanging="360"/>
      </w:pPr>
    </w:lvl>
    <w:lvl w:ilvl="8" w:tplc="0C0A001B" w:tentative="1">
      <w:start w:val="1"/>
      <w:numFmt w:val="lowerRoman"/>
      <w:lvlText w:val="%9."/>
      <w:lvlJc w:val="right"/>
      <w:pPr>
        <w:ind w:left="7254" w:hanging="180"/>
      </w:pPr>
    </w:lvl>
  </w:abstractNum>
  <w:abstractNum w:abstractNumId="15" w15:restartNumberingAfterBreak="0">
    <w:nsid w:val="4EB949F4"/>
    <w:multiLevelType w:val="hybridMultilevel"/>
    <w:tmpl w:val="BD5E50BC"/>
    <w:lvl w:ilvl="0" w:tplc="4B520FEE">
      <w:start w:val="1"/>
      <w:numFmt w:val="bullet"/>
      <w:pStyle w:val="Lista0b"/>
      <w:lvlText w:val=""/>
      <w:lvlJc w:val="left"/>
      <w:pPr>
        <w:ind w:left="1497" w:hanging="360"/>
      </w:pPr>
      <w:rPr>
        <w:rFonts w:ascii="Wingdings" w:hAnsi="Wingdings" w:hint="default"/>
        <w:color w:val="E36C0A"/>
      </w:rPr>
    </w:lvl>
    <w:lvl w:ilvl="1" w:tplc="0C0A0003" w:tentative="1">
      <w:start w:val="1"/>
      <w:numFmt w:val="bullet"/>
      <w:lvlText w:val="o"/>
      <w:lvlJc w:val="left"/>
      <w:pPr>
        <w:ind w:left="2217" w:hanging="360"/>
      </w:pPr>
      <w:rPr>
        <w:rFonts w:ascii="Courier New" w:hAnsi="Courier New" w:cs="Courier New" w:hint="default"/>
      </w:rPr>
    </w:lvl>
    <w:lvl w:ilvl="2" w:tplc="0C0A0005" w:tentative="1">
      <w:start w:val="1"/>
      <w:numFmt w:val="bullet"/>
      <w:lvlText w:val=""/>
      <w:lvlJc w:val="left"/>
      <w:pPr>
        <w:ind w:left="2937" w:hanging="360"/>
      </w:pPr>
      <w:rPr>
        <w:rFonts w:ascii="Wingdings" w:hAnsi="Wingdings" w:hint="default"/>
      </w:rPr>
    </w:lvl>
    <w:lvl w:ilvl="3" w:tplc="0C0A0001" w:tentative="1">
      <w:start w:val="1"/>
      <w:numFmt w:val="bullet"/>
      <w:lvlText w:val=""/>
      <w:lvlJc w:val="left"/>
      <w:pPr>
        <w:ind w:left="3657" w:hanging="360"/>
      </w:pPr>
      <w:rPr>
        <w:rFonts w:ascii="Symbol" w:hAnsi="Symbol" w:hint="default"/>
      </w:rPr>
    </w:lvl>
    <w:lvl w:ilvl="4" w:tplc="0C0A0003" w:tentative="1">
      <w:start w:val="1"/>
      <w:numFmt w:val="bullet"/>
      <w:lvlText w:val="o"/>
      <w:lvlJc w:val="left"/>
      <w:pPr>
        <w:ind w:left="4377" w:hanging="360"/>
      </w:pPr>
      <w:rPr>
        <w:rFonts w:ascii="Courier New" w:hAnsi="Courier New" w:cs="Courier New" w:hint="default"/>
      </w:rPr>
    </w:lvl>
    <w:lvl w:ilvl="5" w:tplc="0C0A0005" w:tentative="1">
      <w:start w:val="1"/>
      <w:numFmt w:val="bullet"/>
      <w:lvlText w:val=""/>
      <w:lvlJc w:val="left"/>
      <w:pPr>
        <w:ind w:left="5097" w:hanging="360"/>
      </w:pPr>
      <w:rPr>
        <w:rFonts w:ascii="Wingdings" w:hAnsi="Wingdings" w:hint="default"/>
      </w:rPr>
    </w:lvl>
    <w:lvl w:ilvl="6" w:tplc="0C0A0001" w:tentative="1">
      <w:start w:val="1"/>
      <w:numFmt w:val="bullet"/>
      <w:lvlText w:val=""/>
      <w:lvlJc w:val="left"/>
      <w:pPr>
        <w:ind w:left="5817" w:hanging="360"/>
      </w:pPr>
      <w:rPr>
        <w:rFonts w:ascii="Symbol" w:hAnsi="Symbol" w:hint="default"/>
      </w:rPr>
    </w:lvl>
    <w:lvl w:ilvl="7" w:tplc="0C0A0003" w:tentative="1">
      <w:start w:val="1"/>
      <w:numFmt w:val="bullet"/>
      <w:lvlText w:val="o"/>
      <w:lvlJc w:val="left"/>
      <w:pPr>
        <w:ind w:left="6537" w:hanging="360"/>
      </w:pPr>
      <w:rPr>
        <w:rFonts w:ascii="Courier New" w:hAnsi="Courier New" w:cs="Courier New" w:hint="default"/>
      </w:rPr>
    </w:lvl>
    <w:lvl w:ilvl="8" w:tplc="0C0A0005" w:tentative="1">
      <w:start w:val="1"/>
      <w:numFmt w:val="bullet"/>
      <w:lvlText w:val=""/>
      <w:lvlJc w:val="left"/>
      <w:pPr>
        <w:ind w:left="7257" w:hanging="360"/>
      </w:pPr>
      <w:rPr>
        <w:rFonts w:ascii="Wingdings" w:hAnsi="Wingdings" w:hint="default"/>
      </w:rPr>
    </w:lvl>
  </w:abstractNum>
  <w:abstractNum w:abstractNumId="16" w15:restartNumberingAfterBreak="0">
    <w:nsid w:val="59A263DA"/>
    <w:multiLevelType w:val="multilevel"/>
    <w:tmpl w:val="D4E2A458"/>
    <w:styleLink w:val="Vineta"/>
    <w:lvl w:ilvl="0">
      <w:start w:val="1"/>
      <w:numFmt w:val="bullet"/>
      <w:lvlText w:val=""/>
      <w:lvlJc w:val="left"/>
      <w:pPr>
        <w:tabs>
          <w:tab w:val="num" w:pos="340"/>
        </w:tabs>
        <w:ind w:left="340" w:hanging="340"/>
      </w:pPr>
      <w:rPr>
        <w:rFonts w:ascii="Symbol" w:hAnsi="Symbol" w:hint="default"/>
        <w:b/>
        <w:color w:val="008000"/>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B9F2E7C"/>
    <w:multiLevelType w:val="hybridMultilevel"/>
    <w:tmpl w:val="9F10AAF6"/>
    <w:lvl w:ilvl="0" w:tplc="407EA864">
      <w:start w:val="1"/>
      <w:numFmt w:val="decimal"/>
      <w:pStyle w:val="Lista4"/>
      <w:lvlText w:val="%1)"/>
      <w:lvlJc w:val="left"/>
      <w:pPr>
        <w:ind w:left="2163" w:hanging="360"/>
      </w:pPr>
      <w:rPr>
        <w:rFonts w:hint="default"/>
        <w:b/>
        <w:i w:val="0"/>
        <w:color w:val="E36C0A"/>
      </w:rPr>
    </w:lvl>
    <w:lvl w:ilvl="1" w:tplc="0C0A0019" w:tentative="1">
      <w:start w:val="1"/>
      <w:numFmt w:val="lowerLetter"/>
      <w:lvlText w:val="%2."/>
      <w:lvlJc w:val="left"/>
      <w:pPr>
        <w:ind w:left="3243" w:hanging="360"/>
      </w:pPr>
    </w:lvl>
    <w:lvl w:ilvl="2" w:tplc="0C0A001B" w:tentative="1">
      <w:start w:val="1"/>
      <w:numFmt w:val="lowerRoman"/>
      <w:lvlText w:val="%3."/>
      <w:lvlJc w:val="right"/>
      <w:pPr>
        <w:ind w:left="3963" w:hanging="180"/>
      </w:pPr>
    </w:lvl>
    <w:lvl w:ilvl="3" w:tplc="0C0A000F" w:tentative="1">
      <w:start w:val="1"/>
      <w:numFmt w:val="decimal"/>
      <w:lvlText w:val="%4."/>
      <w:lvlJc w:val="left"/>
      <w:pPr>
        <w:ind w:left="4683" w:hanging="360"/>
      </w:pPr>
    </w:lvl>
    <w:lvl w:ilvl="4" w:tplc="0C0A0019" w:tentative="1">
      <w:start w:val="1"/>
      <w:numFmt w:val="lowerLetter"/>
      <w:lvlText w:val="%5."/>
      <w:lvlJc w:val="left"/>
      <w:pPr>
        <w:ind w:left="5403" w:hanging="360"/>
      </w:pPr>
    </w:lvl>
    <w:lvl w:ilvl="5" w:tplc="0C0A001B" w:tentative="1">
      <w:start w:val="1"/>
      <w:numFmt w:val="lowerRoman"/>
      <w:lvlText w:val="%6."/>
      <w:lvlJc w:val="right"/>
      <w:pPr>
        <w:ind w:left="6123" w:hanging="180"/>
      </w:pPr>
    </w:lvl>
    <w:lvl w:ilvl="6" w:tplc="0C0A000F" w:tentative="1">
      <w:start w:val="1"/>
      <w:numFmt w:val="decimal"/>
      <w:lvlText w:val="%7."/>
      <w:lvlJc w:val="left"/>
      <w:pPr>
        <w:ind w:left="6843" w:hanging="360"/>
      </w:pPr>
    </w:lvl>
    <w:lvl w:ilvl="7" w:tplc="0C0A0019" w:tentative="1">
      <w:start w:val="1"/>
      <w:numFmt w:val="lowerLetter"/>
      <w:lvlText w:val="%8."/>
      <w:lvlJc w:val="left"/>
      <w:pPr>
        <w:ind w:left="7563" w:hanging="360"/>
      </w:pPr>
    </w:lvl>
    <w:lvl w:ilvl="8" w:tplc="0C0A001B" w:tentative="1">
      <w:start w:val="1"/>
      <w:numFmt w:val="lowerRoman"/>
      <w:lvlText w:val="%9."/>
      <w:lvlJc w:val="right"/>
      <w:pPr>
        <w:ind w:left="8283" w:hanging="180"/>
      </w:pPr>
    </w:lvl>
  </w:abstractNum>
  <w:abstractNum w:abstractNumId="18" w15:restartNumberingAfterBreak="0">
    <w:nsid w:val="688458F2"/>
    <w:multiLevelType w:val="hybridMultilevel"/>
    <w:tmpl w:val="35D8EF22"/>
    <w:lvl w:ilvl="0" w:tplc="50B4899C">
      <w:start w:val="1"/>
      <w:numFmt w:val="decimal"/>
      <w:pStyle w:val="Lista2"/>
      <w:lvlText w:val="%1."/>
      <w:lvlJc w:val="left"/>
      <w:pPr>
        <w:ind w:left="1562" w:hanging="360"/>
      </w:pPr>
      <w:rPr>
        <w:rFonts w:hint="default"/>
        <w:b/>
        <w:i w:val="0"/>
        <w:color w:val="E36C0A"/>
      </w:rPr>
    </w:lvl>
    <w:lvl w:ilvl="1" w:tplc="0C0A0019" w:tentative="1">
      <w:start w:val="1"/>
      <w:numFmt w:val="lowerLetter"/>
      <w:lvlText w:val="%2."/>
      <w:lvlJc w:val="left"/>
      <w:pPr>
        <w:ind w:left="2640" w:hanging="360"/>
      </w:pPr>
    </w:lvl>
    <w:lvl w:ilvl="2" w:tplc="0C0A001B" w:tentative="1">
      <w:start w:val="1"/>
      <w:numFmt w:val="lowerRoman"/>
      <w:lvlText w:val="%3."/>
      <w:lvlJc w:val="right"/>
      <w:pPr>
        <w:ind w:left="3360" w:hanging="180"/>
      </w:pPr>
    </w:lvl>
    <w:lvl w:ilvl="3" w:tplc="0C0A000F" w:tentative="1">
      <w:start w:val="1"/>
      <w:numFmt w:val="decimal"/>
      <w:lvlText w:val="%4."/>
      <w:lvlJc w:val="left"/>
      <w:pPr>
        <w:ind w:left="4080" w:hanging="360"/>
      </w:pPr>
    </w:lvl>
    <w:lvl w:ilvl="4" w:tplc="0C0A0019" w:tentative="1">
      <w:start w:val="1"/>
      <w:numFmt w:val="lowerLetter"/>
      <w:lvlText w:val="%5."/>
      <w:lvlJc w:val="left"/>
      <w:pPr>
        <w:ind w:left="4800" w:hanging="360"/>
      </w:pPr>
    </w:lvl>
    <w:lvl w:ilvl="5" w:tplc="0C0A001B" w:tentative="1">
      <w:start w:val="1"/>
      <w:numFmt w:val="lowerRoman"/>
      <w:lvlText w:val="%6."/>
      <w:lvlJc w:val="right"/>
      <w:pPr>
        <w:ind w:left="5520" w:hanging="180"/>
      </w:pPr>
    </w:lvl>
    <w:lvl w:ilvl="6" w:tplc="0C0A000F" w:tentative="1">
      <w:start w:val="1"/>
      <w:numFmt w:val="decimal"/>
      <w:lvlText w:val="%7."/>
      <w:lvlJc w:val="left"/>
      <w:pPr>
        <w:ind w:left="6240" w:hanging="360"/>
      </w:pPr>
    </w:lvl>
    <w:lvl w:ilvl="7" w:tplc="0C0A0019" w:tentative="1">
      <w:start w:val="1"/>
      <w:numFmt w:val="lowerLetter"/>
      <w:lvlText w:val="%8."/>
      <w:lvlJc w:val="left"/>
      <w:pPr>
        <w:ind w:left="6960" w:hanging="360"/>
      </w:pPr>
    </w:lvl>
    <w:lvl w:ilvl="8" w:tplc="0C0A001B" w:tentative="1">
      <w:start w:val="1"/>
      <w:numFmt w:val="lowerRoman"/>
      <w:lvlText w:val="%9."/>
      <w:lvlJc w:val="right"/>
      <w:pPr>
        <w:ind w:left="7680" w:hanging="180"/>
      </w:pPr>
    </w:lvl>
  </w:abstractNum>
  <w:abstractNum w:abstractNumId="19" w15:restartNumberingAfterBreak="0">
    <w:nsid w:val="69826AE4"/>
    <w:multiLevelType w:val="hybridMultilevel"/>
    <w:tmpl w:val="129C34B4"/>
    <w:lvl w:ilvl="0" w:tplc="673E3154">
      <w:start w:val="1"/>
      <w:numFmt w:val="bullet"/>
      <w:lvlText w:val=""/>
      <w:lvlJc w:val="left"/>
      <w:pPr>
        <w:ind w:left="1854" w:hanging="360"/>
      </w:pPr>
      <w:rPr>
        <w:rFonts w:ascii="Wingdings" w:hAnsi="Wingdings" w:hint="default"/>
        <w:b w:val="0"/>
        <w:i w:val="0"/>
        <w:color w:val="E36C0A"/>
      </w:rPr>
    </w:lvl>
    <w:lvl w:ilvl="1" w:tplc="4C1A0A0A">
      <w:start w:val="1"/>
      <w:numFmt w:val="bullet"/>
      <w:pStyle w:val="Lista1"/>
      <w:lvlText w:val=""/>
      <w:lvlJc w:val="left"/>
      <w:pPr>
        <w:ind w:left="1440" w:hanging="360"/>
      </w:pPr>
      <w:rPr>
        <w:rFonts w:ascii="Wingdings" w:hAnsi="Wingdings" w:hint="default"/>
        <w:b/>
        <w:i w:val="0"/>
        <w:color w:val="E36C0A"/>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6C4E2823"/>
    <w:multiLevelType w:val="hybridMultilevel"/>
    <w:tmpl w:val="19C4FB24"/>
    <w:lvl w:ilvl="0" w:tplc="E5548280">
      <w:start w:val="1"/>
      <w:numFmt w:val="bullet"/>
      <w:pStyle w:val="Lista5"/>
      <w:lvlText w:val=""/>
      <w:lvlJc w:val="left"/>
      <w:pPr>
        <w:ind w:left="2773" w:hanging="360"/>
      </w:pPr>
      <w:rPr>
        <w:rFonts w:ascii="Wingdings" w:hAnsi="Wingdings" w:hint="default"/>
        <w:b/>
        <w:i w:val="0"/>
        <w:color w:val="E36C0A"/>
      </w:rPr>
    </w:lvl>
    <w:lvl w:ilvl="1" w:tplc="0C0A0003" w:tentative="1">
      <w:start w:val="1"/>
      <w:numFmt w:val="bullet"/>
      <w:lvlText w:val="o"/>
      <w:lvlJc w:val="left"/>
      <w:pPr>
        <w:ind w:left="3493" w:hanging="360"/>
      </w:pPr>
      <w:rPr>
        <w:rFonts w:ascii="Courier New" w:hAnsi="Courier New" w:cs="Courier New" w:hint="default"/>
      </w:rPr>
    </w:lvl>
    <w:lvl w:ilvl="2" w:tplc="0C0A0005" w:tentative="1">
      <w:start w:val="1"/>
      <w:numFmt w:val="bullet"/>
      <w:lvlText w:val=""/>
      <w:lvlJc w:val="left"/>
      <w:pPr>
        <w:ind w:left="4213" w:hanging="360"/>
      </w:pPr>
      <w:rPr>
        <w:rFonts w:ascii="Wingdings" w:hAnsi="Wingdings" w:hint="default"/>
      </w:rPr>
    </w:lvl>
    <w:lvl w:ilvl="3" w:tplc="0C0A0001" w:tentative="1">
      <w:start w:val="1"/>
      <w:numFmt w:val="bullet"/>
      <w:lvlText w:val=""/>
      <w:lvlJc w:val="left"/>
      <w:pPr>
        <w:ind w:left="4933" w:hanging="360"/>
      </w:pPr>
      <w:rPr>
        <w:rFonts w:ascii="Symbol" w:hAnsi="Symbol" w:hint="default"/>
      </w:rPr>
    </w:lvl>
    <w:lvl w:ilvl="4" w:tplc="0C0A0003" w:tentative="1">
      <w:start w:val="1"/>
      <w:numFmt w:val="bullet"/>
      <w:lvlText w:val="o"/>
      <w:lvlJc w:val="left"/>
      <w:pPr>
        <w:ind w:left="5653" w:hanging="360"/>
      </w:pPr>
      <w:rPr>
        <w:rFonts w:ascii="Courier New" w:hAnsi="Courier New" w:cs="Courier New" w:hint="default"/>
      </w:rPr>
    </w:lvl>
    <w:lvl w:ilvl="5" w:tplc="0C0A0005" w:tentative="1">
      <w:start w:val="1"/>
      <w:numFmt w:val="bullet"/>
      <w:lvlText w:val=""/>
      <w:lvlJc w:val="left"/>
      <w:pPr>
        <w:ind w:left="6373" w:hanging="360"/>
      </w:pPr>
      <w:rPr>
        <w:rFonts w:ascii="Wingdings" w:hAnsi="Wingdings" w:hint="default"/>
      </w:rPr>
    </w:lvl>
    <w:lvl w:ilvl="6" w:tplc="0C0A0001" w:tentative="1">
      <w:start w:val="1"/>
      <w:numFmt w:val="bullet"/>
      <w:lvlText w:val=""/>
      <w:lvlJc w:val="left"/>
      <w:pPr>
        <w:ind w:left="7093" w:hanging="360"/>
      </w:pPr>
      <w:rPr>
        <w:rFonts w:ascii="Symbol" w:hAnsi="Symbol" w:hint="default"/>
      </w:rPr>
    </w:lvl>
    <w:lvl w:ilvl="7" w:tplc="0C0A0003" w:tentative="1">
      <w:start w:val="1"/>
      <w:numFmt w:val="bullet"/>
      <w:lvlText w:val="o"/>
      <w:lvlJc w:val="left"/>
      <w:pPr>
        <w:ind w:left="7813" w:hanging="360"/>
      </w:pPr>
      <w:rPr>
        <w:rFonts w:ascii="Courier New" w:hAnsi="Courier New" w:cs="Courier New" w:hint="default"/>
      </w:rPr>
    </w:lvl>
    <w:lvl w:ilvl="8" w:tplc="0C0A0005" w:tentative="1">
      <w:start w:val="1"/>
      <w:numFmt w:val="bullet"/>
      <w:lvlText w:val=""/>
      <w:lvlJc w:val="left"/>
      <w:pPr>
        <w:ind w:left="8533" w:hanging="360"/>
      </w:pPr>
      <w:rPr>
        <w:rFonts w:ascii="Wingdings" w:hAnsi="Wingdings" w:hint="default"/>
      </w:rPr>
    </w:lvl>
  </w:abstractNum>
  <w:abstractNum w:abstractNumId="21" w15:restartNumberingAfterBreak="0">
    <w:nsid w:val="7B3D1F82"/>
    <w:multiLevelType w:val="hybridMultilevel"/>
    <w:tmpl w:val="1D90610E"/>
    <w:lvl w:ilvl="0" w:tplc="5E22CEE8">
      <w:start w:val="1"/>
      <w:numFmt w:val="bullet"/>
      <w:pStyle w:val="Lista3"/>
      <w:lvlText w:val=""/>
      <w:lvlJc w:val="left"/>
      <w:pPr>
        <w:ind w:left="2523" w:hanging="360"/>
      </w:pPr>
      <w:rPr>
        <w:rFonts w:ascii="Wingdings" w:hAnsi="Wingdings" w:hint="default"/>
        <w:color w:val="E36C0A"/>
      </w:rPr>
    </w:lvl>
    <w:lvl w:ilvl="1" w:tplc="0C0A0003" w:tentative="1">
      <w:start w:val="1"/>
      <w:numFmt w:val="bullet"/>
      <w:lvlText w:val="o"/>
      <w:lvlJc w:val="left"/>
      <w:pPr>
        <w:ind w:left="3243" w:hanging="360"/>
      </w:pPr>
      <w:rPr>
        <w:rFonts w:ascii="Courier New" w:hAnsi="Courier New" w:cs="Courier New" w:hint="default"/>
      </w:rPr>
    </w:lvl>
    <w:lvl w:ilvl="2" w:tplc="0C0A0005" w:tentative="1">
      <w:start w:val="1"/>
      <w:numFmt w:val="bullet"/>
      <w:lvlText w:val=""/>
      <w:lvlJc w:val="left"/>
      <w:pPr>
        <w:ind w:left="3963" w:hanging="360"/>
      </w:pPr>
      <w:rPr>
        <w:rFonts w:ascii="Wingdings" w:hAnsi="Wingdings" w:hint="default"/>
      </w:rPr>
    </w:lvl>
    <w:lvl w:ilvl="3" w:tplc="0C0A0001" w:tentative="1">
      <w:start w:val="1"/>
      <w:numFmt w:val="bullet"/>
      <w:lvlText w:val=""/>
      <w:lvlJc w:val="left"/>
      <w:pPr>
        <w:ind w:left="4683" w:hanging="360"/>
      </w:pPr>
      <w:rPr>
        <w:rFonts w:ascii="Symbol" w:hAnsi="Symbol" w:hint="default"/>
      </w:rPr>
    </w:lvl>
    <w:lvl w:ilvl="4" w:tplc="0C0A0003" w:tentative="1">
      <w:start w:val="1"/>
      <w:numFmt w:val="bullet"/>
      <w:lvlText w:val="o"/>
      <w:lvlJc w:val="left"/>
      <w:pPr>
        <w:ind w:left="5403" w:hanging="360"/>
      </w:pPr>
      <w:rPr>
        <w:rFonts w:ascii="Courier New" w:hAnsi="Courier New" w:cs="Courier New" w:hint="default"/>
      </w:rPr>
    </w:lvl>
    <w:lvl w:ilvl="5" w:tplc="0C0A0005" w:tentative="1">
      <w:start w:val="1"/>
      <w:numFmt w:val="bullet"/>
      <w:lvlText w:val=""/>
      <w:lvlJc w:val="left"/>
      <w:pPr>
        <w:ind w:left="6123" w:hanging="360"/>
      </w:pPr>
      <w:rPr>
        <w:rFonts w:ascii="Wingdings" w:hAnsi="Wingdings" w:hint="default"/>
      </w:rPr>
    </w:lvl>
    <w:lvl w:ilvl="6" w:tplc="0C0A0001" w:tentative="1">
      <w:start w:val="1"/>
      <w:numFmt w:val="bullet"/>
      <w:lvlText w:val=""/>
      <w:lvlJc w:val="left"/>
      <w:pPr>
        <w:ind w:left="6843" w:hanging="360"/>
      </w:pPr>
      <w:rPr>
        <w:rFonts w:ascii="Symbol" w:hAnsi="Symbol" w:hint="default"/>
      </w:rPr>
    </w:lvl>
    <w:lvl w:ilvl="7" w:tplc="0C0A0003" w:tentative="1">
      <w:start w:val="1"/>
      <w:numFmt w:val="bullet"/>
      <w:lvlText w:val="o"/>
      <w:lvlJc w:val="left"/>
      <w:pPr>
        <w:ind w:left="7563" w:hanging="360"/>
      </w:pPr>
      <w:rPr>
        <w:rFonts w:ascii="Courier New" w:hAnsi="Courier New" w:cs="Courier New" w:hint="default"/>
      </w:rPr>
    </w:lvl>
    <w:lvl w:ilvl="8" w:tplc="0C0A0005" w:tentative="1">
      <w:start w:val="1"/>
      <w:numFmt w:val="bullet"/>
      <w:lvlText w:val=""/>
      <w:lvlJc w:val="left"/>
      <w:pPr>
        <w:ind w:left="8283" w:hanging="360"/>
      </w:pPr>
      <w:rPr>
        <w:rFonts w:ascii="Wingdings" w:hAnsi="Wingdings" w:hint="default"/>
      </w:rPr>
    </w:lvl>
  </w:abstractNum>
  <w:abstractNum w:abstractNumId="22" w15:restartNumberingAfterBreak="0">
    <w:nsid w:val="7C2B4F3F"/>
    <w:multiLevelType w:val="hybridMultilevel"/>
    <w:tmpl w:val="5860CC9E"/>
    <w:lvl w:ilvl="0" w:tplc="57584110">
      <w:start w:val="1"/>
      <w:numFmt w:val="decimal"/>
      <w:pStyle w:val="Lista9"/>
      <w:lvlText w:val="%1."/>
      <w:lvlJc w:val="left"/>
      <w:pPr>
        <w:ind w:left="3337" w:hanging="360"/>
      </w:pPr>
      <w:rPr>
        <w:rFonts w:hint="default"/>
        <w:b/>
        <w:i w:val="0"/>
        <w:color w:val="E36C0A"/>
      </w:rPr>
    </w:lvl>
    <w:lvl w:ilvl="1" w:tplc="0C0A0019" w:tentative="1">
      <w:start w:val="1"/>
      <w:numFmt w:val="lowerLetter"/>
      <w:lvlText w:val="%2."/>
      <w:lvlJc w:val="left"/>
      <w:pPr>
        <w:ind w:left="4417" w:hanging="360"/>
      </w:pPr>
    </w:lvl>
    <w:lvl w:ilvl="2" w:tplc="0C0A001B" w:tentative="1">
      <w:start w:val="1"/>
      <w:numFmt w:val="lowerRoman"/>
      <w:lvlText w:val="%3."/>
      <w:lvlJc w:val="right"/>
      <w:pPr>
        <w:ind w:left="5137" w:hanging="180"/>
      </w:pPr>
    </w:lvl>
    <w:lvl w:ilvl="3" w:tplc="0C0A000F" w:tentative="1">
      <w:start w:val="1"/>
      <w:numFmt w:val="decimal"/>
      <w:lvlText w:val="%4."/>
      <w:lvlJc w:val="left"/>
      <w:pPr>
        <w:ind w:left="5857" w:hanging="360"/>
      </w:pPr>
    </w:lvl>
    <w:lvl w:ilvl="4" w:tplc="0C0A0019" w:tentative="1">
      <w:start w:val="1"/>
      <w:numFmt w:val="lowerLetter"/>
      <w:lvlText w:val="%5."/>
      <w:lvlJc w:val="left"/>
      <w:pPr>
        <w:ind w:left="6577" w:hanging="360"/>
      </w:pPr>
    </w:lvl>
    <w:lvl w:ilvl="5" w:tplc="0C0A001B" w:tentative="1">
      <w:start w:val="1"/>
      <w:numFmt w:val="lowerRoman"/>
      <w:lvlText w:val="%6."/>
      <w:lvlJc w:val="right"/>
      <w:pPr>
        <w:ind w:left="7297" w:hanging="180"/>
      </w:pPr>
    </w:lvl>
    <w:lvl w:ilvl="6" w:tplc="0C0A000F" w:tentative="1">
      <w:start w:val="1"/>
      <w:numFmt w:val="decimal"/>
      <w:lvlText w:val="%7."/>
      <w:lvlJc w:val="left"/>
      <w:pPr>
        <w:ind w:left="8017" w:hanging="360"/>
      </w:pPr>
    </w:lvl>
    <w:lvl w:ilvl="7" w:tplc="0C0A0019" w:tentative="1">
      <w:start w:val="1"/>
      <w:numFmt w:val="lowerLetter"/>
      <w:lvlText w:val="%8."/>
      <w:lvlJc w:val="left"/>
      <w:pPr>
        <w:ind w:left="8737" w:hanging="360"/>
      </w:pPr>
    </w:lvl>
    <w:lvl w:ilvl="8" w:tplc="0C0A001B" w:tentative="1">
      <w:start w:val="1"/>
      <w:numFmt w:val="lowerRoman"/>
      <w:lvlText w:val="%9."/>
      <w:lvlJc w:val="right"/>
      <w:pPr>
        <w:ind w:left="9457" w:hanging="180"/>
      </w:pPr>
    </w:lvl>
  </w:abstractNum>
  <w:abstractNum w:abstractNumId="23" w15:restartNumberingAfterBreak="0">
    <w:nsid w:val="7DEF7ABE"/>
    <w:multiLevelType w:val="multilevel"/>
    <w:tmpl w:val="66D6A22C"/>
    <w:lvl w:ilvl="0">
      <w:start w:val="1"/>
      <w:numFmt w:val="decimal"/>
      <w:lvlText w:val="%1."/>
      <w:lvlJc w:val="left"/>
      <w:pPr>
        <w:ind w:left="360" w:hanging="360"/>
      </w:pPr>
      <w:rPr>
        <w:rFonts w:hint="default"/>
        <w:color w:val="F79646"/>
      </w:rPr>
    </w:lvl>
    <w:lvl w:ilvl="1">
      <w:start w:val="1"/>
      <w:numFmt w:val="decimal"/>
      <w:suff w:val="space"/>
      <w:lvlText w:val="%1.%2"/>
      <w:lvlJc w:val="left"/>
      <w:pPr>
        <w:ind w:left="454" w:hanging="454"/>
      </w:pPr>
      <w:rPr>
        <w:rFonts w:hint="default"/>
      </w:rPr>
    </w:lvl>
    <w:lvl w:ilvl="2">
      <w:start w:val="1"/>
      <w:numFmt w:val="decimal"/>
      <w:suff w:val="space"/>
      <w:lvlText w:val="%1.%2.%3"/>
      <w:lvlJc w:val="left"/>
      <w:pPr>
        <w:ind w:left="794" w:firstLine="0"/>
      </w:pPr>
      <w:rPr>
        <w:rFonts w:hint="default"/>
      </w:rPr>
    </w:lvl>
    <w:lvl w:ilvl="3">
      <w:start w:val="1"/>
      <w:numFmt w:val="decimal"/>
      <w:suff w:val="space"/>
      <w:lvlText w:val="%1.%2.%3.%4"/>
      <w:lvlJc w:val="left"/>
      <w:pPr>
        <w:ind w:left="1531" w:firstLine="0"/>
      </w:pPr>
      <w:rPr>
        <w:rFonts w:hint="default"/>
      </w:rPr>
    </w:lvl>
    <w:lvl w:ilvl="4">
      <w:start w:val="1"/>
      <w:numFmt w:val="decimal"/>
      <w:suff w:val="space"/>
      <w:lvlText w:val="%1.%2.%3.%4.%5"/>
      <w:lvlJc w:val="left"/>
      <w:pPr>
        <w:ind w:left="2268" w:firstLine="0"/>
      </w:pPr>
      <w:rPr>
        <w:rFonts w:hint="default"/>
      </w:rPr>
    </w:lvl>
    <w:lvl w:ilvl="5">
      <w:start w:val="1"/>
      <w:numFmt w:val="decimal"/>
      <w:suff w:val="space"/>
      <w:lvlText w:val="%1.%2.%3.%4.%5.%6"/>
      <w:lvlJc w:val="left"/>
      <w:pPr>
        <w:ind w:left="2268" w:firstLine="0"/>
      </w:pPr>
      <w:rPr>
        <w:rFonts w:hint="default"/>
      </w:rPr>
    </w:lvl>
    <w:lvl w:ilvl="6">
      <w:start w:val="1"/>
      <w:numFmt w:val="decimal"/>
      <w:suff w:val="space"/>
      <w:lvlText w:val="%1.%2.%3.%4.%5.%6.%7"/>
      <w:lvlJc w:val="left"/>
      <w:pPr>
        <w:ind w:left="2835" w:firstLine="0"/>
      </w:pPr>
      <w:rPr>
        <w:rFonts w:hint="default"/>
      </w:rPr>
    </w:lvl>
    <w:lvl w:ilvl="7">
      <w:start w:val="1"/>
      <w:numFmt w:val="decimal"/>
      <w:pStyle w:val="Ttulo8"/>
      <w:lvlText w:val="%1.%2.%3.%4.%5.%6.%7.%8"/>
      <w:lvlJc w:val="left"/>
      <w:pPr>
        <w:tabs>
          <w:tab w:val="num" w:pos="2160"/>
        </w:tabs>
        <w:ind w:left="2160" w:hanging="1440"/>
      </w:pPr>
      <w:rPr>
        <w:rFonts w:hint="default"/>
      </w:rPr>
    </w:lvl>
    <w:lvl w:ilvl="8">
      <w:start w:val="1"/>
      <w:numFmt w:val="decimal"/>
      <w:pStyle w:val="Ttulo9"/>
      <w:lvlText w:val="%1.%2.%3.%4.%5.%6.%7.%8.%9"/>
      <w:lvlJc w:val="left"/>
      <w:pPr>
        <w:tabs>
          <w:tab w:val="num" w:pos="2304"/>
        </w:tabs>
        <w:ind w:left="2304" w:hanging="1584"/>
      </w:pPr>
      <w:rPr>
        <w:rFonts w:hint="default"/>
      </w:rPr>
    </w:lvl>
  </w:abstractNum>
  <w:num w:numId="1" w16cid:durableId="591548085">
    <w:abstractNumId w:val="23"/>
  </w:num>
  <w:num w:numId="2" w16cid:durableId="1996834849">
    <w:abstractNumId w:val="16"/>
  </w:num>
  <w:num w:numId="3" w16cid:durableId="883521131">
    <w:abstractNumId w:val="11"/>
  </w:num>
  <w:num w:numId="4" w16cid:durableId="178393633">
    <w:abstractNumId w:val="19"/>
  </w:num>
  <w:num w:numId="5" w16cid:durableId="2052798413">
    <w:abstractNumId w:val="14"/>
  </w:num>
  <w:num w:numId="6" w16cid:durableId="2140416135">
    <w:abstractNumId w:val="18"/>
  </w:num>
  <w:num w:numId="7" w16cid:durableId="1276136769">
    <w:abstractNumId w:val="17"/>
  </w:num>
  <w:num w:numId="8" w16cid:durableId="1692947022">
    <w:abstractNumId w:val="10"/>
  </w:num>
  <w:num w:numId="9" w16cid:durableId="938489455">
    <w:abstractNumId w:val="12"/>
  </w:num>
  <w:num w:numId="10" w16cid:durableId="963272691">
    <w:abstractNumId w:val="22"/>
  </w:num>
  <w:num w:numId="11" w16cid:durableId="1614552835">
    <w:abstractNumId w:val="21"/>
  </w:num>
  <w:num w:numId="12" w16cid:durableId="983389801">
    <w:abstractNumId w:val="20"/>
  </w:num>
  <w:num w:numId="13" w16cid:durableId="1879245476">
    <w:abstractNumId w:val="13"/>
  </w:num>
  <w:num w:numId="14" w16cid:durableId="458839094">
    <w:abstractNumId w:val="15"/>
  </w:num>
  <w:num w:numId="15" w16cid:durableId="1813474203">
    <w:abstractNumId w:val="8"/>
  </w:num>
  <w:num w:numId="16" w16cid:durableId="996766719">
    <w:abstractNumId w:val="3"/>
  </w:num>
  <w:num w:numId="17" w16cid:durableId="1755976745">
    <w:abstractNumId w:val="2"/>
  </w:num>
  <w:num w:numId="18" w16cid:durableId="418334090">
    <w:abstractNumId w:val="1"/>
  </w:num>
  <w:num w:numId="19" w16cid:durableId="837309724">
    <w:abstractNumId w:val="0"/>
  </w:num>
  <w:num w:numId="20" w16cid:durableId="609974652">
    <w:abstractNumId w:val="9"/>
  </w:num>
  <w:num w:numId="21" w16cid:durableId="120660852">
    <w:abstractNumId w:val="7"/>
  </w:num>
  <w:num w:numId="22" w16cid:durableId="1944024486">
    <w:abstractNumId w:val="6"/>
  </w:num>
  <w:num w:numId="23" w16cid:durableId="400981594">
    <w:abstractNumId w:val="5"/>
  </w:num>
  <w:num w:numId="24" w16cid:durableId="390932406">
    <w:abstractNumId w:val="4"/>
  </w:num>
  <w:num w:numId="25" w16cid:durableId="779644526">
    <w:abstractNumId w:val="18"/>
    <w:lvlOverride w:ilvl="0">
      <w:startOverride w:val="1"/>
    </w:lvlOverride>
  </w:num>
  <w:num w:numId="26" w16cid:durableId="1482965953">
    <w:abstractNumId w:val="18"/>
    <w:lvlOverride w:ilvl="0">
      <w:startOverride w:val="1"/>
    </w:lvlOverride>
  </w:num>
  <w:num w:numId="27" w16cid:durableId="778137409">
    <w:abstractNumId w:val="18"/>
    <w:lvlOverride w:ilvl="0">
      <w:startOverride w:val="1"/>
    </w:lvlOverride>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80"/>
  <w:embedSystemFonts/>
  <w:activeWritingStyle w:appName="MSWord" w:lang="es-ES" w:vendorID="9" w:dllVersion="512" w:checkStyle="1"/>
  <w:activeWritingStyle w:appName="MSWord" w:lang="es-ES_tradnl" w:vendorID="9" w:dllVersion="512" w:checkStyle="1"/>
  <w:proofState w:spelling="clean" w:grammar="clean"/>
  <w:attachedTemplate r:id="rId1"/>
  <w:stylePaneFormatFilter w:val="3008" w:allStyles="0" w:customStyles="0" w:latentStyles="0" w:stylesInUse="1" w:headingStyles="0" w:numberingStyles="0" w:tableStyles="0" w:directFormattingOnRuns="0" w:directFormattingOnParagraphs="0" w:directFormattingOnNumbering="0" w:directFormattingOnTables="0" w:clearFormatting="1" w:top3HeadingStyles="1" w:visibleStyles="0" w:alternateStyleNames="0"/>
  <w:defaultTabStop w:val="1134"/>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863CDE4B-AC44-4AC4-90CC-2A8A2A926478}"/>
    <w:docVar w:name="dgnword-eventsink" w:val="72172416"/>
  </w:docVars>
  <w:rsids>
    <w:rsidRoot w:val="00AA6BD4"/>
    <w:rsid w:val="000028E8"/>
    <w:rsid w:val="00004582"/>
    <w:rsid w:val="00007481"/>
    <w:rsid w:val="00010AA4"/>
    <w:rsid w:val="00011E43"/>
    <w:rsid w:val="00013380"/>
    <w:rsid w:val="0001652C"/>
    <w:rsid w:val="000172ED"/>
    <w:rsid w:val="00023532"/>
    <w:rsid w:val="00025AB6"/>
    <w:rsid w:val="00032F4C"/>
    <w:rsid w:val="00034F10"/>
    <w:rsid w:val="00034FDF"/>
    <w:rsid w:val="00041B55"/>
    <w:rsid w:val="00043B8E"/>
    <w:rsid w:val="000572BF"/>
    <w:rsid w:val="000646CE"/>
    <w:rsid w:val="00071C56"/>
    <w:rsid w:val="000724F5"/>
    <w:rsid w:val="00081FE5"/>
    <w:rsid w:val="00086D55"/>
    <w:rsid w:val="00090AAF"/>
    <w:rsid w:val="000922C5"/>
    <w:rsid w:val="0009594E"/>
    <w:rsid w:val="000970DC"/>
    <w:rsid w:val="000978FA"/>
    <w:rsid w:val="000A0B6E"/>
    <w:rsid w:val="000A4850"/>
    <w:rsid w:val="000A5595"/>
    <w:rsid w:val="000A5D96"/>
    <w:rsid w:val="000A6184"/>
    <w:rsid w:val="000A7CFE"/>
    <w:rsid w:val="000B5B2E"/>
    <w:rsid w:val="000C0FE1"/>
    <w:rsid w:val="000C36D9"/>
    <w:rsid w:val="000C3B5E"/>
    <w:rsid w:val="000C3EBA"/>
    <w:rsid w:val="000C5D18"/>
    <w:rsid w:val="000D0816"/>
    <w:rsid w:val="000D4A54"/>
    <w:rsid w:val="000D5E79"/>
    <w:rsid w:val="000D708C"/>
    <w:rsid w:val="000E1632"/>
    <w:rsid w:val="000E3B57"/>
    <w:rsid w:val="000E49B4"/>
    <w:rsid w:val="000F1D25"/>
    <w:rsid w:val="000F4E95"/>
    <w:rsid w:val="00103E27"/>
    <w:rsid w:val="00105BA8"/>
    <w:rsid w:val="00112D04"/>
    <w:rsid w:val="0012194E"/>
    <w:rsid w:val="00126993"/>
    <w:rsid w:val="00130C65"/>
    <w:rsid w:val="00134CC7"/>
    <w:rsid w:val="00135FAF"/>
    <w:rsid w:val="00147347"/>
    <w:rsid w:val="00150CFA"/>
    <w:rsid w:val="00152019"/>
    <w:rsid w:val="0015285B"/>
    <w:rsid w:val="00152BF9"/>
    <w:rsid w:val="00157B7E"/>
    <w:rsid w:val="001609B9"/>
    <w:rsid w:val="00160FDF"/>
    <w:rsid w:val="00161924"/>
    <w:rsid w:val="00164859"/>
    <w:rsid w:val="001655A4"/>
    <w:rsid w:val="001771EA"/>
    <w:rsid w:val="00180A54"/>
    <w:rsid w:val="00181F66"/>
    <w:rsid w:val="001942F4"/>
    <w:rsid w:val="001A2A42"/>
    <w:rsid w:val="001A2D72"/>
    <w:rsid w:val="001A41CA"/>
    <w:rsid w:val="001A6D34"/>
    <w:rsid w:val="001A7B82"/>
    <w:rsid w:val="001B20F2"/>
    <w:rsid w:val="001B60F3"/>
    <w:rsid w:val="001C4D67"/>
    <w:rsid w:val="001C6938"/>
    <w:rsid w:val="001D013D"/>
    <w:rsid w:val="001D07F8"/>
    <w:rsid w:val="001E28D2"/>
    <w:rsid w:val="001E6303"/>
    <w:rsid w:val="001E6915"/>
    <w:rsid w:val="002009AE"/>
    <w:rsid w:val="00206489"/>
    <w:rsid w:val="002103E9"/>
    <w:rsid w:val="0021263F"/>
    <w:rsid w:val="00217C0D"/>
    <w:rsid w:val="0022327A"/>
    <w:rsid w:val="0023015F"/>
    <w:rsid w:val="0023444F"/>
    <w:rsid w:val="00235D62"/>
    <w:rsid w:val="002416E1"/>
    <w:rsid w:val="002436AE"/>
    <w:rsid w:val="002504B9"/>
    <w:rsid w:val="0025079C"/>
    <w:rsid w:val="00253CF6"/>
    <w:rsid w:val="00264857"/>
    <w:rsid w:val="002655AC"/>
    <w:rsid w:val="00271902"/>
    <w:rsid w:val="00271AFE"/>
    <w:rsid w:val="0027451C"/>
    <w:rsid w:val="00275024"/>
    <w:rsid w:val="0027685E"/>
    <w:rsid w:val="00277576"/>
    <w:rsid w:val="0028706A"/>
    <w:rsid w:val="00295E1C"/>
    <w:rsid w:val="00296D16"/>
    <w:rsid w:val="002A1F04"/>
    <w:rsid w:val="002A23DE"/>
    <w:rsid w:val="002A5185"/>
    <w:rsid w:val="002B1EEF"/>
    <w:rsid w:val="002B3E00"/>
    <w:rsid w:val="002C5A19"/>
    <w:rsid w:val="002D2DC4"/>
    <w:rsid w:val="002D61AB"/>
    <w:rsid w:val="002D64C5"/>
    <w:rsid w:val="002E4DD2"/>
    <w:rsid w:val="002E526E"/>
    <w:rsid w:val="002F1603"/>
    <w:rsid w:val="002F3C3F"/>
    <w:rsid w:val="002F4707"/>
    <w:rsid w:val="002F4BE9"/>
    <w:rsid w:val="002F678B"/>
    <w:rsid w:val="00302637"/>
    <w:rsid w:val="00306335"/>
    <w:rsid w:val="003102E1"/>
    <w:rsid w:val="00312825"/>
    <w:rsid w:val="00313F72"/>
    <w:rsid w:val="00314C7C"/>
    <w:rsid w:val="00325FBF"/>
    <w:rsid w:val="003349BD"/>
    <w:rsid w:val="00345DE9"/>
    <w:rsid w:val="00346E4E"/>
    <w:rsid w:val="0035251A"/>
    <w:rsid w:val="003600AC"/>
    <w:rsid w:val="00363ACB"/>
    <w:rsid w:val="00363C7A"/>
    <w:rsid w:val="00365950"/>
    <w:rsid w:val="003736E4"/>
    <w:rsid w:val="00382228"/>
    <w:rsid w:val="00384D6E"/>
    <w:rsid w:val="003874AE"/>
    <w:rsid w:val="00391179"/>
    <w:rsid w:val="00393AF6"/>
    <w:rsid w:val="003956B9"/>
    <w:rsid w:val="003A0401"/>
    <w:rsid w:val="003D6F97"/>
    <w:rsid w:val="003E1AF6"/>
    <w:rsid w:val="003F079F"/>
    <w:rsid w:val="003F12C9"/>
    <w:rsid w:val="003F5BB4"/>
    <w:rsid w:val="003F7680"/>
    <w:rsid w:val="00406B55"/>
    <w:rsid w:val="004105C7"/>
    <w:rsid w:val="00410977"/>
    <w:rsid w:val="0041633F"/>
    <w:rsid w:val="004207F9"/>
    <w:rsid w:val="00423D15"/>
    <w:rsid w:val="00424B49"/>
    <w:rsid w:val="00425440"/>
    <w:rsid w:val="00425657"/>
    <w:rsid w:val="004317A8"/>
    <w:rsid w:val="004414EC"/>
    <w:rsid w:val="00453362"/>
    <w:rsid w:val="00454158"/>
    <w:rsid w:val="004556EC"/>
    <w:rsid w:val="004637BE"/>
    <w:rsid w:val="00470F51"/>
    <w:rsid w:val="00471699"/>
    <w:rsid w:val="00473422"/>
    <w:rsid w:val="00473DCC"/>
    <w:rsid w:val="00476D3E"/>
    <w:rsid w:val="00480970"/>
    <w:rsid w:val="0048240F"/>
    <w:rsid w:val="0048306F"/>
    <w:rsid w:val="00483B00"/>
    <w:rsid w:val="00491C16"/>
    <w:rsid w:val="004A00CF"/>
    <w:rsid w:val="004A4C25"/>
    <w:rsid w:val="004A5B47"/>
    <w:rsid w:val="004B422C"/>
    <w:rsid w:val="004B4C14"/>
    <w:rsid w:val="004B77E0"/>
    <w:rsid w:val="004C4E66"/>
    <w:rsid w:val="004C7EB9"/>
    <w:rsid w:val="004D02A3"/>
    <w:rsid w:val="004D3180"/>
    <w:rsid w:val="004D512C"/>
    <w:rsid w:val="004D583D"/>
    <w:rsid w:val="004D7CEA"/>
    <w:rsid w:val="004D7F98"/>
    <w:rsid w:val="004E1DCF"/>
    <w:rsid w:val="004E1F0C"/>
    <w:rsid w:val="004E64B9"/>
    <w:rsid w:val="004E698E"/>
    <w:rsid w:val="004F2817"/>
    <w:rsid w:val="0051061B"/>
    <w:rsid w:val="005120D5"/>
    <w:rsid w:val="0052230E"/>
    <w:rsid w:val="00525230"/>
    <w:rsid w:val="0052569E"/>
    <w:rsid w:val="0052723D"/>
    <w:rsid w:val="00531E60"/>
    <w:rsid w:val="005344A4"/>
    <w:rsid w:val="005354A1"/>
    <w:rsid w:val="0053699A"/>
    <w:rsid w:val="00537D8B"/>
    <w:rsid w:val="005467FC"/>
    <w:rsid w:val="005543A6"/>
    <w:rsid w:val="005554F4"/>
    <w:rsid w:val="00557FCB"/>
    <w:rsid w:val="00560D7B"/>
    <w:rsid w:val="0056193A"/>
    <w:rsid w:val="00562DF2"/>
    <w:rsid w:val="00562F45"/>
    <w:rsid w:val="00564C35"/>
    <w:rsid w:val="0056792F"/>
    <w:rsid w:val="00577FD9"/>
    <w:rsid w:val="0058057C"/>
    <w:rsid w:val="0058240A"/>
    <w:rsid w:val="005857BA"/>
    <w:rsid w:val="00585B63"/>
    <w:rsid w:val="00586D65"/>
    <w:rsid w:val="00587E39"/>
    <w:rsid w:val="00590E4A"/>
    <w:rsid w:val="00594E9E"/>
    <w:rsid w:val="005959FA"/>
    <w:rsid w:val="005A0D49"/>
    <w:rsid w:val="005A4CBF"/>
    <w:rsid w:val="005B242D"/>
    <w:rsid w:val="005B3DBD"/>
    <w:rsid w:val="005C377B"/>
    <w:rsid w:val="005D2406"/>
    <w:rsid w:val="005D550F"/>
    <w:rsid w:val="005D7120"/>
    <w:rsid w:val="005E1EB3"/>
    <w:rsid w:val="005E2D7C"/>
    <w:rsid w:val="005F4478"/>
    <w:rsid w:val="005F698B"/>
    <w:rsid w:val="005F76BE"/>
    <w:rsid w:val="0060302A"/>
    <w:rsid w:val="00603D03"/>
    <w:rsid w:val="006050E2"/>
    <w:rsid w:val="00620405"/>
    <w:rsid w:val="00622298"/>
    <w:rsid w:val="00623948"/>
    <w:rsid w:val="006312E3"/>
    <w:rsid w:val="00633FCA"/>
    <w:rsid w:val="006409DE"/>
    <w:rsid w:val="006514E4"/>
    <w:rsid w:val="00651C40"/>
    <w:rsid w:val="00651E50"/>
    <w:rsid w:val="00656496"/>
    <w:rsid w:val="006579F5"/>
    <w:rsid w:val="00664D31"/>
    <w:rsid w:val="00665753"/>
    <w:rsid w:val="00665C40"/>
    <w:rsid w:val="00671AF5"/>
    <w:rsid w:val="00671BBE"/>
    <w:rsid w:val="0067722F"/>
    <w:rsid w:val="006809D8"/>
    <w:rsid w:val="006903DC"/>
    <w:rsid w:val="00692A0B"/>
    <w:rsid w:val="00697969"/>
    <w:rsid w:val="006A1FD8"/>
    <w:rsid w:val="006A7B18"/>
    <w:rsid w:val="006B5B21"/>
    <w:rsid w:val="006C0A67"/>
    <w:rsid w:val="006C2AF9"/>
    <w:rsid w:val="006C4F58"/>
    <w:rsid w:val="006D1C19"/>
    <w:rsid w:val="006D4359"/>
    <w:rsid w:val="006E2579"/>
    <w:rsid w:val="006E4DA3"/>
    <w:rsid w:val="006E522B"/>
    <w:rsid w:val="006E58E7"/>
    <w:rsid w:val="006F18EC"/>
    <w:rsid w:val="006F2D9B"/>
    <w:rsid w:val="006F4774"/>
    <w:rsid w:val="00703252"/>
    <w:rsid w:val="007034F5"/>
    <w:rsid w:val="00704328"/>
    <w:rsid w:val="0070514A"/>
    <w:rsid w:val="00706112"/>
    <w:rsid w:val="00707058"/>
    <w:rsid w:val="00710613"/>
    <w:rsid w:val="00712643"/>
    <w:rsid w:val="00717E91"/>
    <w:rsid w:val="00721241"/>
    <w:rsid w:val="00721E20"/>
    <w:rsid w:val="00732743"/>
    <w:rsid w:val="00732864"/>
    <w:rsid w:val="00735F4A"/>
    <w:rsid w:val="00740497"/>
    <w:rsid w:val="007408C6"/>
    <w:rsid w:val="00753665"/>
    <w:rsid w:val="007635A3"/>
    <w:rsid w:val="00764ABA"/>
    <w:rsid w:val="00765E71"/>
    <w:rsid w:val="0076675B"/>
    <w:rsid w:val="00766B35"/>
    <w:rsid w:val="00773996"/>
    <w:rsid w:val="00776C93"/>
    <w:rsid w:val="0078098E"/>
    <w:rsid w:val="007820EB"/>
    <w:rsid w:val="00782917"/>
    <w:rsid w:val="00782E0C"/>
    <w:rsid w:val="0078365D"/>
    <w:rsid w:val="00786FE3"/>
    <w:rsid w:val="007908FC"/>
    <w:rsid w:val="00791535"/>
    <w:rsid w:val="007967B0"/>
    <w:rsid w:val="00796E84"/>
    <w:rsid w:val="007A15D9"/>
    <w:rsid w:val="007B23D1"/>
    <w:rsid w:val="007B4845"/>
    <w:rsid w:val="007B62B6"/>
    <w:rsid w:val="007D1CF2"/>
    <w:rsid w:val="007D39B0"/>
    <w:rsid w:val="007D504B"/>
    <w:rsid w:val="007D69C4"/>
    <w:rsid w:val="007E2898"/>
    <w:rsid w:val="007E45BE"/>
    <w:rsid w:val="007E4FA2"/>
    <w:rsid w:val="007E6F7B"/>
    <w:rsid w:val="007F245C"/>
    <w:rsid w:val="007F64ED"/>
    <w:rsid w:val="007F6A2C"/>
    <w:rsid w:val="00810095"/>
    <w:rsid w:val="00813642"/>
    <w:rsid w:val="008217AE"/>
    <w:rsid w:val="00825637"/>
    <w:rsid w:val="00826A6B"/>
    <w:rsid w:val="0082760C"/>
    <w:rsid w:val="0083042D"/>
    <w:rsid w:val="00833CD1"/>
    <w:rsid w:val="00834A75"/>
    <w:rsid w:val="008355F0"/>
    <w:rsid w:val="008378E4"/>
    <w:rsid w:val="00842355"/>
    <w:rsid w:val="00843F1E"/>
    <w:rsid w:val="00845487"/>
    <w:rsid w:val="008675EA"/>
    <w:rsid w:val="00872E89"/>
    <w:rsid w:val="00873EF4"/>
    <w:rsid w:val="00874206"/>
    <w:rsid w:val="008750BA"/>
    <w:rsid w:val="00875BBE"/>
    <w:rsid w:val="0089641F"/>
    <w:rsid w:val="008A1666"/>
    <w:rsid w:val="008A4CAA"/>
    <w:rsid w:val="008B0226"/>
    <w:rsid w:val="008B09FB"/>
    <w:rsid w:val="008B2786"/>
    <w:rsid w:val="008B4FCC"/>
    <w:rsid w:val="008B57B3"/>
    <w:rsid w:val="008C03F5"/>
    <w:rsid w:val="008C6FDC"/>
    <w:rsid w:val="008D056B"/>
    <w:rsid w:val="008D1C7F"/>
    <w:rsid w:val="008D21F4"/>
    <w:rsid w:val="008D634D"/>
    <w:rsid w:val="008E15C8"/>
    <w:rsid w:val="008E6B64"/>
    <w:rsid w:val="008E758A"/>
    <w:rsid w:val="008F4D0A"/>
    <w:rsid w:val="00900B73"/>
    <w:rsid w:val="00901A70"/>
    <w:rsid w:val="00904CD3"/>
    <w:rsid w:val="009077FC"/>
    <w:rsid w:val="009131B1"/>
    <w:rsid w:val="00915AD1"/>
    <w:rsid w:val="00917CC8"/>
    <w:rsid w:val="00920EF2"/>
    <w:rsid w:val="00921C34"/>
    <w:rsid w:val="00930168"/>
    <w:rsid w:val="009304B4"/>
    <w:rsid w:val="00931640"/>
    <w:rsid w:val="00935EFB"/>
    <w:rsid w:val="00950A86"/>
    <w:rsid w:val="00952A17"/>
    <w:rsid w:val="00953B3A"/>
    <w:rsid w:val="0095431E"/>
    <w:rsid w:val="00956994"/>
    <w:rsid w:val="0095706B"/>
    <w:rsid w:val="009606CB"/>
    <w:rsid w:val="009610CD"/>
    <w:rsid w:val="00962802"/>
    <w:rsid w:val="00965D5B"/>
    <w:rsid w:val="00970269"/>
    <w:rsid w:val="0097272D"/>
    <w:rsid w:val="00973700"/>
    <w:rsid w:val="00975822"/>
    <w:rsid w:val="00976A00"/>
    <w:rsid w:val="0097726E"/>
    <w:rsid w:val="009777C3"/>
    <w:rsid w:val="009950F1"/>
    <w:rsid w:val="009A1A98"/>
    <w:rsid w:val="009A225E"/>
    <w:rsid w:val="009A6336"/>
    <w:rsid w:val="009B25A9"/>
    <w:rsid w:val="009B285A"/>
    <w:rsid w:val="009B32EE"/>
    <w:rsid w:val="009B4F7B"/>
    <w:rsid w:val="009C2738"/>
    <w:rsid w:val="009C281E"/>
    <w:rsid w:val="009C5B5E"/>
    <w:rsid w:val="009D19A0"/>
    <w:rsid w:val="009D1D03"/>
    <w:rsid w:val="009D4A43"/>
    <w:rsid w:val="009D6419"/>
    <w:rsid w:val="009E043B"/>
    <w:rsid w:val="009E33FB"/>
    <w:rsid w:val="009E6A4B"/>
    <w:rsid w:val="009F1149"/>
    <w:rsid w:val="009F3F0F"/>
    <w:rsid w:val="009F5A1E"/>
    <w:rsid w:val="009F7168"/>
    <w:rsid w:val="00A01C54"/>
    <w:rsid w:val="00A124F5"/>
    <w:rsid w:val="00A17767"/>
    <w:rsid w:val="00A21FD7"/>
    <w:rsid w:val="00A23934"/>
    <w:rsid w:val="00A258FD"/>
    <w:rsid w:val="00A27374"/>
    <w:rsid w:val="00A325CC"/>
    <w:rsid w:val="00A3569E"/>
    <w:rsid w:val="00A3713D"/>
    <w:rsid w:val="00A379F6"/>
    <w:rsid w:val="00A40163"/>
    <w:rsid w:val="00A439D6"/>
    <w:rsid w:val="00A454C4"/>
    <w:rsid w:val="00A47DB6"/>
    <w:rsid w:val="00A564BC"/>
    <w:rsid w:val="00A5715E"/>
    <w:rsid w:val="00A64EFF"/>
    <w:rsid w:val="00A71CFD"/>
    <w:rsid w:val="00A729F7"/>
    <w:rsid w:val="00A73972"/>
    <w:rsid w:val="00A878C7"/>
    <w:rsid w:val="00A922EE"/>
    <w:rsid w:val="00AA0DEF"/>
    <w:rsid w:val="00AA1117"/>
    <w:rsid w:val="00AA3D49"/>
    <w:rsid w:val="00AA6BD4"/>
    <w:rsid w:val="00AA73CB"/>
    <w:rsid w:val="00AB00A6"/>
    <w:rsid w:val="00AB174A"/>
    <w:rsid w:val="00AC5E8D"/>
    <w:rsid w:val="00AD0C57"/>
    <w:rsid w:val="00AD1F0F"/>
    <w:rsid w:val="00AE033F"/>
    <w:rsid w:val="00AE1E26"/>
    <w:rsid w:val="00AE1EAE"/>
    <w:rsid w:val="00AE449B"/>
    <w:rsid w:val="00AE4513"/>
    <w:rsid w:val="00AE7FC5"/>
    <w:rsid w:val="00AF60C3"/>
    <w:rsid w:val="00AF6480"/>
    <w:rsid w:val="00AF7017"/>
    <w:rsid w:val="00B013A3"/>
    <w:rsid w:val="00B106B3"/>
    <w:rsid w:val="00B10AA6"/>
    <w:rsid w:val="00B12BA1"/>
    <w:rsid w:val="00B22E07"/>
    <w:rsid w:val="00B22FDE"/>
    <w:rsid w:val="00B271F9"/>
    <w:rsid w:val="00B275FF"/>
    <w:rsid w:val="00B3627D"/>
    <w:rsid w:val="00B40ADD"/>
    <w:rsid w:val="00B44BB7"/>
    <w:rsid w:val="00B451F6"/>
    <w:rsid w:val="00B4580A"/>
    <w:rsid w:val="00B56379"/>
    <w:rsid w:val="00B60915"/>
    <w:rsid w:val="00B618E8"/>
    <w:rsid w:val="00B63CB9"/>
    <w:rsid w:val="00B67D1A"/>
    <w:rsid w:val="00B7182E"/>
    <w:rsid w:val="00B71AA7"/>
    <w:rsid w:val="00B71F13"/>
    <w:rsid w:val="00B75320"/>
    <w:rsid w:val="00B81C97"/>
    <w:rsid w:val="00B82FC4"/>
    <w:rsid w:val="00B957A9"/>
    <w:rsid w:val="00B96D08"/>
    <w:rsid w:val="00B97DF7"/>
    <w:rsid w:val="00BA0BB3"/>
    <w:rsid w:val="00BA31DC"/>
    <w:rsid w:val="00BA3935"/>
    <w:rsid w:val="00BB6B6C"/>
    <w:rsid w:val="00BC0DB5"/>
    <w:rsid w:val="00BE1DC0"/>
    <w:rsid w:val="00BE5B9B"/>
    <w:rsid w:val="00BF42C9"/>
    <w:rsid w:val="00BF5D34"/>
    <w:rsid w:val="00C02280"/>
    <w:rsid w:val="00C02FB0"/>
    <w:rsid w:val="00C06432"/>
    <w:rsid w:val="00C06F0B"/>
    <w:rsid w:val="00C07717"/>
    <w:rsid w:val="00C103D4"/>
    <w:rsid w:val="00C207FD"/>
    <w:rsid w:val="00C3406C"/>
    <w:rsid w:val="00C43EF0"/>
    <w:rsid w:val="00C5372D"/>
    <w:rsid w:val="00C6514E"/>
    <w:rsid w:val="00C66707"/>
    <w:rsid w:val="00C702BD"/>
    <w:rsid w:val="00C84845"/>
    <w:rsid w:val="00C84DDE"/>
    <w:rsid w:val="00C8750B"/>
    <w:rsid w:val="00C8754F"/>
    <w:rsid w:val="00C90AA2"/>
    <w:rsid w:val="00C93DF9"/>
    <w:rsid w:val="00C96CBF"/>
    <w:rsid w:val="00CA5D22"/>
    <w:rsid w:val="00CA7DEE"/>
    <w:rsid w:val="00CB0B3B"/>
    <w:rsid w:val="00CB1662"/>
    <w:rsid w:val="00CB4638"/>
    <w:rsid w:val="00CB50AF"/>
    <w:rsid w:val="00CB78CA"/>
    <w:rsid w:val="00CC418B"/>
    <w:rsid w:val="00CC67F1"/>
    <w:rsid w:val="00CC7A55"/>
    <w:rsid w:val="00CD102D"/>
    <w:rsid w:val="00CE193D"/>
    <w:rsid w:val="00CE6FA1"/>
    <w:rsid w:val="00CF1DF5"/>
    <w:rsid w:val="00CF21F9"/>
    <w:rsid w:val="00D006C9"/>
    <w:rsid w:val="00D01990"/>
    <w:rsid w:val="00D0306A"/>
    <w:rsid w:val="00D10A91"/>
    <w:rsid w:val="00D12BC8"/>
    <w:rsid w:val="00D13C4B"/>
    <w:rsid w:val="00D14C24"/>
    <w:rsid w:val="00D17C94"/>
    <w:rsid w:val="00D21220"/>
    <w:rsid w:val="00D23AE4"/>
    <w:rsid w:val="00D37887"/>
    <w:rsid w:val="00D4365A"/>
    <w:rsid w:val="00D44266"/>
    <w:rsid w:val="00D44F84"/>
    <w:rsid w:val="00D4518B"/>
    <w:rsid w:val="00D55DEB"/>
    <w:rsid w:val="00D56F0D"/>
    <w:rsid w:val="00D6049A"/>
    <w:rsid w:val="00D61ABF"/>
    <w:rsid w:val="00D62849"/>
    <w:rsid w:val="00D62E5D"/>
    <w:rsid w:val="00D668EF"/>
    <w:rsid w:val="00D70BAF"/>
    <w:rsid w:val="00D76D72"/>
    <w:rsid w:val="00D77262"/>
    <w:rsid w:val="00D8270F"/>
    <w:rsid w:val="00D86050"/>
    <w:rsid w:val="00D96FAA"/>
    <w:rsid w:val="00D97068"/>
    <w:rsid w:val="00DA2D5B"/>
    <w:rsid w:val="00DA3462"/>
    <w:rsid w:val="00DA7BB5"/>
    <w:rsid w:val="00DB425A"/>
    <w:rsid w:val="00DB5D06"/>
    <w:rsid w:val="00DC134E"/>
    <w:rsid w:val="00DC13CE"/>
    <w:rsid w:val="00DC2CD9"/>
    <w:rsid w:val="00DC4CDB"/>
    <w:rsid w:val="00DD0AF9"/>
    <w:rsid w:val="00DD1776"/>
    <w:rsid w:val="00DD7027"/>
    <w:rsid w:val="00DE1C54"/>
    <w:rsid w:val="00DE2AD5"/>
    <w:rsid w:val="00DE6035"/>
    <w:rsid w:val="00DF0CD1"/>
    <w:rsid w:val="00DF6F64"/>
    <w:rsid w:val="00E02E85"/>
    <w:rsid w:val="00E07444"/>
    <w:rsid w:val="00E21ABB"/>
    <w:rsid w:val="00E23A18"/>
    <w:rsid w:val="00E24D64"/>
    <w:rsid w:val="00E33A7C"/>
    <w:rsid w:val="00E44026"/>
    <w:rsid w:val="00E45190"/>
    <w:rsid w:val="00E471FD"/>
    <w:rsid w:val="00E508C1"/>
    <w:rsid w:val="00E52E53"/>
    <w:rsid w:val="00E6580F"/>
    <w:rsid w:val="00E8071F"/>
    <w:rsid w:val="00E80DAC"/>
    <w:rsid w:val="00E82AE8"/>
    <w:rsid w:val="00E906B2"/>
    <w:rsid w:val="00E90A53"/>
    <w:rsid w:val="00E91380"/>
    <w:rsid w:val="00E92699"/>
    <w:rsid w:val="00E92DF0"/>
    <w:rsid w:val="00E946BC"/>
    <w:rsid w:val="00E94DCB"/>
    <w:rsid w:val="00E96AC3"/>
    <w:rsid w:val="00EB2BBA"/>
    <w:rsid w:val="00EB6763"/>
    <w:rsid w:val="00EC3909"/>
    <w:rsid w:val="00EC7912"/>
    <w:rsid w:val="00ED1652"/>
    <w:rsid w:val="00ED181E"/>
    <w:rsid w:val="00ED19A5"/>
    <w:rsid w:val="00ED6A6D"/>
    <w:rsid w:val="00ED774F"/>
    <w:rsid w:val="00ED7B66"/>
    <w:rsid w:val="00EE1844"/>
    <w:rsid w:val="00EE39FB"/>
    <w:rsid w:val="00EE3EC5"/>
    <w:rsid w:val="00EE71A5"/>
    <w:rsid w:val="00F07AAE"/>
    <w:rsid w:val="00F101BF"/>
    <w:rsid w:val="00F11482"/>
    <w:rsid w:val="00F11C14"/>
    <w:rsid w:val="00F204B2"/>
    <w:rsid w:val="00F248C1"/>
    <w:rsid w:val="00F24E6A"/>
    <w:rsid w:val="00F24F79"/>
    <w:rsid w:val="00F30109"/>
    <w:rsid w:val="00F30DCE"/>
    <w:rsid w:val="00F323FC"/>
    <w:rsid w:val="00F411B6"/>
    <w:rsid w:val="00F413F8"/>
    <w:rsid w:val="00F42EEA"/>
    <w:rsid w:val="00F47FB6"/>
    <w:rsid w:val="00F5424C"/>
    <w:rsid w:val="00F5626D"/>
    <w:rsid w:val="00F57258"/>
    <w:rsid w:val="00F618CC"/>
    <w:rsid w:val="00F643ED"/>
    <w:rsid w:val="00F648D7"/>
    <w:rsid w:val="00F653DC"/>
    <w:rsid w:val="00F71422"/>
    <w:rsid w:val="00F71AFF"/>
    <w:rsid w:val="00F7409F"/>
    <w:rsid w:val="00F77B3B"/>
    <w:rsid w:val="00F83290"/>
    <w:rsid w:val="00F8400A"/>
    <w:rsid w:val="00F855A6"/>
    <w:rsid w:val="00F85D71"/>
    <w:rsid w:val="00F8747A"/>
    <w:rsid w:val="00F90914"/>
    <w:rsid w:val="00F966FE"/>
    <w:rsid w:val="00FB1B0C"/>
    <w:rsid w:val="00FB31ED"/>
    <w:rsid w:val="00FB413F"/>
    <w:rsid w:val="00FC2B97"/>
    <w:rsid w:val="00FC4426"/>
    <w:rsid w:val="00FC48B0"/>
    <w:rsid w:val="00FC5874"/>
    <w:rsid w:val="00FD3DE3"/>
    <w:rsid w:val="00FD495C"/>
    <w:rsid w:val="00FD654C"/>
    <w:rsid w:val="00FE23F3"/>
    <w:rsid w:val="00FE50BF"/>
    <w:rsid w:val="00FE5AC6"/>
    <w:rsid w:val="00FE6F06"/>
    <w:rsid w:val="00FE72D0"/>
    <w:rsid w:val="00FF6D7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46280FE"/>
  <w15:docId w15:val="{ABA6C20A-F5C9-41C3-8540-A07646785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A2D5B"/>
    <w:pPr>
      <w:spacing w:before="60" w:after="60"/>
      <w:ind w:left="1134"/>
      <w:jc w:val="both"/>
    </w:pPr>
    <w:rPr>
      <w:rFonts w:ascii="Garamond" w:hAnsi="Garamond"/>
      <w:sz w:val="24"/>
      <w:szCs w:val="24"/>
    </w:rPr>
  </w:style>
  <w:style w:type="paragraph" w:styleId="Ttulo1">
    <w:name w:val="heading 1"/>
    <w:next w:val="Normal"/>
    <w:qFormat/>
    <w:rsid w:val="00A01C54"/>
    <w:pPr>
      <w:numPr>
        <w:numId w:val="3"/>
      </w:numPr>
      <w:pBdr>
        <w:bottom w:val="single" w:sz="4" w:space="1" w:color="FF9900"/>
      </w:pBdr>
      <w:tabs>
        <w:tab w:val="clear" w:pos="907"/>
        <w:tab w:val="left" w:pos="1276"/>
      </w:tabs>
      <w:spacing w:before="320" w:after="180"/>
      <w:ind w:left="1134" w:hanging="1134"/>
      <w:outlineLvl w:val="0"/>
    </w:pPr>
    <w:rPr>
      <w:rFonts w:ascii="Arial" w:hAnsi="Arial" w:cs="Arial"/>
      <w:b/>
      <w:bCs/>
      <w:color w:val="000080"/>
      <w:sz w:val="40"/>
      <w:szCs w:val="48"/>
    </w:rPr>
  </w:style>
  <w:style w:type="paragraph" w:styleId="Ttulo2">
    <w:name w:val="heading 2"/>
    <w:basedOn w:val="Ttulo1"/>
    <w:next w:val="Normal"/>
    <w:qFormat/>
    <w:rsid w:val="00A01C54"/>
    <w:pPr>
      <w:numPr>
        <w:ilvl w:val="1"/>
      </w:numPr>
      <w:pBdr>
        <w:bottom w:val="none" w:sz="0" w:space="0" w:color="auto"/>
      </w:pBdr>
      <w:tabs>
        <w:tab w:val="clear" w:pos="907"/>
      </w:tabs>
      <w:spacing w:before="240"/>
      <w:ind w:left="1134" w:hanging="1134"/>
      <w:outlineLvl w:val="1"/>
    </w:pPr>
    <w:rPr>
      <w:b w:val="0"/>
      <w:bCs w:val="0"/>
      <w:sz w:val="32"/>
      <w:szCs w:val="36"/>
    </w:rPr>
  </w:style>
  <w:style w:type="paragraph" w:styleId="Ttulo3">
    <w:name w:val="heading 3"/>
    <w:basedOn w:val="Ttulo2"/>
    <w:next w:val="Normal"/>
    <w:qFormat/>
    <w:rsid w:val="00A01C54"/>
    <w:pPr>
      <w:keepNext/>
      <w:numPr>
        <w:ilvl w:val="2"/>
      </w:numPr>
      <w:tabs>
        <w:tab w:val="clear" w:pos="907"/>
      </w:tabs>
      <w:ind w:left="1134" w:hanging="1134"/>
      <w:outlineLvl w:val="2"/>
    </w:pPr>
    <w:rPr>
      <w:b/>
      <w:bCs/>
      <w:sz w:val="28"/>
      <w:szCs w:val="28"/>
    </w:rPr>
  </w:style>
  <w:style w:type="paragraph" w:styleId="Ttulo4">
    <w:name w:val="heading 4"/>
    <w:basedOn w:val="Ttulo3"/>
    <w:next w:val="Normal"/>
    <w:qFormat/>
    <w:rsid w:val="00A01C54"/>
    <w:pPr>
      <w:numPr>
        <w:ilvl w:val="3"/>
      </w:numPr>
      <w:tabs>
        <w:tab w:val="clear" w:pos="907"/>
      </w:tabs>
      <w:ind w:left="1134" w:hanging="1134"/>
      <w:outlineLvl w:val="3"/>
    </w:pPr>
    <w:rPr>
      <w:b w:val="0"/>
      <w:bCs w:val="0"/>
      <w:sz w:val="24"/>
      <w:szCs w:val="22"/>
    </w:rPr>
  </w:style>
  <w:style w:type="paragraph" w:styleId="Ttulo5">
    <w:name w:val="heading 5"/>
    <w:basedOn w:val="Ttulo4"/>
    <w:next w:val="Normal"/>
    <w:qFormat/>
    <w:rsid w:val="00A01C54"/>
    <w:pPr>
      <w:numPr>
        <w:ilvl w:val="4"/>
      </w:numPr>
      <w:tabs>
        <w:tab w:val="clear" w:pos="2005"/>
      </w:tabs>
      <w:ind w:left="1134" w:hanging="1134"/>
      <w:outlineLvl w:val="4"/>
    </w:pPr>
    <w:rPr>
      <w:b/>
      <w:bCs/>
      <w:szCs w:val="24"/>
    </w:rPr>
  </w:style>
  <w:style w:type="paragraph" w:styleId="Ttulo6">
    <w:name w:val="heading 6"/>
    <w:basedOn w:val="Ttulo5"/>
    <w:next w:val="Normal"/>
    <w:qFormat/>
    <w:rsid w:val="0001652C"/>
    <w:pPr>
      <w:numPr>
        <w:ilvl w:val="5"/>
      </w:numPr>
      <w:tabs>
        <w:tab w:val="clear" w:pos="1213"/>
      </w:tabs>
      <w:ind w:left="1134" w:hanging="1134"/>
      <w:outlineLvl w:val="5"/>
    </w:pPr>
    <w:rPr>
      <w:b w:val="0"/>
      <w:bCs w:val="0"/>
      <w:sz w:val="20"/>
    </w:rPr>
  </w:style>
  <w:style w:type="paragraph" w:styleId="Ttulo7">
    <w:name w:val="heading 7"/>
    <w:basedOn w:val="Ttulo6"/>
    <w:next w:val="Normal"/>
    <w:qFormat/>
    <w:rsid w:val="00A01C54"/>
    <w:pPr>
      <w:numPr>
        <w:ilvl w:val="6"/>
      </w:numPr>
      <w:tabs>
        <w:tab w:val="clear" w:pos="1276"/>
        <w:tab w:val="clear" w:pos="3373"/>
        <w:tab w:val="left" w:pos="1560"/>
      </w:tabs>
      <w:ind w:left="1418" w:hanging="1418"/>
      <w:outlineLvl w:val="6"/>
    </w:pPr>
    <w:rPr>
      <w:b/>
      <w:bCs/>
    </w:rPr>
  </w:style>
  <w:style w:type="paragraph" w:styleId="Ttulo8">
    <w:name w:val="heading 8"/>
    <w:basedOn w:val="Normal"/>
    <w:next w:val="Normal"/>
    <w:pPr>
      <w:numPr>
        <w:ilvl w:val="7"/>
        <w:numId w:val="1"/>
      </w:numPr>
      <w:spacing w:before="240" w:line="480" w:lineRule="auto"/>
      <w:outlineLvl w:val="7"/>
    </w:pPr>
    <w:rPr>
      <w:i/>
      <w:iCs/>
    </w:rPr>
  </w:style>
  <w:style w:type="paragraph" w:styleId="Ttulo9">
    <w:name w:val="heading 9"/>
    <w:basedOn w:val="Normal"/>
    <w:next w:val="Normal"/>
    <w:pPr>
      <w:numPr>
        <w:ilvl w:val="8"/>
        <w:numId w:val="1"/>
      </w:numPr>
      <w:spacing w:before="240" w:line="480" w:lineRule="auto"/>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oto-centrada">
    <w:name w:val="Foto - centrada"/>
    <w:basedOn w:val="Normal"/>
    <w:rsid w:val="00F24F79"/>
    <w:pPr>
      <w:spacing w:before="180" w:after="180"/>
      <w:ind w:left="0"/>
      <w:jc w:val="center"/>
    </w:pPr>
  </w:style>
  <w:style w:type="paragraph" w:customStyle="1" w:styleId="Lista1">
    <w:name w:val="Lista 1"/>
    <w:basedOn w:val="Normal"/>
    <w:rsid w:val="009B25A9"/>
    <w:pPr>
      <w:numPr>
        <w:ilvl w:val="1"/>
        <w:numId w:val="4"/>
      </w:numPr>
      <w:tabs>
        <w:tab w:val="left" w:pos="1769"/>
      </w:tabs>
      <w:ind w:left="1769" w:hanging="567"/>
    </w:pPr>
  </w:style>
  <w:style w:type="paragraph" w:customStyle="1" w:styleId="Piedefoto">
    <w:name w:val="Pie de foto"/>
    <w:basedOn w:val="Normal"/>
    <w:rsid w:val="00A439D6"/>
    <w:pPr>
      <w:spacing w:before="180" w:after="180"/>
      <w:ind w:left="0"/>
      <w:jc w:val="center"/>
    </w:pPr>
    <w:rPr>
      <w:rFonts w:ascii="Times New Roman" w:hAnsi="Times New Roman"/>
      <w:i/>
      <w:sz w:val="22"/>
    </w:rPr>
  </w:style>
  <w:style w:type="paragraph" w:styleId="Encabezado">
    <w:name w:val="header"/>
    <w:basedOn w:val="Normal"/>
    <w:pPr>
      <w:tabs>
        <w:tab w:val="center" w:pos="4252"/>
        <w:tab w:val="right" w:pos="8504"/>
      </w:tabs>
    </w:pPr>
  </w:style>
  <w:style w:type="paragraph" w:styleId="Piedepgina">
    <w:name w:val="footer"/>
    <w:basedOn w:val="Normal"/>
    <w:pPr>
      <w:tabs>
        <w:tab w:val="center" w:pos="4252"/>
        <w:tab w:val="right" w:pos="8504"/>
      </w:tabs>
    </w:pPr>
  </w:style>
  <w:style w:type="character" w:styleId="Nmerodepgina">
    <w:name w:val="page number"/>
    <w:basedOn w:val="Fuentedeprrafopredeter"/>
  </w:style>
  <w:style w:type="paragraph" w:customStyle="1" w:styleId="comandoseinstrucciones">
    <w:name w:val="comandos e instrucciones"/>
    <w:link w:val="comandoseinstruccionesCarCar"/>
    <w:rsid w:val="00603D03"/>
    <w:pPr>
      <w:pBdr>
        <w:top w:val="dotted" w:sz="12" w:space="6" w:color="F79646"/>
        <w:left w:val="dotted" w:sz="12" w:space="4" w:color="F79646"/>
        <w:bottom w:val="dotted" w:sz="12" w:space="6" w:color="F79646"/>
        <w:right w:val="dotted" w:sz="12" w:space="4" w:color="F79646"/>
      </w:pBdr>
      <w:shd w:val="clear" w:color="auto" w:fill="F6F6E2"/>
      <w:ind w:left="540" w:hanging="540"/>
    </w:pPr>
    <w:rPr>
      <w:rFonts w:ascii="Courier New" w:hAnsi="Courier New"/>
      <w:sz w:val="18"/>
    </w:rPr>
  </w:style>
  <w:style w:type="character" w:customStyle="1" w:styleId="comandoseinstruccionesCarCar">
    <w:name w:val="comandos e instrucciones Car Car"/>
    <w:basedOn w:val="Fuentedeprrafopredeter"/>
    <w:link w:val="comandoseinstrucciones"/>
    <w:rsid w:val="00603D03"/>
    <w:rPr>
      <w:rFonts w:ascii="Courier New" w:hAnsi="Courier New"/>
      <w:sz w:val="18"/>
      <w:shd w:val="clear" w:color="auto" w:fill="F6F6E2"/>
      <w:lang w:val="es-ES" w:eastAsia="es-ES" w:bidi="ar-SA"/>
    </w:rPr>
  </w:style>
  <w:style w:type="numbering" w:customStyle="1" w:styleId="Vineta">
    <w:name w:val="Vineta"/>
    <w:rsid w:val="002F1603"/>
    <w:pPr>
      <w:numPr>
        <w:numId w:val="2"/>
      </w:numPr>
    </w:pPr>
  </w:style>
  <w:style w:type="paragraph" w:customStyle="1" w:styleId="Lista0">
    <w:name w:val="Lista 0"/>
    <w:basedOn w:val="Normal"/>
    <w:qFormat/>
    <w:rsid w:val="009E6A4B"/>
    <w:pPr>
      <w:numPr>
        <w:numId w:val="5"/>
      </w:numPr>
      <w:tabs>
        <w:tab w:val="left" w:pos="1344"/>
      </w:tabs>
      <w:spacing w:before="240"/>
      <w:ind w:left="1344" w:hanging="567"/>
    </w:pPr>
    <w:rPr>
      <w:b/>
      <w:color w:val="000080"/>
    </w:rPr>
  </w:style>
  <w:style w:type="character" w:styleId="Textoennegrita">
    <w:name w:val="Strong"/>
    <w:basedOn w:val="Fuentedeprrafopredeter"/>
    <w:qFormat/>
    <w:rsid w:val="001E6915"/>
    <w:rPr>
      <w:b/>
      <w:bCs/>
      <w:color w:val="E36C0A"/>
    </w:rPr>
  </w:style>
  <w:style w:type="character" w:styleId="Hipervnculo">
    <w:name w:val="Hyperlink"/>
    <w:basedOn w:val="Fuentedeprrafopredeter"/>
    <w:uiPriority w:val="99"/>
    <w:rsid w:val="00D62849"/>
    <w:rPr>
      <w:color w:val="0000FF"/>
      <w:u w:val="single"/>
    </w:rPr>
  </w:style>
  <w:style w:type="paragraph" w:styleId="TDC1">
    <w:name w:val="toc 1"/>
    <w:basedOn w:val="Normal"/>
    <w:next w:val="Normal"/>
    <w:autoRedefine/>
    <w:uiPriority w:val="39"/>
    <w:rsid w:val="00D62849"/>
    <w:pPr>
      <w:ind w:left="0"/>
    </w:pPr>
  </w:style>
  <w:style w:type="paragraph" w:customStyle="1" w:styleId="Estilo1">
    <w:name w:val="Estilo1"/>
    <w:basedOn w:val="Normal"/>
    <w:qFormat/>
    <w:rsid w:val="007F6A2C"/>
  </w:style>
  <w:style w:type="paragraph" w:styleId="Lista2">
    <w:name w:val="List 2"/>
    <w:basedOn w:val="Normal"/>
    <w:rsid w:val="00E44026"/>
    <w:pPr>
      <w:numPr>
        <w:numId w:val="6"/>
      </w:numPr>
      <w:tabs>
        <w:tab w:val="left" w:pos="1769"/>
      </w:tabs>
    </w:pPr>
  </w:style>
  <w:style w:type="paragraph" w:styleId="Lista3">
    <w:name w:val="List 3"/>
    <w:basedOn w:val="Normal"/>
    <w:rsid w:val="007D1CF2"/>
    <w:pPr>
      <w:numPr>
        <w:numId w:val="11"/>
      </w:numPr>
      <w:tabs>
        <w:tab w:val="left" w:pos="2370"/>
      </w:tabs>
      <w:ind w:left="2370" w:hanging="567"/>
    </w:pPr>
  </w:style>
  <w:style w:type="paragraph" w:styleId="Lista4">
    <w:name w:val="List 4"/>
    <w:basedOn w:val="Normal"/>
    <w:rsid w:val="00E44026"/>
    <w:pPr>
      <w:numPr>
        <w:numId w:val="7"/>
      </w:numPr>
      <w:tabs>
        <w:tab w:val="left" w:pos="2370"/>
      </w:tabs>
    </w:pPr>
  </w:style>
  <w:style w:type="paragraph" w:styleId="Lista5">
    <w:name w:val="List 5"/>
    <w:basedOn w:val="Normal"/>
    <w:rsid w:val="001A6D34"/>
    <w:pPr>
      <w:numPr>
        <w:numId w:val="12"/>
      </w:numPr>
      <w:tabs>
        <w:tab w:val="left" w:pos="2620"/>
      </w:tabs>
      <w:ind w:left="2620" w:hanging="567"/>
    </w:pPr>
  </w:style>
  <w:style w:type="paragraph" w:customStyle="1" w:styleId="Lista6">
    <w:name w:val="Lista 6"/>
    <w:basedOn w:val="Normal"/>
    <w:qFormat/>
    <w:rsid w:val="005F76BE"/>
    <w:pPr>
      <w:numPr>
        <w:numId w:val="8"/>
      </w:numPr>
      <w:tabs>
        <w:tab w:val="left" w:pos="2620"/>
      </w:tabs>
    </w:pPr>
  </w:style>
  <w:style w:type="paragraph" w:customStyle="1" w:styleId="Lista7">
    <w:name w:val="Lista 7"/>
    <w:basedOn w:val="Normal"/>
    <w:qFormat/>
    <w:rsid w:val="00671AF5"/>
    <w:pPr>
      <w:numPr>
        <w:numId w:val="13"/>
      </w:numPr>
      <w:tabs>
        <w:tab w:val="left" w:pos="3045"/>
      </w:tabs>
      <w:ind w:left="3045" w:hanging="567"/>
    </w:pPr>
  </w:style>
  <w:style w:type="paragraph" w:customStyle="1" w:styleId="Predeterminado">
    <w:name w:val="Predeterminado"/>
    <w:basedOn w:val="Normal"/>
    <w:qFormat/>
    <w:rsid w:val="00D44F84"/>
  </w:style>
  <w:style w:type="paragraph" w:customStyle="1" w:styleId="Lista8">
    <w:name w:val="Lista 8"/>
    <w:basedOn w:val="Normal"/>
    <w:qFormat/>
    <w:rsid w:val="00B106B3"/>
    <w:pPr>
      <w:numPr>
        <w:numId w:val="9"/>
      </w:numPr>
      <w:tabs>
        <w:tab w:val="left" w:pos="3045"/>
      </w:tabs>
    </w:pPr>
  </w:style>
  <w:style w:type="paragraph" w:customStyle="1" w:styleId="Lista9">
    <w:name w:val="Lista 9"/>
    <w:basedOn w:val="Normal"/>
    <w:qFormat/>
    <w:rsid w:val="000E3B57"/>
    <w:pPr>
      <w:numPr>
        <w:numId w:val="10"/>
      </w:numPr>
      <w:pBdr>
        <w:top w:val="single" w:sz="4" w:space="1" w:color="auto"/>
        <w:left w:val="single" w:sz="4" w:space="4" w:color="auto"/>
        <w:bottom w:val="single" w:sz="4" w:space="1" w:color="auto"/>
        <w:right w:val="single" w:sz="4" w:space="4" w:color="auto"/>
      </w:pBdr>
      <w:shd w:val="clear" w:color="auto" w:fill="E8E8E8"/>
      <w:tabs>
        <w:tab w:val="left" w:pos="3544"/>
      </w:tabs>
    </w:pPr>
  </w:style>
  <w:style w:type="paragraph" w:customStyle="1" w:styleId="Lista0b">
    <w:name w:val="Lista 0b"/>
    <w:basedOn w:val="Normal"/>
    <w:qFormat/>
    <w:rsid w:val="008355F0"/>
    <w:pPr>
      <w:numPr>
        <w:numId w:val="14"/>
      </w:numPr>
      <w:tabs>
        <w:tab w:val="left" w:pos="1344"/>
      </w:tabs>
      <w:ind w:left="1344" w:hanging="567"/>
    </w:pPr>
    <w:rPr>
      <w:b/>
      <w:color w:val="000080"/>
    </w:rPr>
  </w:style>
  <w:style w:type="paragraph" w:styleId="Textodeglobo">
    <w:name w:val="Balloon Text"/>
    <w:basedOn w:val="Normal"/>
    <w:link w:val="TextodegloboCar"/>
    <w:rsid w:val="00C06432"/>
    <w:pPr>
      <w:spacing w:before="0" w:after="0"/>
    </w:pPr>
    <w:rPr>
      <w:rFonts w:ascii="Tahoma" w:hAnsi="Tahoma" w:cs="Tahoma"/>
      <w:sz w:val="16"/>
      <w:szCs w:val="16"/>
    </w:rPr>
  </w:style>
  <w:style w:type="character" w:customStyle="1" w:styleId="TextodegloboCar">
    <w:name w:val="Texto de globo Car"/>
    <w:basedOn w:val="Fuentedeprrafopredeter"/>
    <w:link w:val="Textodeglobo"/>
    <w:rsid w:val="00C06432"/>
    <w:rPr>
      <w:rFonts w:ascii="Tahoma" w:hAnsi="Tahoma" w:cs="Tahoma"/>
      <w:sz w:val="16"/>
      <w:szCs w:val="16"/>
    </w:rPr>
  </w:style>
  <w:style w:type="paragraph" w:styleId="Prrafodelista">
    <w:name w:val="List Paragraph"/>
    <w:basedOn w:val="Normal"/>
    <w:uiPriority w:val="34"/>
    <w:qFormat/>
    <w:rsid w:val="00965D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ielts\AppData\Roaming\Microsoft\Templates\__Plantilla%20Apuntes%20Clase%2003.dot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57C9E2-C312-4734-9029-C99F7D4813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__Plantilla Apuntes Clase 03.dotm</Template>
  <TotalTime>10</TotalTime>
  <Pages>1</Pages>
  <Words>287</Words>
  <Characters>1583</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documentos</vt:lpstr>
    </vt:vector>
  </TitlesOfParts>
  <Company>RUP</Company>
  <LinksUpToDate>false</LinksUpToDate>
  <CharactersWithSpaces>1867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documentos</dc:title>
  <dc:creator>dani</dc:creator>
  <cp:lastModifiedBy>DANIELTS@iesrodolfoucha.es</cp:lastModifiedBy>
  <cp:revision>3</cp:revision>
  <cp:lastPrinted>2022-02-04T13:32:00Z</cp:lastPrinted>
  <dcterms:created xsi:type="dcterms:W3CDTF">2024-01-17T08:03:00Z</dcterms:created>
  <dcterms:modified xsi:type="dcterms:W3CDTF">2024-01-17T09:33:00Z</dcterms:modified>
</cp:coreProperties>
</file>