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C5E6" w14:textId="77777777" w:rsidR="009F296B" w:rsidRDefault="0067150F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p w14:paraId="016DDE6D" w14:textId="77777777" w:rsidR="00EB10BC" w:rsidRDefault="0067150F">
      <w:pPr>
        <w:pStyle w:val="TDC1"/>
        <w:tabs>
          <w:tab w:val="left" w:pos="385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/>
          <w:b/>
          <w:bCs/>
          <w:smallCaps/>
          <w:sz w:val="22"/>
          <w:szCs w:val="22"/>
        </w:rPr>
        <w:fldChar w:fldCharType="begin"/>
      </w:r>
      <w:r>
        <w:instrText>TOC \z \o "1-9" \u \h</w:instrText>
      </w:r>
      <w:r>
        <w:rPr>
          <w:rFonts w:asciiTheme="minorHAnsi" w:hAnsiTheme="minorHAnsi"/>
          <w:b/>
          <w:bCs/>
          <w:smallCaps/>
          <w:sz w:val="22"/>
          <w:szCs w:val="22"/>
        </w:rPr>
        <w:fldChar w:fldCharType="separate"/>
      </w:r>
      <w:hyperlink w:anchor="_Toc53038965" w:history="1">
        <w:r w:rsidR="00EB10BC" w:rsidRPr="008E2985">
          <w:rPr>
            <w:rStyle w:val="Hipervnculo"/>
            <w:noProof/>
          </w:rPr>
          <w:t>1.</w:t>
        </w:r>
        <w:r w:rsidR="00EB10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10BC" w:rsidRPr="008E2985">
          <w:rPr>
            <w:rStyle w:val="Hipervnculo"/>
            <w:noProof/>
          </w:rPr>
          <w:t>Crear la BD clinicaVeterinaria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_Toc53038965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1</w:t>
        </w:r>
        <w:r w:rsidR="00EB10BC">
          <w:rPr>
            <w:noProof/>
            <w:webHidden/>
          </w:rPr>
          <w:fldChar w:fldCharType="end"/>
        </w:r>
      </w:hyperlink>
    </w:p>
    <w:p w14:paraId="6EFAB537" w14:textId="77777777" w:rsidR="00EB10BC" w:rsidRDefault="00000000">
      <w:pPr>
        <w:pStyle w:val="TDC1"/>
        <w:tabs>
          <w:tab w:val="left" w:pos="385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38966" w:history="1">
        <w:r w:rsidR="00EB10BC" w:rsidRPr="008E2985">
          <w:rPr>
            <w:rStyle w:val="Hipervnculo"/>
            <w:noProof/>
          </w:rPr>
          <w:t>2.</w:t>
        </w:r>
        <w:r w:rsidR="00EB10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10BC" w:rsidRPr="008E2985">
          <w:rPr>
            <w:rStyle w:val="Hipervnculo"/>
            <w:noProof/>
          </w:rPr>
          <w:t>Modificar la BD clinicaVeterinaria (veterinarios)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_Toc53038966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1</w:t>
        </w:r>
        <w:r w:rsidR="00EB10BC">
          <w:rPr>
            <w:noProof/>
            <w:webHidden/>
          </w:rPr>
          <w:fldChar w:fldCharType="end"/>
        </w:r>
      </w:hyperlink>
    </w:p>
    <w:p w14:paraId="2306F2F9" w14:textId="77777777" w:rsidR="00EB10BC" w:rsidRDefault="00000000">
      <w:pPr>
        <w:pStyle w:val="TDC1"/>
        <w:tabs>
          <w:tab w:val="left" w:pos="385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38967" w:history="1">
        <w:r w:rsidR="00EB10BC" w:rsidRPr="008E2985">
          <w:rPr>
            <w:rStyle w:val="Hipervnculo"/>
            <w:noProof/>
          </w:rPr>
          <w:t>3.</w:t>
        </w:r>
        <w:r w:rsidR="00EB10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B10BC" w:rsidRPr="008E2985">
          <w:rPr>
            <w:rStyle w:val="Hipervnculo"/>
            <w:noProof/>
          </w:rPr>
          <w:t>Modificar la BD clinicaVeterinaria (visitas)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_Toc53038967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1</w:t>
        </w:r>
        <w:r w:rsidR="00EB10BC">
          <w:rPr>
            <w:noProof/>
            <w:webHidden/>
          </w:rPr>
          <w:fldChar w:fldCharType="end"/>
        </w:r>
      </w:hyperlink>
    </w:p>
    <w:p w14:paraId="5CA4005D" w14:textId="77777777" w:rsidR="00EB10BC" w:rsidRDefault="00000000">
      <w:pPr>
        <w:pStyle w:val="TDC2"/>
        <w:tabs>
          <w:tab w:val="left" w:pos="502"/>
          <w:tab w:val="right" w:leader="dot" w:pos="9628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3038968" w:history="1">
        <w:r w:rsidR="00EB10BC" w:rsidRPr="008E2985">
          <w:rPr>
            <w:rStyle w:val="Hipervnculo"/>
            <w:noProof/>
          </w:rPr>
          <w:t>3.1</w:t>
        </w:r>
        <w:r w:rsidR="00EB10BC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EB10BC" w:rsidRPr="008E2985">
          <w:rPr>
            <w:rStyle w:val="Hipervnculo"/>
            <w:noProof/>
          </w:rPr>
          <w:t>Solución ajustada al enunciado: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_Toc53038968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1</w:t>
        </w:r>
        <w:r w:rsidR="00EB10BC">
          <w:rPr>
            <w:noProof/>
            <w:webHidden/>
          </w:rPr>
          <w:fldChar w:fldCharType="end"/>
        </w:r>
      </w:hyperlink>
    </w:p>
    <w:p w14:paraId="1AAEDBAF" w14:textId="77777777" w:rsidR="00EB10BC" w:rsidRDefault="00000000">
      <w:pPr>
        <w:pStyle w:val="TDC2"/>
        <w:tabs>
          <w:tab w:val="left" w:pos="502"/>
          <w:tab w:val="right" w:leader="dot" w:pos="9628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3038969" w:history="1">
        <w:r w:rsidR="00EB10BC" w:rsidRPr="008E2985">
          <w:rPr>
            <w:rStyle w:val="Hipervnculo"/>
            <w:noProof/>
          </w:rPr>
          <w:t>3.2</w:t>
        </w:r>
        <w:r w:rsidR="00EB10BC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EB10BC" w:rsidRPr="008E2985">
          <w:rPr>
            <w:rStyle w:val="Hipervnculo"/>
            <w:noProof/>
          </w:rPr>
          <w:t>Soluciones que no se ajustan al enunciado: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_Toc53038969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2</w:t>
        </w:r>
        <w:r w:rsidR="00EB10BC">
          <w:rPr>
            <w:noProof/>
            <w:webHidden/>
          </w:rPr>
          <w:fldChar w:fldCharType="end"/>
        </w:r>
      </w:hyperlink>
    </w:p>
    <w:p w14:paraId="412E91A1" w14:textId="77777777" w:rsidR="009F296B" w:rsidRDefault="0067150F">
      <w:r>
        <w:fldChar w:fldCharType="end"/>
      </w:r>
    </w:p>
    <w:p w14:paraId="3295AB26" w14:textId="77777777" w:rsidR="006A532F" w:rsidRDefault="006A532F" w:rsidP="006A532F">
      <w:pPr>
        <w:pStyle w:val="Ttulo1"/>
      </w:pPr>
      <w:bookmarkStart w:id="0" w:name="_Toc53038965"/>
      <w:r>
        <w:t xml:space="preserve">Crear la BD </w:t>
      </w:r>
      <w:proofErr w:type="spellStart"/>
      <w:r w:rsidR="001C5886">
        <w:t>clinicaVeterinaria</w:t>
      </w:r>
      <w:bookmarkEnd w:id="0"/>
      <w:proofErr w:type="spellEnd"/>
    </w:p>
    <w:p w14:paraId="32D3AC98" w14:textId="77777777" w:rsidR="009F296B" w:rsidRDefault="00A36DED" w:rsidP="006A532F">
      <w:pPr>
        <w:pStyle w:val="Lista2"/>
      </w:pPr>
      <w:r>
        <w:t>Realizar el ejercicio e</w:t>
      </w:r>
      <w:r w:rsidR="006A532F">
        <w:t>n Access</w:t>
      </w:r>
    </w:p>
    <w:p w14:paraId="7D910A3F" w14:textId="77777777" w:rsidR="000268FA" w:rsidRDefault="006A532F" w:rsidP="006A532F">
      <w:pPr>
        <w:pStyle w:val="Lista2"/>
      </w:pPr>
      <w:r>
        <w:t xml:space="preserve">Crea la BD </w:t>
      </w:r>
      <w:proofErr w:type="spellStart"/>
      <w:r w:rsidR="001C5886" w:rsidRPr="001C5886">
        <w:rPr>
          <w:rStyle w:val="Textoennegrita"/>
        </w:rPr>
        <w:t>clinicaVeterinaria</w:t>
      </w:r>
      <w:proofErr w:type="spellEnd"/>
      <w:r w:rsidR="001C5886">
        <w:t xml:space="preserve"> </w:t>
      </w:r>
      <w:r w:rsidR="00A36DED">
        <w:t>para guardar esta información</w:t>
      </w:r>
      <w:r>
        <w:t>:</w:t>
      </w:r>
    </w:p>
    <w:p w14:paraId="40431A95" w14:textId="77777777" w:rsidR="006A532F" w:rsidRDefault="001C5886" w:rsidP="006A532F">
      <w:pPr>
        <w:pStyle w:val="Lista3"/>
      </w:pPr>
      <w:r>
        <w:t>Animales</w:t>
      </w:r>
      <w:r w:rsidR="006A532F">
        <w:t>:</w:t>
      </w:r>
      <w:r>
        <w:t xml:space="preserve"> tipo de animal, raza, nombre, peso, color</w:t>
      </w:r>
      <w:r w:rsidR="006A532F">
        <w:t>.</w:t>
      </w:r>
    </w:p>
    <w:p w14:paraId="695F9E2B" w14:textId="77777777" w:rsidR="006A532F" w:rsidRDefault="001C5886" w:rsidP="006A532F">
      <w:pPr>
        <w:pStyle w:val="Lista3"/>
      </w:pPr>
      <w:r>
        <w:t>Clientes</w:t>
      </w:r>
      <w:r w:rsidR="006A532F">
        <w:t xml:space="preserve">: </w:t>
      </w:r>
      <w:r>
        <w:t>DNI, nombre, apellidos, dirección, localidad, CP, provincia, fecha de nacimiento</w:t>
      </w:r>
      <w:r w:rsidR="006A532F">
        <w:t>.</w:t>
      </w:r>
    </w:p>
    <w:p w14:paraId="1443C1DF" w14:textId="77777777" w:rsidR="00CD36D7" w:rsidRDefault="00CD36D7" w:rsidP="006A532F">
      <w:pPr>
        <w:pStyle w:val="Lista3"/>
      </w:pPr>
      <w:r>
        <w:t>De cada animal solamente se considera un dueño.</w:t>
      </w:r>
    </w:p>
    <w:p w14:paraId="06715138" w14:textId="77777777" w:rsidR="006A532F" w:rsidRDefault="006A532F" w:rsidP="006A532F">
      <w:pPr>
        <w:pStyle w:val="Lista2"/>
      </w:pPr>
      <w:r>
        <w:t xml:space="preserve">Introduce 3 </w:t>
      </w:r>
      <w:r w:rsidR="001C5886">
        <w:t>dueños</w:t>
      </w:r>
      <w:r>
        <w:t xml:space="preserve"> y </w:t>
      </w:r>
      <w:r w:rsidR="001C5886">
        <w:t>5 animales</w:t>
      </w:r>
      <w:r>
        <w:t>.</w:t>
      </w:r>
    </w:p>
    <w:p w14:paraId="44459694" w14:textId="77777777" w:rsidR="006A532F" w:rsidRDefault="00845279" w:rsidP="006A532F">
      <w:pPr>
        <w:pStyle w:val="Lista2"/>
      </w:pPr>
      <w:r>
        <w:t xml:space="preserve">Deseamos conocer en </w:t>
      </w:r>
      <w:r w:rsidR="001C5886">
        <w:t>quién es el dueño de cada animal</w:t>
      </w:r>
      <w:r>
        <w:t xml:space="preserve">, para ello </w:t>
      </w:r>
      <w:r w:rsidR="003936F2">
        <w:t xml:space="preserve">introduce los datos de modo que </w:t>
      </w:r>
      <w:r w:rsidR="001C5886">
        <w:t>un cliente tenga 1 animal y los otros 2 clientes tengan 2 animales.</w:t>
      </w:r>
    </w:p>
    <w:p w14:paraId="3CAE7F50" w14:textId="77777777" w:rsidR="007B2EC0" w:rsidRDefault="007B2EC0" w:rsidP="00864B7F"/>
    <w:p w14:paraId="0D56E7D9" w14:textId="77777777" w:rsidR="001C5886" w:rsidRDefault="001C5886" w:rsidP="001C5886">
      <w:pPr>
        <w:pStyle w:val="Ttulo1"/>
      </w:pPr>
      <w:bookmarkStart w:id="1" w:name="_Toc53038966"/>
      <w:r>
        <w:t xml:space="preserve">Modificar la BD </w:t>
      </w:r>
      <w:proofErr w:type="spellStart"/>
      <w:r>
        <w:t>clinicaVeterinaria</w:t>
      </w:r>
      <w:proofErr w:type="spellEnd"/>
      <w:r>
        <w:t xml:space="preserve"> (veterinarios)</w:t>
      </w:r>
      <w:bookmarkEnd w:id="1"/>
    </w:p>
    <w:p w14:paraId="5A0923C2" w14:textId="77777777" w:rsidR="001C5886" w:rsidRDefault="001C5886" w:rsidP="001C5886">
      <w:pPr>
        <w:pStyle w:val="Lista2"/>
      </w:pPr>
      <w:r>
        <w:t>modificar la BD:</w:t>
      </w:r>
    </w:p>
    <w:p w14:paraId="2BAD9E99" w14:textId="77777777" w:rsidR="001C5886" w:rsidRDefault="002B6A60" w:rsidP="001C5886">
      <w:pPr>
        <w:pStyle w:val="Lista2"/>
      </w:pPr>
      <w:r>
        <w:t>En la clínica trabajan varios veterinarios</w:t>
      </w:r>
      <w:r w:rsidR="00A066C5">
        <w:t xml:space="preserve">. </w:t>
      </w:r>
      <w:r w:rsidR="001C5886">
        <w:t>Guardar esta información:</w:t>
      </w:r>
    </w:p>
    <w:p w14:paraId="3EAA143F" w14:textId="77777777" w:rsidR="001C5886" w:rsidRDefault="001C5886" w:rsidP="001C5886">
      <w:pPr>
        <w:pStyle w:val="Lista3"/>
      </w:pPr>
      <w:r>
        <w:t>Veterinario: DNI, nombre, apellidos, dirección, localidad, CP, provincia, fecha de nacimiento</w:t>
      </w:r>
      <w:r w:rsidR="002B6A60">
        <w:t>, fecha de ingreso.</w:t>
      </w:r>
    </w:p>
    <w:p w14:paraId="1DD7855D" w14:textId="77777777" w:rsidR="001C5886" w:rsidRDefault="001C5886" w:rsidP="00864B7F"/>
    <w:p w14:paraId="7023F768" w14:textId="77777777" w:rsidR="00A36DED" w:rsidRDefault="00933FB3" w:rsidP="00933FB3">
      <w:pPr>
        <w:pStyle w:val="Ttulo1"/>
      </w:pPr>
      <w:bookmarkStart w:id="2" w:name="_Toc53038967"/>
      <w:r>
        <w:t xml:space="preserve">Modificar la BD </w:t>
      </w:r>
      <w:proofErr w:type="spellStart"/>
      <w:r w:rsidR="001C5886">
        <w:t>clinicaVeterinaria</w:t>
      </w:r>
      <w:proofErr w:type="spellEnd"/>
      <w:r w:rsidR="001C5886">
        <w:t xml:space="preserve"> </w:t>
      </w:r>
      <w:r w:rsidR="00D72A92">
        <w:t>(</w:t>
      </w:r>
      <w:r w:rsidR="00B35E0C">
        <w:t>visitas</w:t>
      </w:r>
      <w:r w:rsidR="00D72A92">
        <w:t>)</w:t>
      </w:r>
      <w:bookmarkEnd w:id="2"/>
    </w:p>
    <w:p w14:paraId="2ED73A95" w14:textId="77777777" w:rsidR="00A36DED" w:rsidRDefault="00845279" w:rsidP="00845279">
      <w:pPr>
        <w:pStyle w:val="Lista2"/>
      </w:pPr>
      <w:r>
        <w:t>modificar la BD:</w:t>
      </w:r>
    </w:p>
    <w:p w14:paraId="11EF2BE4" w14:textId="77777777" w:rsidR="00845279" w:rsidRDefault="00DA351D" w:rsidP="00845279">
      <w:pPr>
        <w:pStyle w:val="Lista2"/>
      </w:pPr>
      <w:r>
        <w:t>Se desea g</w:t>
      </w:r>
      <w:r w:rsidR="00845279">
        <w:t>uardar esta información</w:t>
      </w:r>
      <w:r>
        <w:t xml:space="preserve"> extra</w:t>
      </w:r>
      <w:r w:rsidR="00845279">
        <w:t>:</w:t>
      </w:r>
    </w:p>
    <w:p w14:paraId="1F73816D" w14:textId="77777777" w:rsidR="00845279" w:rsidRDefault="00DA351D" w:rsidP="00845279">
      <w:pPr>
        <w:pStyle w:val="Lista3"/>
      </w:pPr>
      <w:r>
        <w:t>V</w:t>
      </w:r>
      <w:r w:rsidR="008C674D">
        <w:t>isitas a la clínica veterinaria</w:t>
      </w:r>
      <w:r w:rsidR="00845279">
        <w:t xml:space="preserve">: </w:t>
      </w:r>
      <w:r w:rsidR="008C674D">
        <w:t xml:space="preserve">cada vez que un cliente trae un animal a la clínica se </w:t>
      </w:r>
      <w:r w:rsidR="0029585D">
        <w:t>crea una visita, de esa visita se apunta:</w:t>
      </w:r>
      <w:r w:rsidR="008C674D">
        <w:t xml:space="preserve"> qué animal es, la fecha, </w:t>
      </w:r>
      <w:r w:rsidR="002B6A60">
        <w:t xml:space="preserve">veterinario que lo atiende, </w:t>
      </w:r>
      <w:r w:rsidR="008C674D">
        <w:t>descripción del motivo de la visita, descripción de las acciones realizadas</w:t>
      </w:r>
      <w:r w:rsidR="00B35E0C">
        <w:t>, importe cobrado</w:t>
      </w:r>
      <w:r w:rsidR="008C674D">
        <w:t>.</w:t>
      </w:r>
    </w:p>
    <w:p w14:paraId="2D3903E5" w14:textId="77777777" w:rsidR="00DA351D" w:rsidRDefault="00DA351D" w:rsidP="00845279">
      <w:pPr>
        <w:pStyle w:val="Lista3"/>
      </w:pPr>
      <w:r>
        <w:t>Cada visita es atendida por un solo veterinario que se responsabiliza de la atención</w:t>
      </w:r>
    </w:p>
    <w:p w14:paraId="7F574519" w14:textId="77777777" w:rsidR="00845279" w:rsidRDefault="00EF0BAF" w:rsidP="00845279">
      <w:pPr>
        <w:pStyle w:val="Lista2"/>
      </w:pPr>
      <w:r>
        <w:t>I</w:t>
      </w:r>
      <w:r w:rsidR="00A066C5">
        <w:t>ntroduce datos de prueba</w:t>
      </w:r>
      <w:r>
        <w:t xml:space="preserve"> de visitas</w:t>
      </w:r>
      <w:r w:rsidR="00B35E0C">
        <w:t xml:space="preserve">: </w:t>
      </w:r>
    </w:p>
    <w:p w14:paraId="5202D946" w14:textId="77777777" w:rsidR="00B35E0C" w:rsidRDefault="00B35E0C" w:rsidP="00B35E0C">
      <w:pPr>
        <w:pStyle w:val="Lista3"/>
      </w:pPr>
      <w:r>
        <w:t>un animal 3 visitas, otro</w:t>
      </w:r>
      <w:r w:rsidR="00CD3F4B" w:rsidRPr="00CD3F4B">
        <w:t xml:space="preserve"> </w:t>
      </w:r>
      <w:r w:rsidR="00CD3F4B">
        <w:t>animal</w:t>
      </w:r>
      <w:r>
        <w:t xml:space="preserve"> 2 visitas, </w:t>
      </w:r>
      <w:proofErr w:type="gramStart"/>
      <w:r>
        <w:t>otro 1 visita</w:t>
      </w:r>
      <w:proofErr w:type="gramEnd"/>
      <w:r>
        <w:t>.</w:t>
      </w:r>
    </w:p>
    <w:p w14:paraId="588F7EBD" w14:textId="1B1421E9" w:rsidR="00627CA8" w:rsidRDefault="00627CA8" w:rsidP="00062AAF">
      <w:pPr>
        <w:pStyle w:val="Piedefoto"/>
        <w:spacing w:before="0"/>
      </w:pPr>
    </w:p>
    <w:sectPr w:rsidR="00627CA8">
      <w:headerReference w:type="default" r:id="rId8"/>
      <w:footerReference w:type="default" r:id="rId9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9E4A" w14:textId="77777777" w:rsidR="00EE43D2" w:rsidRDefault="00EE43D2">
      <w:pPr>
        <w:spacing w:before="0" w:after="0"/>
      </w:pPr>
      <w:r>
        <w:separator/>
      </w:r>
    </w:p>
  </w:endnote>
  <w:endnote w:type="continuationSeparator" w:id="0">
    <w:p w14:paraId="38274102" w14:textId="77777777" w:rsidR="00EE43D2" w:rsidRDefault="00EE43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19F9" w14:textId="77777777" w:rsidR="009F296B" w:rsidRDefault="0067150F">
    <w:pPr>
      <w:ind w:left="0"/>
      <w:jc w:val="center"/>
    </w:pPr>
    <w:r>
      <w:rPr>
        <w:rFonts w:ascii="Arial" w:hAnsi="Arial" w:cs="Arial"/>
        <w:sz w:val="20"/>
        <w:szCs w:val="20"/>
      </w:rPr>
      <w:fldChar w:fldCharType="begin"/>
    </w:r>
    <w:r>
      <w:instrText>PAGE</w:instrText>
    </w:r>
    <w:r>
      <w:fldChar w:fldCharType="separate"/>
    </w:r>
    <w:r w:rsidR="00D372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E5EB" w14:textId="77777777" w:rsidR="00EE43D2" w:rsidRDefault="00EE43D2">
      <w:pPr>
        <w:spacing w:before="0" w:after="0"/>
      </w:pPr>
      <w:r>
        <w:separator/>
      </w:r>
    </w:p>
  </w:footnote>
  <w:footnote w:type="continuationSeparator" w:id="0">
    <w:p w14:paraId="1870C73F" w14:textId="77777777" w:rsidR="00EE43D2" w:rsidRDefault="00EE43D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C1C1" w14:textId="77777777" w:rsidR="009F296B" w:rsidRDefault="0067150F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rPr>
        <w:rFonts w:ascii="Arial" w:hAnsi="Arial"/>
        <w:b/>
        <w:color w:val="F79646"/>
        <w:sz w:val="20"/>
      </w:rPr>
      <w:fldChar w:fldCharType="begin"/>
    </w:r>
    <w:r>
      <w:instrText>FILENAME</w:instrText>
    </w:r>
    <w:r>
      <w:fldChar w:fldCharType="separate"/>
    </w:r>
    <w:r w:rsidR="00D37210">
      <w:rPr>
        <w:noProof/>
      </w:rPr>
      <w:t>007s - Introducción a Microsoft Access, Creqar BD clinica veterinaria (mascotas) - EJERCICIO, SOLUCION - 004.docx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separate"/>
    </w:r>
    <w:r w:rsidR="00D37210">
      <w:rPr>
        <w:noProof/>
      </w:rPr>
      <w:t xml:space="preserve">06/10/2022 10:23 </w:t>
    </w:r>
    <w:r>
      <w:fldChar w:fldCharType="end"/>
    </w:r>
    <w:bookmarkStart w:id="3" w:name="__Fieldmark__115_1712468615"/>
    <w:bookmarkEnd w:id="3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1A167948"/>
    <w:multiLevelType w:val="multilevel"/>
    <w:tmpl w:val="FD5E91DE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740E9C"/>
    <w:multiLevelType w:val="multilevel"/>
    <w:tmpl w:val="64AA6CD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5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F253D06"/>
    <w:multiLevelType w:val="multilevel"/>
    <w:tmpl w:val="7F926EE8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 w15:restartNumberingAfterBreak="0">
    <w:nsid w:val="41577717"/>
    <w:multiLevelType w:val="multilevel"/>
    <w:tmpl w:val="F852E616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AA48C4"/>
    <w:multiLevelType w:val="multilevel"/>
    <w:tmpl w:val="B3C883C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 w15:restartNumberingAfterBreak="0">
    <w:nsid w:val="7F773F88"/>
    <w:multiLevelType w:val="multilevel"/>
    <w:tmpl w:val="26E217D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 w16cid:durableId="1360354760">
    <w:abstractNumId w:val="19"/>
  </w:num>
  <w:num w:numId="2" w16cid:durableId="1966230452">
    <w:abstractNumId w:val="14"/>
  </w:num>
  <w:num w:numId="3" w16cid:durableId="750200827">
    <w:abstractNumId w:val="29"/>
  </w:num>
  <w:num w:numId="4" w16cid:durableId="2096050512">
    <w:abstractNumId w:val="17"/>
  </w:num>
  <w:num w:numId="5" w16cid:durableId="1114205112">
    <w:abstractNumId w:val="13"/>
  </w:num>
  <w:num w:numId="6" w16cid:durableId="799569589">
    <w:abstractNumId w:val="18"/>
  </w:num>
  <w:num w:numId="7" w16cid:durableId="673455255">
    <w:abstractNumId w:val="28"/>
  </w:num>
  <w:num w:numId="8" w16cid:durableId="643044380">
    <w:abstractNumId w:val="21"/>
  </w:num>
  <w:num w:numId="9" w16cid:durableId="33046503">
    <w:abstractNumId w:val="11"/>
  </w:num>
  <w:num w:numId="10" w16cid:durableId="1280061876">
    <w:abstractNumId w:val="24"/>
  </w:num>
  <w:num w:numId="11" w16cid:durableId="1304963788">
    <w:abstractNumId w:val="16"/>
  </w:num>
  <w:num w:numId="12" w16cid:durableId="1688630371">
    <w:abstractNumId w:val="23"/>
  </w:num>
  <w:num w:numId="13" w16cid:durableId="1680084890">
    <w:abstractNumId w:val="22"/>
  </w:num>
  <w:num w:numId="14" w16cid:durableId="2117864513">
    <w:abstractNumId w:val="10"/>
  </w:num>
  <w:num w:numId="15" w16cid:durableId="38087980">
    <w:abstractNumId w:val="12"/>
  </w:num>
  <w:num w:numId="16" w16cid:durableId="326597266">
    <w:abstractNumId w:val="27"/>
  </w:num>
  <w:num w:numId="17" w16cid:durableId="1717777401">
    <w:abstractNumId w:val="26"/>
  </w:num>
  <w:num w:numId="18" w16cid:durableId="452676579">
    <w:abstractNumId w:val="25"/>
  </w:num>
  <w:num w:numId="19" w16cid:durableId="831069184">
    <w:abstractNumId w:val="15"/>
  </w:num>
  <w:num w:numId="20" w16cid:durableId="1155343683">
    <w:abstractNumId w:val="20"/>
  </w:num>
  <w:num w:numId="21" w16cid:durableId="831990810">
    <w:abstractNumId w:val="8"/>
  </w:num>
  <w:num w:numId="22" w16cid:durableId="90710852">
    <w:abstractNumId w:val="3"/>
  </w:num>
  <w:num w:numId="23" w16cid:durableId="776490818">
    <w:abstractNumId w:val="2"/>
  </w:num>
  <w:num w:numId="24" w16cid:durableId="297956778">
    <w:abstractNumId w:val="1"/>
  </w:num>
  <w:num w:numId="25" w16cid:durableId="1017122182">
    <w:abstractNumId w:val="0"/>
  </w:num>
  <w:num w:numId="26" w16cid:durableId="633828445">
    <w:abstractNumId w:val="9"/>
  </w:num>
  <w:num w:numId="27" w16cid:durableId="43989040">
    <w:abstractNumId w:val="7"/>
  </w:num>
  <w:num w:numId="28" w16cid:durableId="107433258">
    <w:abstractNumId w:val="6"/>
  </w:num>
  <w:num w:numId="29" w16cid:durableId="178392958">
    <w:abstractNumId w:val="5"/>
  </w:num>
  <w:num w:numId="30" w16cid:durableId="1335766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C320C395-4721-4532-99AE-0CA89BFCA770}"/>
    <w:docVar w:name="dgnword-eventsink" w:val="195607920"/>
  </w:docVars>
  <w:rsids>
    <w:rsidRoot w:val="009F296B"/>
    <w:rsid w:val="000268FA"/>
    <w:rsid w:val="00062AAF"/>
    <w:rsid w:val="00077D96"/>
    <w:rsid w:val="000B3CCC"/>
    <w:rsid w:val="000D42E3"/>
    <w:rsid w:val="00124F3D"/>
    <w:rsid w:val="001C5886"/>
    <w:rsid w:val="001C76F6"/>
    <w:rsid w:val="002640F1"/>
    <w:rsid w:val="0028672E"/>
    <w:rsid w:val="00291223"/>
    <w:rsid w:val="0029585D"/>
    <w:rsid w:val="002A4857"/>
    <w:rsid w:val="002B6A60"/>
    <w:rsid w:val="003936F2"/>
    <w:rsid w:val="003B3C84"/>
    <w:rsid w:val="003E2B60"/>
    <w:rsid w:val="003E64C8"/>
    <w:rsid w:val="00500637"/>
    <w:rsid w:val="00561E88"/>
    <w:rsid w:val="00566925"/>
    <w:rsid w:val="0062727E"/>
    <w:rsid w:val="00627CA8"/>
    <w:rsid w:val="00655D49"/>
    <w:rsid w:val="006610A0"/>
    <w:rsid w:val="0067150F"/>
    <w:rsid w:val="006A532F"/>
    <w:rsid w:val="006A77F5"/>
    <w:rsid w:val="006F093B"/>
    <w:rsid w:val="0076419B"/>
    <w:rsid w:val="00765256"/>
    <w:rsid w:val="007B2EC0"/>
    <w:rsid w:val="00845279"/>
    <w:rsid w:val="00864B7F"/>
    <w:rsid w:val="00895458"/>
    <w:rsid w:val="008B4390"/>
    <w:rsid w:val="008C674D"/>
    <w:rsid w:val="008F2306"/>
    <w:rsid w:val="008F3794"/>
    <w:rsid w:val="0093299D"/>
    <w:rsid w:val="00933FB3"/>
    <w:rsid w:val="009531C5"/>
    <w:rsid w:val="00977968"/>
    <w:rsid w:val="009F296B"/>
    <w:rsid w:val="00A066C5"/>
    <w:rsid w:val="00A36DED"/>
    <w:rsid w:val="00A42340"/>
    <w:rsid w:val="00A55666"/>
    <w:rsid w:val="00B205F3"/>
    <w:rsid w:val="00B35E0C"/>
    <w:rsid w:val="00BB7166"/>
    <w:rsid w:val="00BE3267"/>
    <w:rsid w:val="00C40028"/>
    <w:rsid w:val="00C8364A"/>
    <w:rsid w:val="00CD36D7"/>
    <w:rsid w:val="00CD3F4B"/>
    <w:rsid w:val="00CF0EFE"/>
    <w:rsid w:val="00D37210"/>
    <w:rsid w:val="00D64745"/>
    <w:rsid w:val="00D72A92"/>
    <w:rsid w:val="00D752B5"/>
    <w:rsid w:val="00DA2C82"/>
    <w:rsid w:val="00DA351D"/>
    <w:rsid w:val="00DA5D82"/>
    <w:rsid w:val="00E614B1"/>
    <w:rsid w:val="00EB10BC"/>
    <w:rsid w:val="00EE43D2"/>
    <w:rsid w:val="00E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33C5"/>
  <w15:docId w15:val="{14481C4C-57E1-45BA-BE68-AFC9BBDD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6D7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CD36D7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CD36D7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CD36D7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CD36D7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CD36D7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CD36D7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CD36D7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CD36D7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CD36D7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CD36D7"/>
  </w:style>
  <w:style w:type="character" w:customStyle="1" w:styleId="comandoseinstruccionesCarCar">
    <w:name w:val="comandos e instrucciones Car Car"/>
    <w:basedOn w:val="Fuentedeprrafopredeter"/>
    <w:link w:val="comandoseinstrucciones"/>
    <w:rsid w:val="00CD36D7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CD36D7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A066C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CD36D7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CD36D7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CD36D7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CD36D7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CD36D7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CD36D7"/>
    <w:pPr>
      <w:numPr>
        <w:numId w:val="11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CD36D7"/>
    <w:pPr>
      <w:ind w:left="0"/>
    </w:pPr>
  </w:style>
  <w:style w:type="paragraph" w:customStyle="1" w:styleId="Estilo1">
    <w:name w:val="Estilo1"/>
    <w:basedOn w:val="Normal"/>
    <w:qFormat/>
    <w:rsid w:val="00CD36D7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CD36D7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CD36D7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CD36D7"/>
  </w:style>
  <w:style w:type="paragraph" w:customStyle="1" w:styleId="Lista8">
    <w:name w:val="Lista 8"/>
    <w:basedOn w:val="Normal"/>
    <w:qFormat/>
    <w:rsid w:val="00CD36D7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CD36D7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CD36D7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A066C5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A066C5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CD36D7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rsid w:val="00CD36D7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CD36D7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CD36D7"/>
    <w:rPr>
      <w:color w:val="0000FF"/>
      <w:u w:val="single"/>
    </w:rPr>
  </w:style>
  <w:style w:type="paragraph" w:styleId="Lista3">
    <w:name w:val="List 3"/>
    <w:basedOn w:val="Normal"/>
    <w:rsid w:val="00CD36D7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CD36D7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CD36D7"/>
    <w:pPr>
      <w:numPr>
        <w:numId w:val="18"/>
      </w:numPr>
      <w:tabs>
        <w:tab w:val="left" w:pos="2620"/>
      </w:tabs>
      <w:ind w:left="2620" w:hanging="567"/>
    </w:pPr>
  </w:style>
  <w:style w:type="paragraph" w:styleId="TDC3">
    <w:name w:val="toc 3"/>
    <w:basedOn w:val="Normal"/>
    <w:next w:val="Normal"/>
    <w:autoRedefine/>
    <w:rsid w:val="00A066C5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A066C5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A066C5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A066C5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A066C5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A066C5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A066C5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4002-D820-4D75-8981-70A9E9CB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Daniel Touceda Santorio</cp:lastModifiedBy>
  <cp:revision>4</cp:revision>
  <cp:lastPrinted>2022-10-06T08:23:00Z</cp:lastPrinted>
  <dcterms:created xsi:type="dcterms:W3CDTF">2023-09-25T07:35:00Z</dcterms:created>
  <dcterms:modified xsi:type="dcterms:W3CDTF">2023-09-25T07:35:00Z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