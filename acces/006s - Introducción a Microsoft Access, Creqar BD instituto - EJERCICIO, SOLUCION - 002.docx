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1E4B" w14:textId="77777777"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14:paraId="4029E03D" w14:textId="77777777" w:rsidR="006235B5" w:rsidRDefault="0067150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525820613" w:history="1">
        <w:r w:rsidR="006235B5" w:rsidRPr="00E92FCC">
          <w:rPr>
            <w:rStyle w:val="Hipervnculo"/>
            <w:noProof/>
          </w:rPr>
          <w:t>1.</w:t>
        </w:r>
        <w:r w:rsidR="006235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35B5" w:rsidRPr="00E92FCC">
          <w:rPr>
            <w:rStyle w:val="Hipervnculo"/>
            <w:noProof/>
          </w:rPr>
          <w:t>Crear la BD instituto</w:t>
        </w:r>
        <w:r w:rsidR="006235B5">
          <w:rPr>
            <w:noProof/>
            <w:webHidden/>
          </w:rPr>
          <w:tab/>
        </w:r>
        <w:r w:rsidR="006235B5">
          <w:rPr>
            <w:noProof/>
            <w:webHidden/>
          </w:rPr>
          <w:fldChar w:fldCharType="begin"/>
        </w:r>
        <w:r w:rsidR="006235B5">
          <w:rPr>
            <w:noProof/>
            <w:webHidden/>
          </w:rPr>
          <w:instrText xml:space="preserve"> PAGEREF _Toc525820613 \h </w:instrText>
        </w:r>
        <w:r w:rsidR="006235B5">
          <w:rPr>
            <w:noProof/>
            <w:webHidden/>
          </w:rPr>
        </w:r>
        <w:r w:rsidR="006235B5">
          <w:rPr>
            <w:noProof/>
            <w:webHidden/>
          </w:rPr>
          <w:fldChar w:fldCharType="separate"/>
        </w:r>
        <w:r w:rsidR="006235B5">
          <w:rPr>
            <w:noProof/>
            <w:webHidden/>
          </w:rPr>
          <w:t>1</w:t>
        </w:r>
        <w:r w:rsidR="006235B5">
          <w:rPr>
            <w:noProof/>
            <w:webHidden/>
          </w:rPr>
          <w:fldChar w:fldCharType="end"/>
        </w:r>
      </w:hyperlink>
    </w:p>
    <w:p w14:paraId="218C5875" w14:textId="77777777" w:rsidR="006235B5" w:rsidRDefault="00000000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820614" w:history="1">
        <w:r w:rsidR="006235B5" w:rsidRPr="00E92FCC">
          <w:rPr>
            <w:rStyle w:val="Hipervnculo"/>
            <w:noProof/>
          </w:rPr>
          <w:t>2.</w:t>
        </w:r>
        <w:r w:rsidR="006235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35B5" w:rsidRPr="00E92FCC">
          <w:rPr>
            <w:rStyle w:val="Hipervnculo"/>
            <w:noProof/>
          </w:rPr>
          <w:t>Modificar la BD instituto (profesores)</w:t>
        </w:r>
        <w:r w:rsidR="006235B5">
          <w:rPr>
            <w:noProof/>
            <w:webHidden/>
          </w:rPr>
          <w:tab/>
        </w:r>
        <w:r w:rsidR="006235B5">
          <w:rPr>
            <w:noProof/>
            <w:webHidden/>
          </w:rPr>
          <w:fldChar w:fldCharType="begin"/>
        </w:r>
        <w:r w:rsidR="006235B5">
          <w:rPr>
            <w:noProof/>
            <w:webHidden/>
          </w:rPr>
          <w:instrText xml:space="preserve"> PAGEREF _Toc525820614 \h </w:instrText>
        </w:r>
        <w:r w:rsidR="006235B5">
          <w:rPr>
            <w:noProof/>
            <w:webHidden/>
          </w:rPr>
        </w:r>
        <w:r w:rsidR="006235B5">
          <w:rPr>
            <w:noProof/>
            <w:webHidden/>
          </w:rPr>
          <w:fldChar w:fldCharType="separate"/>
        </w:r>
        <w:r w:rsidR="006235B5">
          <w:rPr>
            <w:noProof/>
            <w:webHidden/>
          </w:rPr>
          <w:t>1</w:t>
        </w:r>
        <w:r w:rsidR="006235B5">
          <w:rPr>
            <w:noProof/>
            <w:webHidden/>
          </w:rPr>
          <w:fldChar w:fldCharType="end"/>
        </w:r>
      </w:hyperlink>
    </w:p>
    <w:p w14:paraId="202A413F" w14:textId="39355194" w:rsidR="006235B5" w:rsidRDefault="00000000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820615" w:history="1">
        <w:r w:rsidR="006235B5" w:rsidRPr="00E92FCC">
          <w:rPr>
            <w:rStyle w:val="Hipervnculo"/>
            <w:noProof/>
          </w:rPr>
          <w:t>3.</w:t>
        </w:r>
        <w:r w:rsidR="006235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35B5" w:rsidRPr="00E92FCC">
          <w:rPr>
            <w:rStyle w:val="Hipervnculo"/>
            <w:noProof/>
          </w:rPr>
          <w:t>Modificar la BD instituto (notas)</w:t>
        </w:r>
        <w:r w:rsidR="0075651F">
          <w:rPr>
            <w:rStyle w:val="Hipervnculo"/>
            <w:noProof/>
          </w:rPr>
          <w:t>nom</w:t>
        </w:r>
        <w:r w:rsidR="006235B5">
          <w:rPr>
            <w:noProof/>
            <w:webHidden/>
          </w:rPr>
          <w:tab/>
        </w:r>
        <w:r w:rsidR="006235B5">
          <w:rPr>
            <w:noProof/>
            <w:webHidden/>
          </w:rPr>
          <w:fldChar w:fldCharType="begin"/>
        </w:r>
        <w:r w:rsidR="006235B5">
          <w:rPr>
            <w:noProof/>
            <w:webHidden/>
          </w:rPr>
          <w:instrText xml:space="preserve"> PAGEREF _Toc525820615 \h </w:instrText>
        </w:r>
        <w:r w:rsidR="006235B5">
          <w:rPr>
            <w:noProof/>
            <w:webHidden/>
          </w:rPr>
        </w:r>
        <w:r w:rsidR="006235B5">
          <w:rPr>
            <w:noProof/>
            <w:webHidden/>
          </w:rPr>
          <w:fldChar w:fldCharType="separate"/>
        </w:r>
        <w:r w:rsidR="006235B5">
          <w:rPr>
            <w:noProof/>
            <w:webHidden/>
          </w:rPr>
          <w:t>1</w:t>
        </w:r>
        <w:r w:rsidR="006235B5">
          <w:rPr>
            <w:noProof/>
            <w:webHidden/>
          </w:rPr>
          <w:fldChar w:fldCharType="end"/>
        </w:r>
      </w:hyperlink>
    </w:p>
    <w:p w14:paraId="1015BEF8" w14:textId="77777777" w:rsidR="009F296B" w:rsidRDefault="0067150F">
      <w:r>
        <w:fldChar w:fldCharType="end"/>
      </w:r>
    </w:p>
    <w:p w14:paraId="2D4BE299" w14:textId="77777777" w:rsidR="006A532F" w:rsidRDefault="006A532F" w:rsidP="006A532F">
      <w:pPr>
        <w:pStyle w:val="Ttulo1"/>
      </w:pPr>
      <w:bookmarkStart w:id="0" w:name="_Toc525820613"/>
      <w:r>
        <w:t>Crear la BD instituto</w:t>
      </w:r>
      <w:bookmarkEnd w:id="0"/>
    </w:p>
    <w:p w14:paraId="5340CB64" w14:textId="77777777" w:rsidR="009F296B" w:rsidRDefault="00A36DED" w:rsidP="006A532F">
      <w:pPr>
        <w:pStyle w:val="Lista2"/>
      </w:pPr>
      <w:r>
        <w:t>Realizar el ejercicio e</w:t>
      </w:r>
      <w:r w:rsidR="006A532F">
        <w:t>n Access</w:t>
      </w:r>
    </w:p>
    <w:p w14:paraId="77C7A3ED" w14:textId="77777777" w:rsidR="000268FA" w:rsidRDefault="006A532F" w:rsidP="006A532F">
      <w:pPr>
        <w:pStyle w:val="Lista2"/>
      </w:pPr>
      <w:r>
        <w:t xml:space="preserve">Crea la BD </w:t>
      </w:r>
      <w:r w:rsidRPr="00A36DED">
        <w:rPr>
          <w:rStyle w:val="Textoennegrita"/>
        </w:rPr>
        <w:t>instituto</w:t>
      </w:r>
      <w:r>
        <w:t xml:space="preserve"> </w:t>
      </w:r>
      <w:r w:rsidR="00A36DED">
        <w:t>para guardar esta información</w:t>
      </w:r>
      <w:r>
        <w:t>:</w:t>
      </w:r>
    </w:p>
    <w:p w14:paraId="40E8AAD1" w14:textId="77777777" w:rsidR="006A532F" w:rsidRDefault="006A532F" w:rsidP="006A532F">
      <w:pPr>
        <w:pStyle w:val="Lista3"/>
      </w:pPr>
      <w:r>
        <w:t xml:space="preserve">Alumnos: </w:t>
      </w:r>
      <w:r w:rsidR="00A36DED">
        <w:t>DNI</w:t>
      </w:r>
      <w:r>
        <w:t xml:space="preserve">, nombre, apellidos, dirección, localidad, </w:t>
      </w:r>
      <w:r w:rsidR="00A36DED">
        <w:t>CP</w:t>
      </w:r>
      <w:r>
        <w:t>, provincia, fecha de nacimiento.</w:t>
      </w:r>
    </w:p>
    <w:p w14:paraId="38EDE72C" w14:textId="77777777" w:rsidR="006A532F" w:rsidRDefault="006A532F" w:rsidP="006A532F">
      <w:pPr>
        <w:pStyle w:val="Lista3"/>
      </w:pPr>
      <w:r>
        <w:t>Módulos: nombre, duración en horas, descripción (texto largo de hasta 10.000 caracteres).</w:t>
      </w:r>
    </w:p>
    <w:p w14:paraId="19CA5542" w14:textId="77777777" w:rsidR="006A532F" w:rsidRDefault="006A532F" w:rsidP="006A532F">
      <w:pPr>
        <w:pStyle w:val="Lista2"/>
      </w:pPr>
      <w:r>
        <w:t>Introduce 3 alumnos y 6 módulos.</w:t>
      </w:r>
    </w:p>
    <w:p w14:paraId="02358964" w14:textId="77777777" w:rsidR="006A532F" w:rsidRDefault="00845279" w:rsidP="006A532F">
      <w:pPr>
        <w:pStyle w:val="Lista2"/>
      </w:pPr>
      <w:r>
        <w:t xml:space="preserve">Deseamos conocer en qué módulos está matriculado cada alumno, para ello </w:t>
      </w:r>
      <w:r w:rsidR="003936F2">
        <w:t xml:space="preserve">introduce los datos de modo que </w:t>
      </w:r>
      <w:r w:rsidR="006A532F">
        <w:t xml:space="preserve">uno de los alumnos </w:t>
      </w:r>
      <w:r w:rsidR="003936F2">
        <w:t xml:space="preserve">esté matriculado </w:t>
      </w:r>
      <w:r w:rsidR="006A532F">
        <w:t>en 2 módulos, otro alumno en 3 módulos y otro en 4 módulos.</w:t>
      </w:r>
    </w:p>
    <w:p w14:paraId="5AE46E95" w14:textId="77777777" w:rsidR="007B2EC0" w:rsidRDefault="007B2EC0" w:rsidP="00864B7F"/>
    <w:p w14:paraId="08733F3F" w14:textId="77777777" w:rsidR="00E81326" w:rsidRDefault="00E81326" w:rsidP="00E81326">
      <w:pPr>
        <w:pStyle w:val="Piedefoto"/>
      </w:pPr>
      <w:r>
        <w:object w:dxaOrig="5762" w:dyaOrig="6740" w14:anchorId="432ED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37.2pt" o:ole="">
            <v:imagedata r:id="rId8" o:title=""/>
          </v:shape>
          <o:OLEObject Type="Embed" ProgID="Visio.Drawing.11" ShapeID="_x0000_i1025" DrawAspect="Content" ObjectID="_1726297821" r:id="rId9"/>
        </w:object>
      </w:r>
    </w:p>
    <w:p w14:paraId="484E1AB2" w14:textId="77777777" w:rsidR="00E81326" w:rsidRDefault="00E81326" w:rsidP="00864B7F"/>
    <w:p w14:paraId="7762EB16" w14:textId="77777777" w:rsidR="00A36DED" w:rsidRDefault="00933FB3" w:rsidP="00933FB3">
      <w:pPr>
        <w:pStyle w:val="Ttulo1"/>
      </w:pPr>
      <w:bookmarkStart w:id="1" w:name="_Toc525820614"/>
      <w:r>
        <w:t>Modificar la BD instituto</w:t>
      </w:r>
      <w:r w:rsidR="00D72A92">
        <w:t xml:space="preserve"> (profesores)</w:t>
      </w:r>
      <w:bookmarkEnd w:id="1"/>
    </w:p>
    <w:p w14:paraId="28E1B5B0" w14:textId="77777777" w:rsidR="00A36DED" w:rsidRDefault="00845279" w:rsidP="00845279">
      <w:pPr>
        <w:pStyle w:val="Lista2"/>
      </w:pPr>
      <w:r>
        <w:lastRenderedPageBreak/>
        <w:t>modificar la BD instituto:</w:t>
      </w:r>
    </w:p>
    <w:p w14:paraId="7603DCCD" w14:textId="77777777" w:rsidR="00845279" w:rsidRDefault="00845279" w:rsidP="00845279">
      <w:pPr>
        <w:pStyle w:val="Lista2"/>
      </w:pPr>
      <w:r>
        <w:t>Guardar esta información:</w:t>
      </w:r>
    </w:p>
    <w:p w14:paraId="0D3AA9B3" w14:textId="77777777" w:rsidR="00845279" w:rsidRDefault="00845279" w:rsidP="00845279">
      <w:pPr>
        <w:pStyle w:val="Lista3"/>
      </w:pPr>
      <w:r>
        <w:t>Profesores: DNI, nombre, apellidos, dirección, localidad, CP, provincia, fecha de nacimiento</w:t>
      </w:r>
      <w:r w:rsidR="006F62F0">
        <w:t>no</w:t>
      </w:r>
    </w:p>
    <w:p w14:paraId="1E8CEA02" w14:textId="77777777" w:rsidR="00845279" w:rsidRDefault="00845279" w:rsidP="00845279">
      <w:pPr>
        <w:pStyle w:val="Lista2"/>
      </w:pPr>
      <w:r>
        <w:t>Introduce 3 profesores</w:t>
      </w:r>
    </w:p>
    <w:p w14:paraId="1EFA0820" w14:textId="77777777" w:rsidR="00845279" w:rsidRDefault="00845279" w:rsidP="00845279">
      <w:pPr>
        <w:pStyle w:val="Lista2"/>
      </w:pPr>
      <w:r>
        <w:t>Deseamos conocer qué módulos imparte cada profesor, un módulo es impartido por un solo profesor y un profesor puede impartir varios módulos.</w:t>
      </w:r>
      <w:r w:rsidR="003936F2">
        <w:t xml:space="preserve"> Introduce los datos de modo que</w:t>
      </w:r>
      <w:r>
        <w:t xml:space="preserve"> un profesor imparte 1 módulo, otro profesor imparte 2 módulos, otro imparte 3 módulos.</w:t>
      </w:r>
    </w:p>
    <w:p w14:paraId="79166C58" w14:textId="77777777" w:rsidR="007B2EC0" w:rsidRDefault="007B2EC0" w:rsidP="000268FA"/>
    <w:p w14:paraId="6C475910" w14:textId="77777777" w:rsidR="00E81326" w:rsidRDefault="005237F7" w:rsidP="00E81326">
      <w:pPr>
        <w:pStyle w:val="Piedefoto"/>
      </w:pPr>
      <w:r>
        <w:object w:dxaOrig="11639" w:dyaOrig="6740" w14:anchorId="76C17C85">
          <v:shape id="_x0000_i1026" type="#_x0000_t75" style="width:482.5pt;height:278.55pt" o:ole="">
            <v:imagedata r:id="rId10" o:title=""/>
          </v:shape>
          <o:OLEObject Type="Embed" ProgID="Visio.Drawing.11" ShapeID="_x0000_i1026" DrawAspect="Content" ObjectID="_1726297822" r:id="rId11"/>
        </w:object>
      </w:r>
    </w:p>
    <w:p w14:paraId="0830A6A3" w14:textId="77777777" w:rsidR="00E81326" w:rsidRDefault="00E81326" w:rsidP="000268FA"/>
    <w:p w14:paraId="4D757D60" w14:textId="77777777" w:rsidR="00BE3267" w:rsidRDefault="00BE3267" w:rsidP="00BE3267">
      <w:pPr>
        <w:pStyle w:val="Ttulo1"/>
      </w:pPr>
      <w:bookmarkStart w:id="2" w:name="_Toc525820615"/>
      <w:r>
        <w:t>Modificar la BD instituto (notas)</w:t>
      </w:r>
      <w:bookmarkEnd w:id="2"/>
    </w:p>
    <w:p w14:paraId="2F57B4A0" w14:textId="77777777" w:rsidR="00BE3267" w:rsidRDefault="00BE3267" w:rsidP="00BE3267">
      <w:pPr>
        <w:pStyle w:val="Lista2"/>
      </w:pPr>
      <w:r>
        <w:t>modificar la BD instituto:</w:t>
      </w:r>
    </w:p>
    <w:p w14:paraId="52B9356A" w14:textId="77777777" w:rsidR="00BE3267" w:rsidRDefault="00BE3267" w:rsidP="00BE3267">
      <w:pPr>
        <w:pStyle w:val="Lista2"/>
      </w:pPr>
      <w:r>
        <w:t>Guardar esta información:</w:t>
      </w:r>
    </w:p>
    <w:p w14:paraId="264314CD" w14:textId="77777777" w:rsidR="00BE3267" w:rsidRDefault="00BE3267" w:rsidP="00BE3267">
      <w:pPr>
        <w:pStyle w:val="Lista3"/>
      </w:pPr>
      <w:r>
        <w:t>nota de los alumnos en cada examen: alumno, módulo, fecha de examen, nota.</w:t>
      </w:r>
    </w:p>
    <w:p w14:paraId="7681C886" w14:textId="77777777" w:rsidR="00BE3267" w:rsidRDefault="0028672E" w:rsidP="00BE3267">
      <w:pPr>
        <w:pStyle w:val="Lista2"/>
      </w:pPr>
      <w:r>
        <w:t>introduce las</w:t>
      </w:r>
      <w:r w:rsidR="00BE3267">
        <w:t xml:space="preserve"> notas en, al menos, 2 módulos</w:t>
      </w:r>
      <w:r>
        <w:t xml:space="preserve"> (en un módulo hay 2 fechas de exámenes y en otro módulo 1), escoge módulos que tengan al menos 2 alumnos matriculados.</w:t>
      </w:r>
    </w:p>
    <w:p w14:paraId="6BF6A487" w14:textId="77777777" w:rsidR="00BE3267" w:rsidRDefault="00BE3267" w:rsidP="00BE3267"/>
    <w:p w14:paraId="7012C5F4" w14:textId="77777777" w:rsidR="00500637" w:rsidRDefault="00500637" w:rsidP="000268FA"/>
    <w:p w14:paraId="1B4105AC" w14:textId="77777777" w:rsidR="00500637" w:rsidRDefault="00500637" w:rsidP="000268FA"/>
    <w:p w14:paraId="28835DD8" w14:textId="77777777" w:rsidR="00500637" w:rsidRDefault="00500637" w:rsidP="000268FA"/>
    <w:p w14:paraId="52B3F073" w14:textId="77777777" w:rsidR="00500637" w:rsidRDefault="00500637" w:rsidP="000268FA"/>
    <w:p w14:paraId="5C1C4278" w14:textId="77777777" w:rsidR="00500637" w:rsidRDefault="00500637" w:rsidP="000268FA"/>
    <w:sectPr w:rsidR="00500637">
      <w:headerReference w:type="default" r:id="rId12"/>
      <w:footerReference w:type="default" r:id="rId13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354E" w14:textId="77777777" w:rsidR="009545D8" w:rsidRDefault="009545D8">
      <w:pPr>
        <w:spacing w:before="0" w:after="0"/>
      </w:pPr>
      <w:r>
        <w:separator/>
      </w:r>
    </w:p>
  </w:endnote>
  <w:endnote w:type="continuationSeparator" w:id="0">
    <w:p w14:paraId="60E7C31F" w14:textId="77777777" w:rsidR="009545D8" w:rsidRDefault="009545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4EF8" w14:textId="77777777"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6F62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7A18" w14:textId="77777777" w:rsidR="009545D8" w:rsidRDefault="009545D8">
      <w:pPr>
        <w:spacing w:before="0" w:after="0"/>
      </w:pPr>
      <w:r>
        <w:separator/>
      </w:r>
    </w:p>
  </w:footnote>
  <w:footnote w:type="continuationSeparator" w:id="0">
    <w:p w14:paraId="194C8113" w14:textId="77777777" w:rsidR="009545D8" w:rsidRDefault="009545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1A24" w14:textId="77777777"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DA5D82">
      <w:rPr>
        <w:noProof/>
      </w:rPr>
      <w:t>006 - Introducción a Microsoft Access, Creqar BD instituto - EJERCICIO - 001.docx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DA5D82">
      <w:rPr>
        <w:noProof/>
      </w:rPr>
      <w:t xml:space="preserve">22/09/2017 12:39 </w:t>
    </w:r>
    <w:r>
      <w:fldChar w:fldCharType="end"/>
    </w:r>
    <w:bookmarkStart w:id="3" w:name="__Fieldmark__115_1712468615"/>
    <w:bookmarkEnd w:id="3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 w16cid:durableId="424887260">
    <w:abstractNumId w:val="19"/>
  </w:num>
  <w:num w:numId="2" w16cid:durableId="336732792">
    <w:abstractNumId w:val="14"/>
  </w:num>
  <w:num w:numId="3" w16cid:durableId="1894540396">
    <w:abstractNumId w:val="29"/>
  </w:num>
  <w:num w:numId="4" w16cid:durableId="371542508">
    <w:abstractNumId w:val="17"/>
  </w:num>
  <w:num w:numId="5" w16cid:durableId="1112746404">
    <w:abstractNumId w:val="13"/>
  </w:num>
  <w:num w:numId="6" w16cid:durableId="472792873">
    <w:abstractNumId w:val="18"/>
  </w:num>
  <w:num w:numId="7" w16cid:durableId="1244606856">
    <w:abstractNumId w:val="28"/>
  </w:num>
  <w:num w:numId="8" w16cid:durableId="695500473">
    <w:abstractNumId w:val="21"/>
  </w:num>
  <w:num w:numId="9" w16cid:durableId="766728752">
    <w:abstractNumId w:val="11"/>
  </w:num>
  <w:num w:numId="10" w16cid:durableId="1828742848">
    <w:abstractNumId w:val="24"/>
  </w:num>
  <w:num w:numId="11" w16cid:durableId="1520201517">
    <w:abstractNumId w:val="16"/>
  </w:num>
  <w:num w:numId="12" w16cid:durableId="656500626">
    <w:abstractNumId w:val="23"/>
  </w:num>
  <w:num w:numId="13" w16cid:durableId="1349134152">
    <w:abstractNumId w:val="22"/>
  </w:num>
  <w:num w:numId="14" w16cid:durableId="1304698723">
    <w:abstractNumId w:val="10"/>
  </w:num>
  <w:num w:numId="15" w16cid:durableId="1142116406">
    <w:abstractNumId w:val="12"/>
  </w:num>
  <w:num w:numId="16" w16cid:durableId="1556509502">
    <w:abstractNumId w:val="27"/>
  </w:num>
  <w:num w:numId="17" w16cid:durableId="1633439994">
    <w:abstractNumId w:val="26"/>
  </w:num>
  <w:num w:numId="18" w16cid:durableId="1870144209">
    <w:abstractNumId w:val="25"/>
  </w:num>
  <w:num w:numId="19" w16cid:durableId="1284386480">
    <w:abstractNumId w:val="15"/>
  </w:num>
  <w:num w:numId="20" w16cid:durableId="404650973">
    <w:abstractNumId w:val="20"/>
  </w:num>
  <w:num w:numId="21" w16cid:durableId="198051434">
    <w:abstractNumId w:val="8"/>
  </w:num>
  <w:num w:numId="22" w16cid:durableId="193471719">
    <w:abstractNumId w:val="3"/>
  </w:num>
  <w:num w:numId="23" w16cid:durableId="1137139433">
    <w:abstractNumId w:val="2"/>
  </w:num>
  <w:num w:numId="24" w16cid:durableId="1617246899">
    <w:abstractNumId w:val="1"/>
  </w:num>
  <w:num w:numId="25" w16cid:durableId="772868688">
    <w:abstractNumId w:val="0"/>
  </w:num>
  <w:num w:numId="26" w16cid:durableId="1817259487">
    <w:abstractNumId w:val="9"/>
  </w:num>
  <w:num w:numId="27" w16cid:durableId="742146209">
    <w:abstractNumId w:val="7"/>
  </w:num>
  <w:num w:numId="28" w16cid:durableId="1424689861">
    <w:abstractNumId w:val="6"/>
  </w:num>
  <w:num w:numId="29" w16cid:durableId="1598710884">
    <w:abstractNumId w:val="5"/>
  </w:num>
  <w:num w:numId="30" w16cid:durableId="135700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124F3D"/>
    <w:rsid w:val="001C76F6"/>
    <w:rsid w:val="002640F1"/>
    <w:rsid w:val="0028672E"/>
    <w:rsid w:val="00291223"/>
    <w:rsid w:val="002A4857"/>
    <w:rsid w:val="003936F2"/>
    <w:rsid w:val="003B3C84"/>
    <w:rsid w:val="003E2B60"/>
    <w:rsid w:val="003E64C8"/>
    <w:rsid w:val="00417818"/>
    <w:rsid w:val="00500637"/>
    <w:rsid w:val="005237F7"/>
    <w:rsid w:val="00561E88"/>
    <w:rsid w:val="006235B5"/>
    <w:rsid w:val="0062727E"/>
    <w:rsid w:val="00655D49"/>
    <w:rsid w:val="006610A0"/>
    <w:rsid w:val="0067150F"/>
    <w:rsid w:val="006A532F"/>
    <w:rsid w:val="006F093B"/>
    <w:rsid w:val="006F62F0"/>
    <w:rsid w:val="0075651F"/>
    <w:rsid w:val="0076419B"/>
    <w:rsid w:val="00765256"/>
    <w:rsid w:val="007B2EC0"/>
    <w:rsid w:val="00845279"/>
    <w:rsid w:val="00864B7F"/>
    <w:rsid w:val="00895458"/>
    <w:rsid w:val="00933FB3"/>
    <w:rsid w:val="009531C5"/>
    <w:rsid w:val="009545D8"/>
    <w:rsid w:val="009F296B"/>
    <w:rsid w:val="00A27124"/>
    <w:rsid w:val="00A36DED"/>
    <w:rsid w:val="00BB7166"/>
    <w:rsid w:val="00BE3267"/>
    <w:rsid w:val="00D64745"/>
    <w:rsid w:val="00D72A92"/>
    <w:rsid w:val="00DA5D82"/>
    <w:rsid w:val="00E614B1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5694"/>
  <w15:docId w15:val="{D89F4838-C11D-4A80-B9A5-1EFA236D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62F0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6F62F0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6F62F0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6F62F0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6F62F0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6F62F0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6F62F0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6F62F0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6F62F0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6F62F0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6F62F0"/>
  </w:style>
  <w:style w:type="character" w:customStyle="1" w:styleId="comandoseinstruccionesCarCar">
    <w:name w:val="comandos e instrucciones Car Car"/>
    <w:basedOn w:val="Fuentedeprrafopredeter"/>
    <w:link w:val="comandoseinstrucciones"/>
    <w:rsid w:val="006F62F0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6F62F0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qFormat/>
    <w:rsid w:val="00666CD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6F62F0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6F62F0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6F62F0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6F62F0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6F62F0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6F62F0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6F62F0"/>
    <w:pPr>
      <w:ind w:left="0"/>
    </w:pPr>
  </w:style>
  <w:style w:type="paragraph" w:customStyle="1" w:styleId="Estilo1">
    <w:name w:val="Estilo1"/>
    <w:basedOn w:val="Normal"/>
    <w:qFormat/>
    <w:rsid w:val="006F62F0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6F62F0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F62F0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6F62F0"/>
  </w:style>
  <w:style w:type="paragraph" w:customStyle="1" w:styleId="Lista8">
    <w:name w:val="Lista 8"/>
    <w:basedOn w:val="Normal"/>
    <w:qFormat/>
    <w:rsid w:val="006F62F0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6F62F0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6F62F0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qFormat/>
    <w:rsid w:val="00666CD1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006C4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6F62F0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6F62F0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6F62F0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6F62F0"/>
    <w:rPr>
      <w:color w:val="0000FF"/>
      <w:u w:val="single"/>
    </w:rPr>
  </w:style>
  <w:style w:type="paragraph" w:styleId="Lista3">
    <w:name w:val="List 3"/>
    <w:basedOn w:val="Normal"/>
    <w:rsid w:val="006F62F0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6F62F0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6F62F0"/>
    <w:pPr>
      <w:numPr>
        <w:numId w:val="18"/>
      </w:numPr>
      <w:tabs>
        <w:tab w:val="left" w:pos="2620"/>
      </w:tabs>
      <w:ind w:left="2620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5D45E-3892-49CA-A08E-0B574E9C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201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11</cp:revision>
  <cp:lastPrinted>2017-09-22T10:39:00Z</cp:lastPrinted>
  <dcterms:created xsi:type="dcterms:W3CDTF">2017-09-25T08:46:00Z</dcterms:created>
  <dcterms:modified xsi:type="dcterms:W3CDTF">2022-10-03T08:24:00Z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