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7EAF9" w14:textId="77777777" w:rsidR="00D62849" w:rsidRDefault="00D62849" w:rsidP="00703252">
      <w:pPr>
        <w:pStyle w:val="Lista0b"/>
      </w:pPr>
      <w:r>
        <w:t>Índice:</w:t>
      </w:r>
    </w:p>
    <w:p w14:paraId="4ABE0F99" w14:textId="77777777" w:rsidR="00B013A3" w:rsidRDefault="00E17CFB" w:rsidP="00A47DB6">
      <w:r>
        <w:fldChar w:fldCharType="begin"/>
      </w:r>
      <w:r w:rsidR="002F592F">
        <w:instrText xml:space="preserve"> TOC \o \h \z \u </w:instrText>
      </w:r>
      <w:r>
        <w:fldChar w:fldCharType="separate"/>
      </w:r>
      <w:r w:rsidR="00FB413F">
        <w:rPr>
          <w:b/>
          <w:bCs/>
          <w:noProof/>
        </w:rPr>
        <w:t>No se encontraron elementos de tabla de contenido.</w:t>
      </w:r>
      <w:r>
        <w:rPr>
          <w:b/>
          <w:bCs/>
          <w:noProof/>
        </w:rPr>
        <w:fldChar w:fldCharType="end"/>
      </w:r>
    </w:p>
    <w:p w14:paraId="786942CF" w14:textId="77777777" w:rsidR="00F72520" w:rsidRDefault="00F72520" w:rsidP="00F72520"/>
    <w:p w14:paraId="7935046B" w14:textId="77777777" w:rsidR="00C321D1" w:rsidRDefault="00C321D1" w:rsidP="00C321D1">
      <w:pPr>
        <w:pStyle w:val="Piedefoto"/>
      </w:pPr>
      <w:r>
        <w:rPr>
          <w:noProof/>
        </w:rPr>
        <w:drawing>
          <wp:inline distT="0" distB="0" distL="0" distR="0" wp14:anchorId="176B4734" wp14:editId="09974A58">
            <wp:extent cx="5612130" cy="2973705"/>
            <wp:effectExtent l="0" t="0" r="7620" b="0"/>
            <wp:docPr id="3" name="Imagen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77B94" w14:textId="77777777" w:rsidR="00C321D1" w:rsidRDefault="00C321D1" w:rsidP="00F72520"/>
    <w:p w14:paraId="0E4C963D" w14:textId="77777777" w:rsidR="00A63C27" w:rsidRDefault="00A63C27" w:rsidP="00A63C27">
      <w:pPr>
        <w:pStyle w:val="Lista2"/>
      </w:pPr>
      <w:r>
        <w:t>Listar los 5 pedidos más recientes (incluyendo los datos del producto)</w:t>
      </w:r>
    </w:p>
    <w:p w14:paraId="2B2C61DA" w14:textId="77777777" w:rsidR="00285EF6" w:rsidRDefault="00285EF6" w:rsidP="00285EF6">
      <w:pPr>
        <w:pStyle w:val="comandoseinstrucciones"/>
      </w:pPr>
    </w:p>
    <w:p w14:paraId="60B2C1CF" w14:textId="77777777" w:rsidR="00356C4C" w:rsidRDefault="00356C4C" w:rsidP="00701063">
      <w:pPr>
        <w:pStyle w:val="Lista2"/>
      </w:pPr>
      <w:r>
        <w:t>Mostrar el salario más alto y el más bajo de la empresa</w:t>
      </w:r>
    </w:p>
    <w:p w14:paraId="44C20554" w14:textId="77777777" w:rsidR="00201096" w:rsidRDefault="00201096" w:rsidP="00356C4C">
      <w:pPr>
        <w:pStyle w:val="comandoseinstrucciones"/>
      </w:pPr>
    </w:p>
    <w:p w14:paraId="420EF9D3" w14:textId="77777777" w:rsidR="000A5369" w:rsidRDefault="000A5369" w:rsidP="000A5369">
      <w:pPr>
        <w:pStyle w:val="Lista2"/>
      </w:pPr>
      <w:r>
        <w:t>Mostrar el salario más alto de la empresa, junto con el nombre de los empleados que tienen ese salario (puede haber varios empleados con ese salario)</w:t>
      </w:r>
    </w:p>
    <w:p w14:paraId="5392F5BC" w14:textId="77777777" w:rsidR="000A5369" w:rsidRDefault="000A5369" w:rsidP="000A5369">
      <w:pPr>
        <w:pStyle w:val="comandoseinstrucciones"/>
      </w:pPr>
    </w:p>
    <w:p w14:paraId="62534D44" w14:textId="77777777" w:rsidR="00356C4C" w:rsidRDefault="00356C4C" w:rsidP="00356C4C">
      <w:pPr>
        <w:pStyle w:val="Lista2"/>
      </w:pPr>
      <w:r>
        <w:t>Mostrar el salario más alto y el más bajo de la empresa, junto con el nombre de los empleados que tienen esos salarios</w:t>
      </w:r>
    </w:p>
    <w:p w14:paraId="30C81D2B" w14:textId="77777777" w:rsidR="0021557F" w:rsidRDefault="0021557F" w:rsidP="00201096">
      <w:pPr>
        <w:pStyle w:val="comandoseinstrucciones"/>
      </w:pPr>
    </w:p>
    <w:p w14:paraId="0813D0F1" w14:textId="77777777" w:rsidR="003E5254" w:rsidRDefault="003E5254" w:rsidP="00701063">
      <w:pPr>
        <w:pStyle w:val="Lista2"/>
      </w:pPr>
      <w:r>
        <w:t>Mostrar a los empleados que tienen asignado un departamento inexistente (es posible que no devuelva ninguna fila porque todos estén bien asignados).</w:t>
      </w:r>
    </w:p>
    <w:p w14:paraId="7B436A9D" w14:textId="77777777" w:rsidR="003E5254" w:rsidRPr="0038504D" w:rsidRDefault="003E5254" w:rsidP="003E5254">
      <w:pPr>
        <w:pStyle w:val="comandoseinstrucciones"/>
      </w:pPr>
    </w:p>
    <w:p w14:paraId="645E0AA9" w14:textId="77777777" w:rsidR="00701063" w:rsidRDefault="00701063" w:rsidP="00701063">
      <w:pPr>
        <w:pStyle w:val="Lista2"/>
      </w:pPr>
      <w:r>
        <w:t>Indicar cuántos empleados tiene a su cargo cada empleado que sea jefe de otros. Sólo mostrar los que son jefes de 2 personas exactamente. Se debe de mostrar el nombre y apellidos de esos jefes.</w:t>
      </w:r>
    </w:p>
    <w:p w14:paraId="06CBD887" w14:textId="77777777" w:rsidR="00C50236" w:rsidRPr="0038504D" w:rsidRDefault="00C50236" w:rsidP="00701063">
      <w:pPr>
        <w:pStyle w:val="comandoseinstrucciones"/>
      </w:pPr>
    </w:p>
    <w:p w14:paraId="553E726E" w14:textId="77777777" w:rsidR="000E123C" w:rsidRDefault="000E123C" w:rsidP="000E123C">
      <w:pPr>
        <w:pStyle w:val="Lista2"/>
      </w:pPr>
      <w:r>
        <w:t>Mostrar el salario más alto y el más bajo de la empresa, junto con el nombre de los empleados que tienen esos salarios</w:t>
      </w:r>
    </w:p>
    <w:p w14:paraId="57B8D96D" w14:textId="77777777" w:rsidR="000E123C" w:rsidRDefault="000E123C" w:rsidP="000E123C">
      <w:pPr>
        <w:pStyle w:val="comandoseinstrucciones"/>
      </w:pPr>
    </w:p>
    <w:p w14:paraId="697A00EA" w14:textId="77777777" w:rsidR="000E123C" w:rsidRPr="0038504D" w:rsidRDefault="000E123C" w:rsidP="000E123C"/>
    <w:p w14:paraId="0881F471" w14:textId="77777777" w:rsidR="00F72520" w:rsidRPr="00DD2017" w:rsidRDefault="00E97960" w:rsidP="00E97960">
      <w:pPr>
        <w:pStyle w:val="Lista2"/>
      </w:pPr>
      <w:r w:rsidRPr="00DD2017">
        <w:t xml:space="preserve">Actualizar el stock del </w:t>
      </w:r>
      <w:proofErr w:type="spellStart"/>
      <w:r w:rsidRPr="00DD2017">
        <w:t>producto_no</w:t>
      </w:r>
      <w:proofErr w:type="spellEnd"/>
      <w:r w:rsidRPr="00DD2017">
        <w:t xml:space="preserve"> 40, reduciéndolo en 2 unidades</w:t>
      </w:r>
      <w:r w:rsidR="00E963A6" w:rsidRPr="00DD2017">
        <w:t xml:space="preserve"> y rebajar el precio un 5%, todo ello mediante un único comando</w:t>
      </w:r>
      <w:r w:rsidR="008914F8" w:rsidRPr="00DD2017">
        <w:t>.</w:t>
      </w:r>
    </w:p>
    <w:p w14:paraId="7C8B47F2" w14:textId="77777777" w:rsidR="00C50236" w:rsidRPr="0038504D" w:rsidRDefault="00C50236" w:rsidP="008914F8">
      <w:pPr>
        <w:pStyle w:val="comandoseinstrucciones"/>
      </w:pPr>
    </w:p>
    <w:p w14:paraId="06541843" w14:textId="77777777" w:rsidR="003E5254" w:rsidRPr="00C258CD" w:rsidRDefault="003E5254" w:rsidP="003E5254">
      <w:pPr>
        <w:pStyle w:val="Lista2"/>
      </w:pPr>
      <w:r w:rsidRPr="00C258CD">
        <w:t xml:space="preserve">Mostrar a todos los empleados, al lado de cada empleado mostrar los datos de </w:t>
      </w:r>
      <w:r>
        <w:t>su departamento</w:t>
      </w:r>
      <w:r w:rsidRPr="00C258CD">
        <w:t xml:space="preserve">. Si un empleado no </w:t>
      </w:r>
      <w:r>
        <w:t>tiene asignado departamento, también se muestra al empleado (los datos del departamento aparecerían en blanco).</w:t>
      </w:r>
    </w:p>
    <w:p w14:paraId="633373DE" w14:textId="77777777" w:rsidR="00C50236" w:rsidRPr="0038504D" w:rsidRDefault="00C50236" w:rsidP="003E5254">
      <w:pPr>
        <w:pStyle w:val="comandoseinstrucciones"/>
      </w:pPr>
    </w:p>
    <w:p w14:paraId="47F0E7F6" w14:textId="77777777" w:rsidR="00E97960" w:rsidRDefault="00E97960" w:rsidP="00F72520">
      <w:pPr>
        <w:pStyle w:val="Lista2"/>
        <w:ind w:left="1769" w:hanging="567"/>
      </w:pPr>
      <w:r>
        <w:t>Borrar al empleado 90</w:t>
      </w:r>
      <w:r w:rsidR="00DD2017">
        <w:t>13</w:t>
      </w:r>
    </w:p>
    <w:p w14:paraId="7FFF99D0" w14:textId="77777777" w:rsidR="00C50236" w:rsidRDefault="00C50236" w:rsidP="008914F8">
      <w:pPr>
        <w:pStyle w:val="comandoseinstrucciones"/>
      </w:pPr>
    </w:p>
    <w:p w14:paraId="0BBCAB6A" w14:textId="77777777" w:rsidR="008A5750" w:rsidRDefault="008A5750" w:rsidP="008A5750">
      <w:pPr>
        <w:pStyle w:val="Lista2"/>
      </w:pPr>
      <w:r>
        <w:t>Insertar los siguientes departamentos mediante un único comando INSERT:</w:t>
      </w:r>
    </w:p>
    <w:p w14:paraId="6008B5E2" w14:textId="77777777" w:rsidR="008A5750" w:rsidRPr="002355AA" w:rsidRDefault="008A5750" w:rsidP="008A5750">
      <w:r w:rsidRPr="002355AA">
        <w:t>70</w:t>
      </w:r>
      <w:r w:rsidRPr="002355AA">
        <w:tab/>
        <w:t>MANTENIMIENTO</w:t>
      </w:r>
      <w:r w:rsidRPr="002355AA">
        <w:tab/>
        <w:t>FERROL</w:t>
      </w:r>
    </w:p>
    <w:p w14:paraId="493677AB" w14:textId="77777777" w:rsidR="008A5750" w:rsidRPr="002355AA" w:rsidRDefault="008A5750" w:rsidP="008A5750">
      <w:r w:rsidRPr="002355AA">
        <w:t>80</w:t>
      </w:r>
      <w:r w:rsidRPr="002355AA">
        <w:tab/>
        <w:t>REPARACIONES</w:t>
      </w:r>
      <w:r w:rsidRPr="002355AA">
        <w:tab/>
        <w:t>NARÓN</w:t>
      </w:r>
    </w:p>
    <w:p w14:paraId="4999A96C" w14:textId="77777777" w:rsidR="00501066" w:rsidRDefault="00501066" w:rsidP="00F17419">
      <w:pPr>
        <w:pStyle w:val="comandoseinstrucciones"/>
      </w:pPr>
    </w:p>
    <w:p w14:paraId="270566F5" w14:textId="77777777" w:rsidR="00F72520" w:rsidRDefault="00F72520" w:rsidP="00F72520">
      <w:pPr>
        <w:pStyle w:val="Lista2"/>
        <w:ind w:left="1769" w:hanging="567"/>
      </w:pPr>
      <w:r>
        <w:t>Cuánto dinero en total ha facturado la empresa en 1999</w:t>
      </w:r>
    </w:p>
    <w:p w14:paraId="154B8CDD" w14:textId="77777777" w:rsidR="00C50236" w:rsidRDefault="00C50236" w:rsidP="00F72520">
      <w:pPr>
        <w:pStyle w:val="comandoseinstrucciones"/>
      </w:pPr>
    </w:p>
    <w:p w14:paraId="0E67B52F" w14:textId="77777777" w:rsidR="00BE1B5F" w:rsidRDefault="00BE1B5F" w:rsidP="00945D7E">
      <w:pPr>
        <w:pStyle w:val="Lista2"/>
      </w:pPr>
      <w:r w:rsidRPr="00AD3AAE">
        <w:t xml:space="preserve">Listar aquellos departamentos en los que </w:t>
      </w:r>
      <w:r w:rsidRPr="00380CEF">
        <w:rPr>
          <w:u w:val="single"/>
        </w:rPr>
        <w:t>todos</w:t>
      </w:r>
      <w:r w:rsidRPr="00AD3AAE">
        <w:t xml:space="preserve"> sus empleados </w:t>
      </w:r>
      <w:r w:rsidRPr="00380CEF">
        <w:rPr>
          <w:u w:val="single"/>
        </w:rPr>
        <w:t xml:space="preserve">carezcan </w:t>
      </w:r>
      <w:r w:rsidRPr="00AD3AAE">
        <w:t xml:space="preserve">de información sobre </w:t>
      </w:r>
      <w:r w:rsidRPr="00380CEF">
        <w:rPr>
          <w:u w:val="single"/>
        </w:rPr>
        <w:t>su comisión</w:t>
      </w:r>
      <w:r w:rsidRPr="00AD3AAE">
        <w:t xml:space="preserve">. </w:t>
      </w:r>
    </w:p>
    <w:p w14:paraId="3B9E76B6" w14:textId="77777777" w:rsidR="00C50236" w:rsidRPr="0038504D" w:rsidRDefault="00C50236" w:rsidP="00BE1B5F">
      <w:pPr>
        <w:pStyle w:val="comandoseinstrucciones"/>
        <w:rPr>
          <w:b/>
        </w:rPr>
      </w:pPr>
    </w:p>
    <w:p w14:paraId="402FFC7C" w14:textId="77777777" w:rsidR="004D19E4" w:rsidRDefault="004D19E4" w:rsidP="004D19E4">
      <w:pPr>
        <w:pStyle w:val="Lista2"/>
      </w:pPr>
      <w:r>
        <w:t xml:space="preserve">Crear una tabla temporal llamada pedidos_ano_2000 que incluya los pedidos del año 2000, la tabla temporal tendrá los mismos atributos de la tabla original, pero sin </w:t>
      </w:r>
      <w:proofErr w:type="spellStart"/>
      <w:r>
        <w:t>KEYs</w:t>
      </w:r>
      <w:proofErr w:type="spellEnd"/>
      <w:r>
        <w:t>.</w:t>
      </w:r>
    </w:p>
    <w:p w14:paraId="0BF5E96E" w14:textId="77777777" w:rsidR="00C50236" w:rsidRPr="0038504D" w:rsidRDefault="00C50236" w:rsidP="004D19E4">
      <w:pPr>
        <w:pStyle w:val="comandoseinstrucciones"/>
      </w:pPr>
    </w:p>
    <w:p w14:paraId="7408E644" w14:textId="77777777" w:rsidR="004D19E4" w:rsidRDefault="004D19E4" w:rsidP="004D19E4">
      <w:r>
        <w:t>¿Quién puede acceder a esa tabla?</w:t>
      </w:r>
    </w:p>
    <w:p w14:paraId="1476BF95" w14:textId="77777777" w:rsidR="004D19E4" w:rsidRDefault="004D19E4" w:rsidP="004D19E4">
      <w:pPr>
        <w:pStyle w:val="comandoseinstrucciones"/>
      </w:pPr>
    </w:p>
    <w:p w14:paraId="2AA07ACA" w14:textId="77777777" w:rsidR="004D19E4" w:rsidRDefault="004D19E4" w:rsidP="004D19E4">
      <w:r>
        <w:t>¿Esa tabla existe indefinidamente?</w:t>
      </w:r>
    </w:p>
    <w:p w14:paraId="6993720B" w14:textId="77777777" w:rsidR="004D19E4" w:rsidRDefault="004D19E4" w:rsidP="004D19E4">
      <w:pPr>
        <w:pStyle w:val="comandoseinstrucciones"/>
      </w:pPr>
    </w:p>
    <w:p w14:paraId="588B07F5" w14:textId="77777777" w:rsidR="002C0EE2" w:rsidRPr="002C0EE2" w:rsidRDefault="002C0EE2" w:rsidP="002C0EE2">
      <w:pPr>
        <w:pStyle w:val="Lista2"/>
      </w:pPr>
      <w:r w:rsidRPr="002C0EE2">
        <w:t>Borrar el salario del empleado 7499</w:t>
      </w:r>
    </w:p>
    <w:p w14:paraId="68BD146C" w14:textId="77777777" w:rsidR="00C50236" w:rsidRPr="0038504D" w:rsidRDefault="00C50236" w:rsidP="002C0EE2">
      <w:pPr>
        <w:pStyle w:val="comandoseinstrucciones"/>
      </w:pPr>
    </w:p>
    <w:p w14:paraId="38C56BF2" w14:textId="77777777" w:rsidR="00F72520" w:rsidRPr="00885CF0" w:rsidRDefault="00F72520" w:rsidP="00F72520">
      <w:pPr>
        <w:pStyle w:val="Lista2"/>
        <w:ind w:left="1769" w:hanging="567"/>
      </w:pPr>
      <w:r>
        <w:t>Media de ganancias (</w:t>
      </w:r>
      <w:r w:rsidRPr="0072481D">
        <w:rPr>
          <w:i/>
        </w:rPr>
        <w:t>salario</w:t>
      </w:r>
      <w:r>
        <w:t xml:space="preserve"> +</w:t>
      </w:r>
      <w:r w:rsidRPr="0072481D">
        <w:rPr>
          <w:i/>
        </w:rPr>
        <w:t>comisión</w:t>
      </w:r>
      <w:r>
        <w:t xml:space="preserve">) de los empleados con oficio </w:t>
      </w:r>
      <w:r w:rsidRPr="0072481D">
        <w:rPr>
          <w:i/>
        </w:rPr>
        <w:t>vendedor</w:t>
      </w:r>
    </w:p>
    <w:p w14:paraId="08CAEE4C" w14:textId="77777777" w:rsidR="00F72520" w:rsidRDefault="00F72520" w:rsidP="00F72520">
      <w:pPr>
        <w:pStyle w:val="comandoseinstrucciones"/>
      </w:pPr>
    </w:p>
    <w:p w14:paraId="6C2482BE" w14:textId="77777777" w:rsidR="009F4E99" w:rsidRDefault="009F4E99" w:rsidP="009F4E99"/>
    <w:p w14:paraId="4FB8A883" w14:textId="77777777" w:rsidR="009F4E99" w:rsidRDefault="009F4E99" w:rsidP="009F4E99">
      <w:pPr>
        <w:pStyle w:val="Lista2"/>
      </w:pPr>
      <w:r>
        <w:t>Insertar los siguientes empleados mediante comandos INSERT individuales para cada fila. Averigua por qué se produce un error y busca en los apuntes 2 posibles soluciones al problema.</w:t>
      </w:r>
    </w:p>
    <w:p w14:paraId="7A257C3C" w14:textId="77777777" w:rsidR="009F4E99" w:rsidRDefault="009F4E99" w:rsidP="009F4E99">
      <w:r>
        <w:t>INSERT INTO `</w:t>
      </w:r>
      <w:proofErr w:type="spellStart"/>
      <w:r>
        <w:t>bdempleados</w:t>
      </w:r>
      <w:proofErr w:type="spellEnd"/>
      <w:r>
        <w:t xml:space="preserve">`.`empleados` (`EMP_NO`, `DNI`, `NOMBRE`, `APELLIDO1`, `APELLIDO2`, `OFICIO`, `JEFE`, `FECHA_ALTA`, `SALARIO`, `COMISION`, `DEP_NO`, `TELEFONO`) </w:t>
      </w:r>
    </w:p>
    <w:p w14:paraId="0B1BF10D" w14:textId="77777777" w:rsidR="009F4E99" w:rsidRDefault="009F4E99" w:rsidP="009F4E99">
      <w:r>
        <w:lastRenderedPageBreak/>
        <w:t>VALUES ('9001', '14256821Y', 'Luís', '</w:t>
      </w:r>
      <w:proofErr w:type="spellStart"/>
      <w:r>
        <w:t>Yañez</w:t>
      </w:r>
      <w:proofErr w:type="spellEnd"/>
      <w:r>
        <w:t>', '</w:t>
      </w:r>
      <w:proofErr w:type="spellStart"/>
      <w:r>
        <w:t>Rioboo</w:t>
      </w:r>
      <w:proofErr w:type="spellEnd"/>
      <w:r>
        <w:t>', 'ADMINISTRATIVO', '9002', '2016-04-05', '150000', '0', '10', '652986532');</w:t>
      </w:r>
    </w:p>
    <w:p w14:paraId="49FB3EE3" w14:textId="77777777" w:rsidR="009F4E99" w:rsidRDefault="009F4E99" w:rsidP="009F4E99"/>
    <w:p w14:paraId="46A86906" w14:textId="77777777" w:rsidR="009F4E99" w:rsidRDefault="009F4E99" w:rsidP="009F4E99">
      <w:r>
        <w:t>INSERT INTO `</w:t>
      </w:r>
      <w:proofErr w:type="spellStart"/>
      <w:r>
        <w:t>bdempleados</w:t>
      </w:r>
      <w:proofErr w:type="spellEnd"/>
      <w:r>
        <w:t xml:space="preserve">`.`empleados` (`EMP_NO`, `DNI`, `NOMBRE`, `APELLIDO1`, `APELLIDO2`, `OFICIO`, `JEFE`, `FECHA_ALTA`, `SALARIO`, `COMISION`, `DEP_NO`, `TELEFONO`) </w:t>
      </w:r>
    </w:p>
    <w:p w14:paraId="45D1EDDC" w14:textId="77777777" w:rsidR="009F4E99" w:rsidRDefault="009F4E99" w:rsidP="009F4E99">
      <w:r>
        <w:t>VALUES ('9002', '45325698P', 'Ana', '</w:t>
      </w:r>
      <w:proofErr w:type="spellStart"/>
      <w:r>
        <w:t>Rinlo</w:t>
      </w:r>
      <w:proofErr w:type="spellEnd"/>
      <w:r>
        <w:t>', 'Rois', 'INGENIERA', '8904', '2016-04-05', '150000', '0', '10', '547852146');</w:t>
      </w:r>
    </w:p>
    <w:p w14:paraId="219EF33B" w14:textId="77777777" w:rsidR="00C50236" w:rsidRDefault="00C50236" w:rsidP="009F4E99">
      <w:pPr>
        <w:pStyle w:val="comandoseinstrucciones"/>
      </w:pPr>
    </w:p>
    <w:p w14:paraId="69E5DDE5" w14:textId="77777777" w:rsidR="00701063" w:rsidRDefault="00701063" w:rsidP="00701063">
      <w:pPr>
        <w:pStyle w:val="Lista2"/>
      </w:pPr>
      <w:r>
        <w:t>Indicar el número de empleados que ganan más de 160.000 en cada departamento; mostrar solamente aquellos departamentos que tienen, al menos, 2 empleados que ganen más de 160.000. El título de las columnas será:</w:t>
      </w:r>
    </w:p>
    <w:p w14:paraId="327E94A0" w14:textId="77777777" w:rsidR="00701063" w:rsidRDefault="00701063" w:rsidP="00701063">
      <w:pPr>
        <w:pStyle w:val="Lista3"/>
      </w:pPr>
      <w:r>
        <w:t>Departamento</w:t>
      </w:r>
    </w:p>
    <w:p w14:paraId="3D189052" w14:textId="77777777" w:rsidR="00701063" w:rsidRDefault="00701063" w:rsidP="00701063">
      <w:pPr>
        <w:pStyle w:val="Lista3"/>
      </w:pPr>
      <w:r>
        <w:t>Número de empleados</w:t>
      </w:r>
    </w:p>
    <w:p w14:paraId="72657D97" w14:textId="77777777" w:rsidR="00C50236" w:rsidRDefault="00C50236" w:rsidP="00701063">
      <w:pPr>
        <w:pStyle w:val="comandoseinstrucciones"/>
        <w:rPr>
          <w:lang w:val="en-US"/>
        </w:rPr>
      </w:pPr>
    </w:p>
    <w:p w14:paraId="428E36D1" w14:textId="77777777" w:rsidR="008232DD" w:rsidRDefault="008232DD" w:rsidP="008232DD">
      <w:pPr>
        <w:pStyle w:val="Lista2"/>
      </w:pPr>
      <w:r>
        <w:t>Obtener el nombre y salario de los  empleados que ganan menos que la media salarial de su departamento.</w:t>
      </w:r>
    </w:p>
    <w:p w14:paraId="64D9D095" w14:textId="77777777" w:rsidR="008313C6" w:rsidRDefault="008313C6" w:rsidP="008232DD">
      <w:pPr>
        <w:pStyle w:val="comandoseinstrucciones"/>
      </w:pPr>
    </w:p>
    <w:p w14:paraId="1323CA1C" w14:textId="77777777" w:rsidR="00C258CD" w:rsidRPr="00C258CD" w:rsidRDefault="00C258CD" w:rsidP="00C258CD">
      <w:pPr>
        <w:pStyle w:val="Lista2"/>
      </w:pPr>
      <w:r w:rsidRPr="00C258CD">
        <w:t>Mostrar a todos los empleados, al lado de cada empleado mostrar los datos de cada cliente que atiende. Si un empleado no atiende a clientes SÍ se muestra al empleado</w:t>
      </w:r>
    </w:p>
    <w:p w14:paraId="5F0D4FD0" w14:textId="77777777" w:rsidR="00C50236" w:rsidRPr="0038504D" w:rsidRDefault="00C50236" w:rsidP="00C258CD">
      <w:pPr>
        <w:pStyle w:val="comandoseinstrucciones"/>
      </w:pPr>
    </w:p>
    <w:p w14:paraId="1CBBCEE2" w14:textId="77777777" w:rsidR="0022649B" w:rsidRDefault="0022649B" w:rsidP="00945D7E">
      <w:pPr>
        <w:pStyle w:val="Lista2"/>
      </w:pPr>
      <w:r w:rsidRPr="00AD3AAE">
        <w:t>Visualizar el departamento con más empleados.</w:t>
      </w:r>
    </w:p>
    <w:p w14:paraId="6BFC724A" w14:textId="77777777" w:rsidR="00C50236" w:rsidRPr="008322A1" w:rsidRDefault="00C50236" w:rsidP="0022649B">
      <w:pPr>
        <w:pStyle w:val="comandoseinstrucciones"/>
      </w:pPr>
    </w:p>
    <w:p w14:paraId="3C3B4A84" w14:textId="77777777" w:rsidR="00180D15" w:rsidRDefault="00180D15" w:rsidP="00180D15">
      <w:pPr>
        <w:pStyle w:val="Lista2"/>
        <w:ind w:left="1769" w:hanging="567"/>
      </w:pPr>
      <w:r>
        <w:t>mostrar el número de pedido y la fecha del pedido de aquellos pedidos realizados en el año 1999 fuera del mes de noviembre</w:t>
      </w:r>
    </w:p>
    <w:p w14:paraId="15B02230" w14:textId="77777777" w:rsidR="00180D15" w:rsidRPr="0038504D" w:rsidRDefault="00180D15" w:rsidP="00180D15">
      <w:pPr>
        <w:pStyle w:val="comandoseinstrucciones"/>
      </w:pPr>
    </w:p>
    <w:p w14:paraId="211C38D9" w14:textId="77777777" w:rsidR="00F72520" w:rsidRDefault="00F72520" w:rsidP="00945D7E">
      <w:pPr>
        <w:pStyle w:val="Lista2"/>
      </w:pPr>
      <w:r>
        <w:t xml:space="preserve">Importe del pedido más caro y datos de la persona que realiza ese pedido </w:t>
      </w:r>
    </w:p>
    <w:p w14:paraId="52BD9327" w14:textId="77777777" w:rsidR="00C50236" w:rsidRPr="002A7615" w:rsidRDefault="00C50236" w:rsidP="00F72520">
      <w:pPr>
        <w:pStyle w:val="comandoseinstrucciones"/>
        <w:rPr>
          <w:bCs/>
        </w:rPr>
      </w:pPr>
    </w:p>
    <w:p w14:paraId="4DC33375" w14:textId="77777777" w:rsidR="00180D15" w:rsidRDefault="00180D15" w:rsidP="00180D15">
      <w:pPr>
        <w:pStyle w:val="Lista2"/>
      </w:pPr>
      <w:r>
        <w:t xml:space="preserve">Apellido, localidad y oficio de aquellos empleados de Madrid o Barcelona que ganan menos de 200.000 </w:t>
      </w:r>
    </w:p>
    <w:p w14:paraId="5499E5BF" w14:textId="77777777" w:rsidR="00180D15" w:rsidRDefault="00180D15" w:rsidP="00180D15">
      <w:pPr>
        <w:pStyle w:val="comandoseinstrucciones"/>
      </w:pPr>
    </w:p>
    <w:p w14:paraId="2F0FACD9" w14:textId="77777777" w:rsidR="0011452F" w:rsidRDefault="0011452F" w:rsidP="0011452F">
      <w:pPr>
        <w:pStyle w:val="Lista2"/>
      </w:pPr>
      <w:r>
        <w:t>Mostrar aquellos departamentos que SÍ tienen empleados</w:t>
      </w:r>
    </w:p>
    <w:p w14:paraId="0766E038" w14:textId="77777777" w:rsidR="008313C6" w:rsidRDefault="008313C6" w:rsidP="0011452F">
      <w:pPr>
        <w:pStyle w:val="comandoseinstrucciones"/>
      </w:pPr>
    </w:p>
    <w:p w14:paraId="10B48097" w14:textId="77777777" w:rsidR="00320DBE" w:rsidRDefault="00320DBE" w:rsidP="00320DBE">
      <w:pPr>
        <w:pStyle w:val="Lista2"/>
      </w:pPr>
      <w:r>
        <w:t xml:space="preserve">Crear una nueva tabla llamada </w:t>
      </w:r>
      <w:proofErr w:type="spellStart"/>
      <w:r>
        <w:t>empleados_antiguos_reducida</w:t>
      </w:r>
      <w:proofErr w:type="spellEnd"/>
      <w:r>
        <w:t xml:space="preserve"> a partir de la tabla empleados (debe crearse utilizando el resultado de un SELECT) que incluya sólo estos atributos (</w:t>
      </w:r>
      <w:proofErr w:type="spellStart"/>
      <w:r>
        <w:t>emp_no</w:t>
      </w:r>
      <w:proofErr w:type="spellEnd"/>
      <w:r>
        <w:t xml:space="preserve">, apellido1, apellido2 y nombre) y sin </w:t>
      </w:r>
      <w:proofErr w:type="spellStart"/>
      <w:r>
        <w:t>KEYs</w:t>
      </w:r>
      <w:proofErr w:type="spellEnd"/>
      <w:r>
        <w:t>, e insertar en ella al empleado 8904</w:t>
      </w:r>
    </w:p>
    <w:p w14:paraId="77B5D5D4" w14:textId="77777777" w:rsidR="008313C6" w:rsidRDefault="008313C6" w:rsidP="00320DBE">
      <w:pPr>
        <w:pStyle w:val="comandoseinstrucciones"/>
      </w:pPr>
    </w:p>
    <w:p w14:paraId="15D90FF8" w14:textId="77777777" w:rsidR="00F20165" w:rsidRDefault="00F20165" w:rsidP="00945D7E">
      <w:pPr>
        <w:pStyle w:val="Lista2"/>
      </w:pPr>
      <w:r>
        <w:lastRenderedPageBreak/>
        <w:t xml:space="preserve">Mostrar el apellido y salario de los 5 empleados con </w:t>
      </w:r>
      <w:r w:rsidRPr="00D636AD">
        <w:rPr>
          <w:b/>
        </w:rPr>
        <w:t>menor</w:t>
      </w:r>
      <w:r>
        <w:t xml:space="preserve"> salario</w:t>
      </w:r>
      <w:r w:rsidR="00F27A82">
        <w:t xml:space="preserve"> (si hay empate y por ello hay más de 5, deben mostrarse todos ellos)</w:t>
      </w:r>
    </w:p>
    <w:p w14:paraId="43464A93" w14:textId="77777777" w:rsidR="00F27A82" w:rsidRDefault="00F27A82" w:rsidP="00F20165">
      <w:pPr>
        <w:pStyle w:val="comandoseinstrucciones"/>
      </w:pPr>
    </w:p>
    <w:p w14:paraId="7AA7CD0E" w14:textId="77777777" w:rsidR="008313C6" w:rsidRDefault="008313C6" w:rsidP="00F20165">
      <w:pPr>
        <w:pStyle w:val="comandoseinstrucciones"/>
      </w:pPr>
    </w:p>
    <w:p w14:paraId="12728242" w14:textId="77777777" w:rsidR="00F27A82" w:rsidRDefault="00F27A82" w:rsidP="00F20165">
      <w:pPr>
        <w:pStyle w:val="comandoseinstrucciones"/>
      </w:pPr>
    </w:p>
    <w:p w14:paraId="4DFBCE4E" w14:textId="77777777" w:rsidR="00180D15" w:rsidRDefault="00180D15" w:rsidP="00945D7E">
      <w:pPr>
        <w:pStyle w:val="Lista2"/>
      </w:pPr>
      <w:r>
        <w:t>mostrar el número de pedido y la fecha del pedido de aquellos pedidos realizados en noviembre del año 1999</w:t>
      </w:r>
    </w:p>
    <w:p w14:paraId="5026663E" w14:textId="77777777" w:rsidR="008313C6" w:rsidRPr="001A2A42" w:rsidRDefault="008313C6" w:rsidP="00180D15">
      <w:pPr>
        <w:pStyle w:val="comandoseinstrucciones"/>
        <w:rPr>
          <w:b/>
        </w:rPr>
      </w:pPr>
    </w:p>
    <w:p w14:paraId="6C2D458B" w14:textId="77777777" w:rsidR="00F20165" w:rsidRDefault="00F20165" w:rsidP="00E6161A"/>
    <w:p w14:paraId="1FD1CA5A" w14:textId="77777777" w:rsidR="00586540" w:rsidRDefault="00586540" w:rsidP="00945D7E">
      <w:pPr>
        <w:pStyle w:val="Lista2"/>
      </w:pPr>
      <w:r>
        <w:t>Para cada pedido indicar el nombre del cliente y el nombre del producto comprado</w:t>
      </w:r>
    </w:p>
    <w:p w14:paraId="4E4CA50D" w14:textId="77777777" w:rsidR="008313C6" w:rsidRDefault="008313C6" w:rsidP="00586540">
      <w:pPr>
        <w:pStyle w:val="comandoseinstrucciones"/>
      </w:pPr>
    </w:p>
    <w:p w14:paraId="6D64D310" w14:textId="77777777" w:rsidR="008313C6" w:rsidRDefault="008313C6" w:rsidP="00586540">
      <w:pPr>
        <w:pStyle w:val="comandoseinstrucciones"/>
      </w:pPr>
    </w:p>
    <w:p w14:paraId="500209DE" w14:textId="77777777" w:rsidR="00F20165" w:rsidRDefault="00F20165" w:rsidP="00F20165"/>
    <w:p w14:paraId="794169A1" w14:textId="77777777" w:rsidR="00F20165" w:rsidRDefault="00F20165" w:rsidP="00945D7E">
      <w:pPr>
        <w:pStyle w:val="Lista2"/>
      </w:pPr>
      <w:r>
        <w:t xml:space="preserve">Mostrar el </w:t>
      </w:r>
      <w:r w:rsidRPr="002B56AD">
        <w:rPr>
          <w:b/>
        </w:rPr>
        <w:t>nombre</w:t>
      </w:r>
      <w:r>
        <w:t xml:space="preserve"> de todos los productos que se han vendido alguna vez. No se permite mostrar duplicados</w:t>
      </w:r>
    </w:p>
    <w:p w14:paraId="5D7E397A" w14:textId="77777777" w:rsidR="00F20165" w:rsidRDefault="00F20165" w:rsidP="00F20165">
      <w:pPr>
        <w:pStyle w:val="comandoseinstrucciones"/>
      </w:pPr>
      <w:r>
        <w:t xml:space="preserve">SELECT DISTINCT </w:t>
      </w:r>
      <w:proofErr w:type="spellStart"/>
      <w:r>
        <w:t>descripcion</w:t>
      </w:r>
      <w:proofErr w:type="spellEnd"/>
      <w:r>
        <w:t xml:space="preserve"> </w:t>
      </w:r>
    </w:p>
    <w:p w14:paraId="4E6FDE0D" w14:textId="77777777" w:rsidR="00F20165" w:rsidRDefault="00F20165" w:rsidP="00F20165">
      <w:pPr>
        <w:pStyle w:val="comandoseinstrucciones"/>
      </w:pPr>
      <w:r>
        <w:t>FROM pedidos NATURAL JOIN productos;</w:t>
      </w:r>
    </w:p>
    <w:p w14:paraId="34A685AB" w14:textId="77777777" w:rsidR="00F72520" w:rsidRPr="00885CF0" w:rsidRDefault="00F72520" w:rsidP="00945D7E">
      <w:pPr>
        <w:pStyle w:val="Lista2"/>
      </w:pPr>
      <w:r>
        <w:t xml:space="preserve">Media de </w:t>
      </w:r>
      <w:r w:rsidRPr="00F72520">
        <w:rPr>
          <w:i/>
        </w:rPr>
        <w:t>salario</w:t>
      </w:r>
      <w:r>
        <w:t xml:space="preserve"> de los empleados con oficio </w:t>
      </w:r>
      <w:r w:rsidRPr="00F72520">
        <w:rPr>
          <w:i/>
        </w:rPr>
        <w:t>vendedor</w:t>
      </w:r>
    </w:p>
    <w:p w14:paraId="7362CF01" w14:textId="77777777" w:rsidR="008313C6" w:rsidRPr="00885CF0" w:rsidRDefault="008313C6" w:rsidP="00F72520">
      <w:pPr>
        <w:pStyle w:val="comandoseinstrucciones"/>
      </w:pPr>
    </w:p>
    <w:p w14:paraId="30AC4A0F" w14:textId="77777777" w:rsidR="00C71571" w:rsidRDefault="00C71571" w:rsidP="00C71571">
      <w:pPr>
        <w:pStyle w:val="Lista2"/>
      </w:pPr>
      <w:r>
        <w:t>Mostrar aquellos departamentos que NO tienen empleados</w:t>
      </w:r>
    </w:p>
    <w:p w14:paraId="5CA1DC1E" w14:textId="77777777" w:rsidR="00C71571" w:rsidRDefault="00C71571" w:rsidP="00C71571">
      <w:pPr>
        <w:pStyle w:val="comandoseinstrucciones"/>
      </w:pPr>
    </w:p>
    <w:p w14:paraId="48864D5B" w14:textId="77777777" w:rsidR="00C71571" w:rsidRDefault="00C71571" w:rsidP="00C71571">
      <w:pPr>
        <w:pStyle w:val="comandoseinstrucciones"/>
      </w:pPr>
    </w:p>
    <w:p w14:paraId="63526975" w14:textId="77777777" w:rsidR="00F20165" w:rsidRDefault="00F20165" w:rsidP="00F20165"/>
    <w:p w14:paraId="6BA49FB1" w14:textId="77777777" w:rsidR="000C1174" w:rsidRDefault="000C1174" w:rsidP="00945D7E">
      <w:pPr>
        <w:pStyle w:val="Lista2"/>
      </w:pPr>
      <w:r>
        <w:t xml:space="preserve">mostrar el nombre y localidad de cada cliente ordenados de modo ascendente por localidad, y para aquellos clientes de la misma localidad debe ordenarse por el nombre del cliente en orden </w:t>
      </w:r>
      <w:r>
        <w:rPr>
          <w:b/>
        </w:rPr>
        <w:t>descendente</w:t>
      </w:r>
    </w:p>
    <w:p w14:paraId="258F429D" w14:textId="77777777" w:rsidR="008313C6" w:rsidRDefault="008313C6" w:rsidP="000C1174">
      <w:pPr>
        <w:pStyle w:val="comandoseinstrucciones"/>
      </w:pPr>
    </w:p>
    <w:p w14:paraId="03FB3783" w14:textId="77777777" w:rsidR="00180D15" w:rsidRDefault="00180D15" w:rsidP="00180D15">
      <w:pPr>
        <w:pStyle w:val="Lista2"/>
      </w:pPr>
      <w:r>
        <w:t>Mostar a los Empleados de oficio vendedor (todos</w:t>
      </w:r>
      <w:r w:rsidR="00ED1936">
        <w:t xml:space="preserve"> los vendedores</w:t>
      </w:r>
      <w:r>
        <w:t>) y mostrar también a los Empleados de oficio director (</w:t>
      </w:r>
      <w:r w:rsidR="00ED1936">
        <w:t xml:space="preserve">pero </w:t>
      </w:r>
      <w:r>
        <w:t>sólo a los directores que gane menos de 300000).</w:t>
      </w:r>
    </w:p>
    <w:p w14:paraId="578D5216" w14:textId="77777777" w:rsidR="008313C6" w:rsidRDefault="008313C6" w:rsidP="00180D15">
      <w:pPr>
        <w:pStyle w:val="comandoseinstrucciones"/>
        <w:rPr>
          <w:b/>
        </w:rPr>
      </w:pPr>
    </w:p>
    <w:p w14:paraId="63930A5B" w14:textId="77777777" w:rsidR="00180D15" w:rsidRDefault="00180D15" w:rsidP="00945D7E">
      <w:pPr>
        <w:pStyle w:val="Lista2"/>
      </w:pPr>
      <w:r>
        <w:t xml:space="preserve">productos cuya descripción incluye la palabra </w:t>
      </w:r>
      <w:r w:rsidRPr="00180D15">
        <w:rPr>
          <w:i/>
        </w:rPr>
        <w:t>mesa</w:t>
      </w:r>
    </w:p>
    <w:p w14:paraId="1B012246" w14:textId="77777777" w:rsidR="008313C6" w:rsidRPr="0038504D" w:rsidRDefault="008313C6" w:rsidP="00180D15">
      <w:pPr>
        <w:pStyle w:val="comandoseinstrucciones"/>
      </w:pPr>
    </w:p>
    <w:p w14:paraId="158C8969" w14:textId="77777777" w:rsidR="00F20165" w:rsidRPr="0038504D" w:rsidRDefault="00F20165" w:rsidP="00F20165"/>
    <w:p w14:paraId="4B803A8A" w14:textId="77777777" w:rsidR="00180D15" w:rsidRDefault="00180D15" w:rsidP="00945D7E">
      <w:pPr>
        <w:pStyle w:val="Lista2"/>
      </w:pPr>
      <w:r>
        <w:t xml:space="preserve">Apellido, oficio, salario, comisión y ganancias (salario + comisión) de todos los empleados </w:t>
      </w:r>
    </w:p>
    <w:p w14:paraId="11529F38" w14:textId="77777777" w:rsidR="00180D15" w:rsidRDefault="00180D15" w:rsidP="00180D15">
      <w:pPr>
        <w:pStyle w:val="comandoseinstrucciones"/>
      </w:pPr>
    </w:p>
    <w:p w14:paraId="29B2EE14" w14:textId="77777777" w:rsidR="00180D15" w:rsidRDefault="00180D15" w:rsidP="00F20165"/>
    <w:p w14:paraId="50643AB9" w14:textId="77777777" w:rsidR="00F20165" w:rsidRDefault="00F20165" w:rsidP="00F20165"/>
    <w:p w14:paraId="302DB3A9" w14:textId="77777777" w:rsidR="00F20165" w:rsidRDefault="00F20165" w:rsidP="00945D7E">
      <w:pPr>
        <w:pStyle w:val="Lista2"/>
      </w:pPr>
      <w:r>
        <w:lastRenderedPageBreak/>
        <w:t xml:space="preserve">Para cada empleado indicar el apellido del empleado y el apellido de su jefe. El nombre de las columnas respectivas será: </w:t>
      </w:r>
      <w:r w:rsidR="00F11D4F">
        <w:t>subordinado</w:t>
      </w:r>
      <w:r>
        <w:t>, jefe</w:t>
      </w:r>
    </w:p>
    <w:p w14:paraId="645215D0" w14:textId="77777777" w:rsidR="008313C6" w:rsidRDefault="008313C6" w:rsidP="00F20165">
      <w:pPr>
        <w:pStyle w:val="comandoseinstrucciones"/>
      </w:pPr>
    </w:p>
    <w:p w14:paraId="3C1BA7FA" w14:textId="77777777" w:rsidR="00F20165" w:rsidRDefault="00F20165" w:rsidP="00F20165"/>
    <w:p w14:paraId="0C07EC61" w14:textId="77777777" w:rsidR="00701063" w:rsidRDefault="00701063" w:rsidP="00945D7E">
      <w:pPr>
        <w:pStyle w:val="Lista2"/>
      </w:pPr>
      <w:r>
        <w:t>Indicar cuántos clientes tenemos en cada localidad. Cada columna debe de mos</w:t>
      </w:r>
      <w:r w:rsidR="00F11D4F">
        <w:t>trar una etiqueta significativa, ordenar de mayor a menor número de empleados (y los que empaten desempatan por el nombre de localidad en ascendente).</w:t>
      </w:r>
    </w:p>
    <w:p w14:paraId="2703EE73" w14:textId="77777777" w:rsidR="008313C6" w:rsidRPr="0038504D" w:rsidRDefault="008313C6" w:rsidP="00701063">
      <w:pPr>
        <w:pStyle w:val="comandoseinstrucciones"/>
      </w:pPr>
    </w:p>
    <w:p w14:paraId="5CDF87DE" w14:textId="77777777" w:rsidR="00524EEB" w:rsidRPr="006E2787" w:rsidRDefault="00524EEB" w:rsidP="00945D7E">
      <w:pPr>
        <w:pStyle w:val="Lista2"/>
      </w:pPr>
      <w:r w:rsidRPr="006E2787">
        <w:t>Obtener el nombre y salario del empleado</w:t>
      </w:r>
      <w:r>
        <w:t xml:space="preserve"> (o empleados si varios empatan)</w:t>
      </w:r>
      <w:r w:rsidRPr="006E2787">
        <w:t xml:space="preserve"> que mayor salario tiene dentro de cada oficio,</w:t>
      </w:r>
      <w:r w:rsidRPr="00A97445">
        <w:t xml:space="preserve"> </w:t>
      </w:r>
      <w:r w:rsidRPr="00524EEB">
        <w:rPr>
          <w:highlight w:val="yellow"/>
          <w:u w:val="single"/>
        </w:rPr>
        <w:t>excluyendo al presidente</w:t>
      </w:r>
      <w:r w:rsidRPr="006E2787">
        <w:t>.</w:t>
      </w:r>
    </w:p>
    <w:p w14:paraId="066C448A" w14:textId="77777777" w:rsidR="008313C6" w:rsidRDefault="008313C6" w:rsidP="00524EEB">
      <w:pPr>
        <w:pStyle w:val="comandoseinstrucciones"/>
      </w:pPr>
    </w:p>
    <w:p w14:paraId="028E2366" w14:textId="77777777" w:rsidR="00F20165" w:rsidRPr="00524EEB" w:rsidRDefault="00F20165" w:rsidP="00F20165"/>
    <w:p w14:paraId="21F0BB8D" w14:textId="77777777" w:rsidR="00F20165" w:rsidRPr="00524EEB" w:rsidRDefault="00F20165" w:rsidP="00F20165"/>
    <w:p w14:paraId="2B57CC3F" w14:textId="77777777" w:rsidR="00586540" w:rsidRDefault="00586540" w:rsidP="00945D7E">
      <w:pPr>
        <w:pStyle w:val="Lista2"/>
      </w:pPr>
      <w:r>
        <w:t>Para cada empleado indicar el nombre de los productos que ha vendido</w:t>
      </w:r>
    </w:p>
    <w:p w14:paraId="624343F5" w14:textId="77777777" w:rsidR="008313C6" w:rsidRDefault="008313C6" w:rsidP="00586540">
      <w:pPr>
        <w:pStyle w:val="comandoseinstrucciones"/>
      </w:pPr>
    </w:p>
    <w:p w14:paraId="4992FB40" w14:textId="77777777" w:rsidR="008313C6" w:rsidRDefault="008313C6" w:rsidP="00586540">
      <w:pPr>
        <w:pStyle w:val="comandoseinstrucciones"/>
      </w:pPr>
    </w:p>
    <w:p w14:paraId="26BD99A6" w14:textId="77777777" w:rsidR="00211AE6" w:rsidRDefault="00211AE6" w:rsidP="00ED4763"/>
    <w:p w14:paraId="52BC2F26" w14:textId="77777777" w:rsidR="00180D15" w:rsidRDefault="00180D15" w:rsidP="00945D7E">
      <w:pPr>
        <w:pStyle w:val="Lista2"/>
      </w:pPr>
      <w:r>
        <w:t>Para cada cliente mostrar cada uno de los pedidos realizados, indicando el nombre del producto y la cantidad de producto comprada en ese pedido</w:t>
      </w:r>
    </w:p>
    <w:p w14:paraId="1869A757" w14:textId="77777777" w:rsidR="00180D15" w:rsidRDefault="00180D15" w:rsidP="00180D15">
      <w:pPr>
        <w:pStyle w:val="comandoseinstrucciones"/>
      </w:pPr>
    </w:p>
    <w:p w14:paraId="2845629D" w14:textId="77777777" w:rsidR="008313C6" w:rsidRPr="00E567C4" w:rsidRDefault="008313C6" w:rsidP="00180D15">
      <w:pPr>
        <w:pStyle w:val="comandoseinstrucciones"/>
        <w:rPr>
          <w:b/>
        </w:rPr>
      </w:pPr>
    </w:p>
    <w:p w14:paraId="08E4E8BF" w14:textId="77777777" w:rsidR="00180D15" w:rsidRDefault="00180D15" w:rsidP="00945D7E">
      <w:pPr>
        <w:pStyle w:val="Lista2"/>
      </w:pPr>
      <w:r>
        <w:t>Apellido, oficio, salario, comisión y ganancias (salario + comisión)  de aquellos empleados que ganan (salario + comisión) más de 150.000. La columna de ganancias se llamará ganancias.</w:t>
      </w:r>
    </w:p>
    <w:p w14:paraId="50C19458" w14:textId="77777777" w:rsidR="008313C6" w:rsidRPr="008232DD" w:rsidRDefault="008313C6" w:rsidP="00180D15">
      <w:pPr>
        <w:pStyle w:val="comandoseinstrucciones"/>
      </w:pPr>
    </w:p>
    <w:p w14:paraId="2D64CD36" w14:textId="77777777" w:rsidR="008232DD" w:rsidRDefault="008232DD" w:rsidP="008232DD">
      <w:pPr>
        <w:pStyle w:val="Lista2"/>
      </w:pPr>
      <w:r>
        <w:t>Para cada cliente indicar cuál es el producto del que más unidades ha comprado (si hay empate entre varios productos, indicarlos todos).</w:t>
      </w:r>
    </w:p>
    <w:p w14:paraId="0F2150E9" w14:textId="77777777" w:rsidR="008232DD" w:rsidRDefault="008232DD" w:rsidP="008232DD">
      <w:pPr>
        <w:pStyle w:val="comandoseinstrucciones"/>
      </w:pPr>
    </w:p>
    <w:p w14:paraId="0C29A848" w14:textId="77777777" w:rsidR="008313C6" w:rsidRDefault="008313C6" w:rsidP="008313C6">
      <w:pPr>
        <w:pStyle w:val="Lista2"/>
      </w:pPr>
      <w:r>
        <w:t>Utiliza transacciones para borrar todas las filas de la tabla empleados, comprobar que se han borrado y deshacer el borrado</w:t>
      </w:r>
    </w:p>
    <w:p w14:paraId="35297706" w14:textId="77777777" w:rsidR="008313C6" w:rsidRDefault="008313C6" w:rsidP="008313C6">
      <w:pPr>
        <w:pStyle w:val="comandoseinstrucciones"/>
      </w:pPr>
    </w:p>
    <w:p w14:paraId="12C7E2BF" w14:textId="77777777" w:rsidR="008313C6" w:rsidRDefault="008313C6" w:rsidP="008313C6">
      <w:pPr>
        <w:pStyle w:val="comandoseinstrucciones"/>
      </w:pPr>
    </w:p>
    <w:p w14:paraId="19526A64" w14:textId="77777777" w:rsidR="00586540" w:rsidRDefault="00F11D4F" w:rsidP="00F11D4F">
      <w:pPr>
        <w:pStyle w:val="Ttulo2"/>
      </w:pPr>
      <w:r>
        <w:t>Preguntas</w:t>
      </w:r>
    </w:p>
    <w:p w14:paraId="09C8503A" w14:textId="77777777" w:rsidR="00586540" w:rsidRDefault="00F11D4F" w:rsidP="00F11D4F">
      <w:pPr>
        <w:pStyle w:val="Lista2"/>
      </w:pPr>
      <w:r>
        <w:t>¿Es correcta esta solución para mostrar la información de los empleados, junto con la del departamento al que pertenecen?:</w:t>
      </w:r>
    </w:p>
    <w:p w14:paraId="64BA8900" w14:textId="77777777" w:rsidR="00F11D4F" w:rsidRDefault="00F11D4F" w:rsidP="00F11D4F">
      <w:r>
        <w:t xml:space="preserve">     SELECT apellido, </w:t>
      </w:r>
      <w:proofErr w:type="spellStart"/>
      <w:r>
        <w:t>empleados.dep_no</w:t>
      </w:r>
      <w:proofErr w:type="spellEnd"/>
      <w:r>
        <w:t>, localidad</w:t>
      </w:r>
    </w:p>
    <w:p w14:paraId="6326AD39" w14:textId="77777777" w:rsidR="00F11D4F" w:rsidRDefault="00F11D4F" w:rsidP="00F11D4F">
      <w:r>
        <w:t xml:space="preserve">     FROM empleados, departamentos;</w:t>
      </w:r>
    </w:p>
    <w:p w14:paraId="5DD056F2" w14:textId="77777777" w:rsidR="00586540" w:rsidRDefault="00586540" w:rsidP="00F11D4F">
      <w:pPr>
        <w:pStyle w:val="comandoseinstrucciones"/>
      </w:pPr>
    </w:p>
    <w:p w14:paraId="1CA469B1" w14:textId="77777777" w:rsidR="008313C6" w:rsidRDefault="008313C6" w:rsidP="008313C6">
      <w:pPr>
        <w:pStyle w:val="Lista2"/>
      </w:pPr>
      <w:r>
        <w:lastRenderedPageBreak/>
        <w:t>Con que comandos se puede confirmar una transacción y que diferencia existe entre esas opciones</w:t>
      </w:r>
    </w:p>
    <w:p w14:paraId="6A7774BA" w14:textId="77777777" w:rsidR="008313C6" w:rsidRDefault="008313C6" w:rsidP="008313C6">
      <w:pPr>
        <w:pStyle w:val="comandoseinstrucciones"/>
      </w:pPr>
    </w:p>
    <w:p w14:paraId="03C60414" w14:textId="77777777" w:rsidR="008B6E80" w:rsidRDefault="008B6E80" w:rsidP="008B6E80"/>
    <w:p w14:paraId="5E971415" w14:textId="77777777" w:rsidR="008B6E80" w:rsidRDefault="008B6E80" w:rsidP="008B6E80"/>
    <w:p w14:paraId="64EA58E5" w14:textId="77777777" w:rsidR="008B6E80" w:rsidRDefault="008B6E80" w:rsidP="008B6E80"/>
    <w:p w14:paraId="0D613F48" w14:textId="77777777" w:rsidR="008B6E80" w:rsidRDefault="008B6E80" w:rsidP="008B6E80"/>
    <w:p w14:paraId="66C56AD2" w14:textId="77777777" w:rsidR="008B6E80" w:rsidRDefault="008B6E80" w:rsidP="008B6E80"/>
    <w:p w14:paraId="3E9FE6EF" w14:textId="77777777" w:rsidR="008B6E80" w:rsidRDefault="008B6E80" w:rsidP="008B6E80"/>
    <w:sectPr w:rsidR="008B6E80" w:rsidSect="00AA0DEF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388" w:right="1134" w:bottom="567" w:left="1134" w:header="731" w:footer="75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9D8E2" w14:textId="77777777" w:rsidR="00C61A7D" w:rsidRDefault="00C61A7D" w:rsidP="005857BA">
      <w:r>
        <w:separator/>
      </w:r>
    </w:p>
  </w:endnote>
  <w:endnote w:type="continuationSeparator" w:id="0">
    <w:p w14:paraId="05F34377" w14:textId="77777777" w:rsidR="00C61A7D" w:rsidRDefault="00C61A7D" w:rsidP="005857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0E90F" w14:textId="77777777" w:rsidR="000B4711" w:rsidRDefault="00E17CFB" w:rsidP="005857BA">
    <w:r>
      <w:fldChar w:fldCharType="begin"/>
    </w:r>
    <w:r w:rsidR="000B4711">
      <w:instrText xml:space="preserve">PAGE  </w:instrText>
    </w:r>
    <w:r>
      <w:fldChar w:fldCharType="end"/>
    </w:r>
  </w:p>
  <w:p w14:paraId="2789D6F1" w14:textId="77777777" w:rsidR="000B4711" w:rsidRDefault="000B4711" w:rsidP="005857B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2BAD01" w14:textId="77777777" w:rsidR="000B4711" w:rsidRPr="00EC3909" w:rsidRDefault="00E17CFB" w:rsidP="00EC3909">
    <w:pPr>
      <w:ind w:left="0"/>
      <w:jc w:val="center"/>
      <w:rPr>
        <w:rFonts w:ascii="Arial" w:hAnsi="Arial" w:cs="Arial"/>
        <w:sz w:val="20"/>
        <w:szCs w:val="20"/>
      </w:rPr>
    </w:pPr>
    <w:r w:rsidRPr="00EC3909">
      <w:rPr>
        <w:rFonts w:ascii="Arial" w:hAnsi="Arial" w:cs="Arial"/>
        <w:sz w:val="20"/>
        <w:szCs w:val="20"/>
      </w:rPr>
      <w:fldChar w:fldCharType="begin"/>
    </w:r>
    <w:r w:rsidR="000B4711" w:rsidRPr="00EC3909">
      <w:rPr>
        <w:rFonts w:ascii="Arial" w:hAnsi="Arial" w:cs="Arial"/>
        <w:sz w:val="20"/>
        <w:szCs w:val="20"/>
      </w:rPr>
      <w:instrText xml:space="preserve">PAGE  </w:instrText>
    </w:r>
    <w:r w:rsidRPr="00EC3909">
      <w:rPr>
        <w:rFonts w:ascii="Arial" w:hAnsi="Arial" w:cs="Arial"/>
        <w:sz w:val="20"/>
        <w:szCs w:val="20"/>
      </w:rPr>
      <w:fldChar w:fldCharType="separate"/>
    </w:r>
    <w:r w:rsidR="00380CEF">
      <w:rPr>
        <w:rFonts w:ascii="Arial" w:hAnsi="Arial" w:cs="Arial"/>
        <w:noProof/>
        <w:sz w:val="20"/>
        <w:szCs w:val="20"/>
      </w:rPr>
      <w:t>2</w:t>
    </w:r>
    <w:r w:rsidRPr="00EC3909">
      <w:rPr>
        <w:rFonts w:ascii="Arial" w:hAnsi="Arial" w:cs="Arial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850B1" w14:textId="77777777" w:rsidR="000B4711" w:rsidRDefault="00E17CFB" w:rsidP="005857BA">
    <w:pPr>
      <w:pStyle w:val="Piedepgina"/>
    </w:pPr>
    <w:r>
      <w:rPr>
        <w:rStyle w:val="Nmerodepgina"/>
        <w:sz w:val="16"/>
      </w:rPr>
      <w:fldChar w:fldCharType="begin"/>
    </w:r>
    <w:r w:rsidR="000B4711">
      <w:rPr>
        <w:rStyle w:val="Nmerodepgina"/>
        <w:sz w:val="16"/>
      </w:rPr>
      <w:instrText xml:space="preserve"> PAGE </w:instrText>
    </w:r>
    <w:r>
      <w:rPr>
        <w:rStyle w:val="Nmerodepgina"/>
        <w:sz w:val="16"/>
      </w:rPr>
      <w:fldChar w:fldCharType="separate"/>
    </w:r>
    <w:r w:rsidR="000B4711">
      <w:rPr>
        <w:rStyle w:val="Nmerodepgina"/>
        <w:noProof/>
        <w:sz w:val="16"/>
      </w:rPr>
      <w:t>1</w:t>
    </w:r>
    <w:r>
      <w:rPr>
        <w:rStyle w:val="Nmerodepgina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86E9A4" w14:textId="77777777" w:rsidR="00C61A7D" w:rsidRDefault="00C61A7D" w:rsidP="005857BA">
      <w:r>
        <w:separator/>
      </w:r>
    </w:p>
  </w:footnote>
  <w:footnote w:type="continuationSeparator" w:id="0">
    <w:p w14:paraId="0D1C67D7" w14:textId="77777777" w:rsidR="00C61A7D" w:rsidRDefault="00C61A7D" w:rsidP="005857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059C2" w14:textId="77777777" w:rsidR="000B4711" w:rsidRPr="003956B9" w:rsidRDefault="00E17CFB" w:rsidP="00EC3909">
    <w:pPr>
      <w:pBdr>
        <w:bottom w:val="single" w:sz="4" w:space="1" w:color="F79646"/>
      </w:pBdr>
      <w:shd w:val="clear" w:color="auto" w:fill="FFFFFF"/>
      <w:tabs>
        <w:tab w:val="right" w:pos="9639"/>
      </w:tabs>
      <w:ind w:left="0"/>
      <w:rPr>
        <w:color w:val="F79646"/>
        <w:sz w:val="22"/>
      </w:rPr>
    </w:pPr>
    <w:r w:rsidRPr="00D97068">
      <w:rPr>
        <w:rFonts w:ascii="Arial" w:hAnsi="Arial"/>
        <w:b/>
        <w:noProof/>
        <w:color w:val="F79646"/>
        <w:sz w:val="20"/>
      </w:rPr>
      <w:fldChar w:fldCharType="begin"/>
    </w:r>
    <w:r w:rsidR="000B4711" w:rsidRPr="00D97068">
      <w:rPr>
        <w:rFonts w:ascii="Arial" w:hAnsi="Arial"/>
        <w:b/>
        <w:noProof/>
        <w:color w:val="F79646"/>
        <w:sz w:val="20"/>
      </w:rPr>
      <w:instrText xml:space="preserve"> FILENAME </w:instrText>
    </w:r>
    <w:r w:rsidRPr="00D97068">
      <w:rPr>
        <w:rFonts w:ascii="Arial" w:hAnsi="Arial"/>
        <w:b/>
        <w:noProof/>
        <w:color w:val="F79646"/>
        <w:sz w:val="20"/>
      </w:rPr>
      <w:fldChar w:fldCharType="separate"/>
    </w:r>
    <w:r w:rsidR="000B4711">
      <w:rPr>
        <w:rFonts w:ascii="Arial" w:hAnsi="Arial"/>
        <w:b/>
        <w:noProof/>
        <w:color w:val="F79646"/>
        <w:sz w:val="20"/>
      </w:rPr>
      <w:t>Documento1</w:t>
    </w:r>
    <w:r w:rsidRPr="00D97068">
      <w:rPr>
        <w:rFonts w:ascii="Arial" w:hAnsi="Arial"/>
        <w:b/>
        <w:noProof/>
        <w:color w:val="F79646"/>
        <w:sz w:val="20"/>
      </w:rPr>
      <w:fldChar w:fldCharType="end"/>
    </w:r>
    <w:r w:rsidR="000B4711">
      <w:rPr>
        <w:rFonts w:ascii="Arial" w:hAnsi="Arial"/>
        <w:b/>
        <w:noProof/>
        <w:color w:val="F79646"/>
        <w:sz w:val="20"/>
      </w:rPr>
      <w:tab/>
    </w:r>
    <w:r w:rsidR="000B4711" w:rsidRPr="00D97068">
      <w:rPr>
        <w:rFonts w:ascii="Arial" w:hAnsi="Arial"/>
        <w:b/>
        <w:noProof/>
        <w:color w:val="F79646"/>
        <w:sz w:val="20"/>
      </w:rPr>
      <w:t xml:space="preserve">Fecha de impresión </w:t>
    </w:r>
    <w:r w:rsidRPr="00D97068">
      <w:rPr>
        <w:rFonts w:ascii="Arial" w:hAnsi="Arial"/>
        <w:b/>
        <w:noProof/>
        <w:color w:val="F79646"/>
        <w:sz w:val="20"/>
      </w:rPr>
      <w:fldChar w:fldCharType="begin"/>
    </w:r>
    <w:r w:rsidR="000B4711" w:rsidRPr="00D97068">
      <w:rPr>
        <w:rFonts w:ascii="Arial" w:hAnsi="Arial"/>
        <w:b/>
        <w:noProof/>
        <w:color w:val="F79646"/>
        <w:sz w:val="20"/>
      </w:rPr>
      <w:instrText xml:space="preserve"> PRINTDATE \@ "dd/MM/yyyy h:mm am/pm" </w:instrText>
    </w:r>
    <w:r w:rsidRPr="00D97068">
      <w:rPr>
        <w:rFonts w:ascii="Arial" w:hAnsi="Arial"/>
        <w:b/>
        <w:noProof/>
        <w:color w:val="F79646"/>
        <w:sz w:val="20"/>
      </w:rPr>
      <w:fldChar w:fldCharType="separate"/>
    </w:r>
    <w:r w:rsidR="000B4711">
      <w:rPr>
        <w:rFonts w:ascii="Arial" w:hAnsi="Arial"/>
        <w:b/>
        <w:noProof/>
        <w:color w:val="F79646"/>
        <w:sz w:val="20"/>
      </w:rPr>
      <w:t xml:space="preserve">07/10/2004 10:03 </w:t>
    </w:r>
    <w:r w:rsidRPr="00D97068">
      <w:rPr>
        <w:color w:val="F79646"/>
        <w:sz w:val="22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2F741" w14:textId="77777777" w:rsidR="000B4711" w:rsidRDefault="00000000" w:rsidP="005857BA">
    <w:pPr>
      <w:pStyle w:val="Encabezado"/>
    </w:pPr>
    <w:fldSimple w:instr=" FILENAME ">
      <w:r w:rsidR="000B4711">
        <w:rPr>
          <w:noProof/>
        </w:rPr>
        <w:t>Documento1</w:t>
      </w:r>
    </w:fldSimple>
    <w:r w:rsidR="000B4711">
      <w:tab/>
      <w:t xml:space="preserve">Fecha de impresión </w:t>
    </w:r>
    <w:fldSimple w:instr=" PRINTDATE ">
      <w:r w:rsidR="000B4711">
        <w:rPr>
          <w:noProof/>
        </w:rPr>
        <w:t>07/10/2004 22:03:00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2A4097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A761CE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AB6C30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E761DF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1D41CE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3FCBB0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F6AD89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ACC0A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FC69B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F00DC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F55CBF"/>
    <w:multiLevelType w:val="multilevel"/>
    <w:tmpl w:val="D4E2A458"/>
    <w:numStyleLink w:val="Vineta"/>
  </w:abstractNum>
  <w:abstractNum w:abstractNumId="11" w15:restartNumberingAfterBreak="0">
    <w:nsid w:val="0998467E"/>
    <w:multiLevelType w:val="hybridMultilevel"/>
    <w:tmpl w:val="5BD6BEA4"/>
    <w:lvl w:ilvl="0" w:tplc="E7C65968">
      <w:start w:val="1"/>
      <w:numFmt w:val="decimal"/>
      <w:pStyle w:val="Lista6"/>
      <w:lvlText w:val="%1."/>
      <w:lvlJc w:val="left"/>
      <w:pPr>
        <w:ind w:left="2413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3493" w:hanging="360"/>
      </w:pPr>
    </w:lvl>
    <w:lvl w:ilvl="2" w:tplc="0C0A001B" w:tentative="1">
      <w:start w:val="1"/>
      <w:numFmt w:val="lowerRoman"/>
      <w:lvlText w:val="%3."/>
      <w:lvlJc w:val="right"/>
      <w:pPr>
        <w:ind w:left="4213" w:hanging="180"/>
      </w:pPr>
    </w:lvl>
    <w:lvl w:ilvl="3" w:tplc="0C0A000F" w:tentative="1">
      <w:start w:val="1"/>
      <w:numFmt w:val="decimal"/>
      <w:lvlText w:val="%4."/>
      <w:lvlJc w:val="left"/>
      <w:pPr>
        <w:ind w:left="4933" w:hanging="360"/>
      </w:pPr>
    </w:lvl>
    <w:lvl w:ilvl="4" w:tplc="0C0A0019" w:tentative="1">
      <w:start w:val="1"/>
      <w:numFmt w:val="lowerLetter"/>
      <w:lvlText w:val="%5."/>
      <w:lvlJc w:val="left"/>
      <w:pPr>
        <w:ind w:left="5653" w:hanging="360"/>
      </w:pPr>
    </w:lvl>
    <w:lvl w:ilvl="5" w:tplc="0C0A001B" w:tentative="1">
      <w:start w:val="1"/>
      <w:numFmt w:val="lowerRoman"/>
      <w:lvlText w:val="%6."/>
      <w:lvlJc w:val="right"/>
      <w:pPr>
        <w:ind w:left="6373" w:hanging="180"/>
      </w:pPr>
    </w:lvl>
    <w:lvl w:ilvl="6" w:tplc="0C0A000F" w:tentative="1">
      <w:start w:val="1"/>
      <w:numFmt w:val="decimal"/>
      <w:lvlText w:val="%7."/>
      <w:lvlJc w:val="left"/>
      <w:pPr>
        <w:ind w:left="7093" w:hanging="360"/>
      </w:pPr>
    </w:lvl>
    <w:lvl w:ilvl="7" w:tplc="0C0A0019" w:tentative="1">
      <w:start w:val="1"/>
      <w:numFmt w:val="lowerLetter"/>
      <w:lvlText w:val="%8."/>
      <w:lvlJc w:val="left"/>
      <w:pPr>
        <w:ind w:left="7813" w:hanging="360"/>
      </w:pPr>
    </w:lvl>
    <w:lvl w:ilvl="8" w:tplc="0C0A001B" w:tentative="1">
      <w:start w:val="1"/>
      <w:numFmt w:val="lowerRoman"/>
      <w:lvlText w:val="%9."/>
      <w:lvlJc w:val="right"/>
      <w:pPr>
        <w:ind w:left="8533" w:hanging="180"/>
      </w:pPr>
    </w:lvl>
  </w:abstractNum>
  <w:abstractNum w:abstractNumId="12" w15:restartNumberingAfterBreak="0">
    <w:nsid w:val="0A05208A"/>
    <w:multiLevelType w:val="multilevel"/>
    <w:tmpl w:val="D430D2EA"/>
    <w:name w:val="num4"/>
    <w:lvl w:ilvl="0">
      <w:start w:val="1"/>
      <w:numFmt w:val="decimal"/>
      <w:pStyle w:val="Ttulo1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FF9900"/>
      </w:rPr>
    </w:lvl>
    <w:lvl w:ilvl="1">
      <w:start w:val="1"/>
      <w:numFmt w:val="decimal"/>
      <w:pStyle w:val="Ttulo2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FF990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FF9900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FF9900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2005"/>
        </w:tabs>
        <w:ind w:left="2005" w:hanging="2232"/>
      </w:pPr>
      <w:rPr>
        <w:rFonts w:hint="default"/>
        <w:color w:val="F79646"/>
      </w:rPr>
    </w:lvl>
    <w:lvl w:ilvl="5">
      <w:start w:val="1"/>
      <w:numFmt w:val="decimal"/>
      <w:pStyle w:val="Ttulo6"/>
      <w:lvlText w:val="%1.%2.%3.%4.%5.%6."/>
      <w:lvlJc w:val="left"/>
      <w:pPr>
        <w:tabs>
          <w:tab w:val="num" w:pos="1213"/>
        </w:tabs>
        <w:ind w:left="-227" w:firstLine="0"/>
      </w:pPr>
      <w:rPr>
        <w:rFonts w:hint="default"/>
        <w:b/>
        <w:color w:val="F79646"/>
      </w:rPr>
    </w:lvl>
    <w:lvl w:ilvl="6">
      <w:start w:val="1"/>
      <w:numFmt w:val="decimal"/>
      <w:pStyle w:val="Ttulo7"/>
      <w:lvlText w:val="%1.%2.%3.%4.%5.%6.%7."/>
      <w:lvlJc w:val="left"/>
      <w:pPr>
        <w:tabs>
          <w:tab w:val="num" w:pos="3373"/>
        </w:tabs>
        <w:ind w:left="3013" w:hanging="1080"/>
      </w:pPr>
      <w:rPr>
        <w:rFonts w:hint="default"/>
        <w:color w:val="F79646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hint="default"/>
      </w:rPr>
    </w:lvl>
  </w:abstractNum>
  <w:abstractNum w:abstractNumId="13" w15:restartNumberingAfterBreak="0">
    <w:nsid w:val="158413A7"/>
    <w:multiLevelType w:val="hybridMultilevel"/>
    <w:tmpl w:val="89C488D2"/>
    <w:lvl w:ilvl="0" w:tplc="DDB4BC04">
      <w:start w:val="1"/>
      <w:numFmt w:val="decimal"/>
      <w:pStyle w:val="Lista8"/>
      <w:lvlText w:val="%1)"/>
      <w:lvlJc w:val="left"/>
      <w:pPr>
        <w:ind w:left="2838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3918" w:hanging="360"/>
      </w:pPr>
    </w:lvl>
    <w:lvl w:ilvl="2" w:tplc="0C0A001B" w:tentative="1">
      <w:start w:val="1"/>
      <w:numFmt w:val="lowerRoman"/>
      <w:lvlText w:val="%3."/>
      <w:lvlJc w:val="right"/>
      <w:pPr>
        <w:ind w:left="4638" w:hanging="180"/>
      </w:pPr>
    </w:lvl>
    <w:lvl w:ilvl="3" w:tplc="0C0A000F" w:tentative="1">
      <w:start w:val="1"/>
      <w:numFmt w:val="decimal"/>
      <w:lvlText w:val="%4."/>
      <w:lvlJc w:val="left"/>
      <w:pPr>
        <w:ind w:left="5358" w:hanging="360"/>
      </w:pPr>
    </w:lvl>
    <w:lvl w:ilvl="4" w:tplc="0C0A0019" w:tentative="1">
      <w:start w:val="1"/>
      <w:numFmt w:val="lowerLetter"/>
      <w:lvlText w:val="%5."/>
      <w:lvlJc w:val="left"/>
      <w:pPr>
        <w:ind w:left="6078" w:hanging="360"/>
      </w:pPr>
    </w:lvl>
    <w:lvl w:ilvl="5" w:tplc="0C0A001B" w:tentative="1">
      <w:start w:val="1"/>
      <w:numFmt w:val="lowerRoman"/>
      <w:lvlText w:val="%6."/>
      <w:lvlJc w:val="right"/>
      <w:pPr>
        <w:ind w:left="6798" w:hanging="180"/>
      </w:pPr>
    </w:lvl>
    <w:lvl w:ilvl="6" w:tplc="0C0A000F" w:tentative="1">
      <w:start w:val="1"/>
      <w:numFmt w:val="decimal"/>
      <w:lvlText w:val="%7."/>
      <w:lvlJc w:val="left"/>
      <w:pPr>
        <w:ind w:left="7518" w:hanging="360"/>
      </w:pPr>
    </w:lvl>
    <w:lvl w:ilvl="7" w:tplc="0C0A0019" w:tentative="1">
      <w:start w:val="1"/>
      <w:numFmt w:val="lowerLetter"/>
      <w:lvlText w:val="%8."/>
      <w:lvlJc w:val="left"/>
      <w:pPr>
        <w:ind w:left="8238" w:hanging="360"/>
      </w:pPr>
    </w:lvl>
    <w:lvl w:ilvl="8" w:tplc="0C0A001B" w:tentative="1">
      <w:start w:val="1"/>
      <w:numFmt w:val="lowerRoman"/>
      <w:lvlText w:val="%9."/>
      <w:lvlJc w:val="right"/>
      <w:pPr>
        <w:ind w:left="8958" w:hanging="180"/>
      </w:pPr>
    </w:lvl>
  </w:abstractNum>
  <w:abstractNum w:abstractNumId="14" w15:restartNumberingAfterBreak="0">
    <w:nsid w:val="16586C6C"/>
    <w:multiLevelType w:val="multilevel"/>
    <w:tmpl w:val="6166E78C"/>
    <w:lvl w:ilvl="0">
      <w:start w:val="1"/>
      <w:numFmt w:val="decimal"/>
      <w:lvlText w:val="%1."/>
      <w:lvlJc w:val="left"/>
      <w:pPr>
        <w:ind w:left="1562" w:hanging="360"/>
      </w:pPr>
      <w:rPr>
        <w:b/>
        <w:i w:val="0"/>
        <w:color w:val="E36C0A"/>
      </w:rPr>
    </w:lvl>
    <w:lvl w:ilvl="1">
      <w:start w:val="1"/>
      <w:numFmt w:val="lowerLetter"/>
      <w:lvlText w:val="%2."/>
      <w:lvlJc w:val="left"/>
      <w:pPr>
        <w:ind w:left="2640" w:hanging="360"/>
      </w:pPr>
    </w:lvl>
    <w:lvl w:ilvl="2">
      <w:start w:val="1"/>
      <w:numFmt w:val="lowerRoman"/>
      <w:lvlText w:val="%3."/>
      <w:lvlJc w:val="right"/>
      <w:pPr>
        <w:ind w:left="3360" w:hanging="180"/>
      </w:pPr>
    </w:lvl>
    <w:lvl w:ilvl="3">
      <w:start w:val="1"/>
      <w:numFmt w:val="decimal"/>
      <w:lvlText w:val="%4."/>
      <w:lvlJc w:val="left"/>
      <w:pPr>
        <w:ind w:left="4080" w:hanging="360"/>
      </w:pPr>
    </w:lvl>
    <w:lvl w:ilvl="4">
      <w:start w:val="1"/>
      <w:numFmt w:val="lowerLetter"/>
      <w:lvlText w:val="%5."/>
      <w:lvlJc w:val="left"/>
      <w:pPr>
        <w:ind w:left="4800" w:hanging="360"/>
      </w:pPr>
    </w:lvl>
    <w:lvl w:ilvl="5">
      <w:start w:val="1"/>
      <w:numFmt w:val="lowerRoman"/>
      <w:lvlText w:val="%6."/>
      <w:lvlJc w:val="right"/>
      <w:pPr>
        <w:ind w:left="5520" w:hanging="180"/>
      </w:pPr>
    </w:lvl>
    <w:lvl w:ilvl="6">
      <w:start w:val="1"/>
      <w:numFmt w:val="decimal"/>
      <w:lvlText w:val="%7."/>
      <w:lvlJc w:val="left"/>
      <w:pPr>
        <w:ind w:left="6240" w:hanging="360"/>
      </w:pPr>
    </w:lvl>
    <w:lvl w:ilvl="7">
      <w:start w:val="1"/>
      <w:numFmt w:val="lowerLetter"/>
      <w:lvlText w:val="%8."/>
      <w:lvlJc w:val="left"/>
      <w:pPr>
        <w:ind w:left="6960" w:hanging="360"/>
      </w:pPr>
    </w:lvl>
    <w:lvl w:ilvl="8">
      <w:start w:val="1"/>
      <w:numFmt w:val="lowerRoman"/>
      <w:lvlText w:val="%9."/>
      <w:lvlJc w:val="right"/>
      <w:pPr>
        <w:ind w:left="7680" w:hanging="180"/>
      </w:pPr>
    </w:lvl>
  </w:abstractNum>
  <w:abstractNum w:abstractNumId="15" w15:restartNumberingAfterBreak="0">
    <w:nsid w:val="28F5691C"/>
    <w:multiLevelType w:val="hybridMultilevel"/>
    <w:tmpl w:val="429A6B14"/>
    <w:lvl w:ilvl="0" w:tplc="54FE1DDE">
      <w:start w:val="1"/>
      <w:numFmt w:val="bullet"/>
      <w:pStyle w:val="Lista7"/>
      <w:lvlText w:val=""/>
      <w:lvlJc w:val="left"/>
      <w:pPr>
        <w:ind w:left="3198" w:hanging="360"/>
      </w:pPr>
      <w:rPr>
        <w:rFonts w:ascii="Wingdings" w:hAnsi="Wingdings" w:hint="default"/>
        <w:color w:val="E36C0A"/>
      </w:rPr>
    </w:lvl>
    <w:lvl w:ilvl="1" w:tplc="0C0A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8" w:hanging="360"/>
      </w:pPr>
      <w:rPr>
        <w:rFonts w:ascii="Wingdings" w:hAnsi="Wingdings" w:hint="default"/>
      </w:rPr>
    </w:lvl>
  </w:abstractNum>
  <w:abstractNum w:abstractNumId="16" w15:restartNumberingAfterBreak="0">
    <w:nsid w:val="2E687A70"/>
    <w:multiLevelType w:val="hybridMultilevel"/>
    <w:tmpl w:val="BC26902C"/>
    <w:lvl w:ilvl="0" w:tplc="0BA04998">
      <w:start w:val="1"/>
      <w:numFmt w:val="decimal"/>
      <w:pStyle w:val="Lista0"/>
      <w:lvlText w:val="%1)"/>
      <w:lvlJc w:val="left"/>
      <w:pPr>
        <w:ind w:left="1137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2214" w:hanging="360"/>
      </w:pPr>
    </w:lvl>
    <w:lvl w:ilvl="2" w:tplc="0C0A001B" w:tentative="1">
      <w:start w:val="1"/>
      <w:numFmt w:val="lowerRoman"/>
      <w:lvlText w:val="%3."/>
      <w:lvlJc w:val="right"/>
      <w:pPr>
        <w:ind w:left="2934" w:hanging="180"/>
      </w:pPr>
    </w:lvl>
    <w:lvl w:ilvl="3" w:tplc="0C0A000F" w:tentative="1">
      <w:start w:val="1"/>
      <w:numFmt w:val="decimal"/>
      <w:lvlText w:val="%4."/>
      <w:lvlJc w:val="left"/>
      <w:pPr>
        <w:ind w:left="3654" w:hanging="360"/>
      </w:pPr>
    </w:lvl>
    <w:lvl w:ilvl="4" w:tplc="0C0A0019" w:tentative="1">
      <w:start w:val="1"/>
      <w:numFmt w:val="lowerLetter"/>
      <w:lvlText w:val="%5."/>
      <w:lvlJc w:val="left"/>
      <w:pPr>
        <w:ind w:left="4374" w:hanging="360"/>
      </w:pPr>
    </w:lvl>
    <w:lvl w:ilvl="5" w:tplc="0C0A001B" w:tentative="1">
      <w:start w:val="1"/>
      <w:numFmt w:val="lowerRoman"/>
      <w:lvlText w:val="%6."/>
      <w:lvlJc w:val="right"/>
      <w:pPr>
        <w:ind w:left="5094" w:hanging="180"/>
      </w:pPr>
    </w:lvl>
    <w:lvl w:ilvl="6" w:tplc="0C0A000F" w:tentative="1">
      <w:start w:val="1"/>
      <w:numFmt w:val="decimal"/>
      <w:lvlText w:val="%7."/>
      <w:lvlJc w:val="left"/>
      <w:pPr>
        <w:ind w:left="5814" w:hanging="360"/>
      </w:pPr>
    </w:lvl>
    <w:lvl w:ilvl="7" w:tplc="0C0A0019" w:tentative="1">
      <w:start w:val="1"/>
      <w:numFmt w:val="lowerLetter"/>
      <w:lvlText w:val="%8."/>
      <w:lvlJc w:val="left"/>
      <w:pPr>
        <w:ind w:left="6534" w:hanging="360"/>
      </w:pPr>
    </w:lvl>
    <w:lvl w:ilvl="8" w:tplc="0C0A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7" w15:restartNumberingAfterBreak="0">
    <w:nsid w:val="386419E6"/>
    <w:multiLevelType w:val="multilevel"/>
    <w:tmpl w:val="40C067CA"/>
    <w:lvl w:ilvl="0">
      <w:start w:val="1"/>
      <w:numFmt w:val="decimal"/>
      <w:lvlText w:val="%1."/>
      <w:lvlJc w:val="left"/>
      <w:pPr>
        <w:ind w:left="1562" w:hanging="360"/>
      </w:pPr>
      <w:rPr>
        <w:b/>
        <w:i w:val="0"/>
        <w:color w:val="E36C0A"/>
      </w:rPr>
    </w:lvl>
    <w:lvl w:ilvl="1">
      <w:start w:val="1"/>
      <w:numFmt w:val="lowerLetter"/>
      <w:lvlText w:val="%2."/>
      <w:lvlJc w:val="left"/>
      <w:pPr>
        <w:ind w:left="2640" w:hanging="360"/>
      </w:pPr>
    </w:lvl>
    <w:lvl w:ilvl="2">
      <w:start w:val="1"/>
      <w:numFmt w:val="lowerRoman"/>
      <w:lvlText w:val="%3."/>
      <w:lvlJc w:val="right"/>
      <w:pPr>
        <w:ind w:left="3360" w:hanging="180"/>
      </w:pPr>
    </w:lvl>
    <w:lvl w:ilvl="3">
      <w:start w:val="1"/>
      <w:numFmt w:val="decimal"/>
      <w:lvlText w:val="%4."/>
      <w:lvlJc w:val="left"/>
      <w:pPr>
        <w:ind w:left="4080" w:hanging="360"/>
      </w:pPr>
    </w:lvl>
    <w:lvl w:ilvl="4">
      <w:start w:val="1"/>
      <w:numFmt w:val="lowerLetter"/>
      <w:lvlText w:val="%5."/>
      <w:lvlJc w:val="left"/>
      <w:pPr>
        <w:ind w:left="4800" w:hanging="360"/>
      </w:pPr>
    </w:lvl>
    <w:lvl w:ilvl="5">
      <w:start w:val="1"/>
      <w:numFmt w:val="lowerRoman"/>
      <w:lvlText w:val="%6."/>
      <w:lvlJc w:val="right"/>
      <w:pPr>
        <w:ind w:left="5520" w:hanging="180"/>
      </w:pPr>
    </w:lvl>
    <w:lvl w:ilvl="6">
      <w:start w:val="1"/>
      <w:numFmt w:val="decimal"/>
      <w:lvlText w:val="%7."/>
      <w:lvlJc w:val="left"/>
      <w:pPr>
        <w:ind w:left="6240" w:hanging="360"/>
      </w:pPr>
    </w:lvl>
    <w:lvl w:ilvl="7">
      <w:start w:val="1"/>
      <w:numFmt w:val="lowerLetter"/>
      <w:lvlText w:val="%8."/>
      <w:lvlJc w:val="left"/>
      <w:pPr>
        <w:ind w:left="6960" w:hanging="360"/>
      </w:pPr>
    </w:lvl>
    <w:lvl w:ilvl="8">
      <w:start w:val="1"/>
      <w:numFmt w:val="lowerRoman"/>
      <w:lvlText w:val="%9."/>
      <w:lvlJc w:val="right"/>
      <w:pPr>
        <w:ind w:left="7680" w:hanging="180"/>
      </w:pPr>
    </w:lvl>
  </w:abstractNum>
  <w:abstractNum w:abstractNumId="18" w15:restartNumberingAfterBreak="0">
    <w:nsid w:val="48A3679F"/>
    <w:multiLevelType w:val="hybridMultilevel"/>
    <w:tmpl w:val="2B2A3AC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946CB1"/>
    <w:multiLevelType w:val="multilevel"/>
    <w:tmpl w:val="40C067CA"/>
    <w:lvl w:ilvl="0">
      <w:start w:val="1"/>
      <w:numFmt w:val="decimal"/>
      <w:lvlText w:val="%1."/>
      <w:lvlJc w:val="left"/>
      <w:pPr>
        <w:ind w:left="1562" w:hanging="360"/>
      </w:pPr>
      <w:rPr>
        <w:b/>
        <w:i w:val="0"/>
        <w:color w:val="E36C0A"/>
      </w:rPr>
    </w:lvl>
    <w:lvl w:ilvl="1">
      <w:start w:val="1"/>
      <w:numFmt w:val="lowerLetter"/>
      <w:lvlText w:val="%2."/>
      <w:lvlJc w:val="left"/>
      <w:pPr>
        <w:ind w:left="2640" w:hanging="360"/>
      </w:pPr>
    </w:lvl>
    <w:lvl w:ilvl="2">
      <w:start w:val="1"/>
      <w:numFmt w:val="lowerRoman"/>
      <w:lvlText w:val="%3."/>
      <w:lvlJc w:val="right"/>
      <w:pPr>
        <w:ind w:left="3360" w:hanging="180"/>
      </w:pPr>
    </w:lvl>
    <w:lvl w:ilvl="3">
      <w:start w:val="1"/>
      <w:numFmt w:val="decimal"/>
      <w:lvlText w:val="%4."/>
      <w:lvlJc w:val="left"/>
      <w:pPr>
        <w:ind w:left="4080" w:hanging="360"/>
      </w:pPr>
    </w:lvl>
    <w:lvl w:ilvl="4">
      <w:start w:val="1"/>
      <w:numFmt w:val="lowerLetter"/>
      <w:lvlText w:val="%5."/>
      <w:lvlJc w:val="left"/>
      <w:pPr>
        <w:ind w:left="4800" w:hanging="360"/>
      </w:pPr>
    </w:lvl>
    <w:lvl w:ilvl="5">
      <w:start w:val="1"/>
      <w:numFmt w:val="lowerRoman"/>
      <w:lvlText w:val="%6."/>
      <w:lvlJc w:val="right"/>
      <w:pPr>
        <w:ind w:left="5520" w:hanging="180"/>
      </w:pPr>
    </w:lvl>
    <w:lvl w:ilvl="6">
      <w:start w:val="1"/>
      <w:numFmt w:val="decimal"/>
      <w:lvlText w:val="%7."/>
      <w:lvlJc w:val="left"/>
      <w:pPr>
        <w:ind w:left="6240" w:hanging="360"/>
      </w:pPr>
    </w:lvl>
    <w:lvl w:ilvl="7">
      <w:start w:val="1"/>
      <w:numFmt w:val="lowerLetter"/>
      <w:lvlText w:val="%8."/>
      <w:lvlJc w:val="left"/>
      <w:pPr>
        <w:ind w:left="6960" w:hanging="360"/>
      </w:pPr>
    </w:lvl>
    <w:lvl w:ilvl="8">
      <w:start w:val="1"/>
      <w:numFmt w:val="lowerRoman"/>
      <w:lvlText w:val="%9."/>
      <w:lvlJc w:val="right"/>
      <w:pPr>
        <w:ind w:left="7680" w:hanging="180"/>
      </w:pPr>
    </w:lvl>
  </w:abstractNum>
  <w:abstractNum w:abstractNumId="20" w15:restartNumberingAfterBreak="0">
    <w:nsid w:val="4DA32C8F"/>
    <w:multiLevelType w:val="multilevel"/>
    <w:tmpl w:val="6166E78C"/>
    <w:lvl w:ilvl="0">
      <w:start w:val="1"/>
      <w:numFmt w:val="decimal"/>
      <w:lvlText w:val="%1."/>
      <w:lvlJc w:val="left"/>
      <w:pPr>
        <w:ind w:left="1562" w:hanging="360"/>
      </w:pPr>
      <w:rPr>
        <w:b/>
        <w:i w:val="0"/>
        <w:color w:val="E36C0A"/>
      </w:rPr>
    </w:lvl>
    <w:lvl w:ilvl="1">
      <w:start w:val="1"/>
      <w:numFmt w:val="lowerLetter"/>
      <w:lvlText w:val="%2."/>
      <w:lvlJc w:val="left"/>
      <w:pPr>
        <w:ind w:left="2640" w:hanging="360"/>
      </w:pPr>
    </w:lvl>
    <w:lvl w:ilvl="2">
      <w:start w:val="1"/>
      <w:numFmt w:val="lowerRoman"/>
      <w:lvlText w:val="%3."/>
      <w:lvlJc w:val="right"/>
      <w:pPr>
        <w:ind w:left="3360" w:hanging="180"/>
      </w:pPr>
    </w:lvl>
    <w:lvl w:ilvl="3">
      <w:start w:val="1"/>
      <w:numFmt w:val="decimal"/>
      <w:lvlText w:val="%4."/>
      <w:lvlJc w:val="left"/>
      <w:pPr>
        <w:ind w:left="4080" w:hanging="360"/>
      </w:pPr>
    </w:lvl>
    <w:lvl w:ilvl="4">
      <w:start w:val="1"/>
      <w:numFmt w:val="lowerLetter"/>
      <w:lvlText w:val="%5."/>
      <w:lvlJc w:val="left"/>
      <w:pPr>
        <w:ind w:left="4800" w:hanging="360"/>
      </w:pPr>
    </w:lvl>
    <w:lvl w:ilvl="5">
      <w:start w:val="1"/>
      <w:numFmt w:val="lowerRoman"/>
      <w:lvlText w:val="%6."/>
      <w:lvlJc w:val="right"/>
      <w:pPr>
        <w:ind w:left="5520" w:hanging="180"/>
      </w:pPr>
    </w:lvl>
    <w:lvl w:ilvl="6">
      <w:start w:val="1"/>
      <w:numFmt w:val="decimal"/>
      <w:lvlText w:val="%7."/>
      <w:lvlJc w:val="left"/>
      <w:pPr>
        <w:ind w:left="6240" w:hanging="360"/>
      </w:pPr>
    </w:lvl>
    <w:lvl w:ilvl="7">
      <w:start w:val="1"/>
      <w:numFmt w:val="lowerLetter"/>
      <w:lvlText w:val="%8."/>
      <w:lvlJc w:val="left"/>
      <w:pPr>
        <w:ind w:left="6960" w:hanging="360"/>
      </w:pPr>
    </w:lvl>
    <w:lvl w:ilvl="8">
      <w:start w:val="1"/>
      <w:numFmt w:val="lowerRoman"/>
      <w:lvlText w:val="%9."/>
      <w:lvlJc w:val="right"/>
      <w:pPr>
        <w:ind w:left="7680" w:hanging="180"/>
      </w:pPr>
    </w:lvl>
  </w:abstractNum>
  <w:abstractNum w:abstractNumId="21" w15:restartNumberingAfterBreak="0">
    <w:nsid w:val="4EB949F4"/>
    <w:multiLevelType w:val="hybridMultilevel"/>
    <w:tmpl w:val="BD5E50BC"/>
    <w:lvl w:ilvl="0" w:tplc="4B520FEE">
      <w:start w:val="1"/>
      <w:numFmt w:val="bullet"/>
      <w:pStyle w:val="Lista0b"/>
      <w:lvlText w:val=""/>
      <w:lvlJc w:val="left"/>
      <w:pPr>
        <w:ind w:left="1497" w:hanging="360"/>
      </w:pPr>
      <w:rPr>
        <w:rFonts w:ascii="Wingdings" w:hAnsi="Wingdings" w:hint="default"/>
        <w:color w:val="E36C0A"/>
      </w:rPr>
    </w:lvl>
    <w:lvl w:ilvl="1" w:tplc="0C0A0003" w:tentative="1">
      <w:start w:val="1"/>
      <w:numFmt w:val="bullet"/>
      <w:lvlText w:val="o"/>
      <w:lvlJc w:val="left"/>
      <w:pPr>
        <w:ind w:left="221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3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5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7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9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1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3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57" w:hanging="360"/>
      </w:pPr>
      <w:rPr>
        <w:rFonts w:ascii="Wingdings" w:hAnsi="Wingdings" w:hint="default"/>
      </w:rPr>
    </w:lvl>
  </w:abstractNum>
  <w:abstractNum w:abstractNumId="22" w15:restartNumberingAfterBreak="0">
    <w:nsid w:val="59A263DA"/>
    <w:multiLevelType w:val="multilevel"/>
    <w:tmpl w:val="D4E2A458"/>
    <w:styleLink w:val="Vineta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b/>
        <w:color w:val="008000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9F2E7C"/>
    <w:multiLevelType w:val="hybridMultilevel"/>
    <w:tmpl w:val="9F10AAF6"/>
    <w:lvl w:ilvl="0" w:tplc="407EA864">
      <w:start w:val="1"/>
      <w:numFmt w:val="decimal"/>
      <w:pStyle w:val="Lista4"/>
      <w:lvlText w:val="%1)"/>
      <w:lvlJc w:val="left"/>
      <w:pPr>
        <w:ind w:left="2163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3243" w:hanging="360"/>
      </w:pPr>
    </w:lvl>
    <w:lvl w:ilvl="2" w:tplc="0C0A001B" w:tentative="1">
      <w:start w:val="1"/>
      <w:numFmt w:val="lowerRoman"/>
      <w:lvlText w:val="%3."/>
      <w:lvlJc w:val="right"/>
      <w:pPr>
        <w:ind w:left="3963" w:hanging="180"/>
      </w:pPr>
    </w:lvl>
    <w:lvl w:ilvl="3" w:tplc="0C0A000F" w:tentative="1">
      <w:start w:val="1"/>
      <w:numFmt w:val="decimal"/>
      <w:lvlText w:val="%4."/>
      <w:lvlJc w:val="left"/>
      <w:pPr>
        <w:ind w:left="4683" w:hanging="360"/>
      </w:pPr>
    </w:lvl>
    <w:lvl w:ilvl="4" w:tplc="0C0A0019" w:tentative="1">
      <w:start w:val="1"/>
      <w:numFmt w:val="lowerLetter"/>
      <w:lvlText w:val="%5."/>
      <w:lvlJc w:val="left"/>
      <w:pPr>
        <w:ind w:left="5403" w:hanging="360"/>
      </w:pPr>
    </w:lvl>
    <w:lvl w:ilvl="5" w:tplc="0C0A001B" w:tentative="1">
      <w:start w:val="1"/>
      <w:numFmt w:val="lowerRoman"/>
      <w:lvlText w:val="%6."/>
      <w:lvlJc w:val="right"/>
      <w:pPr>
        <w:ind w:left="6123" w:hanging="180"/>
      </w:pPr>
    </w:lvl>
    <w:lvl w:ilvl="6" w:tplc="0C0A000F" w:tentative="1">
      <w:start w:val="1"/>
      <w:numFmt w:val="decimal"/>
      <w:lvlText w:val="%7."/>
      <w:lvlJc w:val="left"/>
      <w:pPr>
        <w:ind w:left="6843" w:hanging="360"/>
      </w:pPr>
    </w:lvl>
    <w:lvl w:ilvl="7" w:tplc="0C0A0019" w:tentative="1">
      <w:start w:val="1"/>
      <w:numFmt w:val="lowerLetter"/>
      <w:lvlText w:val="%8."/>
      <w:lvlJc w:val="left"/>
      <w:pPr>
        <w:ind w:left="7563" w:hanging="360"/>
      </w:pPr>
    </w:lvl>
    <w:lvl w:ilvl="8" w:tplc="0C0A001B" w:tentative="1">
      <w:start w:val="1"/>
      <w:numFmt w:val="lowerRoman"/>
      <w:lvlText w:val="%9."/>
      <w:lvlJc w:val="right"/>
      <w:pPr>
        <w:ind w:left="8283" w:hanging="180"/>
      </w:pPr>
    </w:lvl>
  </w:abstractNum>
  <w:abstractNum w:abstractNumId="24" w15:restartNumberingAfterBreak="0">
    <w:nsid w:val="5C074497"/>
    <w:multiLevelType w:val="multilevel"/>
    <w:tmpl w:val="40C067CA"/>
    <w:lvl w:ilvl="0">
      <w:start w:val="1"/>
      <w:numFmt w:val="decimal"/>
      <w:lvlText w:val="%1."/>
      <w:lvlJc w:val="left"/>
      <w:pPr>
        <w:ind w:left="1562" w:hanging="360"/>
      </w:pPr>
      <w:rPr>
        <w:b/>
        <w:i w:val="0"/>
        <w:color w:val="E36C0A"/>
      </w:rPr>
    </w:lvl>
    <w:lvl w:ilvl="1">
      <w:start w:val="1"/>
      <w:numFmt w:val="lowerLetter"/>
      <w:lvlText w:val="%2."/>
      <w:lvlJc w:val="left"/>
      <w:pPr>
        <w:ind w:left="2640" w:hanging="360"/>
      </w:pPr>
    </w:lvl>
    <w:lvl w:ilvl="2">
      <w:start w:val="1"/>
      <w:numFmt w:val="lowerRoman"/>
      <w:lvlText w:val="%3."/>
      <w:lvlJc w:val="right"/>
      <w:pPr>
        <w:ind w:left="3360" w:hanging="180"/>
      </w:pPr>
    </w:lvl>
    <w:lvl w:ilvl="3">
      <w:start w:val="1"/>
      <w:numFmt w:val="decimal"/>
      <w:lvlText w:val="%4."/>
      <w:lvlJc w:val="left"/>
      <w:pPr>
        <w:ind w:left="4080" w:hanging="360"/>
      </w:pPr>
    </w:lvl>
    <w:lvl w:ilvl="4">
      <w:start w:val="1"/>
      <w:numFmt w:val="lowerLetter"/>
      <w:lvlText w:val="%5."/>
      <w:lvlJc w:val="left"/>
      <w:pPr>
        <w:ind w:left="4800" w:hanging="360"/>
      </w:pPr>
    </w:lvl>
    <w:lvl w:ilvl="5">
      <w:start w:val="1"/>
      <w:numFmt w:val="lowerRoman"/>
      <w:lvlText w:val="%6."/>
      <w:lvlJc w:val="right"/>
      <w:pPr>
        <w:ind w:left="5520" w:hanging="180"/>
      </w:pPr>
    </w:lvl>
    <w:lvl w:ilvl="6">
      <w:start w:val="1"/>
      <w:numFmt w:val="decimal"/>
      <w:lvlText w:val="%7."/>
      <w:lvlJc w:val="left"/>
      <w:pPr>
        <w:ind w:left="6240" w:hanging="360"/>
      </w:pPr>
    </w:lvl>
    <w:lvl w:ilvl="7">
      <w:start w:val="1"/>
      <w:numFmt w:val="lowerLetter"/>
      <w:lvlText w:val="%8."/>
      <w:lvlJc w:val="left"/>
      <w:pPr>
        <w:ind w:left="6960" w:hanging="360"/>
      </w:pPr>
    </w:lvl>
    <w:lvl w:ilvl="8">
      <w:start w:val="1"/>
      <w:numFmt w:val="lowerRoman"/>
      <w:lvlText w:val="%9."/>
      <w:lvlJc w:val="right"/>
      <w:pPr>
        <w:ind w:left="7680" w:hanging="180"/>
      </w:pPr>
    </w:lvl>
  </w:abstractNum>
  <w:abstractNum w:abstractNumId="25" w15:restartNumberingAfterBreak="0">
    <w:nsid w:val="5ED718FF"/>
    <w:multiLevelType w:val="multilevel"/>
    <w:tmpl w:val="40C067CA"/>
    <w:lvl w:ilvl="0">
      <w:start w:val="1"/>
      <w:numFmt w:val="decimal"/>
      <w:lvlText w:val="%1."/>
      <w:lvlJc w:val="left"/>
      <w:pPr>
        <w:ind w:left="1562" w:hanging="360"/>
      </w:pPr>
      <w:rPr>
        <w:b/>
        <w:i w:val="0"/>
        <w:color w:val="E36C0A"/>
      </w:rPr>
    </w:lvl>
    <w:lvl w:ilvl="1">
      <w:start w:val="1"/>
      <w:numFmt w:val="lowerLetter"/>
      <w:lvlText w:val="%2."/>
      <w:lvlJc w:val="left"/>
      <w:pPr>
        <w:ind w:left="2640" w:hanging="360"/>
      </w:pPr>
    </w:lvl>
    <w:lvl w:ilvl="2">
      <w:start w:val="1"/>
      <w:numFmt w:val="lowerRoman"/>
      <w:lvlText w:val="%3."/>
      <w:lvlJc w:val="right"/>
      <w:pPr>
        <w:ind w:left="3360" w:hanging="180"/>
      </w:pPr>
    </w:lvl>
    <w:lvl w:ilvl="3">
      <w:start w:val="1"/>
      <w:numFmt w:val="decimal"/>
      <w:lvlText w:val="%4."/>
      <w:lvlJc w:val="left"/>
      <w:pPr>
        <w:ind w:left="4080" w:hanging="360"/>
      </w:pPr>
    </w:lvl>
    <w:lvl w:ilvl="4">
      <w:start w:val="1"/>
      <w:numFmt w:val="lowerLetter"/>
      <w:lvlText w:val="%5."/>
      <w:lvlJc w:val="left"/>
      <w:pPr>
        <w:ind w:left="4800" w:hanging="360"/>
      </w:pPr>
    </w:lvl>
    <w:lvl w:ilvl="5">
      <w:start w:val="1"/>
      <w:numFmt w:val="lowerRoman"/>
      <w:lvlText w:val="%6."/>
      <w:lvlJc w:val="right"/>
      <w:pPr>
        <w:ind w:left="5520" w:hanging="180"/>
      </w:pPr>
    </w:lvl>
    <w:lvl w:ilvl="6">
      <w:start w:val="1"/>
      <w:numFmt w:val="decimal"/>
      <w:lvlText w:val="%7."/>
      <w:lvlJc w:val="left"/>
      <w:pPr>
        <w:ind w:left="6240" w:hanging="360"/>
      </w:pPr>
    </w:lvl>
    <w:lvl w:ilvl="7">
      <w:start w:val="1"/>
      <w:numFmt w:val="lowerLetter"/>
      <w:lvlText w:val="%8."/>
      <w:lvlJc w:val="left"/>
      <w:pPr>
        <w:ind w:left="6960" w:hanging="360"/>
      </w:pPr>
    </w:lvl>
    <w:lvl w:ilvl="8">
      <w:start w:val="1"/>
      <w:numFmt w:val="lowerRoman"/>
      <w:lvlText w:val="%9."/>
      <w:lvlJc w:val="right"/>
      <w:pPr>
        <w:ind w:left="7680" w:hanging="180"/>
      </w:pPr>
    </w:lvl>
  </w:abstractNum>
  <w:abstractNum w:abstractNumId="26" w15:restartNumberingAfterBreak="0">
    <w:nsid w:val="688458F2"/>
    <w:multiLevelType w:val="hybridMultilevel"/>
    <w:tmpl w:val="FB14D090"/>
    <w:lvl w:ilvl="0" w:tplc="50B4899C">
      <w:start w:val="1"/>
      <w:numFmt w:val="decimal"/>
      <w:pStyle w:val="Lista2"/>
      <w:lvlText w:val="%1."/>
      <w:lvlJc w:val="left"/>
      <w:pPr>
        <w:ind w:left="1562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2640" w:hanging="360"/>
      </w:pPr>
    </w:lvl>
    <w:lvl w:ilvl="2" w:tplc="0C0A001B" w:tentative="1">
      <w:start w:val="1"/>
      <w:numFmt w:val="lowerRoman"/>
      <w:lvlText w:val="%3."/>
      <w:lvlJc w:val="right"/>
      <w:pPr>
        <w:ind w:left="3360" w:hanging="180"/>
      </w:pPr>
    </w:lvl>
    <w:lvl w:ilvl="3" w:tplc="0C0A000F" w:tentative="1">
      <w:start w:val="1"/>
      <w:numFmt w:val="decimal"/>
      <w:lvlText w:val="%4."/>
      <w:lvlJc w:val="left"/>
      <w:pPr>
        <w:ind w:left="4080" w:hanging="360"/>
      </w:pPr>
    </w:lvl>
    <w:lvl w:ilvl="4" w:tplc="0C0A0019" w:tentative="1">
      <w:start w:val="1"/>
      <w:numFmt w:val="lowerLetter"/>
      <w:lvlText w:val="%5."/>
      <w:lvlJc w:val="left"/>
      <w:pPr>
        <w:ind w:left="4800" w:hanging="360"/>
      </w:pPr>
    </w:lvl>
    <w:lvl w:ilvl="5" w:tplc="0C0A001B" w:tentative="1">
      <w:start w:val="1"/>
      <w:numFmt w:val="lowerRoman"/>
      <w:lvlText w:val="%6."/>
      <w:lvlJc w:val="right"/>
      <w:pPr>
        <w:ind w:left="5520" w:hanging="180"/>
      </w:pPr>
    </w:lvl>
    <w:lvl w:ilvl="6" w:tplc="0C0A000F" w:tentative="1">
      <w:start w:val="1"/>
      <w:numFmt w:val="decimal"/>
      <w:lvlText w:val="%7."/>
      <w:lvlJc w:val="left"/>
      <w:pPr>
        <w:ind w:left="6240" w:hanging="360"/>
      </w:pPr>
    </w:lvl>
    <w:lvl w:ilvl="7" w:tplc="0C0A0019" w:tentative="1">
      <w:start w:val="1"/>
      <w:numFmt w:val="lowerLetter"/>
      <w:lvlText w:val="%8."/>
      <w:lvlJc w:val="left"/>
      <w:pPr>
        <w:ind w:left="6960" w:hanging="360"/>
      </w:pPr>
    </w:lvl>
    <w:lvl w:ilvl="8" w:tplc="0C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27" w15:restartNumberingAfterBreak="0">
    <w:nsid w:val="69826AE4"/>
    <w:multiLevelType w:val="hybridMultilevel"/>
    <w:tmpl w:val="129C34B4"/>
    <w:lvl w:ilvl="0" w:tplc="673E3154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  <w:b w:val="0"/>
        <w:i w:val="0"/>
        <w:color w:val="E36C0A"/>
      </w:rPr>
    </w:lvl>
    <w:lvl w:ilvl="1" w:tplc="4C1A0A0A">
      <w:start w:val="1"/>
      <w:numFmt w:val="bullet"/>
      <w:pStyle w:val="Lista1"/>
      <w:lvlText w:val=""/>
      <w:lvlJc w:val="left"/>
      <w:pPr>
        <w:ind w:left="1440" w:hanging="360"/>
      </w:pPr>
      <w:rPr>
        <w:rFonts w:ascii="Wingdings" w:hAnsi="Wingdings" w:hint="default"/>
        <w:b/>
        <w:i w:val="0"/>
        <w:color w:val="E36C0A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0060B1"/>
    <w:multiLevelType w:val="multilevel"/>
    <w:tmpl w:val="40C067CA"/>
    <w:lvl w:ilvl="0">
      <w:start w:val="1"/>
      <w:numFmt w:val="decimal"/>
      <w:lvlText w:val="%1."/>
      <w:lvlJc w:val="left"/>
      <w:pPr>
        <w:ind w:left="1562" w:hanging="360"/>
      </w:pPr>
      <w:rPr>
        <w:b/>
        <w:i w:val="0"/>
        <w:color w:val="E36C0A"/>
      </w:rPr>
    </w:lvl>
    <w:lvl w:ilvl="1">
      <w:start w:val="1"/>
      <w:numFmt w:val="lowerLetter"/>
      <w:lvlText w:val="%2."/>
      <w:lvlJc w:val="left"/>
      <w:pPr>
        <w:ind w:left="2640" w:hanging="360"/>
      </w:pPr>
    </w:lvl>
    <w:lvl w:ilvl="2">
      <w:start w:val="1"/>
      <w:numFmt w:val="lowerRoman"/>
      <w:lvlText w:val="%3."/>
      <w:lvlJc w:val="right"/>
      <w:pPr>
        <w:ind w:left="3360" w:hanging="180"/>
      </w:pPr>
    </w:lvl>
    <w:lvl w:ilvl="3">
      <w:start w:val="1"/>
      <w:numFmt w:val="decimal"/>
      <w:lvlText w:val="%4."/>
      <w:lvlJc w:val="left"/>
      <w:pPr>
        <w:ind w:left="4080" w:hanging="360"/>
      </w:pPr>
    </w:lvl>
    <w:lvl w:ilvl="4">
      <w:start w:val="1"/>
      <w:numFmt w:val="lowerLetter"/>
      <w:lvlText w:val="%5."/>
      <w:lvlJc w:val="left"/>
      <w:pPr>
        <w:ind w:left="4800" w:hanging="360"/>
      </w:pPr>
    </w:lvl>
    <w:lvl w:ilvl="5">
      <w:start w:val="1"/>
      <w:numFmt w:val="lowerRoman"/>
      <w:lvlText w:val="%6."/>
      <w:lvlJc w:val="right"/>
      <w:pPr>
        <w:ind w:left="5520" w:hanging="180"/>
      </w:pPr>
    </w:lvl>
    <w:lvl w:ilvl="6">
      <w:start w:val="1"/>
      <w:numFmt w:val="decimal"/>
      <w:lvlText w:val="%7."/>
      <w:lvlJc w:val="left"/>
      <w:pPr>
        <w:ind w:left="6240" w:hanging="360"/>
      </w:pPr>
    </w:lvl>
    <w:lvl w:ilvl="7">
      <w:start w:val="1"/>
      <w:numFmt w:val="lowerLetter"/>
      <w:lvlText w:val="%8."/>
      <w:lvlJc w:val="left"/>
      <w:pPr>
        <w:ind w:left="6960" w:hanging="360"/>
      </w:pPr>
    </w:lvl>
    <w:lvl w:ilvl="8">
      <w:start w:val="1"/>
      <w:numFmt w:val="lowerRoman"/>
      <w:lvlText w:val="%9."/>
      <w:lvlJc w:val="right"/>
      <w:pPr>
        <w:ind w:left="7680" w:hanging="180"/>
      </w:pPr>
    </w:lvl>
  </w:abstractNum>
  <w:abstractNum w:abstractNumId="29" w15:restartNumberingAfterBreak="0">
    <w:nsid w:val="6C4E2823"/>
    <w:multiLevelType w:val="hybridMultilevel"/>
    <w:tmpl w:val="19C4FB24"/>
    <w:lvl w:ilvl="0" w:tplc="E5548280">
      <w:start w:val="1"/>
      <w:numFmt w:val="bullet"/>
      <w:pStyle w:val="Lista5"/>
      <w:lvlText w:val=""/>
      <w:lvlJc w:val="left"/>
      <w:pPr>
        <w:ind w:left="2773" w:hanging="360"/>
      </w:pPr>
      <w:rPr>
        <w:rFonts w:ascii="Wingdings" w:hAnsi="Wingdings" w:hint="default"/>
        <w:b/>
        <w:i w:val="0"/>
        <w:color w:val="E36C0A"/>
      </w:rPr>
    </w:lvl>
    <w:lvl w:ilvl="1" w:tplc="0C0A0003" w:tentative="1">
      <w:start w:val="1"/>
      <w:numFmt w:val="bullet"/>
      <w:lvlText w:val="o"/>
      <w:lvlJc w:val="left"/>
      <w:pPr>
        <w:ind w:left="349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1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93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65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37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09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1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533" w:hanging="360"/>
      </w:pPr>
      <w:rPr>
        <w:rFonts w:ascii="Wingdings" w:hAnsi="Wingdings" w:hint="default"/>
      </w:rPr>
    </w:lvl>
  </w:abstractNum>
  <w:abstractNum w:abstractNumId="30" w15:restartNumberingAfterBreak="0">
    <w:nsid w:val="7B3D1F82"/>
    <w:multiLevelType w:val="hybridMultilevel"/>
    <w:tmpl w:val="1D90610E"/>
    <w:lvl w:ilvl="0" w:tplc="5E22CEE8">
      <w:start w:val="1"/>
      <w:numFmt w:val="bullet"/>
      <w:pStyle w:val="Lista3"/>
      <w:lvlText w:val=""/>
      <w:lvlJc w:val="left"/>
      <w:pPr>
        <w:ind w:left="2523" w:hanging="360"/>
      </w:pPr>
      <w:rPr>
        <w:rFonts w:ascii="Wingdings" w:hAnsi="Wingdings" w:hint="default"/>
        <w:color w:val="E36C0A"/>
      </w:rPr>
    </w:lvl>
    <w:lvl w:ilvl="1" w:tplc="0C0A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4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6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83" w:hanging="360"/>
      </w:pPr>
      <w:rPr>
        <w:rFonts w:ascii="Wingdings" w:hAnsi="Wingdings" w:hint="default"/>
      </w:rPr>
    </w:lvl>
  </w:abstractNum>
  <w:abstractNum w:abstractNumId="31" w15:restartNumberingAfterBreak="0">
    <w:nsid w:val="7C2B4F3F"/>
    <w:multiLevelType w:val="hybridMultilevel"/>
    <w:tmpl w:val="5860CC9E"/>
    <w:lvl w:ilvl="0" w:tplc="57584110">
      <w:start w:val="1"/>
      <w:numFmt w:val="decimal"/>
      <w:pStyle w:val="Lista9"/>
      <w:lvlText w:val="%1."/>
      <w:lvlJc w:val="left"/>
      <w:pPr>
        <w:ind w:left="3337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4417" w:hanging="360"/>
      </w:pPr>
    </w:lvl>
    <w:lvl w:ilvl="2" w:tplc="0C0A001B" w:tentative="1">
      <w:start w:val="1"/>
      <w:numFmt w:val="lowerRoman"/>
      <w:lvlText w:val="%3."/>
      <w:lvlJc w:val="right"/>
      <w:pPr>
        <w:ind w:left="5137" w:hanging="180"/>
      </w:pPr>
    </w:lvl>
    <w:lvl w:ilvl="3" w:tplc="0C0A000F" w:tentative="1">
      <w:start w:val="1"/>
      <w:numFmt w:val="decimal"/>
      <w:lvlText w:val="%4."/>
      <w:lvlJc w:val="left"/>
      <w:pPr>
        <w:ind w:left="5857" w:hanging="360"/>
      </w:pPr>
    </w:lvl>
    <w:lvl w:ilvl="4" w:tplc="0C0A0019" w:tentative="1">
      <w:start w:val="1"/>
      <w:numFmt w:val="lowerLetter"/>
      <w:lvlText w:val="%5."/>
      <w:lvlJc w:val="left"/>
      <w:pPr>
        <w:ind w:left="6577" w:hanging="360"/>
      </w:pPr>
    </w:lvl>
    <w:lvl w:ilvl="5" w:tplc="0C0A001B" w:tentative="1">
      <w:start w:val="1"/>
      <w:numFmt w:val="lowerRoman"/>
      <w:lvlText w:val="%6."/>
      <w:lvlJc w:val="right"/>
      <w:pPr>
        <w:ind w:left="7297" w:hanging="180"/>
      </w:pPr>
    </w:lvl>
    <w:lvl w:ilvl="6" w:tplc="0C0A000F" w:tentative="1">
      <w:start w:val="1"/>
      <w:numFmt w:val="decimal"/>
      <w:lvlText w:val="%7."/>
      <w:lvlJc w:val="left"/>
      <w:pPr>
        <w:ind w:left="8017" w:hanging="360"/>
      </w:pPr>
    </w:lvl>
    <w:lvl w:ilvl="7" w:tplc="0C0A0019" w:tentative="1">
      <w:start w:val="1"/>
      <w:numFmt w:val="lowerLetter"/>
      <w:lvlText w:val="%8."/>
      <w:lvlJc w:val="left"/>
      <w:pPr>
        <w:ind w:left="8737" w:hanging="360"/>
      </w:pPr>
    </w:lvl>
    <w:lvl w:ilvl="8" w:tplc="0C0A001B" w:tentative="1">
      <w:start w:val="1"/>
      <w:numFmt w:val="lowerRoman"/>
      <w:lvlText w:val="%9."/>
      <w:lvlJc w:val="right"/>
      <w:pPr>
        <w:ind w:left="9457" w:hanging="180"/>
      </w:pPr>
    </w:lvl>
  </w:abstractNum>
  <w:abstractNum w:abstractNumId="32" w15:restartNumberingAfterBreak="0">
    <w:nsid w:val="7DEF7ABE"/>
    <w:multiLevelType w:val="multilevel"/>
    <w:tmpl w:val="66D6A2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F79646"/>
      </w:rPr>
    </w:lvl>
    <w:lvl w:ilvl="1">
      <w:start w:val="1"/>
      <w:numFmt w:val="decimal"/>
      <w:suff w:val="space"/>
      <w:lvlText w:val="%1.%2"/>
      <w:lvlJc w:val="left"/>
      <w:pPr>
        <w:ind w:left="454" w:hanging="454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94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531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2268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2268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2835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2304"/>
        </w:tabs>
        <w:ind w:left="2304" w:hanging="1584"/>
      </w:pPr>
      <w:rPr>
        <w:rFonts w:hint="default"/>
      </w:rPr>
    </w:lvl>
  </w:abstractNum>
  <w:num w:numId="1" w16cid:durableId="317736026">
    <w:abstractNumId w:val="32"/>
  </w:num>
  <w:num w:numId="2" w16cid:durableId="1527333978">
    <w:abstractNumId w:val="22"/>
  </w:num>
  <w:num w:numId="3" w16cid:durableId="389304273">
    <w:abstractNumId w:val="12"/>
  </w:num>
  <w:num w:numId="4" w16cid:durableId="278922359">
    <w:abstractNumId w:val="27"/>
  </w:num>
  <w:num w:numId="5" w16cid:durableId="230582212">
    <w:abstractNumId w:val="16"/>
  </w:num>
  <w:num w:numId="6" w16cid:durableId="19431161">
    <w:abstractNumId w:val="26"/>
  </w:num>
  <w:num w:numId="7" w16cid:durableId="794720404">
    <w:abstractNumId w:val="23"/>
  </w:num>
  <w:num w:numId="8" w16cid:durableId="1650132973">
    <w:abstractNumId w:val="11"/>
  </w:num>
  <w:num w:numId="9" w16cid:durableId="52194773">
    <w:abstractNumId w:val="13"/>
  </w:num>
  <w:num w:numId="10" w16cid:durableId="1252160767">
    <w:abstractNumId w:val="31"/>
  </w:num>
  <w:num w:numId="11" w16cid:durableId="1618370260">
    <w:abstractNumId w:val="30"/>
  </w:num>
  <w:num w:numId="12" w16cid:durableId="828249202">
    <w:abstractNumId w:val="29"/>
  </w:num>
  <w:num w:numId="13" w16cid:durableId="107625904">
    <w:abstractNumId w:val="15"/>
  </w:num>
  <w:num w:numId="14" w16cid:durableId="1521697831">
    <w:abstractNumId w:val="21"/>
  </w:num>
  <w:num w:numId="15" w16cid:durableId="307705158">
    <w:abstractNumId w:val="8"/>
  </w:num>
  <w:num w:numId="16" w16cid:durableId="1253776774">
    <w:abstractNumId w:val="3"/>
  </w:num>
  <w:num w:numId="17" w16cid:durableId="1990016618">
    <w:abstractNumId w:val="2"/>
  </w:num>
  <w:num w:numId="18" w16cid:durableId="1021130522">
    <w:abstractNumId w:val="1"/>
  </w:num>
  <w:num w:numId="19" w16cid:durableId="1465542039">
    <w:abstractNumId w:val="0"/>
  </w:num>
  <w:num w:numId="20" w16cid:durableId="1069234774">
    <w:abstractNumId w:val="9"/>
  </w:num>
  <w:num w:numId="21" w16cid:durableId="937954663">
    <w:abstractNumId w:val="7"/>
  </w:num>
  <w:num w:numId="22" w16cid:durableId="1289897143">
    <w:abstractNumId w:val="6"/>
  </w:num>
  <w:num w:numId="23" w16cid:durableId="555093794">
    <w:abstractNumId w:val="5"/>
  </w:num>
  <w:num w:numId="24" w16cid:durableId="1933734292">
    <w:abstractNumId w:val="4"/>
  </w:num>
  <w:num w:numId="25" w16cid:durableId="893007318">
    <w:abstractNumId w:val="18"/>
  </w:num>
  <w:num w:numId="26" w16cid:durableId="108939519">
    <w:abstractNumId w:val="10"/>
  </w:num>
  <w:num w:numId="27" w16cid:durableId="2129928652">
    <w:abstractNumId w:val="26"/>
    <w:lvlOverride w:ilvl="0">
      <w:startOverride w:val="1"/>
    </w:lvlOverride>
  </w:num>
  <w:num w:numId="28" w16cid:durableId="1969050703">
    <w:abstractNumId w:val="26"/>
    <w:lvlOverride w:ilvl="0">
      <w:startOverride w:val="1"/>
    </w:lvlOverride>
  </w:num>
  <w:num w:numId="29" w16cid:durableId="887884964">
    <w:abstractNumId w:val="26"/>
    <w:lvlOverride w:ilvl="0">
      <w:startOverride w:val="1"/>
    </w:lvlOverride>
  </w:num>
  <w:num w:numId="30" w16cid:durableId="1422721616">
    <w:abstractNumId w:val="26"/>
    <w:lvlOverride w:ilvl="0">
      <w:startOverride w:val="1"/>
    </w:lvlOverride>
  </w:num>
  <w:num w:numId="31" w16cid:durableId="1138648755">
    <w:abstractNumId w:val="26"/>
    <w:lvlOverride w:ilvl="0">
      <w:startOverride w:val="1"/>
    </w:lvlOverride>
  </w:num>
  <w:num w:numId="32" w16cid:durableId="1730811387">
    <w:abstractNumId w:val="20"/>
  </w:num>
  <w:num w:numId="33" w16cid:durableId="902641260">
    <w:abstractNumId w:val="14"/>
  </w:num>
  <w:num w:numId="34" w16cid:durableId="2141336604">
    <w:abstractNumId w:val="19"/>
  </w:num>
  <w:num w:numId="35" w16cid:durableId="777722531">
    <w:abstractNumId w:val="28"/>
  </w:num>
  <w:num w:numId="36" w16cid:durableId="2118986200">
    <w:abstractNumId w:val="17"/>
  </w:num>
  <w:num w:numId="37" w16cid:durableId="483931009">
    <w:abstractNumId w:val="24"/>
  </w:num>
  <w:num w:numId="38" w16cid:durableId="2074888139">
    <w:abstractNumId w:val="25"/>
  </w:num>
  <w:num w:numId="39" w16cid:durableId="2084571125">
    <w:abstractNumId w:val="26"/>
    <w:lvlOverride w:ilvl="0">
      <w:startOverride w:val="1"/>
    </w:lvlOverride>
  </w:num>
  <w:num w:numId="40" w16cid:durableId="481582645">
    <w:abstractNumId w:val="26"/>
    <w:lvlOverride w:ilvl="0">
      <w:startOverride w:val="1"/>
    </w:lvlOverride>
  </w:num>
  <w:num w:numId="41" w16cid:durableId="142550415">
    <w:abstractNumId w:val="26"/>
    <w:lvlOverride w:ilvl="0">
      <w:startOverride w:val="1"/>
    </w:lvlOverride>
  </w:num>
  <w:num w:numId="42" w16cid:durableId="368530606">
    <w:abstractNumId w:val="26"/>
    <w:lvlOverride w:ilvl="0">
      <w:startOverride w:val="1"/>
    </w:lvlOverride>
  </w:num>
  <w:num w:numId="43" w16cid:durableId="1415781763">
    <w:abstractNumId w:val="26"/>
    <w:lvlOverride w:ilvl="0">
      <w:startOverride w:val="1"/>
    </w:lvlOverride>
  </w:num>
  <w:num w:numId="44" w16cid:durableId="929890330">
    <w:abstractNumId w:val="26"/>
    <w:lvlOverride w:ilvl="0">
      <w:startOverride w:val="1"/>
    </w:lvlOverride>
  </w:num>
  <w:num w:numId="45" w16cid:durableId="2068870244">
    <w:abstractNumId w:val="26"/>
    <w:lvlOverride w:ilvl="0">
      <w:startOverride w:val="1"/>
    </w:lvlOverride>
  </w:num>
  <w:num w:numId="46" w16cid:durableId="1078598234">
    <w:abstractNumId w:val="26"/>
    <w:lvlOverride w:ilvl="0">
      <w:startOverride w:val="1"/>
    </w:lvlOverride>
  </w:num>
  <w:num w:numId="47" w16cid:durableId="1009217562">
    <w:abstractNumId w:val="26"/>
    <w:lvlOverride w:ilvl="0">
      <w:startOverride w:val="1"/>
    </w:lvlOverride>
  </w:num>
  <w:num w:numId="48" w16cid:durableId="626090031">
    <w:abstractNumId w:val="26"/>
    <w:lvlOverride w:ilvl="0">
      <w:startOverride w:val="1"/>
    </w:lvlOverride>
  </w:num>
  <w:num w:numId="49" w16cid:durableId="1860001490">
    <w:abstractNumId w:val="26"/>
    <w:lvlOverride w:ilvl="0">
      <w:startOverride w:val="1"/>
    </w:lvlOverride>
  </w:num>
  <w:num w:numId="50" w16cid:durableId="512961901">
    <w:abstractNumId w:val="26"/>
    <w:lvlOverride w:ilvl="0">
      <w:startOverride w:val="1"/>
    </w:lvlOverride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embedSystemFonts/>
  <w:activeWritingStyle w:appName="MSWord" w:lang="es-ES" w:vendorID="9" w:dllVersion="512" w:checkStyle="1"/>
  <w:activeWritingStyle w:appName="MSWord" w:lang="es-ES_tradnl" w:vendorID="9" w:dllVersion="512" w:checkStyle="1"/>
  <w:proofState w:spelling="clean"/>
  <w:attachedTemplate r:id="rId1"/>
  <w:stylePaneFormatFilter w:val="3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1134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dgnword-docGUID" w:val="{7165709F-7E8A-421D-ACD5-8B0FC2F4D5AD}"/>
    <w:docVar w:name="dgnword-eventsink" w:val="5932112"/>
  </w:docVars>
  <w:rsids>
    <w:rsidRoot w:val="00C90BA5"/>
    <w:rsid w:val="000028E8"/>
    <w:rsid w:val="00007481"/>
    <w:rsid w:val="00010AA4"/>
    <w:rsid w:val="0001652C"/>
    <w:rsid w:val="000172ED"/>
    <w:rsid w:val="0002072D"/>
    <w:rsid w:val="00023532"/>
    <w:rsid w:val="00034F10"/>
    <w:rsid w:val="00043B8E"/>
    <w:rsid w:val="00045912"/>
    <w:rsid w:val="000646CE"/>
    <w:rsid w:val="00071C56"/>
    <w:rsid w:val="00072B1F"/>
    <w:rsid w:val="00081FE5"/>
    <w:rsid w:val="00082EFF"/>
    <w:rsid w:val="00083A6F"/>
    <w:rsid w:val="00084FF6"/>
    <w:rsid w:val="00090AAF"/>
    <w:rsid w:val="00093109"/>
    <w:rsid w:val="000970DC"/>
    <w:rsid w:val="000978FA"/>
    <w:rsid w:val="000A0B6E"/>
    <w:rsid w:val="000A4850"/>
    <w:rsid w:val="000A5369"/>
    <w:rsid w:val="000A5595"/>
    <w:rsid w:val="000A5D96"/>
    <w:rsid w:val="000A6184"/>
    <w:rsid w:val="000B254A"/>
    <w:rsid w:val="000B4711"/>
    <w:rsid w:val="000B66FF"/>
    <w:rsid w:val="000C0C0A"/>
    <w:rsid w:val="000C0FE1"/>
    <w:rsid w:val="000C1174"/>
    <w:rsid w:val="000C3B5E"/>
    <w:rsid w:val="000C3EBA"/>
    <w:rsid w:val="000C5009"/>
    <w:rsid w:val="000C5D18"/>
    <w:rsid w:val="000D0816"/>
    <w:rsid w:val="000E123C"/>
    <w:rsid w:val="000E3B57"/>
    <w:rsid w:val="000E49B4"/>
    <w:rsid w:val="00103E27"/>
    <w:rsid w:val="00105BA8"/>
    <w:rsid w:val="00107599"/>
    <w:rsid w:val="00110C46"/>
    <w:rsid w:val="0011452F"/>
    <w:rsid w:val="001210A8"/>
    <w:rsid w:val="00130C65"/>
    <w:rsid w:val="00134CC7"/>
    <w:rsid w:val="001436B1"/>
    <w:rsid w:val="00150CFA"/>
    <w:rsid w:val="00152019"/>
    <w:rsid w:val="00152BF9"/>
    <w:rsid w:val="0015510E"/>
    <w:rsid w:val="00157B7E"/>
    <w:rsid w:val="001609B9"/>
    <w:rsid w:val="001655A4"/>
    <w:rsid w:val="001771EA"/>
    <w:rsid w:val="00180D15"/>
    <w:rsid w:val="00181F66"/>
    <w:rsid w:val="001A6D34"/>
    <w:rsid w:val="001C191B"/>
    <w:rsid w:val="001C4D67"/>
    <w:rsid w:val="001D013D"/>
    <w:rsid w:val="001D07F8"/>
    <w:rsid w:val="001D725E"/>
    <w:rsid w:val="001E28D2"/>
    <w:rsid w:val="001E6915"/>
    <w:rsid w:val="001F6DA5"/>
    <w:rsid w:val="002009AE"/>
    <w:rsid w:val="00201096"/>
    <w:rsid w:val="002103E9"/>
    <w:rsid w:val="00211AE6"/>
    <w:rsid w:val="0021263F"/>
    <w:rsid w:val="0021557F"/>
    <w:rsid w:val="00217C0D"/>
    <w:rsid w:val="0022327A"/>
    <w:rsid w:val="0022649B"/>
    <w:rsid w:val="0023015F"/>
    <w:rsid w:val="0023444F"/>
    <w:rsid w:val="00235D62"/>
    <w:rsid w:val="0025079C"/>
    <w:rsid w:val="00264857"/>
    <w:rsid w:val="002655AC"/>
    <w:rsid w:val="002670C9"/>
    <w:rsid w:val="0027451C"/>
    <w:rsid w:val="0027685E"/>
    <w:rsid w:val="00285EF6"/>
    <w:rsid w:val="0028706A"/>
    <w:rsid w:val="002912F9"/>
    <w:rsid w:val="00295E1C"/>
    <w:rsid w:val="00296D16"/>
    <w:rsid w:val="002A23DE"/>
    <w:rsid w:val="002A2D35"/>
    <w:rsid w:val="002A5185"/>
    <w:rsid w:val="002A7615"/>
    <w:rsid w:val="002B0876"/>
    <w:rsid w:val="002B1EEF"/>
    <w:rsid w:val="002B3E00"/>
    <w:rsid w:val="002C0EE2"/>
    <w:rsid w:val="002D1E03"/>
    <w:rsid w:val="002D6EB0"/>
    <w:rsid w:val="002E4784"/>
    <w:rsid w:val="002E5965"/>
    <w:rsid w:val="002F1603"/>
    <w:rsid w:val="002F3C3F"/>
    <w:rsid w:val="002F4BE9"/>
    <w:rsid w:val="002F592F"/>
    <w:rsid w:val="00302637"/>
    <w:rsid w:val="003102E1"/>
    <w:rsid w:val="00312825"/>
    <w:rsid w:val="00314C7C"/>
    <w:rsid w:val="00320DBE"/>
    <w:rsid w:val="00323567"/>
    <w:rsid w:val="00325FBF"/>
    <w:rsid w:val="003366A6"/>
    <w:rsid w:val="00345DE9"/>
    <w:rsid w:val="00346E4E"/>
    <w:rsid w:val="00356C4C"/>
    <w:rsid w:val="003600AC"/>
    <w:rsid w:val="003601F4"/>
    <w:rsid w:val="00363ACB"/>
    <w:rsid w:val="00365950"/>
    <w:rsid w:val="003736E4"/>
    <w:rsid w:val="00380CEF"/>
    <w:rsid w:val="00384D6E"/>
    <w:rsid w:val="0038504D"/>
    <w:rsid w:val="003956B9"/>
    <w:rsid w:val="003A00DC"/>
    <w:rsid w:val="003A0401"/>
    <w:rsid w:val="003A37F5"/>
    <w:rsid w:val="003B51AF"/>
    <w:rsid w:val="003C45FE"/>
    <w:rsid w:val="003E1AF6"/>
    <w:rsid w:val="003E5254"/>
    <w:rsid w:val="003F12C9"/>
    <w:rsid w:val="003F467E"/>
    <w:rsid w:val="003F5BB4"/>
    <w:rsid w:val="004040B3"/>
    <w:rsid w:val="00406B55"/>
    <w:rsid w:val="004105C7"/>
    <w:rsid w:val="00410977"/>
    <w:rsid w:val="00424B49"/>
    <w:rsid w:val="004317A8"/>
    <w:rsid w:val="004414EC"/>
    <w:rsid w:val="004505D8"/>
    <w:rsid w:val="00453362"/>
    <w:rsid w:val="004556EC"/>
    <w:rsid w:val="0046142B"/>
    <w:rsid w:val="00471699"/>
    <w:rsid w:val="00473422"/>
    <w:rsid w:val="0048240F"/>
    <w:rsid w:val="0048306F"/>
    <w:rsid w:val="00483B00"/>
    <w:rsid w:val="004937D0"/>
    <w:rsid w:val="004A64BA"/>
    <w:rsid w:val="004A7F22"/>
    <w:rsid w:val="004B3CA8"/>
    <w:rsid w:val="004B3F3E"/>
    <w:rsid w:val="004B422C"/>
    <w:rsid w:val="004B4C14"/>
    <w:rsid w:val="004C7EB9"/>
    <w:rsid w:val="004D19E4"/>
    <w:rsid w:val="004D583D"/>
    <w:rsid w:val="004E1DCF"/>
    <w:rsid w:val="004F2817"/>
    <w:rsid w:val="004F3172"/>
    <w:rsid w:val="00501066"/>
    <w:rsid w:val="005120D5"/>
    <w:rsid w:val="00524EEB"/>
    <w:rsid w:val="00525230"/>
    <w:rsid w:val="00541147"/>
    <w:rsid w:val="005543A6"/>
    <w:rsid w:val="005554F4"/>
    <w:rsid w:val="005601A1"/>
    <w:rsid w:val="00560D7B"/>
    <w:rsid w:val="0056193A"/>
    <w:rsid w:val="00562DF2"/>
    <w:rsid w:val="005661FE"/>
    <w:rsid w:val="005802D5"/>
    <w:rsid w:val="0058057C"/>
    <w:rsid w:val="00580B63"/>
    <w:rsid w:val="00583599"/>
    <w:rsid w:val="005857BA"/>
    <w:rsid w:val="00586540"/>
    <w:rsid w:val="005873A9"/>
    <w:rsid w:val="00587E39"/>
    <w:rsid w:val="00594930"/>
    <w:rsid w:val="00594E9E"/>
    <w:rsid w:val="005959FA"/>
    <w:rsid w:val="005A0D49"/>
    <w:rsid w:val="005A4CBF"/>
    <w:rsid w:val="005B3DBD"/>
    <w:rsid w:val="005D10ED"/>
    <w:rsid w:val="005D2406"/>
    <w:rsid w:val="005F1B0A"/>
    <w:rsid w:val="005F4478"/>
    <w:rsid w:val="005F76BE"/>
    <w:rsid w:val="00603D03"/>
    <w:rsid w:val="006050E2"/>
    <w:rsid w:val="006074F6"/>
    <w:rsid w:val="00622298"/>
    <w:rsid w:val="006312E3"/>
    <w:rsid w:val="0063426B"/>
    <w:rsid w:val="00637DA8"/>
    <w:rsid w:val="006409DE"/>
    <w:rsid w:val="00641DA2"/>
    <w:rsid w:val="00651C40"/>
    <w:rsid w:val="00651E50"/>
    <w:rsid w:val="00656496"/>
    <w:rsid w:val="00663F34"/>
    <w:rsid w:val="00664D31"/>
    <w:rsid w:val="00665753"/>
    <w:rsid w:val="00665C40"/>
    <w:rsid w:val="0067171E"/>
    <w:rsid w:val="00671AF5"/>
    <w:rsid w:val="006731DC"/>
    <w:rsid w:val="006903DC"/>
    <w:rsid w:val="00696CD7"/>
    <w:rsid w:val="006A7B18"/>
    <w:rsid w:val="006B5B21"/>
    <w:rsid w:val="006C0A67"/>
    <w:rsid w:val="006D1C19"/>
    <w:rsid w:val="006E58E7"/>
    <w:rsid w:val="006F18EC"/>
    <w:rsid w:val="006F2D9B"/>
    <w:rsid w:val="00701063"/>
    <w:rsid w:val="00703252"/>
    <w:rsid w:val="00712643"/>
    <w:rsid w:val="00717E91"/>
    <w:rsid w:val="00721E20"/>
    <w:rsid w:val="007637DD"/>
    <w:rsid w:val="00764ABA"/>
    <w:rsid w:val="00765E71"/>
    <w:rsid w:val="0076675B"/>
    <w:rsid w:val="007673E5"/>
    <w:rsid w:val="0077071B"/>
    <w:rsid w:val="00782E0C"/>
    <w:rsid w:val="0078365D"/>
    <w:rsid w:val="007908FC"/>
    <w:rsid w:val="00791535"/>
    <w:rsid w:val="007967B0"/>
    <w:rsid w:val="00796E84"/>
    <w:rsid w:val="007B4845"/>
    <w:rsid w:val="007B62B6"/>
    <w:rsid w:val="007B7E89"/>
    <w:rsid w:val="007C07F9"/>
    <w:rsid w:val="007D1CF2"/>
    <w:rsid w:val="007E45BE"/>
    <w:rsid w:val="007E4FA2"/>
    <w:rsid w:val="007E687D"/>
    <w:rsid w:val="007E6F7B"/>
    <w:rsid w:val="007F0AEB"/>
    <w:rsid w:val="007F245C"/>
    <w:rsid w:val="007F4BBE"/>
    <w:rsid w:val="007F64ED"/>
    <w:rsid w:val="007F6A2C"/>
    <w:rsid w:val="00801B80"/>
    <w:rsid w:val="00813642"/>
    <w:rsid w:val="008217AE"/>
    <w:rsid w:val="008232DD"/>
    <w:rsid w:val="00825637"/>
    <w:rsid w:val="0083042D"/>
    <w:rsid w:val="008313C6"/>
    <w:rsid w:val="00833CD1"/>
    <w:rsid w:val="00834989"/>
    <w:rsid w:val="00834A75"/>
    <w:rsid w:val="008355F0"/>
    <w:rsid w:val="00855A88"/>
    <w:rsid w:val="00861C7D"/>
    <w:rsid w:val="008675EA"/>
    <w:rsid w:val="00872E89"/>
    <w:rsid w:val="00873EF4"/>
    <w:rsid w:val="00874206"/>
    <w:rsid w:val="008750BA"/>
    <w:rsid w:val="008914F8"/>
    <w:rsid w:val="00895D38"/>
    <w:rsid w:val="008A5750"/>
    <w:rsid w:val="008B4FCC"/>
    <w:rsid w:val="008B57B3"/>
    <w:rsid w:val="008B6E80"/>
    <w:rsid w:val="008C6FDC"/>
    <w:rsid w:val="008D056B"/>
    <w:rsid w:val="008D1C7F"/>
    <w:rsid w:val="008D21F4"/>
    <w:rsid w:val="008E15C8"/>
    <w:rsid w:val="008F4D0A"/>
    <w:rsid w:val="009077FC"/>
    <w:rsid w:val="00921C34"/>
    <w:rsid w:val="00930168"/>
    <w:rsid w:val="009304B4"/>
    <w:rsid w:val="00945D7E"/>
    <w:rsid w:val="0095431E"/>
    <w:rsid w:val="00956994"/>
    <w:rsid w:val="0095706B"/>
    <w:rsid w:val="009610CD"/>
    <w:rsid w:val="00962802"/>
    <w:rsid w:val="00970269"/>
    <w:rsid w:val="00976258"/>
    <w:rsid w:val="00976D69"/>
    <w:rsid w:val="0097726E"/>
    <w:rsid w:val="009777C3"/>
    <w:rsid w:val="00993256"/>
    <w:rsid w:val="009A225E"/>
    <w:rsid w:val="009A6336"/>
    <w:rsid w:val="009B25A9"/>
    <w:rsid w:val="009B285A"/>
    <w:rsid w:val="009B2BF5"/>
    <w:rsid w:val="009C2738"/>
    <w:rsid w:val="009C413D"/>
    <w:rsid w:val="009C5B5E"/>
    <w:rsid w:val="009D19A0"/>
    <w:rsid w:val="009D1D03"/>
    <w:rsid w:val="009D548F"/>
    <w:rsid w:val="009D6419"/>
    <w:rsid w:val="009E6A4B"/>
    <w:rsid w:val="009E6DD9"/>
    <w:rsid w:val="009F3F0F"/>
    <w:rsid w:val="009F4E99"/>
    <w:rsid w:val="009F5A1E"/>
    <w:rsid w:val="009F7168"/>
    <w:rsid w:val="00A01C54"/>
    <w:rsid w:val="00A124F5"/>
    <w:rsid w:val="00A27374"/>
    <w:rsid w:val="00A3569E"/>
    <w:rsid w:val="00A379F6"/>
    <w:rsid w:val="00A40163"/>
    <w:rsid w:val="00A439D6"/>
    <w:rsid w:val="00A454C4"/>
    <w:rsid w:val="00A47DB6"/>
    <w:rsid w:val="00A5715E"/>
    <w:rsid w:val="00A62339"/>
    <w:rsid w:val="00A63C27"/>
    <w:rsid w:val="00A665F6"/>
    <w:rsid w:val="00A922EE"/>
    <w:rsid w:val="00A97445"/>
    <w:rsid w:val="00A97C77"/>
    <w:rsid w:val="00AA0DEF"/>
    <w:rsid w:val="00AA1117"/>
    <w:rsid w:val="00AA40F6"/>
    <w:rsid w:val="00AB00A6"/>
    <w:rsid w:val="00AB174A"/>
    <w:rsid w:val="00AC5E8D"/>
    <w:rsid w:val="00AD1F0F"/>
    <w:rsid w:val="00AE1EAE"/>
    <w:rsid w:val="00AE7FC5"/>
    <w:rsid w:val="00AF51C1"/>
    <w:rsid w:val="00AF60C3"/>
    <w:rsid w:val="00B013A3"/>
    <w:rsid w:val="00B01EBE"/>
    <w:rsid w:val="00B106B3"/>
    <w:rsid w:val="00B22981"/>
    <w:rsid w:val="00B274BA"/>
    <w:rsid w:val="00B275FF"/>
    <w:rsid w:val="00B4580A"/>
    <w:rsid w:val="00B60915"/>
    <w:rsid w:val="00B618E8"/>
    <w:rsid w:val="00B63CB9"/>
    <w:rsid w:val="00B75320"/>
    <w:rsid w:val="00B81C97"/>
    <w:rsid w:val="00B91DB7"/>
    <w:rsid w:val="00B957A9"/>
    <w:rsid w:val="00B97DF7"/>
    <w:rsid w:val="00BA0DF8"/>
    <w:rsid w:val="00BA16F0"/>
    <w:rsid w:val="00BA33C5"/>
    <w:rsid w:val="00BC0DB5"/>
    <w:rsid w:val="00BD4C65"/>
    <w:rsid w:val="00BE1B5F"/>
    <w:rsid w:val="00BE1DC0"/>
    <w:rsid w:val="00BF5AFC"/>
    <w:rsid w:val="00BF5D34"/>
    <w:rsid w:val="00BF734E"/>
    <w:rsid w:val="00C013CE"/>
    <w:rsid w:val="00C02280"/>
    <w:rsid w:val="00C02FB0"/>
    <w:rsid w:val="00C06F0B"/>
    <w:rsid w:val="00C07717"/>
    <w:rsid w:val="00C103D4"/>
    <w:rsid w:val="00C2363C"/>
    <w:rsid w:val="00C2565C"/>
    <w:rsid w:val="00C258CD"/>
    <w:rsid w:val="00C321D1"/>
    <w:rsid w:val="00C3406C"/>
    <w:rsid w:val="00C43EF0"/>
    <w:rsid w:val="00C50236"/>
    <w:rsid w:val="00C5372D"/>
    <w:rsid w:val="00C606C5"/>
    <w:rsid w:val="00C61A7D"/>
    <w:rsid w:val="00C61DEA"/>
    <w:rsid w:val="00C71571"/>
    <w:rsid w:val="00C86462"/>
    <w:rsid w:val="00C8750B"/>
    <w:rsid w:val="00C90AA2"/>
    <w:rsid w:val="00C90BA5"/>
    <w:rsid w:val="00C91DE8"/>
    <w:rsid w:val="00C93DF9"/>
    <w:rsid w:val="00C94F83"/>
    <w:rsid w:val="00C96CBF"/>
    <w:rsid w:val="00CA5D22"/>
    <w:rsid w:val="00CA7DEE"/>
    <w:rsid w:val="00CB046A"/>
    <w:rsid w:val="00CB23C2"/>
    <w:rsid w:val="00CB50AF"/>
    <w:rsid w:val="00CB7B53"/>
    <w:rsid w:val="00CC7A55"/>
    <w:rsid w:val="00CE193D"/>
    <w:rsid w:val="00CE6FA1"/>
    <w:rsid w:val="00CF1DF5"/>
    <w:rsid w:val="00CF67BB"/>
    <w:rsid w:val="00D01990"/>
    <w:rsid w:val="00D14F4C"/>
    <w:rsid w:val="00D21220"/>
    <w:rsid w:val="00D31F92"/>
    <w:rsid w:val="00D37887"/>
    <w:rsid w:val="00D406D6"/>
    <w:rsid w:val="00D44F84"/>
    <w:rsid w:val="00D55DEB"/>
    <w:rsid w:val="00D6049A"/>
    <w:rsid w:val="00D62849"/>
    <w:rsid w:val="00D62E5D"/>
    <w:rsid w:val="00D96FAA"/>
    <w:rsid w:val="00D97068"/>
    <w:rsid w:val="00DA2911"/>
    <w:rsid w:val="00DA2D5B"/>
    <w:rsid w:val="00DA7BB5"/>
    <w:rsid w:val="00DB5D06"/>
    <w:rsid w:val="00DC13CE"/>
    <w:rsid w:val="00DC2CD9"/>
    <w:rsid w:val="00DD0AF9"/>
    <w:rsid w:val="00DD1776"/>
    <w:rsid w:val="00DD2017"/>
    <w:rsid w:val="00DD63B4"/>
    <w:rsid w:val="00DE2AD5"/>
    <w:rsid w:val="00DF6F64"/>
    <w:rsid w:val="00E0232F"/>
    <w:rsid w:val="00E11CFD"/>
    <w:rsid w:val="00E1285D"/>
    <w:rsid w:val="00E17CFB"/>
    <w:rsid w:val="00E44026"/>
    <w:rsid w:val="00E508C1"/>
    <w:rsid w:val="00E6161A"/>
    <w:rsid w:val="00E6580F"/>
    <w:rsid w:val="00E65F86"/>
    <w:rsid w:val="00E8071F"/>
    <w:rsid w:val="00E906B2"/>
    <w:rsid w:val="00E92DF0"/>
    <w:rsid w:val="00E94DCB"/>
    <w:rsid w:val="00E963A6"/>
    <w:rsid w:val="00E97960"/>
    <w:rsid w:val="00EA1AAA"/>
    <w:rsid w:val="00EA7851"/>
    <w:rsid w:val="00EB6763"/>
    <w:rsid w:val="00EC3909"/>
    <w:rsid w:val="00EC7912"/>
    <w:rsid w:val="00ED1936"/>
    <w:rsid w:val="00ED19A5"/>
    <w:rsid w:val="00ED4763"/>
    <w:rsid w:val="00ED6A6D"/>
    <w:rsid w:val="00EE39FB"/>
    <w:rsid w:val="00EE71A5"/>
    <w:rsid w:val="00EF60C2"/>
    <w:rsid w:val="00F057BF"/>
    <w:rsid w:val="00F101BF"/>
    <w:rsid w:val="00F11482"/>
    <w:rsid w:val="00F11D4F"/>
    <w:rsid w:val="00F17419"/>
    <w:rsid w:val="00F20165"/>
    <w:rsid w:val="00F248C1"/>
    <w:rsid w:val="00F24E6A"/>
    <w:rsid w:val="00F24F79"/>
    <w:rsid w:val="00F27A82"/>
    <w:rsid w:val="00F411B6"/>
    <w:rsid w:val="00F413F8"/>
    <w:rsid w:val="00F42EEA"/>
    <w:rsid w:val="00F462C2"/>
    <w:rsid w:val="00F47FB6"/>
    <w:rsid w:val="00F5424C"/>
    <w:rsid w:val="00F618CC"/>
    <w:rsid w:val="00F643ED"/>
    <w:rsid w:val="00F648D7"/>
    <w:rsid w:val="00F653DC"/>
    <w:rsid w:val="00F66937"/>
    <w:rsid w:val="00F71AFF"/>
    <w:rsid w:val="00F72520"/>
    <w:rsid w:val="00F7409F"/>
    <w:rsid w:val="00F83290"/>
    <w:rsid w:val="00F83D3A"/>
    <w:rsid w:val="00F8400A"/>
    <w:rsid w:val="00F85D71"/>
    <w:rsid w:val="00FA028A"/>
    <w:rsid w:val="00FA47B8"/>
    <w:rsid w:val="00FB2C47"/>
    <w:rsid w:val="00FB413F"/>
    <w:rsid w:val="00FC4426"/>
    <w:rsid w:val="00FC5874"/>
    <w:rsid w:val="00FD2DDA"/>
    <w:rsid w:val="00FD495C"/>
    <w:rsid w:val="00FF6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B15BBF3"/>
  <w15:docId w15:val="{2498CC10-A07D-44A2-A22A-1493DF879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A2D5B"/>
    <w:pPr>
      <w:spacing w:before="60" w:after="60"/>
      <w:ind w:left="1134"/>
      <w:jc w:val="both"/>
    </w:pPr>
    <w:rPr>
      <w:rFonts w:ascii="Garamond" w:hAnsi="Garamond"/>
      <w:sz w:val="24"/>
      <w:szCs w:val="24"/>
    </w:rPr>
  </w:style>
  <w:style w:type="paragraph" w:styleId="Ttulo1">
    <w:name w:val="heading 1"/>
    <w:next w:val="Normal"/>
    <w:qFormat/>
    <w:rsid w:val="00A01C54"/>
    <w:pPr>
      <w:numPr>
        <w:numId w:val="3"/>
      </w:numPr>
      <w:pBdr>
        <w:bottom w:val="single" w:sz="4" w:space="1" w:color="FF9900"/>
      </w:pBdr>
      <w:tabs>
        <w:tab w:val="clear" w:pos="907"/>
        <w:tab w:val="left" w:pos="1276"/>
      </w:tabs>
      <w:spacing w:before="320" w:after="180"/>
      <w:ind w:left="1134" w:hanging="1134"/>
      <w:outlineLvl w:val="0"/>
    </w:pPr>
    <w:rPr>
      <w:rFonts w:ascii="Arial" w:hAnsi="Arial" w:cs="Arial"/>
      <w:b/>
      <w:bCs/>
      <w:color w:val="000080"/>
      <w:sz w:val="40"/>
      <w:szCs w:val="48"/>
    </w:rPr>
  </w:style>
  <w:style w:type="paragraph" w:styleId="Ttulo2">
    <w:name w:val="heading 2"/>
    <w:basedOn w:val="Ttulo1"/>
    <w:next w:val="Normal"/>
    <w:qFormat/>
    <w:rsid w:val="00A01C54"/>
    <w:pPr>
      <w:numPr>
        <w:ilvl w:val="1"/>
      </w:numPr>
      <w:pBdr>
        <w:bottom w:val="none" w:sz="0" w:space="0" w:color="auto"/>
      </w:pBdr>
      <w:tabs>
        <w:tab w:val="clear" w:pos="907"/>
      </w:tabs>
      <w:spacing w:before="240"/>
      <w:ind w:left="1134" w:hanging="1134"/>
      <w:outlineLvl w:val="1"/>
    </w:pPr>
    <w:rPr>
      <w:b w:val="0"/>
      <w:bCs w:val="0"/>
      <w:sz w:val="32"/>
      <w:szCs w:val="36"/>
    </w:rPr>
  </w:style>
  <w:style w:type="paragraph" w:styleId="Ttulo3">
    <w:name w:val="heading 3"/>
    <w:basedOn w:val="Ttulo2"/>
    <w:next w:val="Normal"/>
    <w:qFormat/>
    <w:rsid w:val="00A01C54"/>
    <w:pPr>
      <w:keepNext/>
      <w:numPr>
        <w:ilvl w:val="2"/>
      </w:numPr>
      <w:tabs>
        <w:tab w:val="clear" w:pos="907"/>
      </w:tabs>
      <w:ind w:left="1134" w:hanging="1134"/>
      <w:outlineLvl w:val="2"/>
    </w:pPr>
    <w:rPr>
      <w:b/>
      <w:bCs/>
      <w:sz w:val="28"/>
      <w:szCs w:val="28"/>
    </w:rPr>
  </w:style>
  <w:style w:type="paragraph" w:styleId="Ttulo4">
    <w:name w:val="heading 4"/>
    <w:basedOn w:val="Ttulo3"/>
    <w:next w:val="Normal"/>
    <w:qFormat/>
    <w:rsid w:val="00A01C54"/>
    <w:pPr>
      <w:numPr>
        <w:ilvl w:val="3"/>
      </w:numPr>
      <w:tabs>
        <w:tab w:val="clear" w:pos="907"/>
      </w:tabs>
      <w:ind w:left="1134" w:hanging="1134"/>
      <w:outlineLvl w:val="3"/>
    </w:pPr>
    <w:rPr>
      <w:b w:val="0"/>
      <w:bCs w:val="0"/>
      <w:sz w:val="24"/>
      <w:szCs w:val="22"/>
    </w:rPr>
  </w:style>
  <w:style w:type="paragraph" w:styleId="Ttulo5">
    <w:name w:val="heading 5"/>
    <w:basedOn w:val="Ttulo4"/>
    <w:next w:val="Normal"/>
    <w:qFormat/>
    <w:rsid w:val="00A01C54"/>
    <w:pPr>
      <w:numPr>
        <w:ilvl w:val="4"/>
      </w:numPr>
      <w:tabs>
        <w:tab w:val="clear" w:pos="2005"/>
      </w:tabs>
      <w:ind w:left="1134" w:hanging="1134"/>
      <w:outlineLvl w:val="4"/>
    </w:pPr>
    <w:rPr>
      <w:b/>
      <w:bCs/>
      <w:szCs w:val="24"/>
    </w:rPr>
  </w:style>
  <w:style w:type="paragraph" w:styleId="Ttulo6">
    <w:name w:val="heading 6"/>
    <w:basedOn w:val="Ttulo5"/>
    <w:next w:val="Normal"/>
    <w:qFormat/>
    <w:rsid w:val="0001652C"/>
    <w:pPr>
      <w:numPr>
        <w:ilvl w:val="5"/>
      </w:numPr>
      <w:tabs>
        <w:tab w:val="clear" w:pos="1213"/>
      </w:tabs>
      <w:ind w:left="1134" w:hanging="1134"/>
      <w:outlineLvl w:val="5"/>
    </w:pPr>
    <w:rPr>
      <w:b w:val="0"/>
      <w:bCs w:val="0"/>
      <w:sz w:val="20"/>
    </w:rPr>
  </w:style>
  <w:style w:type="paragraph" w:styleId="Ttulo7">
    <w:name w:val="heading 7"/>
    <w:basedOn w:val="Ttulo6"/>
    <w:next w:val="Normal"/>
    <w:qFormat/>
    <w:rsid w:val="00A01C54"/>
    <w:pPr>
      <w:numPr>
        <w:ilvl w:val="6"/>
      </w:numPr>
      <w:tabs>
        <w:tab w:val="clear" w:pos="1276"/>
        <w:tab w:val="clear" w:pos="3373"/>
        <w:tab w:val="left" w:pos="1560"/>
      </w:tabs>
      <w:ind w:left="1418" w:hanging="1418"/>
      <w:outlineLvl w:val="6"/>
    </w:pPr>
    <w:rPr>
      <w:b/>
      <w:bCs/>
    </w:rPr>
  </w:style>
  <w:style w:type="paragraph" w:styleId="Ttulo8">
    <w:name w:val="heading 8"/>
    <w:basedOn w:val="Normal"/>
    <w:next w:val="Normal"/>
    <w:rsid w:val="003A00DC"/>
    <w:pPr>
      <w:numPr>
        <w:ilvl w:val="7"/>
        <w:numId w:val="1"/>
      </w:numPr>
      <w:spacing w:before="240" w:line="480" w:lineRule="auto"/>
      <w:outlineLvl w:val="7"/>
    </w:pPr>
    <w:rPr>
      <w:i/>
      <w:iCs/>
    </w:rPr>
  </w:style>
  <w:style w:type="paragraph" w:styleId="Ttulo9">
    <w:name w:val="heading 9"/>
    <w:basedOn w:val="Normal"/>
    <w:next w:val="Normal"/>
    <w:rsid w:val="003A00DC"/>
    <w:pPr>
      <w:numPr>
        <w:ilvl w:val="8"/>
        <w:numId w:val="1"/>
      </w:numPr>
      <w:spacing w:before="240" w:line="480" w:lineRule="auto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to-centrada">
    <w:name w:val="Foto - centrada"/>
    <w:basedOn w:val="Normal"/>
    <w:rsid w:val="00F24F79"/>
    <w:pPr>
      <w:spacing w:before="180" w:after="180"/>
      <w:ind w:left="0"/>
      <w:jc w:val="center"/>
    </w:pPr>
  </w:style>
  <w:style w:type="paragraph" w:customStyle="1" w:styleId="Lista1">
    <w:name w:val="Lista 1"/>
    <w:basedOn w:val="Normal"/>
    <w:rsid w:val="009B25A9"/>
    <w:pPr>
      <w:numPr>
        <w:ilvl w:val="1"/>
        <w:numId w:val="4"/>
      </w:numPr>
      <w:tabs>
        <w:tab w:val="left" w:pos="1769"/>
      </w:tabs>
      <w:ind w:left="1769" w:hanging="567"/>
    </w:pPr>
  </w:style>
  <w:style w:type="paragraph" w:customStyle="1" w:styleId="Piedefoto">
    <w:name w:val="Pie de foto"/>
    <w:basedOn w:val="Normal"/>
    <w:rsid w:val="00A439D6"/>
    <w:pPr>
      <w:spacing w:before="180" w:after="180"/>
      <w:ind w:left="0"/>
      <w:jc w:val="center"/>
    </w:pPr>
    <w:rPr>
      <w:rFonts w:ascii="Times New Roman" w:hAnsi="Times New Roman"/>
      <w:i/>
      <w:sz w:val="22"/>
    </w:rPr>
  </w:style>
  <w:style w:type="paragraph" w:styleId="Encabezado">
    <w:name w:val="header"/>
    <w:basedOn w:val="Normal"/>
    <w:rsid w:val="003A00DC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3A00DC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3A00DC"/>
  </w:style>
  <w:style w:type="paragraph" w:customStyle="1" w:styleId="comandoseinstrucciones">
    <w:name w:val="comandos e instrucciones"/>
    <w:link w:val="comandoseinstruccionesCarCar"/>
    <w:qFormat/>
    <w:rsid w:val="00603D03"/>
    <w:pPr>
      <w:pBdr>
        <w:top w:val="dotted" w:sz="12" w:space="6" w:color="F79646"/>
        <w:left w:val="dotted" w:sz="12" w:space="4" w:color="F79646"/>
        <w:bottom w:val="dotted" w:sz="12" w:space="6" w:color="F79646"/>
        <w:right w:val="dotted" w:sz="12" w:space="4" w:color="F79646"/>
      </w:pBdr>
      <w:shd w:val="clear" w:color="auto" w:fill="F6F6E2"/>
      <w:ind w:left="540" w:hanging="540"/>
    </w:pPr>
    <w:rPr>
      <w:rFonts w:ascii="Courier New" w:hAnsi="Courier New"/>
      <w:sz w:val="18"/>
    </w:rPr>
  </w:style>
  <w:style w:type="character" w:customStyle="1" w:styleId="comandoseinstruccionesCarCar">
    <w:name w:val="comandos e instrucciones Car Car"/>
    <w:basedOn w:val="Fuentedeprrafopredeter"/>
    <w:link w:val="comandoseinstrucciones"/>
    <w:rsid w:val="00603D03"/>
    <w:rPr>
      <w:rFonts w:ascii="Courier New" w:hAnsi="Courier New"/>
      <w:sz w:val="18"/>
      <w:shd w:val="clear" w:color="auto" w:fill="F6F6E2"/>
      <w:lang w:val="es-ES" w:eastAsia="es-ES" w:bidi="ar-SA"/>
    </w:rPr>
  </w:style>
  <w:style w:type="numbering" w:customStyle="1" w:styleId="Vineta">
    <w:name w:val="Vineta"/>
    <w:rsid w:val="002F1603"/>
    <w:pPr>
      <w:numPr>
        <w:numId w:val="2"/>
      </w:numPr>
    </w:pPr>
  </w:style>
  <w:style w:type="paragraph" w:customStyle="1" w:styleId="Lista0">
    <w:name w:val="Lista 0"/>
    <w:basedOn w:val="Normal"/>
    <w:qFormat/>
    <w:rsid w:val="009E6A4B"/>
    <w:pPr>
      <w:numPr>
        <w:numId w:val="5"/>
      </w:numPr>
      <w:tabs>
        <w:tab w:val="left" w:pos="1344"/>
      </w:tabs>
      <w:spacing w:before="240"/>
      <w:ind w:left="1344" w:hanging="567"/>
    </w:pPr>
    <w:rPr>
      <w:b/>
      <w:color w:val="000080"/>
    </w:rPr>
  </w:style>
  <w:style w:type="character" w:styleId="Textoennegrita">
    <w:name w:val="Strong"/>
    <w:basedOn w:val="Fuentedeprrafopredeter"/>
    <w:qFormat/>
    <w:rsid w:val="001E6915"/>
    <w:rPr>
      <w:b/>
      <w:bCs/>
      <w:color w:val="E36C0A"/>
    </w:rPr>
  </w:style>
  <w:style w:type="character" w:styleId="Hipervnculo">
    <w:name w:val="Hyperlink"/>
    <w:basedOn w:val="Fuentedeprrafopredeter"/>
    <w:uiPriority w:val="99"/>
    <w:rsid w:val="00D62849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D62849"/>
    <w:pPr>
      <w:ind w:left="0"/>
    </w:pPr>
  </w:style>
  <w:style w:type="paragraph" w:customStyle="1" w:styleId="Estilo1">
    <w:name w:val="Estilo1"/>
    <w:basedOn w:val="Normal"/>
    <w:qFormat/>
    <w:rsid w:val="007F6A2C"/>
  </w:style>
  <w:style w:type="paragraph" w:styleId="Lista2">
    <w:name w:val="List 2"/>
    <w:basedOn w:val="Normal"/>
    <w:rsid w:val="00E44026"/>
    <w:pPr>
      <w:numPr>
        <w:numId w:val="6"/>
      </w:numPr>
      <w:tabs>
        <w:tab w:val="left" w:pos="1769"/>
      </w:tabs>
    </w:pPr>
  </w:style>
  <w:style w:type="paragraph" w:styleId="Lista3">
    <w:name w:val="List 3"/>
    <w:basedOn w:val="Normal"/>
    <w:rsid w:val="007D1CF2"/>
    <w:pPr>
      <w:numPr>
        <w:numId w:val="11"/>
      </w:numPr>
      <w:tabs>
        <w:tab w:val="left" w:pos="2370"/>
      </w:tabs>
      <w:ind w:left="2370" w:hanging="567"/>
    </w:pPr>
  </w:style>
  <w:style w:type="paragraph" w:styleId="Lista4">
    <w:name w:val="List 4"/>
    <w:basedOn w:val="Normal"/>
    <w:rsid w:val="00E44026"/>
    <w:pPr>
      <w:numPr>
        <w:numId w:val="7"/>
      </w:numPr>
      <w:tabs>
        <w:tab w:val="left" w:pos="2370"/>
      </w:tabs>
    </w:pPr>
  </w:style>
  <w:style w:type="paragraph" w:styleId="Lista5">
    <w:name w:val="List 5"/>
    <w:basedOn w:val="Normal"/>
    <w:rsid w:val="001A6D34"/>
    <w:pPr>
      <w:numPr>
        <w:numId w:val="12"/>
      </w:numPr>
      <w:tabs>
        <w:tab w:val="left" w:pos="2620"/>
      </w:tabs>
      <w:ind w:left="2620" w:hanging="567"/>
    </w:pPr>
  </w:style>
  <w:style w:type="paragraph" w:customStyle="1" w:styleId="Lista6">
    <w:name w:val="Lista 6"/>
    <w:basedOn w:val="Normal"/>
    <w:qFormat/>
    <w:rsid w:val="005F76BE"/>
    <w:pPr>
      <w:numPr>
        <w:numId w:val="8"/>
      </w:numPr>
      <w:tabs>
        <w:tab w:val="left" w:pos="2620"/>
      </w:tabs>
    </w:pPr>
  </w:style>
  <w:style w:type="paragraph" w:customStyle="1" w:styleId="Lista7">
    <w:name w:val="Lista 7"/>
    <w:basedOn w:val="Normal"/>
    <w:qFormat/>
    <w:rsid w:val="00671AF5"/>
    <w:pPr>
      <w:numPr>
        <w:numId w:val="13"/>
      </w:numPr>
      <w:tabs>
        <w:tab w:val="left" w:pos="3045"/>
      </w:tabs>
      <w:ind w:left="3045" w:hanging="567"/>
    </w:pPr>
  </w:style>
  <w:style w:type="paragraph" w:customStyle="1" w:styleId="Predeterminado">
    <w:name w:val="Predeterminado"/>
    <w:basedOn w:val="Normal"/>
    <w:qFormat/>
    <w:rsid w:val="00D44F84"/>
  </w:style>
  <w:style w:type="paragraph" w:customStyle="1" w:styleId="Lista8">
    <w:name w:val="Lista 8"/>
    <w:basedOn w:val="Normal"/>
    <w:qFormat/>
    <w:rsid w:val="00B106B3"/>
    <w:pPr>
      <w:numPr>
        <w:numId w:val="9"/>
      </w:numPr>
      <w:tabs>
        <w:tab w:val="left" w:pos="3045"/>
      </w:tabs>
    </w:pPr>
  </w:style>
  <w:style w:type="paragraph" w:customStyle="1" w:styleId="Lista9">
    <w:name w:val="Lista 9"/>
    <w:basedOn w:val="Normal"/>
    <w:qFormat/>
    <w:rsid w:val="000E3B57"/>
    <w:pPr>
      <w:numPr>
        <w:numId w:val="10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8E8E8"/>
      <w:tabs>
        <w:tab w:val="left" w:pos="3544"/>
      </w:tabs>
    </w:pPr>
  </w:style>
  <w:style w:type="paragraph" w:customStyle="1" w:styleId="Lista0b">
    <w:name w:val="Lista 0b"/>
    <w:basedOn w:val="Normal"/>
    <w:qFormat/>
    <w:rsid w:val="008355F0"/>
    <w:pPr>
      <w:numPr>
        <w:numId w:val="14"/>
      </w:numPr>
      <w:tabs>
        <w:tab w:val="left" w:pos="1344"/>
      </w:tabs>
      <w:ind w:left="1344" w:hanging="567"/>
    </w:pPr>
    <w:rPr>
      <w:b/>
      <w:color w:val="000080"/>
    </w:rPr>
  </w:style>
  <w:style w:type="paragraph" w:styleId="Textodeglobo">
    <w:name w:val="Balloon Text"/>
    <w:basedOn w:val="Normal"/>
    <w:link w:val="TextodegloboCar"/>
    <w:rsid w:val="002670C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2670C9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673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97C77"/>
    <w:pPr>
      <w:ind w:left="720"/>
      <w:contextualSpacing/>
    </w:pPr>
  </w:style>
  <w:style w:type="paragraph" w:styleId="Listaconvietas3">
    <w:name w:val="List Bullet 3"/>
    <w:basedOn w:val="Normal"/>
    <w:rsid w:val="00586540"/>
    <w:pPr>
      <w:tabs>
        <w:tab w:val="left" w:pos="1769"/>
      </w:tabs>
      <w:ind w:left="1769" w:hanging="56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22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ofesor\AppData\Roaming\Microsoft\Plantillas\__Plantilla%20Apuntes%20Clase%2003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8D1F80-6D54-4673-AA42-7F5289070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__Plantilla Apuntes Clase 03.dotm</Template>
  <TotalTime>0</TotalTime>
  <Pages>6</Pages>
  <Words>1012</Words>
  <Characters>5570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documentos</vt:lpstr>
    </vt:vector>
  </TitlesOfParts>
  <Company>RUP</Company>
  <LinksUpToDate>false</LinksUpToDate>
  <CharactersWithSpaces>6569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documentos</dc:title>
  <dc:creator>DANIELTS</dc:creator>
  <cp:lastModifiedBy>Daniel Touceda Santorio</cp:lastModifiedBy>
  <cp:revision>3</cp:revision>
  <cp:lastPrinted>2004-10-07T21:03:00Z</cp:lastPrinted>
  <dcterms:created xsi:type="dcterms:W3CDTF">2023-03-06T07:59:00Z</dcterms:created>
  <dcterms:modified xsi:type="dcterms:W3CDTF">2023-03-06T08:00:00Z</dcterms:modified>
</cp:coreProperties>
</file>