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26E" w14:textId="77777777" w:rsidR="00D62849" w:rsidRDefault="00D62849" w:rsidP="00703252">
      <w:pPr>
        <w:pStyle w:val="Lista0b"/>
      </w:pPr>
      <w:r>
        <w:t>Índice:</w:t>
      </w:r>
    </w:p>
    <w:p w14:paraId="61273D37" w14:textId="1C93CCF0" w:rsidR="00C9607B" w:rsidRDefault="002D168E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6B7F0E">
        <w:instrText xml:space="preserve"> TOC \o \h \z \u </w:instrText>
      </w:r>
      <w:r>
        <w:fldChar w:fldCharType="separate"/>
      </w:r>
      <w:hyperlink w:anchor="_Toc128649475" w:history="1">
        <w:r w:rsidR="00C9607B" w:rsidRPr="00D45C99">
          <w:rPr>
            <w:rStyle w:val="Hipervnculo"/>
            <w:noProof/>
          </w:rPr>
          <w:t>1.</w:t>
        </w:r>
        <w:r w:rsidR="00C960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607B" w:rsidRPr="00D45C99">
          <w:rPr>
            <w:rStyle w:val="Hipervnculo"/>
            <w:noProof/>
          </w:rPr>
          <w:t>Banco</w:t>
        </w:r>
        <w:r w:rsidR="00C9607B">
          <w:rPr>
            <w:noProof/>
            <w:webHidden/>
          </w:rPr>
          <w:tab/>
        </w:r>
        <w:r w:rsidR="00C9607B">
          <w:rPr>
            <w:noProof/>
            <w:webHidden/>
          </w:rPr>
          <w:fldChar w:fldCharType="begin"/>
        </w:r>
        <w:r w:rsidR="00C9607B">
          <w:rPr>
            <w:noProof/>
            <w:webHidden/>
          </w:rPr>
          <w:instrText xml:space="preserve"> PAGEREF _Toc128649475 \h </w:instrText>
        </w:r>
        <w:r w:rsidR="00C9607B">
          <w:rPr>
            <w:noProof/>
            <w:webHidden/>
          </w:rPr>
        </w:r>
        <w:r w:rsidR="00C9607B">
          <w:rPr>
            <w:noProof/>
            <w:webHidden/>
          </w:rPr>
          <w:fldChar w:fldCharType="separate"/>
        </w:r>
        <w:r w:rsidR="00C9607B">
          <w:rPr>
            <w:noProof/>
            <w:webHidden/>
          </w:rPr>
          <w:t>1</w:t>
        </w:r>
        <w:r w:rsidR="00C9607B">
          <w:rPr>
            <w:noProof/>
            <w:webHidden/>
          </w:rPr>
          <w:fldChar w:fldCharType="end"/>
        </w:r>
      </w:hyperlink>
    </w:p>
    <w:p w14:paraId="39645247" w14:textId="2F359991" w:rsidR="00C9607B" w:rsidRDefault="00000000">
      <w:pPr>
        <w:pStyle w:val="TDC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8649476" w:history="1">
        <w:r w:rsidR="00C9607B" w:rsidRPr="00D45C99">
          <w:rPr>
            <w:rStyle w:val="Hipervnculo"/>
            <w:b/>
            <w:noProof/>
          </w:rPr>
          <w:t>1.1</w:t>
        </w:r>
        <w:r w:rsidR="00C960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607B" w:rsidRPr="00D45C99">
          <w:rPr>
            <w:rStyle w:val="Hipervnculo"/>
            <w:noProof/>
          </w:rPr>
          <w:t>Tareas:</w:t>
        </w:r>
        <w:r w:rsidR="00C9607B">
          <w:rPr>
            <w:noProof/>
            <w:webHidden/>
          </w:rPr>
          <w:tab/>
        </w:r>
        <w:r w:rsidR="00C9607B">
          <w:rPr>
            <w:noProof/>
            <w:webHidden/>
          </w:rPr>
          <w:fldChar w:fldCharType="begin"/>
        </w:r>
        <w:r w:rsidR="00C9607B">
          <w:rPr>
            <w:noProof/>
            <w:webHidden/>
          </w:rPr>
          <w:instrText xml:space="preserve"> PAGEREF _Toc128649476 \h </w:instrText>
        </w:r>
        <w:r w:rsidR="00C9607B">
          <w:rPr>
            <w:noProof/>
            <w:webHidden/>
          </w:rPr>
        </w:r>
        <w:r w:rsidR="00C9607B">
          <w:rPr>
            <w:noProof/>
            <w:webHidden/>
          </w:rPr>
          <w:fldChar w:fldCharType="separate"/>
        </w:r>
        <w:r w:rsidR="00C9607B">
          <w:rPr>
            <w:noProof/>
            <w:webHidden/>
          </w:rPr>
          <w:t>1</w:t>
        </w:r>
        <w:r w:rsidR="00C9607B">
          <w:rPr>
            <w:noProof/>
            <w:webHidden/>
          </w:rPr>
          <w:fldChar w:fldCharType="end"/>
        </w:r>
      </w:hyperlink>
    </w:p>
    <w:p w14:paraId="2641A8AE" w14:textId="58B54BD4" w:rsidR="00B013A3" w:rsidRDefault="002D168E" w:rsidP="00A47DB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FF0DE46" w14:textId="77777777" w:rsidR="00601782" w:rsidRDefault="00601782" w:rsidP="00A47DB6"/>
    <w:p w14:paraId="168BECB6" w14:textId="77777777" w:rsidR="007726B3" w:rsidRDefault="007726B3" w:rsidP="007726B3">
      <w:pPr>
        <w:pStyle w:val="Ttulo1"/>
      </w:pPr>
      <w:bookmarkStart w:id="0" w:name="_Toc128649475"/>
      <w:r>
        <w:t>Banco</w:t>
      </w:r>
      <w:bookmarkEnd w:id="0"/>
    </w:p>
    <w:p w14:paraId="199C6975" w14:textId="5190F867" w:rsidR="0099536C" w:rsidRDefault="0099536C" w:rsidP="00A47DB6">
      <w:r>
        <w:t>Un banco desea guardar información de:</w:t>
      </w:r>
    </w:p>
    <w:p w14:paraId="419665D4" w14:textId="5842D629" w:rsidR="0099536C" w:rsidRDefault="0099536C" w:rsidP="0099536C">
      <w:pPr>
        <w:pStyle w:val="Lista2"/>
      </w:pPr>
      <w:r>
        <w:t>Las oficinas (sucursales) de que dispone: número (que la identifica), dirección, teléfono.</w:t>
      </w:r>
    </w:p>
    <w:p w14:paraId="171ECBF2" w14:textId="216DDCBC" w:rsidR="00304418" w:rsidRDefault="00304418" w:rsidP="0099536C">
      <w:pPr>
        <w:pStyle w:val="Lista2"/>
      </w:pPr>
      <w:r>
        <w:t xml:space="preserve">Empleados: identificador único, </w:t>
      </w:r>
      <w:r w:rsidR="00B22573">
        <w:t>DNI</w:t>
      </w:r>
      <w:r>
        <w:t xml:space="preserve">, nombre, fecha nacimiento, teléfono, </w:t>
      </w:r>
      <w:proofErr w:type="spellStart"/>
      <w:r>
        <w:t>emailCorporativo</w:t>
      </w:r>
      <w:proofErr w:type="spellEnd"/>
      <w:r>
        <w:t>, fecha de contratación en el banco, estudios.</w:t>
      </w:r>
    </w:p>
    <w:p w14:paraId="3FE04F38" w14:textId="0311655D" w:rsidR="00304418" w:rsidRDefault="00304418" w:rsidP="0099536C">
      <w:pPr>
        <w:pStyle w:val="Lista2"/>
      </w:pPr>
      <w:r>
        <w:t>De cada oficina se desea saber quienes traban en ella, en que fecha comenzaron a trabajar en esa oficina y fecha en que dejaron de trabajar en esa oficina. Se guarda información histórica.</w:t>
      </w:r>
    </w:p>
    <w:p w14:paraId="4D6A4DAB" w14:textId="306EEC99" w:rsidR="00304418" w:rsidRDefault="00304418" w:rsidP="0099536C">
      <w:pPr>
        <w:pStyle w:val="Lista2"/>
      </w:pPr>
      <w:r>
        <w:t xml:space="preserve">Obligatoriamente toda oficina tiene un director, debe conocerse quien </w:t>
      </w:r>
      <w:proofErr w:type="spellStart"/>
      <w:r>
        <w:t>és</w:t>
      </w:r>
      <w:proofErr w:type="spellEnd"/>
      <w:r>
        <w:t xml:space="preserve"> y desde que fecha es director. Se guarda información histórica de este hecho.</w:t>
      </w:r>
    </w:p>
    <w:p w14:paraId="6511A383" w14:textId="532F3694" w:rsidR="0099536C" w:rsidRDefault="0099536C" w:rsidP="0099536C">
      <w:pPr>
        <w:pStyle w:val="Lista2"/>
      </w:pPr>
      <w:r>
        <w:t>Cuentas corrientes: cada cuenta corriente pertenece a una oficina, y para identificarse necesita conocerse la información que se muestra en la imagen (fíjate en que se incluye el número de oficina):</w:t>
      </w:r>
    </w:p>
    <w:p w14:paraId="554DAE4C" w14:textId="0A7EB7E1" w:rsidR="0099536C" w:rsidRDefault="0099536C" w:rsidP="0099536C">
      <w:pPr>
        <w:pStyle w:val="Piedefoto"/>
      </w:pPr>
      <w:r w:rsidRPr="0099536C">
        <w:rPr>
          <w:noProof/>
        </w:rPr>
        <w:drawing>
          <wp:inline distT="0" distB="0" distL="0" distR="0" wp14:anchorId="3A60F01B" wp14:editId="33E80C95">
            <wp:extent cx="5115639" cy="1667108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DA4" w14:textId="37269647" w:rsidR="0099536C" w:rsidRDefault="0099536C" w:rsidP="0099536C">
      <w:pPr>
        <w:pStyle w:val="Lista2"/>
      </w:pPr>
      <w:r>
        <w:t xml:space="preserve">Clientes: nombre, </w:t>
      </w:r>
      <w:r w:rsidR="00B22573">
        <w:t>DNI</w:t>
      </w:r>
      <w:r>
        <w:t>, dirección, teléfono, email.</w:t>
      </w:r>
    </w:p>
    <w:p w14:paraId="6469A7EA" w14:textId="4A676C87" w:rsidR="0099536C" w:rsidRDefault="0099536C" w:rsidP="0099536C">
      <w:pPr>
        <w:pStyle w:val="Lista2"/>
      </w:pPr>
      <w:r>
        <w:t xml:space="preserve">Cada cuenta pertenece a uno o varios </w:t>
      </w:r>
      <w:r w:rsidR="00B22573">
        <w:t>clientes</w:t>
      </w:r>
      <w:r>
        <w:t>, no puede haber cuentas anónimas.</w:t>
      </w:r>
    </w:p>
    <w:p w14:paraId="00A0B12C" w14:textId="76E4FB06" w:rsidR="0099536C" w:rsidRDefault="0099536C" w:rsidP="0099536C">
      <w:pPr>
        <w:pStyle w:val="Lista2"/>
      </w:pPr>
      <w:r>
        <w:t>Deben anotarse todas las transacciones realizadas en cada cuenta corriente: importe, tipo de operación (retirada, ingreso, recibo domiciliado), fecha, persona que la realiza.</w:t>
      </w:r>
    </w:p>
    <w:p w14:paraId="112084E2" w14:textId="77777777" w:rsidR="00DA568F" w:rsidRDefault="00DA568F" w:rsidP="00DA568F">
      <w:pPr>
        <w:pStyle w:val="Lista2"/>
      </w:pPr>
      <w:r>
        <w:t>En el momento en que se borre del sistema una cuenta deben borrarse automáticamente todas las operaciones realizadas con esa cuenta.</w:t>
      </w:r>
    </w:p>
    <w:p w14:paraId="4D8BB236" w14:textId="03409E15" w:rsidR="0099536C" w:rsidRDefault="0099536C" w:rsidP="0099536C"/>
    <w:p w14:paraId="60FD44A6" w14:textId="77777777" w:rsidR="0099536C" w:rsidRDefault="0099536C" w:rsidP="0099536C"/>
    <w:p w14:paraId="006BEF38" w14:textId="6837829F" w:rsidR="007726B3" w:rsidRDefault="007726B3" w:rsidP="007726B3">
      <w:pPr>
        <w:pStyle w:val="Piedefoto"/>
      </w:pPr>
    </w:p>
    <w:p w14:paraId="47C4D923" w14:textId="77777777" w:rsidR="007726B3" w:rsidRDefault="007726B3" w:rsidP="007726B3">
      <w:pPr>
        <w:pStyle w:val="Ttulo2"/>
      </w:pPr>
      <w:bookmarkStart w:id="1" w:name="_Toc128649476"/>
      <w:r>
        <w:t>Tareas:</w:t>
      </w:r>
      <w:bookmarkEnd w:id="1"/>
    </w:p>
    <w:p w14:paraId="3B5F6F4F" w14:textId="1716AF82" w:rsidR="0099536C" w:rsidRDefault="0099536C" w:rsidP="007726B3">
      <w:pPr>
        <w:pStyle w:val="Lista2"/>
      </w:pPr>
      <w:r>
        <w:t>Crear el modelo ER.</w:t>
      </w:r>
    </w:p>
    <w:p w14:paraId="65CAEA7B" w14:textId="349B0D71" w:rsidR="007726B3" w:rsidRDefault="007726B3" w:rsidP="007726B3">
      <w:pPr>
        <w:pStyle w:val="Lista2"/>
      </w:pPr>
      <w:r>
        <w:t xml:space="preserve">implementar en MySQL </w:t>
      </w:r>
      <w:r w:rsidR="001116CD">
        <w:t>escribiendo</w:t>
      </w:r>
      <w:r>
        <w:t xml:space="preserve"> el script con código SQL a mano</w:t>
      </w:r>
    </w:p>
    <w:p w14:paraId="34926306" w14:textId="77777777" w:rsidR="0075154A" w:rsidRDefault="0075154A" w:rsidP="007726B3">
      <w:pPr>
        <w:pStyle w:val="Lista2"/>
      </w:pPr>
      <w:r>
        <w:lastRenderedPageBreak/>
        <w:t>Haz la ingeniería inversa para comprobar que está bien (esto debes hacerlo siempre, sin</w:t>
      </w:r>
      <w:r w:rsidR="001116CD">
        <w:t xml:space="preserve"> necesidad de</w:t>
      </w:r>
      <w:r>
        <w:t xml:space="preserve"> que te lo pidan</w:t>
      </w:r>
      <w:r w:rsidR="001116CD">
        <w:t>, porque ahí es más fácil comprobar ciertos errores</w:t>
      </w:r>
      <w:r>
        <w:t>).</w:t>
      </w:r>
    </w:p>
    <w:p w14:paraId="6EEDBE0F" w14:textId="77777777" w:rsidR="007726B3" w:rsidRDefault="007726B3" w:rsidP="007726B3">
      <w:pPr>
        <w:pStyle w:val="Lista2"/>
      </w:pPr>
      <w:r>
        <w:t>introducir 2 filas en cada tabla.</w:t>
      </w:r>
    </w:p>
    <w:p w14:paraId="31A14055" w14:textId="77777777" w:rsidR="007726B3" w:rsidRDefault="007726B3" w:rsidP="007726B3">
      <w:pPr>
        <w:pStyle w:val="Lista2"/>
      </w:pPr>
      <w:r>
        <w:t xml:space="preserve">implementar en MySQL utilizando la herramienta gráfica </w:t>
      </w:r>
      <w:proofErr w:type="spellStart"/>
      <w:r>
        <w:t>Workbench</w:t>
      </w:r>
      <w:proofErr w:type="spellEnd"/>
      <w:r>
        <w:t>.</w:t>
      </w:r>
    </w:p>
    <w:sectPr w:rsidR="007726B3" w:rsidSect="00AA0DE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40ED" w14:textId="77777777" w:rsidR="005E2471" w:rsidRDefault="005E2471" w:rsidP="005857BA">
      <w:r>
        <w:separator/>
      </w:r>
    </w:p>
  </w:endnote>
  <w:endnote w:type="continuationSeparator" w:id="0">
    <w:p w14:paraId="1EB9C776" w14:textId="77777777" w:rsidR="005E2471" w:rsidRDefault="005E2471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3F65" w14:textId="77777777" w:rsidR="00606A4C" w:rsidRDefault="00606A4C" w:rsidP="005857BA">
    <w:r>
      <w:fldChar w:fldCharType="begin"/>
    </w:r>
    <w:r>
      <w:instrText xml:space="preserve">PAGE  </w:instrText>
    </w:r>
    <w:r>
      <w:fldChar w:fldCharType="end"/>
    </w:r>
  </w:p>
  <w:p w14:paraId="7440BE42" w14:textId="77777777" w:rsidR="00606A4C" w:rsidRDefault="00606A4C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CF5A" w14:textId="77777777" w:rsidR="00606A4C" w:rsidRPr="00EC3909" w:rsidRDefault="00606A4C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D4677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16F6" w14:textId="77777777" w:rsidR="00606A4C" w:rsidRDefault="00606A4C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D4F5" w14:textId="77777777" w:rsidR="005E2471" w:rsidRDefault="005E2471" w:rsidP="005857BA">
      <w:r>
        <w:separator/>
      </w:r>
    </w:p>
  </w:footnote>
  <w:footnote w:type="continuationSeparator" w:id="0">
    <w:p w14:paraId="3332749A" w14:textId="77777777" w:rsidR="005E2471" w:rsidRDefault="005E2471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4A62" w14:textId="77777777" w:rsidR="00606A4C" w:rsidRPr="003956B9" w:rsidRDefault="00606A4C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>301 - Backup y restauración de una BD en MySQL - TEORIA - 010.docx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 xml:space="preserve">09/03/2018 10:35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B08B" w14:textId="77777777" w:rsidR="00606A4C" w:rsidRDefault="00000000" w:rsidP="005857BA">
    <w:pPr>
      <w:pStyle w:val="Encabezado"/>
    </w:pPr>
    <w:fldSimple w:instr=" FILENAME ">
      <w:r w:rsidR="00606A4C">
        <w:rPr>
          <w:noProof/>
        </w:rPr>
        <w:t>301 - Backup y restauración de una BD en MySQL - TEORIA - 010.docx</w:t>
      </w:r>
    </w:fldSimple>
    <w:r w:rsidR="00606A4C">
      <w:tab/>
      <w:t xml:space="preserve">Fecha de impresión </w:t>
    </w:r>
    <w:fldSimple w:instr=" PRINTDATE ">
      <w:r w:rsidR="00606A4C">
        <w:rPr>
          <w:noProof/>
        </w:rPr>
        <w:t>09/03/2018 10:35:00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4" w15:restartNumberingAfterBreak="0">
    <w:nsid w:val="2E687A70"/>
    <w:multiLevelType w:val="hybridMultilevel"/>
    <w:tmpl w:val="F3E406A0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1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013140263">
    <w:abstractNumId w:val="13"/>
  </w:num>
  <w:num w:numId="2" w16cid:durableId="516189453">
    <w:abstractNumId w:val="6"/>
  </w:num>
  <w:num w:numId="3" w16cid:durableId="2084834121">
    <w:abstractNumId w:val="1"/>
  </w:num>
  <w:num w:numId="4" w16cid:durableId="44961231">
    <w:abstractNumId w:val="9"/>
  </w:num>
  <w:num w:numId="5" w16cid:durableId="540822403">
    <w:abstractNumId w:val="4"/>
  </w:num>
  <w:num w:numId="6" w16cid:durableId="661130057">
    <w:abstractNumId w:val="8"/>
  </w:num>
  <w:num w:numId="7" w16cid:durableId="1554195179">
    <w:abstractNumId w:val="7"/>
  </w:num>
  <w:num w:numId="8" w16cid:durableId="1541162492">
    <w:abstractNumId w:val="0"/>
  </w:num>
  <w:num w:numId="9" w16cid:durableId="703213116">
    <w:abstractNumId w:val="2"/>
  </w:num>
  <w:num w:numId="10" w16cid:durableId="746147267">
    <w:abstractNumId w:val="12"/>
  </w:num>
  <w:num w:numId="11" w16cid:durableId="178662915">
    <w:abstractNumId w:val="11"/>
  </w:num>
  <w:num w:numId="12" w16cid:durableId="1871143406">
    <w:abstractNumId w:val="10"/>
  </w:num>
  <w:num w:numId="13" w16cid:durableId="473527044">
    <w:abstractNumId w:val="3"/>
  </w:num>
  <w:num w:numId="14" w16cid:durableId="81514593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617CE0CE-803A-45D4-88BB-3BC8114B8E14}"/>
    <w:docVar w:name="dgnword-eventsink" w:val="158465792"/>
  </w:docVars>
  <w:rsids>
    <w:rsidRoot w:val="002B10E1"/>
    <w:rsid w:val="00000295"/>
    <w:rsid w:val="000028E8"/>
    <w:rsid w:val="000035F3"/>
    <w:rsid w:val="00007481"/>
    <w:rsid w:val="00010AA4"/>
    <w:rsid w:val="000115EF"/>
    <w:rsid w:val="0001652C"/>
    <w:rsid w:val="000172ED"/>
    <w:rsid w:val="00023532"/>
    <w:rsid w:val="00034F10"/>
    <w:rsid w:val="00043B8E"/>
    <w:rsid w:val="00045C7B"/>
    <w:rsid w:val="0004775E"/>
    <w:rsid w:val="00050610"/>
    <w:rsid w:val="000646CE"/>
    <w:rsid w:val="00071C56"/>
    <w:rsid w:val="00081FE5"/>
    <w:rsid w:val="00090AAF"/>
    <w:rsid w:val="000970DC"/>
    <w:rsid w:val="000978FA"/>
    <w:rsid w:val="000A0B6E"/>
    <w:rsid w:val="000A3869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1FE3"/>
    <w:rsid w:val="000E3B57"/>
    <w:rsid w:val="000E49B4"/>
    <w:rsid w:val="000E7C10"/>
    <w:rsid w:val="00103E27"/>
    <w:rsid w:val="00105BA8"/>
    <w:rsid w:val="00107F79"/>
    <w:rsid w:val="001116CD"/>
    <w:rsid w:val="001118F7"/>
    <w:rsid w:val="00112044"/>
    <w:rsid w:val="00122315"/>
    <w:rsid w:val="00126833"/>
    <w:rsid w:val="00130C65"/>
    <w:rsid w:val="00130D9B"/>
    <w:rsid w:val="0013192C"/>
    <w:rsid w:val="00134CC7"/>
    <w:rsid w:val="00136E6A"/>
    <w:rsid w:val="00142B00"/>
    <w:rsid w:val="00150CFA"/>
    <w:rsid w:val="00152019"/>
    <w:rsid w:val="00152BF9"/>
    <w:rsid w:val="001578D2"/>
    <w:rsid w:val="00157B7E"/>
    <w:rsid w:val="001609B9"/>
    <w:rsid w:val="001655A4"/>
    <w:rsid w:val="00172EEB"/>
    <w:rsid w:val="00173DCD"/>
    <w:rsid w:val="001771EA"/>
    <w:rsid w:val="00177B8A"/>
    <w:rsid w:val="00181378"/>
    <w:rsid w:val="00181F66"/>
    <w:rsid w:val="00191B7A"/>
    <w:rsid w:val="001955ED"/>
    <w:rsid w:val="001A6D34"/>
    <w:rsid w:val="001B11B3"/>
    <w:rsid w:val="001C4D67"/>
    <w:rsid w:val="001C6338"/>
    <w:rsid w:val="001D013D"/>
    <w:rsid w:val="001D07F8"/>
    <w:rsid w:val="001E28D2"/>
    <w:rsid w:val="001E6915"/>
    <w:rsid w:val="002009AE"/>
    <w:rsid w:val="002103E9"/>
    <w:rsid w:val="0021263F"/>
    <w:rsid w:val="00213A11"/>
    <w:rsid w:val="00216E8F"/>
    <w:rsid w:val="00217C0D"/>
    <w:rsid w:val="0022327A"/>
    <w:rsid w:val="0023015F"/>
    <w:rsid w:val="00232BAF"/>
    <w:rsid w:val="0023444F"/>
    <w:rsid w:val="00235D62"/>
    <w:rsid w:val="00243678"/>
    <w:rsid w:val="0025079C"/>
    <w:rsid w:val="00264857"/>
    <w:rsid w:val="002655AC"/>
    <w:rsid w:val="00273508"/>
    <w:rsid w:val="0027451C"/>
    <w:rsid w:val="0027685E"/>
    <w:rsid w:val="00276B36"/>
    <w:rsid w:val="0028148B"/>
    <w:rsid w:val="00286D6B"/>
    <w:rsid w:val="0028706A"/>
    <w:rsid w:val="00293290"/>
    <w:rsid w:val="00295E1C"/>
    <w:rsid w:val="00296D16"/>
    <w:rsid w:val="002A14E2"/>
    <w:rsid w:val="002A23DE"/>
    <w:rsid w:val="002A5185"/>
    <w:rsid w:val="002B10E1"/>
    <w:rsid w:val="002B1EEF"/>
    <w:rsid w:val="002B3E00"/>
    <w:rsid w:val="002D168E"/>
    <w:rsid w:val="002D1E4F"/>
    <w:rsid w:val="002F1603"/>
    <w:rsid w:val="002F1B31"/>
    <w:rsid w:val="002F3C3F"/>
    <w:rsid w:val="002F4AB1"/>
    <w:rsid w:val="002F4BE9"/>
    <w:rsid w:val="002F63A3"/>
    <w:rsid w:val="002F73FA"/>
    <w:rsid w:val="00302637"/>
    <w:rsid w:val="00304418"/>
    <w:rsid w:val="003102E1"/>
    <w:rsid w:val="00312825"/>
    <w:rsid w:val="0031392B"/>
    <w:rsid w:val="00314C7C"/>
    <w:rsid w:val="003209C5"/>
    <w:rsid w:val="00320A46"/>
    <w:rsid w:val="003255B8"/>
    <w:rsid w:val="00325FBF"/>
    <w:rsid w:val="00327913"/>
    <w:rsid w:val="00345DE9"/>
    <w:rsid w:val="00346E4E"/>
    <w:rsid w:val="00355DB8"/>
    <w:rsid w:val="003600AC"/>
    <w:rsid w:val="00363ACB"/>
    <w:rsid w:val="00365950"/>
    <w:rsid w:val="0036633F"/>
    <w:rsid w:val="0036773B"/>
    <w:rsid w:val="0037214C"/>
    <w:rsid w:val="003736E4"/>
    <w:rsid w:val="003848C6"/>
    <w:rsid w:val="00384D6E"/>
    <w:rsid w:val="00385580"/>
    <w:rsid w:val="003956B9"/>
    <w:rsid w:val="003A0401"/>
    <w:rsid w:val="003B0612"/>
    <w:rsid w:val="003C02ED"/>
    <w:rsid w:val="003E0F82"/>
    <w:rsid w:val="003E1AF6"/>
    <w:rsid w:val="003F12C9"/>
    <w:rsid w:val="003F5BB4"/>
    <w:rsid w:val="00406B55"/>
    <w:rsid w:val="00407BBC"/>
    <w:rsid w:val="004105C7"/>
    <w:rsid w:val="00410977"/>
    <w:rsid w:val="00412436"/>
    <w:rsid w:val="00416096"/>
    <w:rsid w:val="00424B49"/>
    <w:rsid w:val="004317A8"/>
    <w:rsid w:val="004348E4"/>
    <w:rsid w:val="004414EC"/>
    <w:rsid w:val="00444F4E"/>
    <w:rsid w:val="00450388"/>
    <w:rsid w:val="00450FDC"/>
    <w:rsid w:val="00453362"/>
    <w:rsid w:val="004548F2"/>
    <w:rsid w:val="004556EC"/>
    <w:rsid w:val="0046220E"/>
    <w:rsid w:val="0046617D"/>
    <w:rsid w:val="00471699"/>
    <w:rsid w:val="00473422"/>
    <w:rsid w:val="00481D68"/>
    <w:rsid w:val="0048240F"/>
    <w:rsid w:val="0048306F"/>
    <w:rsid w:val="00483B00"/>
    <w:rsid w:val="00490EFF"/>
    <w:rsid w:val="0049670D"/>
    <w:rsid w:val="004B184F"/>
    <w:rsid w:val="004B422C"/>
    <w:rsid w:val="004B4C14"/>
    <w:rsid w:val="004C7EB9"/>
    <w:rsid w:val="004D2FE3"/>
    <w:rsid w:val="004D43E9"/>
    <w:rsid w:val="004D583D"/>
    <w:rsid w:val="004D7A81"/>
    <w:rsid w:val="004E1DCF"/>
    <w:rsid w:val="004F2817"/>
    <w:rsid w:val="004F5933"/>
    <w:rsid w:val="0050098F"/>
    <w:rsid w:val="0051023C"/>
    <w:rsid w:val="00511A10"/>
    <w:rsid w:val="005120D5"/>
    <w:rsid w:val="0051403B"/>
    <w:rsid w:val="005146D0"/>
    <w:rsid w:val="00521B07"/>
    <w:rsid w:val="00525230"/>
    <w:rsid w:val="00532402"/>
    <w:rsid w:val="005329ED"/>
    <w:rsid w:val="00535A7B"/>
    <w:rsid w:val="00536F38"/>
    <w:rsid w:val="00537143"/>
    <w:rsid w:val="005372AC"/>
    <w:rsid w:val="00543835"/>
    <w:rsid w:val="005543A6"/>
    <w:rsid w:val="005554F4"/>
    <w:rsid w:val="00560D7B"/>
    <w:rsid w:val="0056193A"/>
    <w:rsid w:val="00562DF2"/>
    <w:rsid w:val="0057101F"/>
    <w:rsid w:val="0058057C"/>
    <w:rsid w:val="005857BA"/>
    <w:rsid w:val="00587E39"/>
    <w:rsid w:val="00591496"/>
    <w:rsid w:val="00594E9E"/>
    <w:rsid w:val="00594F16"/>
    <w:rsid w:val="005959FA"/>
    <w:rsid w:val="005A0D49"/>
    <w:rsid w:val="005A4CBF"/>
    <w:rsid w:val="005B11C5"/>
    <w:rsid w:val="005B3DBD"/>
    <w:rsid w:val="005C04AC"/>
    <w:rsid w:val="005D2406"/>
    <w:rsid w:val="005D3BAF"/>
    <w:rsid w:val="005D71DD"/>
    <w:rsid w:val="005E2471"/>
    <w:rsid w:val="005F4478"/>
    <w:rsid w:val="005F76BE"/>
    <w:rsid w:val="00601782"/>
    <w:rsid w:val="00603D03"/>
    <w:rsid w:val="006050E2"/>
    <w:rsid w:val="00606A4C"/>
    <w:rsid w:val="00607536"/>
    <w:rsid w:val="00616739"/>
    <w:rsid w:val="00622298"/>
    <w:rsid w:val="006312E3"/>
    <w:rsid w:val="0063265F"/>
    <w:rsid w:val="00634C88"/>
    <w:rsid w:val="00637461"/>
    <w:rsid w:val="00637986"/>
    <w:rsid w:val="006409DE"/>
    <w:rsid w:val="00640D20"/>
    <w:rsid w:val="00651C40"/>
    <w:rsid w:val="00651E50"/>
    <w:rsid w:val="00656496"/>
    <w:rsid w:val="00664D31"/>
    <w:rsid w:val="00665753"/>
    <w:rsid w:val="00665C40"/>
    <w:rsid w:val="00671759"/>
    <w:rsid w:val="00671AF5"/>
    <w:rsid w:val="00672C21"/>
    <w:rsid w:val="00682B8B"/>
    <w:rsid w:val="00684E92"/>
    <w:rsid w:val="006903DC"/>
    <w:rsid w:val="00694110"/>
    <w:rsid w:val="006A599D"/>
    <w:rsid w:val="006A6798"/>
    <w:rsid w:val="006A7B18"/>
    <w:rsid w:val="006B5B21"/>
    <w:rsid w:val="006B7F0E"/>
    <w:rsid w:val="006C0A67"/>
    <w:rsid w:val="006D0885"/>
    <w:rsid w:val="006D1C19"/>
    <w:rsid w:val="006D3D7C"/>
    <w:rsid w:val="006E58E7"/>
    <w:rsid w:val="006F18EC"/>
    <w:rsid w:val="006F2D9B"/>
    <w:rsid w:val="007026C7"/>
    <w:rsid w:val="00703252"/>
    <w:rsid w:val="00712643"/>
    <w:rsid w:val="00712DAA"/>
    <w:rsid w:val="00717E91"/>
    <w:rsid w:val="00721E20"/>
    <w:rsid w:val="00723DBD"/>
    <w:rsid w:val="00732547"/>
    <w:rsid w:val="00734C08"/>
    <w:rsid w:val="0073551F"/>
    <w:rsid w:val="00744945"/>
    <w:rsid w:val="00751264"/>
    <w:rsid w:val="0075154A"/>
    <w:rsid w:val="00764ABA"/>
    <w:rsid w:val="00765E71"/>
    <w:rsid w:val="00766088"/>
    <w:rsid w:val="0076675B"/>
    <w:rsid w:val="00767031"/>
    <w:rsid w:val="00770B62"/>
    <w:rsid w:val="007726B3"/>
    <w:rsid w:val="007779C1"/>
    <w:rsid w:val="00782E0C"/>
    <w:rsid w:val="0078365D"/>
    <w:rsid w:val="007908FC"/>
    <w:rsid w:val="00791535"/>
    <w:rsid w:val="00795B1B"/>
    <w:rsid w:val="007967B0"/>
    <w:rsid w:val="00796E84"/>
    <w:rsid w:val="007A2C08"/>
    <w:rsid w:val="007A65F6"/>
    <w:rsid w:val="007B2DB4"/>
    <w:rsid w:val="007B4845"/>
    <w:rsid w:val="007B62B6"/>
    <w:rsid w:val="007C41F7"/>
    <w:rsid w:val="007D1CF2"/>
    <w:rsid w:val="007D2BD4"/>
    <w:rsid w:val="007E45BE"/>
    <w:rsid w:val="007E497F"/>
    <w:rsid w:val="007E4FA2"/>
    <w:rsid w:val="007E6F7B"/>
    <w:rsid w:val="007F245C"/>
    <w:rsid w:val="007F44B2"/>
    <w:rsid w:val="007F64ED"/>
    <w:rsid w:val="007F6A2C"/>
    <w:rsid w:val="00802FB5"/>
    <w:rsid w:val="00813054"/>
    <w:rsid w:val="00813642"/>
    <w:rsid w:val="00813DB9"/>
    <w:rsid w:val="008217AE"/>
    <w:rsid w:val="00823D42"/>
    <w:rsid w:val="00825637"/>
    <w:rsid w:val="0083042D"/>
    <w:rsid w:val="00833CD1"/>
    <w:rsid w:val="00834A75"/>
    <w:rsid w:val="008355F0"/>
    <w:rsid w:val="008404D2"/>
    <w:rsid w:val="00843933"/>
    <w:rsid w:val="008622E5"/>
    <w:rsid w:val="008675EA"/>
    <w:rsid w:val="0087201A"/>
    <w:rsid w:val="00872E89"/>
    <w:rsid w:val="00873EF4"/>
    <w:rsid w:val="00874206"/>
    <w:rsid w:val="008750BA"/>
    <w:rsid w:val="008755CC"/>
    <w:rsid w:val="00896FA5"/>
    <w:rsid w:val="008B4FCC"/>
    <w:rsid w:val="008B57B3"/>
    <w:rsid w:val="008C1EFC"/>
    <w:rsid w:val="008C5C58"/>
    <w:rsid w:val="008C6FDC"/>
    <w:rsid w:val="008D056B"/>
    <w:rsid w:val="008D1C7F"/>
    <w:rsid w:val="008D21F4"/>
    <w:rsid w:val="008D35A0"/>
    <w:rsid w:val="008E15C8"/>
    <w:rsid w:val="008E1A8B"/>
    <w:rsid w:val="008F2942"/>
    <w:rsid w:val="008F4D0A"/>
    <w:rsid w:val="009051C1"/>
    <w:rsid w:val="009077FC"/>
    <w:rsid w:val="00911A98"/>
    <w:rsid w:val="009164A8"/>
    <w:rsid w:val="0092044F"/>
    <w:rsid w:val="00921C34"/>
    <w:rsid w:val="00925266"/>
    <w:rsid w:val="009266B6"/>
    <w:rsid w:val="00930168"/>
    <w:rsid w:val="009304B4"/>
    <w:rsid w:val="009418E2"/>
    <w:rsid w:val="0095431E"/>
    <w:rsid w:val="00956994"/>
    <w:rsid w:val="0095706B"/>
    <w:rsid w:val="009610CD"/>
    <w:rsid w:val="00962802"/>
    <w:rsid w:val="00970269"/>
    <w:rsid w:val="0097726E"/>
    <w:rsid w:val="009777C3"/>
    <w:rsid w:val="0099536C"/>
    <w:rsid w:val="009A225E"/>
    <w:rsid w:val="009A4184"/>
    <w:rsid w:val="009A5BB4"/>
    <w:rsid w:val="009A6336"/>
    <w:rsid w:val="009B25A9"/>
    <w:rsid w:val="009B285A"/>
    <w:rsid w:val="009B3D53"/>
    <w:rsid w:val="009C2738"/>
    <w:rsid w:val="009C5B5E"/>
    <w:rsid w:val="009D19A0"/>
    <w:rsid w:val="009D1D03"/>
    <w:rsid w:val="009D6419"/>
    <w:rsid w:val="009E48FD"/>
    <w:rsid w:val="009E51EA"/>
    <w:rsid w:val="009E6A4B"/>
    <w:rsid w:val="009F3F0F"/>
    <w:rsid w:val="009F5A1E"/>
    <w:rsid w:val="009F7168"/>
    <w:rsid w:val="00A0147E"/>
    <w:rsid w:val="00A01C54"/>
    <w:rsid w:val="00A01DF9"/>
    <w:rsid w:val="00A0629C"/>
    <w:rsid w:val="00A124F5"/>
    <w:rsid w:val="00A22018"/>
    <w:rsid w:val="00A27374"/>
    <w:rsid w:val="00A2785A"/>
    <w:rsid w:val="00A30C5D"/>
    <w:rsid w:val="00A310F6"/>
    <w:rsid w:val="00A34679"/>
    <w:rsid w:val="00A3569E"/>
    <w:rsid w:val="00A379F6"/>
    <w:rsid w:val="00A40163"/>
    <w:rsid w:val="00A439D6"/>
    <w:rsid w:val="00A454C4"/>
    <w:rsid w:val="00A47ADC"/>
    <w:rsid w:val="00A47DB6"/>
    <w:rsid w:val="00A47F58"/>
    <w:rsid w:val="00A50C3C"/>
    <w:rsid w:val="00A51963"/>
    <w:rsid w:val="00A54D86"/>
    <w:rsid w:val="00A5715E"/>
    <w:rsid w:val="00A57E69"/>
    <w:rsid w:val="00A82188"/>
    <w:rsid w:val="00A82B2B"/>
    <w:rsid w:val="00A84506"/>
    <w:rsid w:val="00A85A5E"/>
    <w:rsid w:val="00A922EE"/>
    <w:rsid w:val="00A9424A"/>
    <w:rsid w:val="00A95184"/>
    <w:rsid w:val="00AA0DEF"/>
    <w:rsid w:val="00AA1117"/>
    <w:rsid w:val="00AA33DB"/>
    <w:rsid w:val="00AA4386"/>
    <w:rsid w:val="00AB00A6"/>
    <w:rsid w:val="00AB174A"/>
    <w:rsid w:val="00AB4E33"/>
    <w:rsid w:val="00AB5106"/>
    <w:rsid w:val="00AC5E8D"/>
    <w:rsid w:val="00AC6DF1"/>
    <w:rsid w:val="00AD1F0F"/>
    <w:rsid w:val="00AD4677"/>
    <w:rsid w:val="00AE1186"/>
    <w:rsid w:val="00AE1EAE"/>
    <w:rsid w:val="00AE7FC5"/>
    <w:rsid w:val="00AF60C3"/>
    <w:rsid w:val="00B00F3D"/>
    <w:rsid w:val="00B013A3"/>
    <w:rsid w:val="00B019DF"/>
    <w:rsid w:val="00B07FD2"/>
    <w:rsid w:val="00B106B3"/>
    <w:rsid w:val="00B166E8"/>
    <w:rsid w:val="00B22573"/>
    <w:rsid w:val="00B275FF"/>
    <w:rsid w:val="00B4580A"/>
    <w:rsid w:val="00B56AD1"/>
    <w:rsid w:val="00B60899"/>
    <w:rsid w:val="00B60915"/>
    <w:rsid w:val="00B618E8"/>
    <w:rsid w:val="00B63CB9"/>
    <w:rsid w:val="00B644D2"/>
    <w:rsid w:val="00B645E5"/>
    <w:rsid w:val="00B67286"/>
    <w:rsid w:val="00B7018D"/>
    <w:rsid w:val="00B75320"/>
    <w:rsid w:val="00B80ADF"/>
    <w:rsid w:val="00B81C97"/>
    <w:rsid w:val="00B83148"/>
    <w:rsid w:val="00B840C6"/>
    <w:rsid w:val="00B91473"/>
    <w:rsid w:val="00B95539"/>
    <w:rsid w:val="00B957A9"/>
    <w:rsid w:val="00B97DF7"/>
    <w:rsid w:val="00BB7BE8"/>
    <w:rsid w:val="00BC0DB5"/>
    <w:rsid w:val="00BC4DC6"/>
    <w:rsid w:val="00BE1DC0"/>
    <w:rsid w:val="00BE285B"/>
    <w:rsid w:val="00BF5D34"/>
    <w:rsid w:val="00C020BE"/>
    <w:rsid w:val="00C02280"/>
    <w:rsid w:val="00C02393"/>
    <w:rsid w:val="00C02FB0"/>
    <w:rsid w:val="00C06F0B"/>
    <w:rsid w:val="00C07717"/>
    <w:rsid w:val="00C103D4"/>
    <w:rsid w:val="00C26D9A"/>
    <w:rsid w:val="00C2715E"/>
    <w:rsid w:val="00C3406C"/>
    <w:rsid w:val="00C40EFF"/>
    <w:rsid w:val="00C41152"/>
    <w:rsid w:val="00C4146B"/>
    <w:rsid w:val="00C43EF0"/>
    <w:rsid w:val="00C5372D"/>
    <w:rsid w:val="00C61FEE"/>
    <w:rsid w:val="00C80CDC"/>
    <w:rsid w:val="00C8750B"/>
    <w:rsid w:val="00C90AA2"/>
    <w:rsid w:val="00C913C6"/>
    <w:rsid w:val="00C92147"/>
    <w:rsid w:val="00C93DF9"/>
    <w:rsid w:val="00C94CE2"/>
    <w:rsid w:val="00C9607B"/>
    <w:rsid w:val="00C96CBF"/>
    <w:rsid w:val="00CA48E9"/>
    <w:rsid w:val="00CA5D22"/>
    <w:rsid w:val="00CA7DEE"/>
    <w:rsid w:val="00CB100B"/>
    <w:rsid w:val="00CB1AB2"/>
    <w:rsid w:val="00CB50AF"/>
    <w:rsid w:val="00CC7A55"/>
    <w:rsid w:val="00CE193D"/>
    <w:rsid w:val="00CE57ED"/>
    <w:rsid w:val="00CE6FA1"/>
    <w:rsid w:val="00CF1DF5"/>
    <w:rsid w:val="00D01990"/>
    <w:rsid w:val="00D03849"/>
    <w:rsid w:val="00D07D97"/>
    <w:rsid w:val="00D16425"/>
    <w:rsid w:val="00D21220"/>
    <w:rsid w:val="00D21FD6"/>
    <w:rsid w:val="00D25DA8"/>
    <w:rsid w:val="00D3287F"/>
    <w:rsid w:val="00D34954"/>
    <w:rsid w:val="00D37887"/>
    <w:rsid w:val="00D44F84"/>
    <w:rsid w:val="00D500DF"/>
    <w:rsid w:val="00D55DEB"/>
    <w:rsid w:val="00D6049A"/>
    <w:rsid w:val="00D605BC"/>
    <w:rsid w:val="00D62849"/>
    <w:rsid w:val="00D62E5D"/>
    <w:rsid w:val="00D6622B"/>
    <w:rsid w:val="00D663DD"/>
    <w:rsid w:val="00D81D07"/>
    <w:rsid w:val="00D91434"/>
    <w:rsid w:val="00D96FAA"/>
    <w:rsid w:val="00D97068"/>
    <w:rsid w:val="00DA2D5B"/>
    <w:rsid w:val="00DA4ABC"/>
    <w:rsid w:val="00DA568F"/>
    <w:rsid w:val="00DA7BB5"/>
    <w:rsid w:val="00DB5D06"/>
    <w:rsid w:val="00DC13CE"/>
    <w:rsid w:val="00DC2CD9"/>
    <w:rsid w:val="00DD0AF9"/>
    <w:rsid w:val="00DD1776"/>
    <w:rsid w:val="00DE0E79"/>
    <w:rsid w:val="00DE2AD5"/>
    <w:rsid w:val="00DF6F64"/>
    <w:rsid w:val="00DF7544"/>
    <w:rsid w:val="00E0046D"/>
    <w:rsid w:val="00E039A4"/>
    <w:rsid w:val="00E44026"/>
    <w:rsid w:val="00E508C1"/>
    <w:rsid w:val="00E537A6"/>
    <w:rsid w:val="00E6580F"/>
    <w:rsid w:val="00E73801"/>
    <w:rsid w:val="00E8071F"/>
    <w:rsid w:val="00E906B2"/>
    <w:rsid w:val="00E92B7A"/>
    <w:rsid w:val="00E92DF0"/>
    <w:rsid w:val="00E944A7"/>
    <w:rsid w:val="00E94DCB"/>
    <w:rsid w:val="00E962C8"/>
    <w:rsid w:val="00E96BD1"/>
    <w:rsid w:val="00E971B2"/>
    <w:rsid w:val="00E971F8"/>
    <w:rsid w:val="00E975DF"/>
    <w:rsid w:val="00E97E8F"/>
    <w:rsid w:val="00EA132E"/>
    <w:rsid w:val="00EB0621"/>
    <w:rsid w:val="00EB6763"/>
    <w:rsid w:val="00EC3909"/>
    <w:rsid w:val="00EC562B"/>
    <w:rsid w:val="00EC7912"/>
    <w:rsid w:val="00ED19A5"/>
    <w:rsid w:val="00ED6272"/>
    <w:rsid w:val="00ED6A6D"/>
    <w:rsid w:val="00EE39FB"/>
    <w:rsid w:val="00EE71A5"/>
    <w:rsid w:val="00EF6BDE"/>
    <w:rsid w:val="00F00C82"/>
    <w:rsid w:val="00F101BF"/>
    <w:rsid w:val="00F11482"/>
    <w:rsid w:val="00F143A6"/>
    <w:rsid w:val="00F15F7F"/>
    <w:rsid w:val="00F203BC"/>
    <w:rsid w:val="00F248C1"/>
    <w:rsid w:val="00F24E6A"/>
    <w:rsid w:val="00F24F79"/>
    <w:rsid w:val="00F2566C"/>
    <w:rsid w:val="00F26454"/>
    <w:rsid w:val="00F270E1"/>
    <w:rsid w:val="00F278FA"/>
    <w:rsid w:val="00F40EC4"/>
    <w:rsid w:val="00F411B6"/>
    <w:rsid w:val="00F413F8"/>
    <w:rsid w:val="00F42EEA"/>
    <w:rsid w:val="00F470B7"/>
    <w:rsid w:val="00F47FB6"/>
    <w:rsid w:val="00F5424C"/>
    <w:rsid w:val="00F55AA0"/>
    <w:rsid w:val="00F56FB5"/>
    <w:rsid w:val="00F618CC"/>
    <w:rsid w:val="00F643ED"/>
    <w:rsid w:val="00F648D7"/>
    <w:rsid w:val="00F653DC"/>
    <w:rsid w:val="00F71AFF"/>
    <w:rsid w:val="00F7409F"/>
    <w:rsid w:val="00F83290"/>
    <w:rsid w:val="00F8400A"/>
    <w:rsid w:val="00F84A70"/>
    <w:rsid w:val="00F85B0B"/>
    <w:rsid w:val="00F85D71"/>
    <w:rsid w:val="00F935EF"/>
    <w:rsid w:val="00F93BB7"/>
    <w:rsid w:val="00FB413F"/>
    <w:rsid w:val="00FC4426"/>
    <w:rsid w:val="00FC5874"/>
    <w:rsid w:val="00FD04AC"/>
    <w:rsid w:val="00FD495C"/>
    <w:rsid w:val="00FD5976"/>
    <w:rsid w:val="00FE3F47"/>
    <w:rsid w:val="00FF6924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D552FC"/>
  <w15:docId w15:val="{AA7F9EBC-DF99-486A-B452-AAFC2E77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link w:val="Ttulo4Car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BB7BE8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BB7BE8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qFormat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BB7B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B7B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7BE8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E97E8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E97E8F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802FB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B645E5"/>
    <w:pPr>
      <w:spacing w:after="100"/>
      <w:ind w:left="960"/>
    </w:pPr>
  </w:style>
  <w:style w:type="paragraph" w:styleId="Mapadeldocumento">
    <w:name w:val="Document Map"/>
    <w:basedOn w:val="Normal"/>
    <w:link w:val="MapadeldocumentoCar"/>
    <w:rsid w:val="002F73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F73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7F44B2"/>
    <w:rPr>
      <w:color w:val="800080" w:themeColor="followedHyperlink"/>
      <w:u w:val="single"/>
    </w:rPr>
  </w:style>
  <w:style w:type="character" w:customStyle="1" w:styleId="vote-count-post">
    <w:name w:val="vote-count-post"/>
    <w:basedOn w:val="Fuentedeprrafopredeter"/>
    <w:rsid w:val="00712DAA"/>
  </w:style>
  <w:style w:type="paragraph" w:styleId="NormalWeb">
    <w:name w:val="Normal (Web)"/>
    <w:basedOn w:val="Normal"/>
    <w:uiPriority w:val="99"/>
    <w:unhideWhenUsed/>
    <w:rsid w:val="00712DAA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character" w:styleId="CdigoHTML">
    <w:name w:val="HTML Code"/>
    <w:basedOn w:val="Fuentedeprrafopredeter"/>
    <w:uiPriority w:val="99"/>
    <w:unhideWhenUsed/>
    <w:rsid w:val="00712D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DAA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rsid w:val="00D6622B"/>
    <w:rPr>
      <w:rFonts w:ascii="Arial" w:hAnsi="Arial" w:cs="Arial"/>
      <w:color w:val="000080"/>
      <w:sz w:val="24"/>
      <w:szCs w:val="22"/>
    </w:rPr>
  </w:style>
  <w:style w:type="paragraph" w:styleId="Textodeglobo">
    <w:name w:val="Balloon Text"/>
    <w:basedOn w:val="Normal"/>
    <w:link w:val="TextodegloboCar"/>
    <w:rsid w:val="006941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94110"/>
    <w:rPr>
      <w:rFonts w:ascii="Tahoma" w:hAnsi="Tahoma" w:cs="Tahoma"/>
      <w:sz w:val="16"/>
      <w:szCs w:val="16"/>
    </w:rPr>
  </w:style>
  <w:style w:type="paragraph" w:styleId="Listaconvietas3">
    <w:name w:val="List Bullet 3"/>
    <w:basedOn w:val="Normal"/>
    <w:qFormat/>
    <w:rsid w:val="00607536"/>
    <w:pPr>
      <w:tabs>
        <w:tab w:val="left" w:pos="1769"/>
      </w:tabs>
      <w:ind w:left="1769" w:hanging="567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028D-44FC-43C8-8EF5-3CAA2038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9</cp:revision>
  <cp:lastPrinted>2018-03-09T09:35:00Z</cp:lastPrinted>
  <dcterms:created xsi:type="dcterms:W3CDTF">2020-05-08T09:46:00Z</dcterms:created>
  <dcterms:modified xsi:type="dcterms:W3CDTF">2023-03-03T07:27:00Z</dcterms:modified>
</cp:coreProperties>
</file>