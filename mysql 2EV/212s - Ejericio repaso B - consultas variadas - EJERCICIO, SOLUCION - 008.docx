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CE64" w14:textId="77777777" w:rsidR="00D62849" w:rsidRDefault="00D62849" w:rsidP="00C375D7">
      <w:pPr>
        <w:pStyle w:val="Foto-centrada"/>
      </w:pPr>
      <w:r>
        <w:t>Índice:</w:t>
      </w:r>
    </w:p>
    <w:p w14:paraId="5C0892B1" w14:textId="77777777" w:rsidR="00B013A3" w:rsidRDefault="00E17CFB" w:rsidP="00A47DB6">
      <w:r>
        <w:fldChar w:fldCharType="begin"/>
      </w:r>
      <w:r w:rsidR="002F592F"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4FF06B43" w14:textId="77777777" w:rsidR="00F72520" w:rsidRDefault="00F72520" w:rsidP="00F72520"/>
    <w:p w14:paraId="554FD6CF" w14:textId="77777777" w:rsidR="00C321D1" w:rsidRDefault="00C321D1" w:rsidP="00C321D1">
      <w:pPr>
        <w:pStyle w:val="Piedefoto"/>
      </w:pPr>
      <w:r>
        <w:rPr>
          <w:noProof/>
        </w:rPr>
        <w:drawing>
          <wp:inline distT="0" distB="0" distL="0" distR="0" wp14:anchorId="0C42D17C" wp14:editId="7A6B2AE1">
            <wp:extent cx="5612130" cy="2973705"/>
            <wp:effectExtent l="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AB7F" w14:textId="77777777" w:rsidR="00C321D1" w:rsidRDefault="00C321D1" w:rsidP="00F72520"/>
    <w:p w14:paraId="15F02159" w14:textId="77777777" w:rsidR="00A63C27" w:rsidRDefault="00A63C27" w:rsidP="00A63C27">
      <w:pPr>
        <w:pStyle w:val="Lista2"/>
      </w:pPr>
      <w:r>
        <w:t>Listar los 5 pedidos más recientes (incluyendo los datos del producto)</w:t>
      </w:r>
    </w:p>
    <w:p w14:paraId="383C10B3" w14:textId="77777777" w:rsidR="00285EF6" w:rsidRDefault="00285EF6" w:rsidP="00285EF6">
      <w:pPr>
        <w:pStyle w:val="comandoseinstrucciones"/>
      </w:pPr>
      <w:r>
        <w:t>SELECT *</w:t>
      </w:r>
    </w:p>
    <w:p w14:paraId="735973CC" w14:textId="77777777" w:rsidR="00285EF6" w:rsidRDefault="00285EF6" w:rsidP="00285EF6">
      <w:pPr>
        <w:pStyle w:val="comandoseinstrucciones"/>
      </w:pPr>
      <w:r>
        <w:t>FROM pedidos NATURAL JOIN productos</w:t>
      </w:r>
    </w:p>
    <w:p w14:paraId="49BC51F8" w14:textId="77777777" w:rsidR="00285EF6" w:rsidRDefault="00285EF6" w:rsidP="00285EF6">
      <w:pPr>
        <w:pStyle w:val="comandoseinstrucciones"/>
      </w:pPr>
      <w:r>
        <w:t xml:space="preserve">ORDER BY </w:t>
      </w:r>
      <w:proofErr w:type="spellStart"/>
      <w:r>
        <w:t>fecha_pedido</w:t>
      </w:r>
      <w:proofErr w:type="spellEnd"/>
      <w:r>
        <w:t xml:space="preserve"> DESC</w:t>
      </w:r>
    </w:p>
    <w:p w14:paraId="58A1707B" w14:textId="77777777" w:rsidR="00285EF6" w:rsidRDefault="00285EF6" w:rsidP="00285EF6">
      <w:pPr>
        <w:pStyle w:val="comandoseinstrucciones"/>
      </w:pPr>
      <w:r>
        <w:t>LIMIT 5</w:t>
      </w:r>
    </w:p>
    <w:p w14:paraId="44651346" w14:textId="77777777" w:rsidR="00A63C27" w:rsidRDefault="00285EF6" w:rsidP="00285EF6">
      <w:pPr>
        <w:pStyle w:val="comandoseinstrucciones"/>
      </w:pPr>
      <w:r>
        <w:t>;</w:t>
      </w:r>
    </w:p>
    <w:p w14:paraId="74A1302E" w14:textId="77777777" w:rsidR="00285EF6" w:rsidRDefault="00285EF6" w:rsidP="00285EF6">
      <w:pPr>
        <w:pStyle w:val="comandoseinstrucciones"/>
      </w:pPr>
    </w:p>
    <w:p w14:paraId="66C2470D" w14:textId="77777777" w:rsidR="00356C4C" w:rsidRDefault="00356C4C" w:rsidP="00701063">
      <w:pPr>
        <w:pStyle w:val="Lista2"/>
      </w:pPr>
      <w:r>
        <w:t>Mostrar el salario más alto y el más bajo de la empresa</w:t>
      </w:r>
    </w:p>
    <w:p w14:paraId="462C9EC1" w14:textId="77777777" w:rsidR="00201096" w:rsidRDefault="00201096" w:rsidP="00201096">
      <w:pPr>
        <w:pStyle w:val="comandoseinstrucciones"/>
      </w:pPr>
      <w:r>
        <w:t>SELECT MAX(salario), MIN(salario)</w:t>
      </w:r>
    </w:p>
    <w:p w14:paraId="38D33492" w14:textId="77777777" w:rsidR="00201096" w:rsidRDefault="00201096" w:rsidP="00201096">
      <w:pPr>
        <w:pStyle w:val="comandoseinstrucciones"/>
      </w:pPr>
      <w:r>
        <w:t>FROM empleados;</w:t>
      </w:r>
    </w:p>
    <w:p w14:paraId="19949271" w14:textId="77777777" w:rsidR="00201096" w:rsidRDefault="00201096" w:rsidP="00356C4C">
      <w:pPr>
        <w:pStyle w:val="comandoseinstrucciones"/>
      </w:pPr>
    </w:p>
    <w:p w14:paraId="62752A56" w14:textId="6939DE37" w:rsidR="00E30D61" w:rsidRDefault="00E30D61" w:rsidP="00E30D61">
      <w:pPr>
        <w:pStyle w:val="Lista2"/>
      </w:pPr>
      <w:r>
        <w:t xml:space="preserve">Mostrar el salario más alto de la empresa, junto con el nombre de los empleados que tienen </w:t>
      </w:r>
      <w:r>
        <w:t>ese</w:t>
      </w:r>
      <w:r>
        <w:t xml:space="preserve"> salario</w:t>
      </w:r>
      <w:r>
        <w:t xml:space="preserve"> (puede haber varios empleados con ese salario)</w:t>
      </w:r>
    </w:p>
    <w:p w14:paraId="43E6096C" w14:textId="77777777" w:rsidR="00E30D61" w:rsidRDefault="00E30D61" w:rsidP="00E30D61">
      <w:pPr>
        <w:pStyle w:val="comandoseinstrucciones"/>
      </w:pPr>
    </w:p>
    <w:p w14:paraId="6B044874" w14:textId="77777777" w:rsidR="00E30D61" w:rsidRDefault="00E30D61" w:rsidP="00E30D61">
      <w:pPr>
        <w:pStyle w:val="comandoseinstrucciones"/>
      </w:pPr>
      <w:r>
        <w:t>SELECT nombre, salario</w:t>
      </w:r>
    </w:p>
    <w:p w14:paraId="1E5C6A47" w14:textId="77777777" w:rsidR="00E30D61" w:rsidRPr="00201096" w:rsidRDefault="00E30D61" w:rsidP="00E30D61">
      <w:pPr>
        <w:pStyle w:val="comandoseinstrucciones"/>
        <w:rPr>
          <w:lang w:val="en-US"/>
        </w:rPr>
      </w:pPr>
      <w:r w:rsidRPr="00201096">
        <w:rPr>
          <w:lang w:val="en-US"/>
        </w:rPr>
        <w:t xml:space="preserve">FROM </w:t>
      </w:r>
      <w:proofErr w:type="spellStart"/>
      <w:r w:rsidRPr="00201096">
        <w:rPr>
          <w:lang w:val="en-US"/>
        </w:rPr>
        <w:t>empleados</w:t>
      </w:r>
      <w:proofErr w:type="spellEnd"/>
    </w:p>
    <w:p w14:paraId="5A65DB11" w14:textId="77777777" w:rsidR="00E30D61" w:rsidRPr="00201096" w:rsidRDefault="00E30D61" w:rsidP="00E30D61">
      <w:pPr>
        <w:pStyle w:val="comandoseinstrucciones"/>
        <w:rPr>
          <w:lang w:val="en-US"/>
        </w:rPr>
      </w:pPr>
      <w:r w:rsidRPr="00201096">
        <w:rPr>
          <w:lang w:val="en-US"/>
        </w:rPr>
        <w:t xml:space="preserve">WHERE </w:t>
      </w:r>
      <w:r w:rsidRPr="00201096">
        <w:rPr>
          <w:lang w:val="en-US"/>
        </w:rPr>
        <w:tab/>
      </w:r>
      <w:proofErr w:type="spellStart"/>
      <w:r w:rsidRPr="00201096">
        <w:rPr>
          <w:lang w:val="en-US"/>
        </w:rPr>
        <w:t>salario</w:t>
      </w:r>
      <w:proofErr w:type="spellEnd"/>
      <w:r w:rsidRPr="00201096">
        <w:rPr>
          <w:lang w:val="en-US"/>
        </w:rPr>
        <w:t xml:space="preserve"> = (</w:t>
      </w:r>
    </w:p>
    <w:p w14:paraId="1091FAA3" w14:textId="77777777" w:rsidR="00E30D61" w:rsidRPr="00201096" w:rsidRDefault="00E30D61" w:rsidP="00E30D61">
      <w:pPr>
        <w:pStyle w:val="comandoseinstrucciones"/>
        <w:rPr>
          <w:lang w:val="en-US"/>
        </w:rPr>
      </w:pPr>
      <w:r w:rsidRPr="00201096">
        <w:rPr>
          <w:lang w:val="en-US"/>
        </w:rPr>
        <w:tab/>
      </w:r>
      <w:r w:rsidRPr="00201096">
        <w:rPr>
          <w:lang w:val="en-US"/>
        </w:rPr>
        <w:tab/>
        <w:t>SELECT MAX(</w:t>
      </w:r>
      <w:proofErr w:type="spellStart"/>
      <w:r w:rsidRPr="00201096">
        <w:rPr>
          <w:lang w:val="en-US"/>
        </w:rPr>
        <w:t>salario</w:t>
      </w:r>
      <w:proofErr w:type="spellEnd"/>
      <w:r w:rsidRPr="00201096">
        <w:rPr>
          <w:lang w:val="en-US"/>
        </w:rPr>
        <w:t>)</w:t>
      </w:r>
    </w:p>
    <w:p w14:paraId="4B49026D" w14:textId="6C0ECFE0" w:rsidR="00E30D61" w:rsidRDefault="00E30D61" w:rsidP="00E30D61">
      <w:pPr>
        <w:pStyle w:val="comandoseinstrucciones"/>
      </w:pPr>
      <w:r w:rsidRPr="00201096">
        <w:rPr>
          <w:lang w:val="en-US"/>
        </w:rPr>
        <w:tab/>
      </w:r>
      <w:r w:rsidRPr="00201096">
        <w:rPr>
          <w:lang w:val="en-US"/>
        </w:rPr>
        <w:tab/>
      </w:r>
      <w:r>
        <w:t>FROM empleados)</w:t>
      </w:r>
      <w:r>
        <w:t>;</w:t>
      </w:r>
    </w:p>
    <w:p w14:paraId="4E2C8EDA" w14:textId="77777777" w:rsidR="00E30D61" w:rsidRDefault="00E30D61" w:rsidP="00E30D61">
      <w:pPr>
        <w:pStyle w:val="comandoseinstrucciones"/>
      </w:pPr>
    </w:p>
    <w:p w14:paraId="73C2C4E0" w14:textId="77777777" w:rsidR="00356C4C" w:rsidRDefault="00356C4C" w:rsidP="00356C4C">
      <w:pPr>
        <w:pStyle w:val="Lista2"/>
      </w:pPr>
      <w:r>
        <w:t>Mostrar el salario más alto y el más bajo de la empresa, junto con el nombre de los empleados que tienen esos salarios</w:t>
      </w:r>
    </w:p>
    <w:p w14:paraId="1207BEB0" w14:textId="77777777" w:rsidR="00201096" w:rsidRDefault="00201096" w:rsidP="00201096">
      <w:pPr>
        <w:pStyle w:val="comandoseinstrucciones"/>
      </w:pPr>
    </w:p>
    <w:p w14:paraId="4E2B1C69" w14:textId="77777777" w:rsidR="00201096" w:rsidRDefault="00201096" w:rsidP="00201096">
      <w:pPr>
        <w:pStyle w:val="comandoseinstrucciones"/>
      </w:pPr>
      <w:r>
        <w:t>SELECT nombre, salario</w:t>
      </w:r>
    </w:p>
    <w:p w14:paraId="66EDC401" w14:textId="77777777" w:rsidR="00201096" w:rsidRPr="00201096" w:rsidRDefault="00201096" w:rsidP="00201096">
      <w:pPr>
        <w:pStyle w:val="comandoseinstrucciones"/>
        <w:rPr>
          <w:lang w:val="en-US"/>
        </w:rPr>
      </w:pPr>
      <w:r w:rsidRPr="00201096">
        <w:rPr>
          <w:lang w:val="en-US"/>
        </w:rPr>
        <w:t xml:space="preserve">FROM </w:t>
      </w:r>
      <w:proofErr w:type="spellStart"/>
      <w:r w:rsidRPr="00201096">
        <w:rPr>
          <w:lang w:val="en-US"/>
        </w:rPr>
        <w:t>empleados</w:t>
      </w:r>
      <w:proofErr w:type="spellEnd"/>
    </w:p>
    <w:p w14:paraId="4A854EBA" w14:textId="77777777" w:rsidR="00201096" w:rsidRPr="00201096" w:rsidRDefault="00201096" w:rsidP="00201096">
      <w:pPr>
        <w:pStyle w:val="comandoseinstrucciones"/>
        <w:rPr>
          <w:lang w:val="en-US"/>
        </w:rPr>
      </w:pPr>
      <w:r w:rsidRPr="00201096">
        <w:rPr>
          <w:lang w:val="en-US"/>
        </w:rPr>
        <w:t xml:space="preserve">WHERE </w:t>
      </w:r>
      <w:r w:rsidRPr="00201096">
        <w:rPr>
          <w:lang w:val="en-US"/>
        </w:rPr>
        <w:tab/>
      </w:r>
      <w:proofErr w:type="spellStart"/>
      <w:r w:rsidRPr="00201096">
        <w:rPr>
          <w:lang w:val="en-US"/>
        </w:rPr>
        <w:t>salario</w:t>
      </w:r>
      <w:proofErr w:type="spellEnd"/>
      <w:r w:rsidRPr="00201096">
        <w:rPr>
          <w:lang w:val="en-US"/>
        </w:rPr>
        <w:t xml:space="preserve"> = (</w:t>
      </w:r>
    </w:p>
    <w:p w14:paraId="772A12C7" w14:textId="77777777" w:rsidR="00201096" w:rsidRPr="00201096" w:rsidRDefault="00201096" w:rsidP="00201096">
      <w:pPr>
        <w:pStyle w:val="comandoseinstrucciones"/>
        <w:rPr>
          <w:lang w:val="en-US"/>
        </w:rPr>
      </w:pPr>
      <w:r w:rsidRPr="00201096">
        <w:rPr>
          <w:lang w:val="en-US"/>
        </w:rPr>
        <w:tab/>
      </w:r>
      <w:r w:rsidRPr="00201096">
        <w:rPr>
          <w:lang w:val="en-US"/>
        </w:rPr>
        <w:tab/>
        <w:t>SELECT MAX(</w:t>
      </w:r>
      <w:proofErr w:type="spellStart"/>
      <w:r w:rsidRPr="00201096">
        <w:rPr>
          <w:lang w:val="en-US"/>
        </w:rPr>
        <w:t>salario</w:t>
      </w:r>
      <w:proofErr w:type="spellEnd"/>
      <w:r w:rsidRPr="00201096">
        <w:rPr>
          <w:lang w:val="en-US"/>
        </w:rPr>
        <w:t>)</w:t>
      </w:r>
    </w:p>
    <w:p w14:paraId="241F5B00" w14:textId="77777777" w:rsidR="00201096" w:rsidRDefault="00201096" w:rsidP="00201096">
      <w:pPr>
        <w:pStyle w:val="comandoseinstrucciones"/>
      </w:pPr>
      <w:r w:rsidRPr="00201096">
        <w:rPr>
          <w:lang w:val="en-US"/>
        </w:rPr>
        <w:tab/>
      </w:r>
      <w:r w:rsidRPr="00201096">
        <w:rPr>
          <w:lang w:val="en-US"/>
        </w:rPr>
        <w:tab/>
      </w:r>
      <w:r>
        <w:t>FROM empleados)</w:t>
      </w:r>
    </w:p>
    <w:p w14:paraId="61F2C878" w14:textId="77777777" w:rsidR="00201096" w:rsidRDefault="00201096" w:rsidP="00201096">
      <w:pPr>
        <w:pStyle w:val="comandoseinstrucciones"/>
      </w:pPr>
      <w:r>
        <w:lastRenderedPageBreak/>
        <w:t xml:space="preserve">    OR </w:t>
      </w:r>
    </w:p>
    <w:p w14:paraId="3A0189A6" w14:textId="77777777" w:rsidR="00201096" w:rsidRDefault="00201096" w:rsidP="00201096">
      <w:pPr>
        <w:pStyle w:val="comandoseinstrucciones"/>
      </w:pPr>
      <w:r>
        <w:tab/>
      </w:r>
      <w:r>
        <w:tab/>
        <w:t>salario = (</w:t>
      </w:r>
    </w:p>
    <w:p w14:paraId="680A67EA" w14:textId="77777777" w:rsidR="00201096" w:rsidRDefault="00201096" w:rsidP="00201096">
      <w:pPr>
        <w:pStyle w:val="comandoseinstrucciones"/>
      </w:pPr>
      <w:r>
        <w:tab/>
      </w:r>
      <w:r>
        <w:tab/>
        <w:t>SELECT MIN(salario)</w:t>
      </w:r>
    </w:p>
    <w:p w14:paraId="72416834" w14:textId="77777777" w:rsidR="00201096" w:rsidRDefault="00201096" w:rsidP="00201096">
      <w:pPr>
        <w:pStyle w:val="comandoseinstrucciones"/>
      </w:pPr>
      <w:r>
        <w:tab/>
      </w:r>
      <w:r>
        <w:tab/>
        <w:t>FROM empleados)</w:t>
      </w:r>
    </w:p>
    <w:p w14:paraId="524777D1" w14:textId="77777777" w:rsidR="00356C4C" w:rsidRDefault="00201096" w:rsidP="00201096">
      <w:pPr>
        <w:pStyle w:val="comandoseinstrucciones"/>
      </w:pPr>
      <w:r>
        <w:t xml:space="preserve">    ;</w:t>
      </w:r>
    </w:p>
    <w:p w14:paraId="1ACC808B" w14:textId="77777777" w:rsidR="00201096" w:rsidRDefault="0021557F" w:rsidP="00201096">
      <w:pPr>
        <w:pStyle w:val="comandoseinstrucciones"/>
      </w:pPr>
      <w:r>
        <w:t xml:space="preserve">  </w:t>
      </w:r>
    </w:p>
    <w:p w14:paraId="326C1263" w14:textId="77777777" w:rsidR="0021557F" w:rsidRDefault="0021557F" w:rsidP="00201096">
      <w:pPr>
        <w:pStyle w:val="comandoseinstrucciones"/>
      </w:pPr>
    </w:p>
    <w:p w14:paraId="770A3B26" w14:textId="77777777" w:rsidR="0021557F" w:rsidRDefault="0021557F" w:rsidP="00201096">
      <w:pPr>
        <w:pStyle w:val="comandoseinstrucciones"/>
      </w:pPr>
    </w:p>
    <w:p w14:paraId="5E8C232E" w14:textId="77777777" w:rsidR="0021557F" w:rsidRDefault="0021557F" w:rsidP="00201096">
      <w:pPr>
        <w:pStyle w:val="comandoseinstrucciones"/>
      </w:pPr>
    </w:p>
    <w:p w14:paraId="412E77A6" w14:textId="77777777" w:rsidR="003E5254" w:rsidRDefault="003E5254" w:rsidP="00701063">
      <w:pPr>
        <w:pStyle w:val="Lista2"/>
      </w:pPr>
      <w:r>
        <w:t>Mostrar a los empleados que tienen asignado un departamento inexistente (es posible que no devuelva ninguna fila porque todos estén bien asignados).</w:t>
      </w:r>
    </w:p>
    <w:p w14:paraId="2EB0F046" w14:textId="77777777" w:rsidR="003E5254" w:rsidRPr="003E5254" w:rsidRDefault="003E5254" w:rsidP="003E5254">
      <w:pPr>
        <w:pStyle w:val="comandoseinstrucciones"/>
        <w:rPr>
          <w:lang w:val="en-US"/>
        </w:rPr>
      </w:pPr>
      <w:r w:rsidRPr="003E5254">
        <w:rPr>
          <w:lang w:val="en-US"/>
        </w:rPr>
        <w:t>SELECT *</w:t>
      </w:r>
    </w:p>
    <w:p w14:paraId="54FE8685" w14:textId="77777777" w:rsidR="003E5254" w:rsidRPr="003E5254" w:rsidRDefault="003E5254" w:rsidP="003E5254">
      <w:pPr>
        <w:pStyle w:val="comandoseinstrucciones"/>
        <w:rPr>
          <w:lang w:val="en-US"/>
        </w:rPr>
      </w:pPr>
      <w:r w:rsidRPr="003E5254">
        <w:rPr>
          <w:lang w:val="en-US"/>
        </w:rPr>
        <w:t xml:space="preserve">FROM </w:t>
      </w:r>
      <w:proofErr w:type="spellStart"/>
      <w:r w:rsidRPr="003E5254">
        <w:rPr>
          <w:lang w:val="en-US"/>
        </w:rPr>
        <w:t>empleados</w:t>
      </w:r>
      <w:proofErr w:type="spellEnd"/>
    </w:p>
    <w:p w14:paraId="437B7508" w14:textId="77777777" w:rsidR="003E5254" w:rsidRPr="003E5254" w:rsidRDefault="003E5254" w:rsidP="003E5254">
      <w:pPr>
        <w:pStyle w:val="comandoseinstrucciones"/>
        <w:rPr>
          <w:lang w:val="en-US"/>
        </w:rPr>
      </w:pPr>
      <w:r w:rsidRPr="003E5254">
        <w:rPr>
          <w:lang w:val="en-US"/>
        </w:rPr>
        <w:t xml:space="preserve">WHERE </w:t>
      </w:r>
      <w:proofErr w:type="spellStart"/>
      <w:r w:rsidRPr="003E5254">
        <w:rPr>
          <w:lang w:val="en-US"/>
        </w:rPr>
        <w:t>dep_no</w:t>
      </w:r>
      <w:proofErr w:type="spellEnd"/>
      <w:r w:rsidRPr="003E5254">
        <w:rPr>
          <w:lang w:val="en-US"/>
        </w:rPr>
        <w:t xml:space="preserve"> NOT IN(</w:t>
      </w:r>
    </w:p>
    <w:p w14:paraId="72459024" w14:textId="77777777" w:rsidR="003E5254" w:rsidRPr="003E5254" w:rsidRDefault="003E5254" w:rsidP="003E5254">
      <w:pPr>
        <w:pStyle w:val="comandoseinstrucciones"/>
        <w:rPr>
          <w:lang w:val="en-US"/>
        </w:rPr>
      </w:pPr>
      <w:r w:rsidRPr="003E5254">
        <w:rPr>
          <w:lang w:val="en-US"/>
        </w:rPr>
        <w:tab/>
        <w:t xml:space="preserve">SELECT </w:t>
      </w:r>
      <w:proofErr w:type="spellStart"/>
      <w:r w:rsidRPr="003E5254">
        <w:rPr>
          <w:lang w:val="en-US"/>
        </w:rPr>
        <w:t>dep_no</w:t>
      </w:r>
      <w:proofErr w:type="spellEnd"/>
    </w:p>
    <w:p w14:paraId="71B7A5EB" w14:textId="77777777" w:rsidR="003E5254" w:rsidRPr="00201096" w:rsidRDefault="003E5254" w:rsidP="003E5254">
      <w:pPr>
        <w:pStyle w:val="comandoseinstrucciones"/>
        <w:rPr>
          <w:lang w:val="en-US"/>
        </w:rPr>
      </w:pPr>
      <w:r w:rsidRPr="003E5254">
        <w:rPr>
          <w:lang w:val="en-US"/>
        </w:rPr>
        <w:tab/>
        <w:t xml:space="preserve">FROM </w:t>
      </w:r>
      <w:proofErr w:type="spellStart"/>
      <w:r w:rsidRPr="003E5254">
        <w:rPr>
          <w:lang w:val="en-US"/>
        </w:rPr>
        <w:t>departamentos</w:t>
      </w:r>
      <w:proofErr w:type="spellEnd"/>
      <w:r w:rsidRPr="003E5254">
        <w:rPr>
          <w:lang w:val="en-US"/>
        </w:rPr>
        <w:t>);</w:t>
      </w:r>
    </w:p>
    <w:p w14:paraId="2D65177E" w14:textId="77777777" w:rsidR="003E5254" w:rsidRPr="003E5254" w:rsidRDefault="003E5254" w:rsidP="003E5254">
      <w:pPr>
        <w:pStyle w:val="comandoseinstrucciones"/>
        <w:rPr>
          <w:lang w:val="en-US"/>
        </w:rPr>
      </w:pPr>
    </w:p>
    <w:p w14:paraId="1A42FEA3" w14:textId="77777777" w:rsidR="00701063" w:rsidRDefault="00701063" w:rsidP="00701063">
      <w:pPr>
        <w:pStyle w:val="Lista2"/>
      </w:pPr>
      <w:r>
        <w:t>Indicar cuántos empleados tiene a su cargo cada empleado que sea jefe de otros. Sólo mostrar los que son jefes de 2 personas exactamente. Se debe de mostrar el nombre y apellidos de esos jefes.</w:t>
      </w:r>
    </w:p>
    <w:p w14:paraId="172F8018" w14:textId="77777777" w:rsidR="00701063" w:rsidRDefault="00701063" w:rsidP="00701063">
      <w:pPr>
        <w:pStyle w:val="comandoseinstrucciones"/>
      </w:pPr>
      <w:r>
        <w:t xml:space="preserve">SELECT </w:t>
      </w:r>
      <w:proofErr w:type="spellStart"/>
      <w:r>
        <w:t>jefe.emp_no</w:t>
      </w:r>
      <w:proofErr w:type="spellEnd"/>
      <w:r>
        <w:t xml:space="preserve">, jefe.apellido1, jefe.apellido2, </w:t>
      </w:r>
      <w:proofErr w:type="spellStart"/>
      <w:r>
        <w:t>jefe.nombre</w:t>
      </w:r>
      <w:proofErr w:type="spellEnd"/>
      <w:r>
        <w:t>, COUNT(*)</w:t>
      </w:r>
    </w:p>
    <w:p w14:paraId="1451DA22" w14:textId="77777777" w:rsidR="00701063" w:rsidRDefault="00701063" w:rsidP="00701063">
      <w:pPr>
        <w:pStyle w:val="comandoseinstrucciones"/>
      </w:pPr>
      <w:r>
        <w:t xml:space="preserve">FROM empleados subordinado INNER JOIN empleados jefe ON  </w:t>
      </w:r>
      <w:proofErr w:type="spellStart"/>
      <w:r>
        <w:t>subordinado.jefe</w:t>
      </w:r>
      <w:proofErr w:type="spellEnd"/>
      <w:r>
        <w:t xml:space="preserve"> = </w:t>
      </w:r>
      <w:proofErr w:type="spellStart"/>
      <w:r>
        <w:t>jefe.emp_no</w:t>
      </w:r>
      <w:proofErr w:type="spellEnd"/>
    </w:p>
    <w:p w14:paraId="232A13C9" w14:textId="77777777" w:rsidR="00701063" w:rsidRPr="00701063" w:rsidRDefault="00701063" w:rsidP="00701063">
      <w:pPr>
        <w:pStyle w:val="comandoseinstrucciones"/>
        <w:rPr>
          <w:lang w:val="en-US"/>
        </w:rPr>
      </w:pPr>
      <w:r w:rsidRPr="00701063">
        <w:rPr>
          <w:lang w:val="en-US"/>
        </w:rPr>
        <w:t xml:space="preserve">GROUP BY </w:t>
      </w:r>
      <w:proofErr w:type="spellStart"/>
      <w:r w:rsidRPr="00701063">
        <w:rPr>
          <w:lang w:val="en-US"/>
        </w:rPr>
        <w:t>jefe.emp_no</w:t>
      </w:r>
      <w:proofErr w:type="spellEnd"/>
    </w:p>
    <w:p w14:paraId="2045B9CC" w14:textId="77777777" w:rsidR="00701063" w:rsidRDefault="00701063" w:rsidP="00701063">
      <w:pPr>
        <w:pStyle w:val="comandoseinstrucciones"/>
        <w:rPr>
          <w:lang w:val="en-US"/>
        </w:rPr>
      </w:pPr>
      <w:r w:rsidRPr="00701063">
        <w:rPr>
          <w:lang w:val="en-US"/>
        </w:rPr>
        <w:t>HAVING COUNT(*)=2;</w:t>
      </w:r>
    </w:p>
    <w:p w14:paraId="2DF58E4B" w14:textId="77777777" w:rsidR="00C50236" w:rsidRDefault="00C50236" w:rsidP="00701063">
      <w:pPr>
        <w:pStyle w:val="comandoseinstrucciones"/>
        <w:rPr>
          <w:lang w:val="en-US"/>
        </w:rPr>
      </w:pPr>
    </w:p>
    <w:p w14:paraId="40609C27" w14:textId="77777777" w:rsidR="000E123C" w:rsidRDefault="000E123C" w:rsidP="000E123C">
      <w:pPr>
        <w:pStyle w:val="Lista2"/>
      </w:pPr>
      <w:r>
        <w:t>Mostrar el salario más alto y el más bajo de la empresa, junto con el nombre de los empleados que tienen esos salarios</w:t>
      </w:r>
    </w:p>
    <w:p w14:paraId="555353E4" w14:textId="77777777" w:rsidR="000E123C" w:rsidRDefault="000E123C" w:rsidP="000E123C">
      <w:pPr>
        <w:pStyle w:val="comandoseinstrucciones"/>
      </w:pPr>
    </w:p>
    <w:p w14:paraId="78C635DB" w14:textId="77777777" w:rsidR="000E123C" w:rsidRDefault="000E123C" w:rsidP="000E123C">
      <w:pPr>
        <w:pStyle w:val="comandoseinstrucciones"/>
      </w:pPr>
      <w:r>
        <w:t>SELECT nombre, salario</w:t>
      </w:r>
    </w:p>
    <w:p w14:paraId="670CFF34" w14:textId="77777777" w:rsidR="000E123C" w:rsidRPr="00201096" w:rsidRDefault="000E123C" w:rsidP="000E123C">
      <w:pPr>
        <w:pStyle w:val="comandoseinstrucciones"/>
        <w:rPr>
          <w:lang w:val="en-US"/>
        </w:rPr>
      </w:pPr>
      <w:r w:rsidRPr="00201096">
        <w:rPr>
          <w:lang w:val="en-US"/>
        </w:rPr>
        <w:t xml:space="preserve">FROM </w:t>
      </w:r>
      <w:proofErr w:type="spellStart"/>
      <w:r w:rsidRPr="00201096">
        <w:rPr>
          <w:lang w:val="en-US"/>
        </w:rPr>
        <w:t>empleados</w:t>
      </w:r>
      <w:proofErr w:type="spellEnd"/>
    </w:p>
    <w:p w14:paraId="78A7566A" w14:textId="77777777" w:rsidR="000E123C" w:rsidRPr="00201096" w:rsidRDefault="000E123C" w:rsidP="000E123C">
      <w:pPr>
        <w:pStyle w:val="comandoseinstrucciones"/>
        <w:rPr>
          <w:lang w:val="en-US"/>
        </w:rPr>
      </w:pPr>
      <w:r w:rsidRPr="00201096">
        <w:rPr>
          <w:lang w:val="en-US"/>
        </w:rPr>
        <w:t xml:space="preserve">WHERE </w:t>
      </w:r>
      <w:r w:rsidRPr="00201096">
        <w:rPr>
          <w:lang w:val="en-US"/>
        </w:rPr>
        <w:tab/>
      </w:r>
      <w:proofErr w:type="spellStart"/>
      <w:r w:rsidRPr="00201096">
        <w:rPr>
          <w:lang w:val="en-US"/>
        </w:rPr>
        <w:t>salario</w:t>
      </w:r>
      <w:proofErr w:type="spellEnd"/>
      <w:r w:rsidRPr="00201096">
        <w:rPr>
          <w:lang w:val="en-US"/>
        </w:rPr>
        <w:t xml:space="preserve"> = (</w:t>
      </w:r>
    </w:p>
    <w:p w14:paraId="46AB0942" w14:textId="77777777" w:rsidR="000E123C" w:rsidRPr="00201096" w:rsidRDefault="000E123C" w:rsidP="000E123C">
      <w:pPr>
        <w:pStyle w:val="comandoseinstrucciones"/>
        <w:rPr>
          <w:lang w:val="en-US"/>
        </w:rPr>
      </w:pPr>
      <w:r w:rsidRPr="00201096">
        <w:rPr>
          <w:lang w:val="en-US"/>
        </w:rPr>
        <w:tab/>
      </w:r>
      <w:r w:rsidRPr="00201096">
        <w:rPr>
          <w:lang w:val="en-US"/>
        </w:rPr>
        <w:tab/>
        <w:t>SELECT MAX(</w:t>
      </w:r>
      <w:proofErr w:type="spellStart"/>
      <w:r w:rsidRPr="00201096">
        <w:rPr>
          <w:lang w:val="en-US"/>
        </w:rPr>
        <w:t>salario</w:t>
      </w:r>
      <w:proofErr w:type="spellEnd"/>
      <w:r w:rsidRPr="00201096">
        <w:rPr>
          <w:lang w:val="en-US"/>
        </w:rPr>
        <w:t>)</w:t>
      </w:r>
    </w:p>
    <w:p w14:paraId="2A8F006B" w14:textId="77777777" w:rsidR="000E123C" w:rsidRDefault="000E123C" w:rsidP="000E123C">
      <w:pPr>
        <w:pStyle w:val="comandoseinstrucciones"/>
      </w:pPr>
      <w:r w:rsidRPr="00201096">
        <w:rPr>
          <w:lang w:val="en-US"/>
        </w:rPr>
        <w:tab/>
      </w:r>
      <w:r w:rsidRPr="00201096">
        <w:rPr>
          <w:lang w:val="en-US"/>
        </w:rPr>
        <w:tab/>
      </w:r>
      <w:r>
        <w:t>FROM empleados)</w:t>
      </w:r>
    </w:p>
    <w:p w14:paraId="4B0FE1BC" w14:textId="77777777" w:rsidR="000E123C" w:rsidRDefault="000E123C" w:rsidP="000E123C">
      <w:pPr>
        <w:pStyle w:val="comandoseinstrucciones"/>
      </w:pPr>
      <w:r>
        <w:t xml:space="preserve">    OR </w:t>
      </w:r>
    </w:p>
    <w:p w14:paraId="3B53D379" w14:textId="77777777" w:rsidR="000E123C" w:rsidRDefault="000E123C" w:rsidP="000E123C">
      <w:pPr>
        <w:pStyle w:val="comandoseinstrucciones"/>
      </w:pPr>
      <w:r>
        <w:tab/>
      </w:r>
      <w:r>
        <w:tab/>
        <w:t>salario = (</w:t>
      </w:r>
    </w:p>
    <w:p w14:paraId="19E48B32" w14:textId="77777777" w:rsidR="000E123C" w:rsidRDefault="000E123C" w:rsidP="000E123C">
      <w:pPr>
        <w:pStyle w:val="comandoseinstrucciones"/>
      </w:pPr>
      <w:r>
        <w:tab/>
      </w:r>
      <w:r>
        <w:tab/>
        <w:t>SELECT MIN(salario)</w:t>
      </w:r>
    </w:p>
    <w:p w14:paraId="6FBCC684" w14:textId="77777777" w:rsidR="000E123C" w:rsidRDefault="000E123C" w:rsidP="000E123C">
      <w:pPr>
        <w:pStyle w:val="comandoseinstrucciones"/>
      </w:pPr>
      <w:r>
        <w:tab/>
      </w:r>
      <w:r>
        <w:tab/>
        <w:t>FROM empleados)</w:t>
      </w:r>
    </w:p>
    <w:p w14:paraId="3818AF7D" w14:textId="77777777" w:rsidR="000E123C" w:rsidRDefault="000E123C" w:rsidP="000E123C">
      <w:pPr>
        <w:pStyle w:val="comandoseinstrucciones"/>
      </w:pPr>
      <w:r>
        <w:t xml:space="preserve">    ;</w:t>
      </w:r>
    </w:p>
    <w:p w14:paraId="261119DD" w14:textId="77777777" w:rsidR="000E123C" w:rsidRDefault="000E123C" w:rsidP="000E123C">
      <w:pPr>
        <w:pStyle w:val="comandoseinstrucciones"/>
      </w:pPr>
      <w:r>
        <w:t xml:space="preserve">  </w:t>
      </w:r>
    </w:p>
    <w:p w14:paraId="791A09C0" w14:textId="77777777" w:rsidR="000E123C" w:rsidRDefault="000E123C" w:rsidP="000E123C">
      <w:pPr>
        <w:pStyle w:val="comandoseinstrucciones"/>
      </w:pPr>
    </w:p>
    <w:p w14:paraId="76F4FC1D" w14:textId="77777777" w:rsidR="000E123C" w:rsidRPr="00701063" w:rsidRDefault="000E123C" w:rsidP="000E123C">
      <w:pPr>
        <w:rPr>
          <w:lang w:val="en-US"/>
        </w:rPr>
      </w:pPr>
    </w:p>
    <w:p w14:paraId="2F78DDFF" w14:textId="77777777" w:rsidR="00F72520" w:rsidRPr="00DD2017" w:rsidRDefault="00E97960" w:rsidP="00E97960">
      <w:pPr>
        <w:pStyle w:val="Lista2"/>
      </w:pPr>
      <w:r w:rsidRPr="00DD2017">
        <w:t xml:space="preserve">Actualizar el stock del </w:t>
      </w:r>
      <w:proofErr w:type="spellStart"/>
      <w:r w:rsidRPr="00DD2017">
        <w:t>producto_no</w:t>
      </w:r>
      <w:proofErr w:type="spellEnd"/>
      <w:r w:rsidRPr="00DD2017">
        <w:t xml:space="preserve"> 40, reduciéndolo en 2 unidades</w:t>
      </w:r>
      <w:r w:rsidR="00E963A6" w:rsidRPr="00DD2017">
        <w:t xml:space="preserve"> y rebajar el precio un 5%, todo ello mediante un único comando</w:t>
      </w:r>
      <w:r w:rsidR="008914F8" w:rsidRPr="00DD2017">
        <w:t>.</w:t>
      </w:r>
    </w:p>
    <w:p w14:paraId="4AE9440C" w14:textId="77777777" w:rsidR="008914F8" w:rsidRPr="00DD2017" w:rsidRDefault="008914F8" w:rsidP="008914F8">
      <w:pPr>
        <w:pStyle w:val="comandoseinstrucciones"/>
      </w:pPr>
      <w:r w:rsidRPr="00DD2017">
        <w:t>UPDATE productos</w:t>
      </w:r>
    </w:p>
    <w:p w14:paraId="71E453FA" w14:textId="77777777" w:rsidR="008914F8" w:rsidRPr="00DD2017" w:rsidRDefault="008914F8" w:rsidP="008914F8">
      <w:pPr>
        <w:pStyle w:val="comandoseinstrucciones"/>
      </w:pPr>
      <w:r w:rsidRPr="00DD2017">
        <w:t>SET STOCK_DISPONIBLE = STOCK_DISPONIBLE - 2, PRECIO_ACTUAL = PRECIO_ACTUAL - PRECIO_ACTUAL*5/100</w:t>
      </w:r>
    </w:p>
    <w:p w14:paraId="5F7692EF" w14:textId="77777777" w:rsidR="008914F8" w:rsidRPr="008914F8" w:rsidRDefault="008914F8" w:rsidP="008914F8">
      <w:pPr>
        <w:pStyle w:val="comandoseinstrucciones"/>
        <w:rPr>
          <w:lang w:val="en-US"/>
        </w:rPr>
      </w:pPr>
      <w:r w:rsidRPr="008914F8">
        <w:rPr>
          <w:lang w:val="en-US"/>
        </w:rPr>
        <w:t>WHERE PRODUCTO_NO = 40</w:t>
      </w:r>
    </w:p>
    <w:p w14:paraId="62EFB111" w14:textId="77777777" w:rsidR="00E97960" w:rsidRDefault="008914F8" w:rsidP="008914F8">
      <w:pPr>
        <w:pStyle w:val="comandoseinstrucciones"/>
        <w:rPr>
          <w:lang w:val="en-US"/>
        </w:rPr>
      </w:pPr>
      <w:r w:rsidRPr="008914F8">
        <w:rPr>
          <w:lang w:val="en-US"/>
        </w:rPr>
        <w:t>;</w:t>
      </w:r>
    </w:p>
    <w:p w14:paraId="2068B5A4" w14:textId="77777777" w:rsidR="00C50236" w:rsidRPr="00701063" w:rsidRDefault="00C50236" w:rsidP="008914F8">
      <w:pPr>
        <w:pStyle w:val="comandoseinstrucciones"/>
        <w:rPr>
          <w:lang w:val="en-US"/>
        </w:rPr>
      </w:pPr>
    </w:p>
    <w:p w14:paraId="6C0D0D99" w14:textId="77777777" w:rsidR="003E5254" w:rsidRPr="00C258CD" w:rsidRDefault="003E5254" w:rsidP="003E5254">
      <w:pPr>
        <w:pStyle w:val="Lista2"/>
      </w:pPr>
      <w:r w:rsidRPr="00C258CD">
        <w:t xml:space="preserve">Mostrar a todos los empleados, al lado de cada empleado mostrar los datos de </w:t>
      </w:r>
      <w:r>
        <w:t>su departamento</w:t>
      </w:r>
      <w:r w:rsidRPr="00C258CD">
        <w:t xml:space="preserve">. Si un empleado no </w:t>
      </w:r>
      <w:r>
        <w:t>tiene asignado departamento, también se muestra al empleado (los datos del departamento aparecerían en blanco).</w:t>
      </w:r>
    </w:p>
    <w:p w14:paraId="4BCF8930" w14:textId="77777777" w:rsidR="003E5254" w:rsidRPr="00C258CD" w:rsidRDefault="003E5254" w:rsidP="003E5254">
      <w:pPr>
        <w:pStyle w:val="comandoseinstrucciones"/>
        <w:rPr>
          <w:lang w:val="en-US"/>
        </w:rPr>
      </w:pPr>
      <w:r w:rsidRPr="00C258CD">
        <w:rPr>
          <w:lang w:val="en-US"/>
        </w:rPr>
        <w:t xml:space="preserve">SELECT * </w:t>
      </w:r>
    </w:p>
    <w:p w14:paraId="73CED1C6" w14:textId="77777777" w:rsidR="003E5254" w:rsidRPr="00C258CD" w:rsidRDefault="003E5254" w:rsidP="003E5254">
      <w:pPr>
        <w:pStyle w:val="comandoseinstrucciones"/>
        <w:rPr>
          <w:lang w:val="en-US"/>
        </w:rPr>
      </w:pPr>
      <w:r w:rsidRPr="00C258CD">
        <w:rPr>
          <w:lang w:val="en-US"/>
        </w:rPr>
        <w:t xml:space="preserve">FROM </w:t>
      </w:r>
      <w:proofErr w:type="spellStart"/>
      <w:r w:rsidRPr="00C258CD">
        <w:rPr>
          <w:lang w:val="en-US"/>
        </w:rPr>
        <w:t>empleados</w:t>
      </w:r>
      <w:proofErr w:type="spellEnd"/>
      <w:r w:rsidRPr="00C258CD">
        <w:rPr>
          <w:lang w:val="en-US"/>
        </w:rPr>
        <w:t xml:space="preserve"> LEFT JOIN </w:t>
      </w:r>
      <w:proofErr w:type="spellStart"/>
      <w:r w:rsidRPr="00C258CD">
        <w:rPr>
          <w:lang w:val="en-US"/>
        </w:rPr>
        <w:t>clientes</w:t>
      </w:r>
      <w:proofErr w:type="spellEnd"/>
      <w:r w:rsidRPr="00C258CD">
        <w:rPr>
          <w:lang w:val="en-US"/>
        </w:rPr>
        <w:t xml:space="preserve"> ON </w:t>
      </w:r>
      <w:proofErr w:type="spellStart"/>
      <w:r w:rsidRPr="00C258CD">
        <w:rPr>
          <w:lang w:val="en-US"/>
        </w:rPr>
        <w:t>empleados.emp_no</w:t>
      </w:r>
      <w:proofErr w:type="spellEnd"/>
      <w:r w:rsidRPr="00C258CD">
        <w:rPr>
          <w:lang w:val="en-US"/>
        </w:rPr>
        <w:t xml:space="preserve"> = </w:t>
      </w:r>
      <w:proofErr w:type="spellStart"/>
      <w:r w:rsidRPr="00C258CD">
        <w:rPr>
          <w:lang w:val="en-US"/>
        </w:rPr>
        <w:t>clientes.vendedor_no</w:t>
      </w:r>
      <w:proofErr w:type="spellEnd"/>
    </w:p>
    <w:p w14:paraId="605282E0" w14:textId="77777777" w:rsidR="003E5254" w:rsidRDefault="003E5254" w:rsidP="003E5254">
      <w:pPr>
        <w:pStyle w:val="comandoseinstrucciones"/>
        <w:rPr>
          <w:lang w:val="en-US"/>
        </w:rPr>
      </w:pPr>
      <w:r w:rsidRPr="00C258CD">
        <w:rPr>
          <w:lang w:val="en-US"/>
        </w:rPr>
        <w:t>;</w:t>
      </w:r>
    </w:p>
    <w:p w14:paraId="5873C595" w14:textId="77777777" w:rsidR="00C50236" w:rsidRPr="00C258CD" w:rsidRDefault="00C50236" w:rsidP="003E5254">
      <w:pPr>
        <w:pStyle w:val="comandoseinstrucciones"/>
        <w:rPr>
          <w:lang w:val="en-US"/>
        </w:rPr>
      </w:pPr>
    </w:p>
    <w:p w14:paraId="6C6FC8C8" w14:textId="77777777" w:rsidR="00E97960" w:rsidRDefault="00E97960" w:rsidP="00F72520">
      <w:pPr>
        <w:pStyle w:val="Lista2"/>
        <w:ind w:left="1769" w:hanging="567"/>
      </w:pPr>
      <w:r>
        <w:t>Borrar al empleado 90</w:t>
      </w:r>
      <w:r w:rsidR="00DD2017">
        <w:t>13</w:t>
      </w:r>
    </w:p>
    <w:p w14:paraId="177690D4" w14:textId="77777777" w:rsidR="008914F8" w:rsidRDefault="008914F8" w:rsidP="008914F8">
      <w:pPr>
        <w:pStyle w:val="comandoseinstrucciones"/>
      </w:pPr>
      <w:r>
        <w:t xml:space="preserve">DELETE </w:t>
      </w:r>
    </w:p>
    <w:p w14:paraId="3A9EC558" w14:textId="77777777" w:rsidR="008914F8" w:rsidRDefault="008914F8" w:rsidP="008914F8">
      <w:pPr>
        <w:pStyle w:val="comandoseinstrucciones"/>
      </w:pPr>
      <w:r>
        <w:t>FROM empleados</w:t>
      </w:r>
    </w:p>
    <w:p w14:paraId="7805A0E0" w14:textId="77777777" w:rsidR="00E97960" w:rsidRDefault="008914F8" w:rsidP="008914F8">
      <w:pPr>
        <w:pStyle w:val="comandoseinstrucciones"/>
      </w:pPr>
      <w:r>
        <w:t>WHERE EMP_NO = 9003;</w:t>
      </w:r>
    </w:p>
    <w:p w14:paraId="0AF99E66" w14:textId="77777777" w:rsidR="00C50236" w:rsidRDefault="00C50236" w:rsidP="008914F8">
      <w:pPr>
        <w:pStyle w:val="comandoseinstrucciones"/>
      </w:pPr>
    </w:p>
    <w:p w14:paraId="253E6D9F" w14:textId="77777777" w:rsidR="00501066" w:rsidRDefault="00501066" w:rsidP="008F0D94"/>
    <w:p w14:paraId="670039F0" w14:textId="77777777" w:rsidR="008F0D94" w:rsidRDefault="008F0D94" w:rsidP="008F0D94">
      <w:pPr>
        <w:pStyle w:val="Lista2"/>
      </w:pPr>
      <w:r>
        <w:t>Insertar los siguientes departamentos mediante un único comando INSERT:</w:t>
      </w:r>
    </w:p>
    <w:p w14:paraId="0EBB897A" w14:textId="77777777" w:rsidR="008F0D94" w:rsidRPr="002355AA" w:rsidRDefault="008F0D94" w:rsidP="008F0D94">
      <w:r w:rsidRPr="002355AA">
        <w:t>70</w:t>
      </w:r>
      <w:r w:rsidRPr="002355AA">
        <w:tab/>
        <w:t>MANTENIMIENTO</w:t>
      </w:r>
      <w:r w:rsidRPr="002355AA">
        <w:tab/>
        <w:t>FERROL</w:t>
      </w:r>
    </w:p>
    <w:p w14:paraId="4B95C644" w14:textId="77777777" w:rsidR="008F0D94" w:rsidRPr="002355AA" w:rsidRDefault="008F0D94" w:rsidP="008F0D94">
      <w:r w:rsidRPr="002355AA">
        <w:t>80</w:t>
      </w:r>
      <w:r w:rsidRPr="002355AA">
        <w:tab/>
        <w:t>REPARACIONES</w:t>
      </w:r>
      <w:r w:rsidRPr="002355AA">
        <w:tab/>
        <w:t>NARÓN</w:t>
      </w:r>
    </w:p>
    <w:p w14:paraId="4BE3FA57" w14:textId="77777777" w:rsidR="008F0D94" w:rsidRPr="008F0D94" w:rsidRDefault="008F0D94" w:rsidP="008F0D94">
      <w:pPr>
        <w:pStyle w:val="comandoseinstrucciones"/>
        <w:tabs>
          <w:tab w:val="left" w:pos="1134"/>
          <w:tab w:val="left" w:pos="2268"/>
          <w:tab w:val="center" w:pos="4528"/>
        </w:tabs>
      </w:pPr>
      <w:r w:rsidRPr="008F0D94">
        <w:t xml:space="preserve">INSERT INTO departamentos VALUES </w:t>
      </w:r>
    </w:p>
    <w:p w14:paraId="0407BB11" w14:textId="77777777" w:rsidR="008F0D94" w:rsidRPr="008F0D94" w:rsidRDefault="008F0D94" w:rsidP="008F0D94">
      <w:pPr>
        <w:pStyle w:val="comandoseinstrucciones"/>
        <w:tabs>
          <w:tab w:val="left" w:pos="1134"/>
          <w:tab w:val="left" w:pos="2268"/>
          <w:tab w:val="center" w:pos="4528"/>
        </w:tabs>
      </w:pPr>
      <w:r w:rsidRPr="008F0D94">
        <w:t>(70,</w:t>
      </w:r>
      <w:r w:rsidRPr="008F0D94">
        <w:tab/>
        <w:t>'MANTENIMIENTO',</w:t>
      </w:r>
      <w:r w:rsidRPr="008F0D94">
        <w:tab/>
        <w:t>'FERROL'),</w:t>
      </w:r>
    </w:p>
    <w:p w14:paraId="37A03E63" w14:textId="77777777" w:rsidR="008F0D94" w:rsidRPr="008F0D94" w:rsidRDefault="008F0D94" w:rsidP="008F0D94">
      <w:pPr>
        <w:pStyle w:val="comandoseinstrucciones"/>
        <w:tabs>
          <w:tab w:val="left" w:pos="1134"/>
          <w:tab w:val="left" w:pos="2268"/>
          <w:tab w:val="center" w:pos="4528"/>
        </w:tabs>
      </w:pPr>
      <w:r w:rsidRPr="008F0D94">
        <w:t>(80,</w:t>
      </w:r>
      <w:r w:rsidRPr="008F0D94">
        <w:tab/>
        <w:t>'REPARACIONES',</w:t>
      </w:r>
      <w:r w:rsidRPr="008F0D94">
        <w:tab/>
        <w:t>'NARÓN')</w:t>
      </w:r>
    </w:p>
    <w:p w14:paraId="1986332F" w14:textId="77777777" w:rsidR="008F0D94" w:rsidRPr="008F0D94" w:rsidRDefault="008F0D94" w:rsidP="008F0D94">
      <w:pPr>
        <w:pStyle w:val="comandoseinstrucciones"/>
        <w:tabs>
          <w:tab w:val="left" w:pos="1134"/>
          <w:tab w:val="left" w:pos="2268"/>
          <w:tab w:val="center" w:pos="4528"/>
        </w:tabs>
      </w:pPr>
      <w:r w:rsidRPr="008F0D94">
        <w:t>;</w:t>
      </w:r>
    </w:p>
    <w:p w14:paraId="4C665609" w14:textId="77777777" w:rsidR="008F0D94" w:rsidRDefault="008F0D94" w:rsidP="008F0D94"/>
    <w:p w14:paraId="0CFF6772" w14:textId="77777777" w:rsidR="00F72520" w:rsidRDefault="00F72520" w:rsidP="00F72520">
      <w:pPr>
        <w:pStyle w:val="Lista2"/>
        <w:ind w:left="1769" w:hanging="567"/>
      </w:pPr>
      <w:r>
        <w:t>Cuánto dinero en total ha facturado la empresa en 1999</w:t>
      </w:r>
    </w:p>
    <w:p w14:paraId="3D304187" w14:textId="77777777" w:rsidR="00F72520" w:rsidRDefault="00F72520" w:rsidP="00F72520">
      <w:pPr>
        <w:pStyle w:val="comandoseinstrucciones"/>
      </w:pPr>
      <w:r>
        <w:t>SELECT SUM(</w:t>
      </w:r>
      <w:proofErr w:type="spellStart"/>
      <w:r>
        <w:t>precio_actual</w:t>
      </w:r>
      <w:proofErr w:type="spellEnd"/>
      <w:r>
        <w:t xml:space="preserve"> * unidades) AS 'Facturación en 1999'</w:t>
      </w:r>
    </w:p>
    <w:p w14:paraId="7F4EABF6" w14:textId="77777777" w:rsidR="00F72520" w:rsidRDefault="00F72520" w:rsidP="00F72520">
      <w:pPr>
        <w:pStyle w:val="comandoseinstrucciones"/>
      </w:pPr>
      <w:r>
        <w:t xml:space="preserve">FROM pedidos INNER JOIN productos ON  </w:t>
      </w:r>
      <w:proofErr w:type="spellStart"/>
      <w:r>
        <w:t>pedidos.producto_no</w:t>
      </w:r>
      <w:proofErr w:type="spellEnd"/>
      <w:r>
        <w:t xml:space="preserve"> = </w:t>
      </w:r>
      <w:proofErr w:type="spellStart"/>
      <w:r>
        <w:t>productos.producto_no</w:t>
      </w:r>
      <w:proofErr w:type="spellEnd"/>
    </w:p>
    <w:p w14:paraId="0827E6FE" w14:textId="77777777" w:rsidR="00F72520" w:rsidRDefault="00F72520" w:rsidP="00F72520">
      <w:pPr>
        <w:pStyle w:val="comandoseinstrucciones"/>
      </w:pPr>
      <w:r>
        <w:t xml:space="preserve">WHERE </w:t>
      </w:r>
      <w:proofErr w:type="spellStart"/>
      <w:r>
        <w:t>fecha_pedido</w:t>
      </w:r>
      <w:proofErr w:type="spellEnd"/>
      <w:r>
        <w:t xml:space="preserve"> &gt;= '1999-01-01' AND </w:t>
      </w:r>
      <w:proofErr w:type="spellStart"/>
      <w:r>
        <w:t>fecha_pedido</w:t>
      </w:r>
      <w:proofErr w:type="spellEnd"/>
      <w:r>
        <w:t xml:space="preserve"> &lt; '2000-01-01'</w:t>
      </w:r>
    </w:p>
    <w:p w14:paraId="7DD56407" w14:textId="77777777" w:rsidR="00F72520" w:rsidRDefault="00F72520" w:rsidP="00F72520">
      <w:pPr>
        <w:pStyle w:val="comandoseinstrucciones"/>
      </w:pPr>
      <w:r>
        <w:t>;</w:t>
      </w:r>
    </w:p>
    <w:p w14:paraId="7E6B64DD" w14:textId="77777777" w:rsidR="00F72520" w:rsidRDefault="00F72520" w:rsidP="00F72520">
      <w:pPr>
        <w:pStyle w:val="comandoseinstrucciones"/>
      </w:pPr>
    </w:p>
    <w:p w14:paraId="79096A18" w14:textId="77777777" w:rsidR="00F72520" w:rsidRDefault="00F72520" w:rsidP="00F72520">
      <w:pPr>
        <w:pStyle w:val="comandoseinstrucciones"/>
      </w:pPr>
      <w:r>
        <w:t>SELECT SUM(</w:t>
      </w:r>
      <w:proofErr w:type="spellStart"/>
      <w:r>
        <w:t>precio_actual</w:t>
      </w:r>
      <w:proofErr w:type="spellEnd"/>
      <w:r>
        <w:t xml:space="preserve"> * unidades) AS 'Facturación en 1999'</w:t>
      </w:r>
    </w:p>
    <w:p w14:paraId="793805A3" w14:textId="77777777" w:rsidR="00F72520" w:rsidRDefault="00F72520" w:rsidP="00F72520">
      <w:pPr>
        <w:pStyle w:val="comandoseinstrucciones"/>
      </w:pPr>
      <w:r>
        <w:t xml:space="preserve">FROM pedidos INNER JOIN productos ON  </w:t>
      </w:r>
      <w:proofErr w:type="spellStart"/>
      <w:r>
        <w:t>pedidos.producto_no</w:t>
      </w:r>
      <w:proofErr w:type="spellEnd"/>
      <w:r>
        <w:t xml:space="preserve"> = </w:t>
      </w:r>
      <w:proofErr w:type="spellStart"/>
      <w:r>
        <w:t>productos.producto_no</w:t>
      </w:r>
      <w:proofErr w:type="spellEnd"/>
    </w:p>
    <w:p w14:paraId="753D4635" w14:textId="77777777" w:rsidR="00F72520" w:rsidRDefault="00F72520" w:rsidP="00F72520">
      <w:pPr>
        <w:pStyle w:val="comandoseinstrucciones"/>
      </w:pPr>
      <w:r>
        <w:t xml:space="preserve">WHERE </w:t>
      </w:r>
      <w:proofErr w:type="spellStart"/>
      <w:r>
        <w:t>fecha_pedido</w:t>
      </w:r>
      <w:proofErr w:type="spellEnd"/>
      <w:r>
        <w:t xml:space="preserve"> LIKE'1999-%'</w:t>
      </w:r>
    </w:p>
    <w:p w14:paraId="4ABB532B" w14:textId="77777777" w:rsidR="00F72520" w:rsidRDefault="00F72520" w:rsidP="00F72520">
      <w:pPr>
        <w:pStyle w:val="comandoseinstrucciones"/>
      </w:pPr>
      <w:r>
        <w:t>;</w:t>
      </w:r>
    </w:p>
    <w:p w14:paraId="0F727277" w14:textId="77777777" w:rsidR="00C50236" w:rsidRDefault="00C50236" w:rsidP="00F72520">
      <w:pPr>
        <w:pStyle w:val="comandoseinstrucciones"/>
      </w:pPr>
    </w:p>
    <w:p w14:paraId="349DEA8A" w14:textId="77777777" w:rsidR="00BE1B5F" w:rsidRDefault="00BE1B5F" w:rsidP="00945D7E">
      <w:pPr>
        <w:pStyle w:val="Lista2"/>
      </w:pPr>
      <w:r w:rsidRPr="00AD3AAE">
        <w:t xml:space="preserve">Listar aquellos departamentos en los que todos sus empleados carezcan de información sobre su comisión. </w:t>
      </w:r>
    </w:p>
    <w:p w14:paraId="293B8986" w14:textId="77777777" w:rsidR="00C50236" w:rsidRDefault="00C50236" w:rsidP="00BE1B5F">
      <w:pPr>
        <w:pStyle w:val="comandoseinstrucciones"/>
        <w:rPr>
          <w:b/>
          <w:lang w:val="en-US"/>
        </w:rPr>
      </w:pPr>
    </w:p>
    <w:p w14:paraId="6C17A7E7" w14:textId="77777777" w:rsidR="00247E20" w:rsidRPr="00247E20" w:rsidRDefault="00247E20" w:rsidP="00247E20">
      <w:pPr>
        <w:pStyle w:val="comandoseinstrucciones"/>
        <w:rPr>
          <w:b/>
          <w:lang w:val="en-US"/>
        </w:rPr>
      </w:pPr>
      <w:r w:rsidRPr="00247E20">
        <w:rPr>
          <w:b/>
          <w:lang w:val="en-US"/>
        </w:rPr>
        <w:t xml:space="preserve">SELECT * FROM </w:t>
      </w:r>
      <w:proofErr w:type="spellStart"/>
      <w:r w:rsidRPr="00247E20">
        <w:rPr>
          <w:b/>
          <w:lang w:val="en-US"/>
        </w:rPr>
        <w:t>departamentos</w:t>
      </w:r>
      <w:proofErr w:type="spellEnd"/>
    </w:p>
    <w:p w14:paraId="62913B08" w14:textId="77777777" w:rsidR="00247E20" w:rsidRPr="00247E20" w:rsidRDefault="00247E20" w:rsidP="00247E20">
      <w:pPr>
        <w:pStyle w:val="comandoseinstrucciones"/>
        <w:rPr>
          <w:b/>
          <w:lang w:val="en-US"/>
        </w:rPr>
      </w:pPr>
      <w:r w:rsidRPr="00247E20">
        <w:rPr>
          <w:b/>
          <w:lang w:val="en-US"/>
        </w:rPr>
        <w:t xml:space="preserve">WHERE </w:t>
      </w:r>
      <w:proofErr w:type="spellStart"/>
      <w:r w:rsidRPr="00247E20">
        <w:rPr>
          <w:b/>
          <w:lang w:val="en-US"/>
        </w:rPr>
        <w:t>dep_no</w:t>
      </w:r>
      <w:proofErr w:type="spellEnd"/>
      <w:r w:rsidRPr="00247E20">
        <w:rPr>
          <w:b/>
          <w:lang w:val="en-US"/>
        </w:rPr>
        <w:t xml:space="preserve"> NOT IN (</w:t>
      </w:r>
    </w:p>
    <w:p w14:paraId="78929452" w14:textId="77777777" w:rsidR="00247E20" w:rsidRPr="00247E20" w:rsidRDefault="00247E20" w:rsidP="00247E20">
      <w:pPr>
        <w:pStyle w:val="comandoseinstrucciones"/>
        <w:rPr>
          <w:b/>
          <w:color w:val="0000FF"/>
          <w:lang w:val="en-US"/>
        </w:rPr>
      </w:pPr>
      <w:r w:rsidRPr="00247E20">
        <w:rPr>
          <w:b/>
          <w:color w:val="0000FF"/>
          <w:lang w:val="en-US"/>
        </w:rPr>
        <w:tab/>
        <w:t xml:space="preserve">SELECT </w:t>
      </w:r>
      <w:proofErr w:type="spellStart"/>
      <w:r w:rsidRPr="00247E20">
        <w:rPr>
          <w:b/>
          <w:color w:val="0000FF"/>
          <w:lang w:val="en-US"/>
        </w:rPr>
        <w:t>dep_no</w:t>
      </w:r>
      <w:proofErr w:type="spellEnd"/>
      <w:r w:rsidRPr="00247E20">
        <w:rPr>
          <w:b/>
          <w:color w:val="0000FF"/>
          <w:lang w:val="en-US"/>
        </w:rPr>
        <w:t xml:space="preserve"> FROM </w:t>
      </w:r>
      <w:proofErr w:type="spellStart"/>
      <w:r w:rsidRPr="00247E20">
        <w:rPr>
          <w:b/>
          <w:color w:val="0000FF"/>
          <w:lang w:val="en-US"/>
        </w:rPr>
        <w:t>empleados</w:t>
      </w:r>
      <w:proofErr w:type="spellEnd"/>
    </w:p>
    <w:p w14:paraId="2A50F5A4" w14:textId="77777777" w:rsidR="00247E20" w:rsidRPr="00247E20" w:rsidRDefault="00247E20" w:rsidP="00247E20">
      <w:pPr>
        <w:pStyle w:val="comandoseinstrucciones"/>
        <w:rPr>
          <w:b/>
          <w:color w:val="0000FF"/>
          <w:lang w:val="en-US"/>
        </w:rPr>
      </w:pPr>
      <w:r w:rsidRPr="00247E20">
        <w:rPr>
          <w:b/>
          <w:color w:val="0000FF"/>
          <w:lang w:val="en-US"/>
        </w:rPr>
        <w:tab/>
        <w:t xml:space="preserve">WHERE </w:t>
      </w:r>
      <w:proofErr w:type="spellStart"/>
      <w:r w:rsidRPr="00247E20">
        <w:rPr>
          <w:b/>
          <w:color w:val="0000FF"/>
          <w:lang w:val="en-US"/>
        </w:rPr>
        <w:t>comision</w:t>
      </w:r>
      <w:proofErr w:type="spellEnd"/>
      <w:r w:rsidRPr="00247E20">
        <w:rPr>
          <w:b/>
          <w:color w:val="0000FF"/>
          <w:lang w:val="en-US"/>
        </w:rPr>
        <w:t xml:space="preserve"> IS NOT NULL AND </w:t>
      </w:r>
      <w:proofErr w:type="spellStart"/>
      <w:r w:rsidRPr="00247E20">
        <w:rPr>
          <w:b/>
          <w:color w:val="0000FF"/>
          <w:lang w:val="en-US"/>
        </w:rPr>
        <w:t>dep_no</w:t>
      </w:r>
      <w:proofErr w:type="spellEnd"/>
      <w:r w:rsidRPr="00247E20">
        <w:rPr>
          <w:b/>
          <w:color w:val="0000FF"/>
          <w:lang w:val="en-US"/>
        </w:rPr>
        <w:t xml:space="preserve"> IS NOT NULL</w:t>
      </w:r>
    </w:p>
    <w:p w14:paraId="7EEC651F" w14:textId="77777777" w:rsidR="00247E20" w:rsidRDefault="00247E20" w:rsidP="00247E20">
      <w:pPr>
        <w:pStyle w:val="comandoseinstrucciones"/>
        <w:rPr>
          <w:b/>
          <w:lang w:val="en-US"/>
        </w:rPr>
      </w:pPr>
      <w:r w:rsidRPr="00247E20">
        <w:rPr>
          <w:b/>
          <w:lang w:val="en-US"/>
        </w:rPr>
        <w:t>);</w:t>
      </w:r>
    </w:p>
    <w:p w14:paraId="4DF06094" w14:textId="77777777" w:rsidR="00247E20" w:rsidRDefault="00247E20" w:rsidP="00BE1B5F">
      <w:pPr>
        <w:pStyle w:val="comandoseinstrucciones"/>
        <w:rPr>
          <w:b/>
          <w:lang w:val="en-US"/>
        </w:rPr>
      </w:pPr>
    </w:p>
    <w:p w14:paraId="19B5F399" w14:textId="77777777" w:rsidR="00247E20" w:rsidRDefault="00247E20" w:rsidP="00BE1B5F">
      <w:pPr>
        <w:pStyle w:val="comandoseinstrucciones"/>
        <w:rPr>
          <w:b/>
        </w:rPr>
      </w:pPr>
      <w:r w:rsidRPr="00247E20">
        <w:rPr>
          <w:b/>
        </w:rPr>
        <w:t>#esta sin embargo es i</w:t>
      </w:r>
      <w:r>
        <w:rPr>
          <w:b/>
        </w:rPr>
        <w:t>ncorrecta, AVERIGUA POR QUÉ:</w:t>
      </w:r>
    </w:p>
    <w:p w14:paraId="744EE249" w14:textId="77777777" w:rsidR="00247E20" w:rsidRPr="00247E20" w:rsidRDefault="00247E20" w:rsidP="00247E20">
      <w:pPr>
        <w:pStyle w:val="comandoseinstrucciones"/>
        <w:rPr>
          <w:b/>
          <w:lang w:val="en-US"/>
        </w:rPr>
      </w:pPr>
      <w:r w:rsidRPr="00247E20">
        <w:rPr>
          <w:b/>
          <w:lang w:val="en-US"/>
        </w:rPr>
        <w:t xml:space="preserve">SELECT * FROM </w:t>
      </w:r>
      <w:proofErr w:type="spellStart"/>
      <w:r w:rsidRPr="00247E20">
        <w:rPr>
          <w:b/>
          <w:lang w:val="en-US"/>
        </w:rPr>
        <w:t>departamentos</w:t>
      </w:r>
      <w:proofErr w:type="spellEnd"/>
    </w:p>
    <w:p w14:paraId="114C0315" w14:textId="77777777" w:rsidR="00247E20" w:rsidRPr="00247E20" w:rsidRDefault="00247E20" w:rsidP="00247E20">
      <w:pPr>
        <w:pStyle w:val="comandoseinstrucciones"/>
        <w:rPr>
          <w:b/>
          <w:lang w:val="en-US"/>
        </w:rPr>
      </w:pPr>
      <w:r w:rsidRPr="00247E20">
        <w:rPr>
          <w:b/>
          <w:lang w:val="en-US"/>
        </w:rPr>
        <w:t xml:space="preserve">WHERE </w:t>
      </w:r>
      <w:proofErr w:type="spellStart"/>
      <w:r w:rsidRPr="00247E20">
        <w:rPr>
          <w:b/>
          <w:lang w:val="en-US"/>
        </w:rPr>
        <w:t>dep_no</w:t>
      </w:r>
      <w:proofErr w:type="spellEnd"/>
      <w:r w:rsidRPr="00247E20">
        <w:rPr>
          <w:b/>
          <w:lang w:val="en-US"/>
        </w:rPr>
        <w:t xml:space="preserve"> NOT IN (</w:t>
      </w:r>
    </w:p>
    <w:p w14:paraId="2C1EFA26" w14:textId="77777777" w:rsidR="00247E20" w:rsidRPr="00247E20" w:rsidRDefault="00247E20" w:rsidP="00247E20">
      <w:pPr>
        <w:pStyle w:val="comandoseinstrucciones"/>
        <w:rPr>
          <w:b/>
          <w:color w:val="0000FF"/>
          <w:lang w:val="en-US"/>
        </w:rPr>
      </w:pPr>
      <w:r w:rsidRPr="00247E20">
        <w:rPr>
          <w:b/>
          <w:color w:val="0000FF"/>
          <w:lang w:val="en-US"/>
        </w:rPr>
        <w:tab/>
        <w:t xml:space="preserve">SELECT </w:t>
      </w:r>
      <w:proofErr w:type="spellStart"/>
      <w:r w:rsidRPr="00247E20">
        <w:rPr>
          <w:b/>
          <w:color w:val="0000FF"/>
          <w:lang w:val="en-US"/>
        </w:rPr>
        <w:t>dep_no</w:t>
      </w:r>
      <w:proofErr w:type="spellEnd"/>
      <w:r w:rsidRPr="00247E20">
        <w:rPr>
          <w:b/>
          <w:color w:val="0000FF"/>
          <w:lang w:val="en-US"/>
        </w:rPr>
        <w:t xml:space="preserve"> FROM </w:t>
      </w:r>
      <w:proofErr w:type="spellStart"/>
      <w:r w:rsidRPr="00247E20">
        <w:rPr>
          <w:b/>
          <w:color w:val="0000FF"/>
          <w:lang w:val="en-US"/>
        </w:rPr>
        <w:t>empleados</w:t>
      </w:r>
      <w:proofErr w:type="spellEnd"/>
    </w:p>
    <w:p w14:paraId="3B6F3C27" w14:textId="77777777" w:rsidR="00247E20" w:rsidRPr="00247E20" w:rsidRDefault="00247E20" w:rsidP="00247E20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ab/>
        <w:t xml:space="preserve">WHERE </w:t>
      </w:r>
      <w:proofErr w:type="spellStart"/>
      <w:r>
        <w:rPr>
          <w:b/>
          <w:color w:val="0000FF"/>
          <w:lang w:val="en-US"/>
        </w:rPr>
        <w:t>comision</w:t>
      </w:r>
      <w:proofErr w:type="spellEnd"/>
      <w:r>
        <w:rPr>
          <w:b/>
          <w:color w:val="0000FF"/>
          <w:lang w:val="en-US"/>
        </w:rPr>
        <w:t xml:space="preserve"> IS NOT NULL</w:t>
      </w:r>
    </w:p>
    <w:p w14:paraId="35636E6C" w14:textId="77777777" w:rsidR="00247E20" w:rsidRDefault="00247E20" w:rsidP="00247E20">
      <w:pPr>
        <w:pStyle w:val="comandoseinstrucciones"/>
        <w:rPr>
          <w:b/>
          <w:lang w:val="en-US"/>
        </w:rPr>
      </w:pPr>
      <w:r w:rsidRPr="00247E20">
        <w:rPr>
          <w:b/>
          <w:lang w:val="en-US"/>
        </w:rPr>
        <w:t>);</w:t>
      </w:r>
    </w:p>
    <w:p w14:paraId="428FFF4C" w14:textId="77777777" w:rsidR="00247E20" w:rsidRPr="00247E20" w:rsidRDefault="00247E20" w:rsidP="00BE1B5F">
      <w:pPr>
        <w:pStyle w:val="comandoseinstrucciones"/>
        <w:rPr>
          <w:b/>
        </w:rPr>
      </w:pPr>
    </w:p>
    <w:p w14:paraId="2941ED30" w14:textId="77777777" w:rsidR="00247E20" w:rsidRPr="00247E20" w:rsidRDefault="00247E20" w:rsidP="00BE1B5F">
      <w:pPr>
        <w:pStyle w:val="comandoseinstrucciones"/>
        <w:rPr>
          <w:b/>
        </w:rPr>
      </w:pPr>
    </w:p>
    <w:p w14:paraId="61351776" w14:textId="77777777" w:rsidR="004D19E4" w:rsidRPr="00247E20" w:rsidRDefault="004D19E4" w:rsidP="004D19E4"/>
    <w:p w14:paraId="4CD1FF94" w14:textId="77777777" w:rsidR="004D19E4" w:rsidRDefault="004D19E4" w:rsidP="004D19E4">
      <w:pPr>
        <w:pStyle w:val="Lista2"/>
      </w:pPr>
      <w:r>
        <w:t xml:space="preserve">Crear una tabla temporal llamada pedidos_ano_2000 que incluya los pedidos del año 2000, la tabla temporal tendrá los mismos atributos de la tabla original, pero sin </w:t>
      </w:r>
      <w:proofErr w:type="spellStart"/>
      <w:r>
        <w:t>KEYs</w:t>
      </w:r>
      <w:proofErr w:type="spellEnd"/>
      <w:r>
        <w:t>.</w:t>
      </w:r>
    </w:p>
    <w:p w14:paraId="2F46B851" w14:textId="77777777" w:rsidR="004D19E4" w:rsidRPr="004D19E4" w:rsidRDefault="004D19E4" w:rsidP="004D19E4">
      <w:pPr>
        <w:pStyle w:val="comandoseinstrucciones"/>
        <w:rPr>
          <w:lang w:val="en-US"/>
        </w:rPr>
      </w:pPr>
      <w:r w:rsidRPr="004D19E4">
        <w:rPr>
          <w:lang w:val="en-US"/>
        </w:rPr>
        <w:t xml:space="preserve">CREATE TEMPORARY TABLE IF NOT EXISTS pedidos_ano_2000   </w:t>
      </w:r>
    </w:p>
    <w:p w14:paraId="4719D650" w14:textId="77777777" w:rsidR="004D19E4" w:rsidRPr="004D19E4" w:rsidRDefault="004D19E4" w:rsidP="004D19E4">
      <w:pPr>
        <w:pStyle w:val="comandoseinstrucciones"/>
        <w:rPr>
          <w:lang w:val="en-US"/>
        </w:rPr>
      </w:pPr>
      <w:r w:rsidRPr="004D19E4">
        <w:rPr>
          <w:lang w:val="en-US"/>
        </w:rPr>
        <w:tab/>
        <w:t>(SELECT *</w:t>
      </w:r>
    </w:p>
    <w:p w14:paraId="453FA190" w14:textId="77777777" w:rsidR="004D19E4" w:rsidRPr="004D19E4" w:rsidRDefault="004D19E4" w:rsidP="004D19E4">
      <w:pPr>
        <w:pStyle w:val="comandoseinstrucciones"/>
        <w:rPr>
          <w:lang w:val="en-US"/>
        </w:rPr>
      </w:pPr>
      <w:r w:rsidRPr="004D19E4">
        <w:rPr>
          <w:lang w:val="en-US"/>
        </w:rPr>
        <w:tab/>
        <w:t xml:space="preserve">FROM </w:t>
      </w:r>
      <w:proofErr w:type="spellStart"/>
      <w:r w:rsidRPr="004D19E4">
        <w:rPr>
          <w:lang w:val="en-US"/>
        </w:rPr>
        <w:t>pedidos</w:t>
      </w:r>
      <w:proofErr w:type="spellEnd"/>
    </w:p>
    <w:p w14:paraId="3525FDBC" w14:textId="77777777" w:rsidR="004D19E4" w:rsidRPr="004D19E4" w:rsidRDefault="004D19E4" w:rsidP="004D19E4">
      <w:pPr>
        <w:pStyle w:val="comandoseinstrucciones"/>
        <w:rPr>
          <w:lang w:val="en-US"/>
        </w:rPr>
      </w:pPr>
      <w:r w:rsidRPr="004D19E4">
        <w:rPr>
          <w:lang w:val="en-US"/>
        </w:rPr>
        <w:tab/>
        <w:t>WHERE YEAR(FECHA_PEDIDO) = '2000'</w:t>
      </w:r>
    </w:p>
    <w:p w14:paraId="0D83E8C5" w14:textId="77777777" w:rsidR="004D19E4" w:rsidRPr="000E123C" w:rsidRDefault="004D19E4" w:rsidP="004D19E4">
      <w:pPr>
        <w:pStyle w:val="comandoseinstrucciones"/>
        <w:rPr>
          <w:lang w:val="en-US"/>
        </w:rPr>
      </w:pPr>
      <w:r w:rsidRPr="004D19E4">
        <w:rPr>
          <w:lang w:val="en-US"/>
        </w:rPr>
        <w:tab/>
      </w:r>
      <w:r w:rsidRPr="000E123C">
        <w:rPr>
          <w:lang w:val="en-US"/>
        </w:rPr>
        <w:t>);</w:t>
      </w:r>
    </w:p>
    <w:p w14:paraId="18858E62" w14:textId="77777777" w:rsidR="00C50236" w:rsidRPr="000E123C" w:rsidRDefault="00C50236" w:rsidP="004D19E4">
      <w:pPr>
        <w:pStyle w:val="comandoseinstrucciones"/>
        <w:rPr>
          <w:lang w:val="en-US"/>
        </w:rPr>
      </w:pPr>
    </w:p>
    <w:p w14:paraId="56B3FDA6" w14:textId="77777777" w:rsidR="004D19E4" w:rsidRDefault="004D19E4" w:rsidP="004D19E4">
      <w:r>
        <w:t>¿Quién puede acceder a esa tabla?</w:t>
      </w:r>
    </w:p>
    <w:p w14:paraId="52169E0C" w14:textId="77777777" w:rsidR="004D19E4" w:rsidRDefault="004D19E4" w:rsidP="004D19E4">
      <w:pPr>
        <w:pStyle w:val="comandoseinstrucciones"/>
      </w:pPr>
      <w:r>
        <w:lastRenderedPageBreak/>
        <w:t>Sólo puede acceder a esa tabla la sesión que la ha creado.</w:t>
      </w:r>
    </w:p>
    <w:p w14:paraId="48BA1CE8" w14:textId="77777777" w:rsidR="004D19E4" w:rsidRDefault="004D19E4" w:rsidP="004D19E4">
      <w:pPr>
        <w:pStyle w:val="comandoseinstrucciones"/>
      </w:pPr>
    </w:p>
    <w:p w14:paraId="26F3D55D" w14:textId="77777777" w:rsidR="004D19E4" w:rsidRDefault="004D19E4" w:rsidP="004D19E4">
      <w:r>
        <w:t>¿Esa tabla existe indefinidamente?</w:t>
      </w:r>
    </w:p>
    <w:p w14:paraId="734D0588" w14:textId="77777777" w:rsidR="004D19E4" w:rsidRDefault="004D19E4" w:rsidP="004D19E4">
      <w:pPr>
        <w:pStyle w:val="comandoseinstrucciones"/>
      </w:pPr>
      <w:r>
        <w:t>La tabla temporal se crea en RAM y desaparece cuando se cierra la sesión (o si el usuario la borra explícitamente con DROP TABLE).</w:t>
      </w:r>
    </w:p>
    <w:p w14:paraId="6CDA2DD0" w14:textId="77777777" w:rsidR="004D19E4" w:rsidRDefault="004D19E4" w:rsidP="004D19E4">
      <w:pPr>
        <w:pStyle w:val="comandoseinstrucciones"/>
      </w:pPr>
    </w:p>
    <w:p w14:paraId="091C64B3" w14:textId="77777777" w:rsidR="002C0EE2" w:rsidRPr="002C0EE2" w:rsidRDefault="002C0EE2" w:rsidP="002C0EE2">
      <w:pPr>
        <w:pStyle w:val="Lista2"/>
      </w:pPr>
      <w:r w:rsidRPr="002C0EE2">
        <w:t>Borrar el salario del empleado 7499</w:t>
      </w:r>
    </w:p>
    <w:p w14:paraId="214FDC4E" w14:textId="77777777" w:rsidR="002C0EE2" w:rsidRPr="002C0EE2" w:rsidRDefault="002C0EE2" w:rsidP="002C0EE2">
      <w:pPr>
        <w:pStyle w:val="comandoseinstrucciones"/>
      </w:pPr>
      <w:r w:rsidRPr="002C0EE2">
        <w:t>#Lo que nos piden no se realiza con el comando DELETE (borraría la fila completa.</w:t>
      </w:r>
    </w:p>
    <w:p w14:paraId="0FC3556F" w14:textId="77777777" w:rsidR="002C0EE2" w:rsidRPr="002C0EE2" w:rsidRDefault="002C0EE2" w:rsidP="002C0EE2">
      <w:pPr>
        <w:pStyle w:val="comandoseinstrucciones"/>
      </w:pPr>
      <w:r w:rsidRPr="002C0EE2">
        <w:t>#La solución es guardar el valor NULL en el salario del empleado:</w:t>
      </w:r>
    </w:p>
    <w:p w14:paraId="53B14689" w14:textId="77777777" w:rsidR="002C0EE2" w:rsidRPr="002C0EE2" w:rsidRDefault="002C0EE2" w:rsidP="002C0EE2">
      <w:pPr>
        <w:pStyle w:val="comandoseinstrucciones"/>
      </w:pPr>
    </w:p>
    <w:p w14:paraId="52EBCCFC" w14:textId="77777777" w:rsidR="002C0EE2" w:rsidRPr="002C0EE2" w:rsidRDefault="002C0EE2" w:rsidP="002C0EE2">
      <w:pPr>
        <w:pStyle w:val="comandoseinstrucciones"/>
        <w:rPr>
          <w:lang w:val="en-US"/>
        </w:rPr>
      </w:pPr>
      <w:r w:rsidRPr="002C0EE2">
        <w:rPr>
          <w:lang w:val="en-US"/>
        </w:rPr>
        <w:t xml:space="preserve">UPDATE </w:t>
      </w:r>
      <w:proofErr w:type="spellStart"/>
      <w:r w:rsidRPr="002C0EE2">
        <w:rPr>
          <w:lang w:val="en-US"/>
        </w:rPr>
        <w:t>empleados</w:t>
      </w:r>
      <w:proofErr w:type="spellEnd"/>
    </w:p>
    <w:p w14:paraId="3B23C9DF" w14:textId="77777777" w:rsidR="002C0EE2" w:rsidRPr="002C0EE2" w:rsidRDefault="002C0EE2" w:rsidP="002C0EE2">
      <w:pPr>
        <w:pStyle w:val="comandoseinstrucciones"/>
        <w:rPr>
          <w:lang w:val="en-US"/>
        </w:rPr>
      </w:pPr>
      <w:r w:rsidRPr="002C0EE2">
        <w:rPr>
          <w:lang w:val="en-US"/>
        </w:rPr>
        <w:t xml:space="preserve">SET </w:t>
      </w:r>
      <w:proofErr w:type="spellStart"/>
      <w:r w:rsidRPr="002C0EE2">
        <w:rPr>
          <w:lang w:val="en-US"/>
        </w:rPr>
        <w:t>salario</w:t>
      </w:r>
      <w:proofErr w:type="spellEnd"/>
      <w:r w:rsidRPr="002C0EE2">
        <w:rPr>
          <w:lang w:val="en-US"/>
        </w:rPr>
        <w:t xml:space="preserve"> = NULL</w:t>
      </w:r>
    </w:p>
    <w:p w14:paraId="6704402F" w14:textId="77777777" w:rsidR="002C0EE2" w:rsidRDefault="002C0EE2" w:rsidP="002C0EE2">
      <w:pPr>
        <w:pStyle w:val="comandoseinstrucciones"/>
        <w:rPr>
          <w:lang w:val="en-US"/>
        </w:rPr>
      </w:pPr>
      <w:r w:rsidRPr="002C0EE2">
        <w:rPr>
          <w:lang w:val="en-US"/>
        </w:rPr>
        <w:t xml:space="preserve">WHERE </w:t>
      </w:r>
      <w:proofErr w:type="spellStart"/>
      <w:r w:rsidRPr="002C0EE2">
        <w:rPr>
          <w:lang w:val="en-US"/>
        </w:rPr>
        <w:t>emp_no</w:t>
      </w:r>
      <w:proofErr w:type="spellEnd"/>
      <w:r w:rsidRPr="002C0EE2">
        <w:rPr>
          <w:lang w:val="en-US"/>
        </w:rPr>
        <w:t xml:space="preserve"> = 7499;</w:t>
      </w:r>
    </w:p>
    <w:p w14:paraId="291F328D" w14:textId="77777777" w:rsidR="00C50236" w:rsidRPr="00F27A82" w:rsidRDefault="00C50236" w:rsidP="002C0EE2">
      <w:pPr>
        <w:pStyle w:val="comandoseinstrucciones"/>
        <w:rPr>
          <w:lang w:val="en-US"/>
        </w:rPr>
      </w:pPr>
    </w:p>
    <w:p w14:paraId="2CE31F25" w14:textId="77777777" w:rsidR="00F72520" w:rsidRPr="00885CF0" w:rsidRDefault="00F72520" w:rsidP="00F72520">
      <w:pPr>
        <w:pStyle w:val="Lista2"/>
        <w:ind w:left="1769" w:hanging="567"/>
      </w:pPr>
      <w:r>
        <w:t>Media de ganancias (</w:t>
      </w:r>
      <w:r w:rsidRPr="0072481D">
        <w:rPr>
          <w:i/>
        </w:rPr>
        <w:t>salario</w:t>
      </w:r>
      <w:r>
        <w:t xml:space="preserve"> +</w:t>
      </w:r>
      <w:r w:rsidRPr="0072481D">
        <w:rPr>
          <w:i/>
        </w:rPr>
        <w:t>comisión</w:t>
      </w:r>
      <w:r>
        <w:t xml:space="preserve">) de los empleados con oficio </w:t>
      </w:r>
      <w:r w:rsidRPr="0072481D">
        <w:rPr>
          <w:i/>
        </w:rPr>
        <w:t>vendedor</w:t>
      </w:r>
    </w:p>
    <w:p w14:paraId="202E92B4" w14:textId="77777777" w:rsidR="00F72520" w:rsidRPr="007E34A1" w:rsidRDefault="00F72520" w:rsidP="00F72520">
      <w:pPr>
        <w:pStyle w:val="comandoseinstrucciones"/>
        <w:rPr>
          <w:lang w:val="en-US"/>
        </w:rPr>
      </w:pPr>
      <w:r w:rsidRPr="007E34A1">
        <w:rPr>
          <w:lang w:val="en-US"/>
        </w:rPr>
        <w:t>SELECT AVG(IFNULL(salario,0) + IFNULL(comision,0))</w:t>
      </w:r>
    </w:p>
    <w:p w14:paraId="35BEC913" w14:textId="77777777" w:rsidR="00F72520" w:rsidRDefault="00F72520" w:rsidP="00F72520">
      <w:pPr>
        <w:pStyle w:val="comandoseinstrucciones"/>
      </w:pPr>
      <w:r>
        <w:t>FROM empleados</w:t>
      </w:r>
    </w:p>
    <w:p w14:paraId="7334B4E4" w14:textId="77777777" w:rsidR="00F72520" w:rsidRDefault="00F72520" w:rsidP="00F72520">
      <w:pPr>
        <w:pStyle w:val="comandoseinstrucciones"/>
      </w:pPr>
      <w:r>
        <w:t>WHERE oficio LIKE 'vendedor';</w:t>
      </w:r>
    </w:p>
    <w:p w14:paraId="480C8A9C" w14:textId="77777777" w:rsidR="00F72520" w:rsidRDefault="00F72520" w:rsidP="00F72520">
      <w:pPr>
        <w:pStyle w:val="comandoseinstrucciones"/>
      </w:pPr>
    </w:p>
    <w:p w14:paraId="242E5F36" w14:textId="77777777" w:rsidR="00F72520" w:rsidRPr="009061B3" w:rsidRDefault="00F72520" w:rsidP="00F72520">
      <w:pPr>
        <w:pStyle w:val="comandoseinstrucciones"/>
        <w:rPr>
          <w:highlight w:val="yellow"/>
        </w:rPr>
      </w:pPr>
      <w:r>
        <w:t xml:space="preserve">La siguiente es una solución </w:t>
      </w:r>
      <w:r w:rsidRPr="009061B3">
        <w:rPr>
          <w:highlight w:val="yellow"/>
        </w:rPr>
        <w:t>ERRÓNEA:</w:t>
      </w:r>
    </w:p>
    <w:p w14:paraId="22075A9C" w14:textId="77777777" w:rsidR="00F72520" w:rsidRPr="00251217" w:rsidRDefault="00F72520" w:rsidP="00F72520">
      <w:pPr>
        <w:pStyle w:val="comandoseinstrucciones"/>
        <w:rPr>
          <w:lang w:val="en-US"/>
        </w:rPr>
      </w:pPr>
      <w:r w:rsidRPr="009061B3">
        <w:rPr>
          <w:highlight w:val="yellow"/>
          <w:lang w:val="en-US"/>
        </w:rPr>
        <w:t>SELECT AVG(</w:t>
      </w:r>
      <w:proofErr w:type="spellStart"/>
      <w:r w:rsidRPr="009061B3">
        <w:rPr>
          <w:highlight w:val="yellow"/>
          <w:lang w:val="en-US"/>
        </w:rPr>
        <w:t>salario</w:t>
      </w:r>
      <w:proofErr w:type="spellEnd"/>
      <w:r w:rsidRPr="009061B3">
        <w:rPr>
          <w:highlight w:val="yellow"/>
          <w:lang w:val="en-US"/>
        </w:rPr>
        <w:t xml:space="preserve">+ </w:t>
      </w:r>
      <w:proofErr w:type="spellStart"/>
      <w:r w:rsidRPr="009061B3">
        <w:rPr>
          <w:highlight w:val="yellow"/>
          <w:lang w:val="en-US"/>
        </w:rPr>
        <w:t>comision</w:t>
      </w:r>
      <w:proofErr w:type="spellEnd"/>
      <w:r w:rsidRPr="009061B3">
        <w:rPr>
          <w:highlight w:val="yellow"/>
          <w:lang w:val="en-US"/>
        </w:rPr>
        <w:t>)</w:t>
      </w:r>
    </w:p>
    <w:p w14:paraId="0F2BCACC" w14:textId="77777777" w:rsidR="00F72520" w:rsidRDefault="00F72520" w:rsidP="00F72520">
      <w:pPr>
        <w:pStyle w:val="comandoseinstrucciones"/>
      </w:pPr>
      <w:r>
        <w:t>FROM empleados</w:t>
      </w:r>
    </w:p>
    <w:p w14:paraId="1E0FA976" w14:textId="77777777" w:rsidR="00F72520" w:rsidRPr="00885CF0" w:rsidRDefault="00F72520" w:rsidP="00F72520">
      <w:pPr>
        <w:pStyle w:val="comandoseinstrucciones"/>
      </w:pPr>
      <w:r>
        <w:t>WHERE oficio LIKE 'vendedor';</w:t>
      </w:r>
    </w:p>
    <w:p w14:paraId="59E4D3EE" w14:textId="77777777" w:rsidR="00F72520" w:rsidRDefault="00F72520" w:rsidP="00F72520">
      <w:pPr>
        <w:pStyle w:val="comandoseinstrucciones"/>
      </w:pPr>
    </w:p>
    <w:p w14:paraId="3AA336EA" w14:textId="77777777" w:rsidR="009F4E99" w:rsidRDefault="009F4E99" w:rsidP="009F4E99"/>
    <w:p w14:paraId="227E869A" w14:textId="77777777" w:rsidR="009F4E99" w:rsidRDefault="009F4E99" w:rsidP="009F4E99">
      <w:pPr>
        <w:pStyle w:val="Lista2"/>
      </w:pPr>
      <w:r>
        <w:t xml:space="preserve">Insertar los siguientes empleados mediante comandos INSERT individuales para cada fila. Averigua por qué se produce un error y </w:t>
      </w:r>
      <w:r w:rsidR="00844E80">
        <w:t>utiliza</w:t>
      </w:r>
      <w:r>
        <w:t xml:space="preserve"> 2 posibles soluciones al problema.</w:t>
      </w:r>
    </w:p>
    <w:p w14:paraId="6AFE8262" w14:textId="77777777" w:rsidR="009F4E99" w:rsidRDefault="009F4E99" w:rsidP="009F4E99">
      <w:r>
        <w:t>INSERT INTO `</w:t>
      </w:r>
      <w:proofErr w:type="spellStart"/>
      <w:r>
        <w:t>bdempleados</w:t>
      </w:r>
      <w:proofErr w:type="spellEnd"/>
      <w:r>
        <w:t xml:space="preserve">`.`empleados` (`EMP_NO`, `DNI`, `NOMBRE`, `APELLIDO1`, `APELLIDO2`, `OFICIO`, `JEFE`, `FECHA_ALTA`, `SALARIO`, `COMISION`, `DEP_NO`, `TELEFONO`) </w:t>
      </w:r>
    </w:p>
    <w:p w14:paraId="40DCCB88" w14:textId="77777777" w:rsidR="009F4E99" w:rsidRDefault="009F4E99" w:rsidP="009F4E99">
      <w:r>
        <w:t>VALUES ('9001', '14256821Y', 'Luís', '</w:t>
      </w:r>
      <w:proofErr w:type="spellStart"/>
      <w:r>
        <w:t>Yañez</w:t>
      </w:r>
      <w:proofErr w:type="spellEnd"/>
      <w:r>
        <w:t>', '</w:t>
      </w:r>
      <w:proofErr w:type="spellStart"/>
      <w:r>
        <w:t>Rioboo</w:t>
      </w:r>
      <w:proofErr w:type="spellEnd"/>
      <w:r>
        <w:t>', 'ADMINISTRATIVO', '9002', '2016-04-05', '150000', '0', '10', '652986532');</w:t>
      </w:r>
    </w:p>
    <w:p w14:paraId="717909D4" w14:textId="77777777" w:rsidR="009F4E99" w:rsidRDefault="009F4E99" w:rsidP="009F4E99"/>
    <w:p w14:paraId="4B7AF9A9" w14:textId="77777777" w:rsidR="009F4E99" w:rsidRDefault="009F4E99" w:rsidP="009F4E99">
      <w:r>
        <w:t>INSERT INTO `</w:t>
      </w:r>
      <w:proofErr w:type="spellStart"/>
      <w:r>
        <w:t>bdempleados</w:t>
      </w:r>
      <w:proofErr w:type="spellEnd"/>
      <w:r>
        <w:t xml:space="preserve">`.`empleados` (`EMP_NO`, `DNI`, `NOMBRE`, `APELLIDO1`, `APELLIDO2`, `OFICIO`, `JEFE`, `FECHA_ALTA`, `SALARIO`, `COMISION`, `DEP_NO`, `TELEFONO`) </w:t>
      </w:r>
    </w:p>
    <w:p w14:paraId="47C894BF" w14:textId="77777777" w:rsidR="009F4E99" w:rsidRDefault="009F4E99" w:rsidP="009F4E99">
      <w:r>
        <w:t>VALUES ('9002', '45325698P', 'Ana', '</w:t>
      </w:r>
      <w:proofErr w:type="spellStart"/>
      <w:r>
        <w:t>Rinlo</w:t>
      </w:r>
      <w:proofErr w:type="spellEnd"/>
      <w:r>
        <w:t>', 'Rois', 'INGENIERA', '8904', '2016-04-05', '150000', '0', '10', '547852146');</w:t>
      </w:r>
    </w:p>
    <w:p w14:paraId="74FF40BF" w14:textId="77777777" w:rsidR="009F4E99" w:rsidRDefault="00C2363C" w:rsidP="00C86462">
      <w:pPr>
        <w:pStyle w:val="comandoseinstrucciones"/>
      </w:pPr>
      <w:r>
        <w:t>#</w:t>
      </w:r>
      <w:r w:rsidR="009F4E99">
        <w:t>El problema es que la primera fila a insertar incumple la FOREIGN KEY en el atributo JEFE: intentamos insertar un empleado(9001) cuyo jefe (9002) todavía no existe: no existe el empleado 9002 cuando intentamos insertar al empleado 9001</w:t>
      </w:r>
    </w:p>
    <w:p w14:paraId="7F63C5A9" w14:textId="77777777" w:rsidR="009F4E99" w:rsidRDefault="009F4E99" w:rsidP="009F4E99">
      <w:pPr>
        <w:pStyle w:val="comandoseinstrucciones"/>
      </w:pPr>
      <w:r>
        <w:t>#Manera de evitarlo 1:</w:t>
      </w:r>
    </w:p>
    <w:p w14:paraId="31A2E25A" w14:textId="77777777" w:rsidR="009F4E99" w:rsidRDefault="009F4E99" w:rsidP="009F4E99">
      <w:pPr>
        <w:pStyle w:val="comandoseinstrucciones"/>
      </w:pPr>
    </w:p>
    <w:p w14:paraId="50D25735" w14:textId="77777777" w:rsidR="009F4E99" w:rsidRDefault="009F4E99" w:rsidP="009F4E99">
      <w:pPr>
        <w:pStyle w:val="comandoseinstrucciones"/>
      </w:pPr>
      <w:r>
        <w:t>#deshabilitar chequeo de las FOREIGN KEY</w:t>
      </w:r>
    </w:p>
    <w:p w14:paraId="30687528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>SET FOREIGN_KEY_CHECKS=0;</w:t>
      </w:r>
    </w:p>
    <w:p w14:paraId="32633E66" w14:textId="77777777" w:rsidR="009F4E99" w:rsidRPr="009F4E99" w:rsidRDefault="009F4E99" w:rsidP="009F4E99">
      <w:pPr>
        <w:pStyle w:val="comandoseinstrucciones"/>
        <w:rPr>
          <w:lang w:val="en-US"/>
        </w:rPr>
      </w:pPr>
    </w:p>
    <w:p w14:paraId="245D91BE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 xml:space="preserve">#insertar </w:t>
      </w:r>
      <w:proofErr w:type="spellStart"/>
      <w:r w:rsidRPr="009F4E99">
        <w:rPr>
          <w:lang w:val="en-US"/>
        </w:rPr>
        <w:t>datos</w:t>
      </w:r>
      <w:proofErr w:type="spellEnd"/>
    </w:p>
    <w:p w14:paraId="34ACF2D3" w14:textId="77777777" w:rsidR="009F4E99" w:rsidRDefault="009F4E99" w:rsidP="009F4E99">
      <w:pPr>
        <w:pStyle w:val="comandoseinstrucciones"/>
      </w:pPr>
      <w:r>
        <w:t>INSERT INTO `</w:t>
      </w:r>
      <w:proofErr w:type="spellStart"/>
      <w:r>
        <w:t>bdempleados</w:t>
      </w:r>
      <w:proofErr w:type="spellEnd"/>
      <w:r>
        <w:t xml:space="preserve">`.`empleados` (`EMP_NO`, `DNI`, `NOMBRE`, `APELLIDO1`, `APELLIDO2`, `OFICIO`, `JEFE`, `FECHA_ALTA`, `SALARIO`, `COMISION`, `DEP_NO`, `TELEFONO`) </w:t>
      </w:r>
    </w:p>
    <w:p w14:paraId="69EC6975" w14:textId="77777777" w:rsidR="009F4E99" w:rsidRDefault="009F4E99" w:rsidP="009F4E99">
      <w:pPr>
        <w:pStyle w:val="comandoseinstrucciones"/>
      </w:pPr>
      <w:r>
        <w:t>VALUES ('9001', '14256821Y', 'Luís', '</w:t>
      </w:r>
      <w:proofErr w:type="spellStart"/>
      <w:r>
        <w:t>Yañez</w:t>
      </w:r>
      <w:proofErr w:type="spellEnd"/>
      <w:r>
        <w:t>', '</w:t>
      </w:r>
      <w:proofErr w:type="spellStart"/>
      <w:r>
        <w:t>Rioboo</w:t>
      </w:r>
      <w:proofErr w:type="spellEnd"/>
      <w:r>
        <w:t>', 'ADMINISTRATIVO', '9002', '2016-04-05', '150000', '0', '10', '652986532');</w:t>
      </w:r>
    </w:p>
    <w:p w14:paraId="2D96A16B" w14:textId="77777777" w:rsidR="009F4E99" w:rsidRDefault="009F4E99" w:rsidP="009F4E99">
      <w:pPr>
        <w:pStyle w:val="comandoseinstrucciones"/>
      </w:pPr>
    </w:p>
    <w:p w14:paraId="06BB5FA4" w14:textId="77777777" w:rsidR="009F4E99" w:rsidRDefault="009F4E99" w:rsidP="009F4E99">
      <w:pPr>
        <w:pStyle w:val="comandoseinstrucciones"/>
      </w:pPr>
      <w:r>
        <w:lastRenderedPageBreak/>
        <w:t>INSERT INTO `</w:t>
      </w:r>
      <w:proofErr w:type="spellStart"/>
      <w:r>
        <w:t>bdempleados</w:t>
      </w:r>
      <w:proofErr w:type="spellEnd"/>
      <w:r>
        <w:t xml:space="preserve">`.`empleados` (`EMP_NO`, `DNI`, `NOMBRE`, `APELLIDO1`, `APELLIDO2`, `OFICIO`, `JEFE`, `FECHA_ALTA`, `SALARIO`, `COMISION`, `DEP_NO`, `TELEFONO`) </w:t>
      </w:r>
    </w:p>
    <w:p w14:paraId="5D50BAEB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>VALUES ('9002', '45325698P', 'Ana', '</w:t>
      </w:r>
      <w:proofErr w:type="spellStart"/>
      <w:r w:rsidRPr="009F4E99">
        <w:rPr>
          <w:lang w:val="en-US"/>
        </w:rPr>
        <w:t>Rinlo</w:t>
      </w:r>
      <w:proofErr w:type="spellEnd"/>
      <w:r w:rsidRPr="009F4E99">
        <w:rPr>
          <w:lang w:val="en-US"/>
        </w:rPr>
        <w:t>', 'Rois', 'INGENIERA', '8904', '2016-04-05', '150000', '0', '10', '547852146');</w:t>
      </w:r>
    </w:p>
    <w:p w14:paraId="7D1FA6E1" w14:textId="77777777" w:rsidR="009F4E99" w:rsidRPr="009F4E99" w:rsidRDefault="009F4E99" w:rsidP="009F4E99">
      <w:pPr>
        <w:pStyle w:val="comandoseinstrucciones"/>
        <w:rPr>
          <w:lang w:val="en-US"/>
        </w:rPr>
      </w:pPr>
    </w:p>
    <w:p w14:paraId="4251F9F4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 xml:space="preserve">#habilitar </w:t>
      </w:r>
      <w:proofErr w:type="spellStart"/>
      <w:r w:rsidRPr="009F4E99">
        <w:rPr>
          <w:lang w:val="en-US"/>
        </w:rPr>
        <w:t>chequeo</w:t>
      </w:r>
      <w:proofErr w:type="spellEnd"/>
      <w:r w:rsidRPr="009F4E99">
        <w:rPr>
          <w:lang w:val="en-US"/>
        </w:rPr>
        <w:t xml:space="preserve"> de las FOREIGN KEY</w:t>
      </w:r>
    </w:p>
    <w:p w14:paraId="5DEED4FD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>SET FOREIGN_KEY_CHECKS=1;</w:t>
      </w:r>
    </w:p>
    <w:p w14:paraId="2E6DD576" w14:textId="77777777" w:rsidR="009F4E99" w:rsidRPr="009F4E99" w:rsidRDefault="009F4E99" w:rsidP="009F4E99">
      <w:pPr>
        <w:pStyle w:val="comandoseinstrucciones"/>
        <w:rPr>
          <w:lang w:val="en-US"/>
        </w:rPr>
      </w:pPr>
    </w:p>
    <w:p w14:paraId="46A2EAC1" w14:textId="77777777" w:rsidR="009F4E99" w:rsidRDefault="009F4E99" w:rsidP="009F4E99">
      <w:pPr>
        <w:pStyle w:val="comandoseinstrucciones"/>
      </w:pPr>
      <w:r>
        <w:t xml:space="preserve">#el problema es que al volver a habilitar el chequeo de las FOREIGN KEY no se comprueba si las filas introducidas previamente tienen algún error en sus FOREIGN KEY. </w:t>
      </w:r>
    </w:p>
    <w:p w14:paraId="7314D49D" w14:textId="77777777" w:rsidR="009F4E99" w:rsidRDefault="009F4E99" w:rsidP="009F4E99">
      <w:pPr>
        <w:pStyle w:val="comandoseinstrucciones"/>
      </w:pPr>
      <w:r>
        <w:t>#Tenemos que comprobar si alguna clave ajena es errónea, para ello buscamos esas posibles filas erróneas mediante esta consulta: buscar aquellos empleados cuyo jefe no existe.</w:t>
      </w:r>
    </w:p>
    <w:p w14:paraId="012D7776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>SELECT *</w:t>
      </w:r>
    </w:p>
    <w:p w14:paraId="484C970C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 xml:space="preserve">FROM </w:t>
      </w:r>
      <w:proofErr w:type="spellStart"/>
      <w:r w:rsidRPr="009F4E99">
        <w:rPr>
          <w:lang w:val="en-US"/>
        </w:rPr>
        <w:t>empleados</w:t>
      </w:r>
      <w:proofErr w:type="spellEnd"/>
    </w:p>
    <w:p w14:paraId="3D4B9581" w14:textId="77777777" w:rsidR="009F4E99" w:rsidRPr="009F4E99" w:rsidRDefault="009F4E99" w:rsidP="009F4E99">
      <w:pPr>
        <w:pStyle w:val="comandoseinstrucciones"/>
        <w:rPr>
          <w:lang w:val="en-US"/>
        </w:rPr>
      </w:pPr>
      <w:r w:rsidRPr="009F4E99">
        <w:rPr>
          <w:lang w:val="en-US"/>
        </w:rPr>
        <w:t>WHERE jefe NOT IN (</w:t>
      </w:r>
    </w:p>
    <w:p w14:paraId="17B35B9E" w14:textId="77777777" w:rsidR="009F4E99" w:rsidRDefault="009F4E99" w:rsidP="009F4E99">
      <w:pPr>
        <w:pStyle w:val="comandoseinstrucciones"/>
      </w:pPr>
      <w:r w:rsidRPr="009F4E99">
        <w:rPr>
          <w:lang w:val="en-US"/>
        </w:rPr>
        <w:tab/>
      </w:r>
      <w:r>
        <w:t xml:space="preserve">SELECT </w:t>
      </w:r>
      <w:proofErr w:type="spellStart"/>
      <w:r>
        <w:t>emp_no</w:t>
      </w:r>
      <w:proofErr w:type="spellEnd"/>
    </w:p>
    <w:p w14:paraId="56CE8980" w14:textId="77777777" w:rsidR="009F4E99" w:rsidRDefault="009F4E99" w:rsidP="009F4E99">
      <w:pPr>
        <w:pStyle w:val="comandoseinstrucciones"/>
      </w:pPr>
      <w:r>
        <w:tab/>
        <w:t>FROM empleados</w:t>
      </w:r>
    </w:p>
    <w:p w14:paraId="4C7DC9D1" w14:textId="77777777" w:rsidR="009F4E99" w:rsidRDefault="009F4E99" w:rsidP="009F4E99">
      <w:pPr>
        <w:pStyle w:val="comandoseinstrucciones"/>
      </w:pPr>
      <w:r>
        <w:tab/>
        <w:t>);</w:t>
      </w:r>
    </w:p>
    <w:p w14:paraId="10B43A5C" w14:textId="77777777" w:rsidR="009F4E99" w:rsidRDefault="009F4E99" w:rsidP="009F4E99">
      <w:pPr>
        <w:pStyle w:val="comandoseinstrucciones"/>
      </w:pPr>
    </w:p>
    <w:p w14:paraId="6D2F9052" w14:textId="77777777" w:rsidR="009F4E99" w:rsidRDefault="009F4E99" w:rsidP="009F4E99">
      <w:pPr>
        <w:pStyle w:val="comandoseinstrucciones"/>
      </w:pPr>
      <w:r>
        <w:t>#Manera de evitarlo 2:</w:t>
      </w:r>
    </w:p>
    <w:p w14:paraId="54C07CC5" w14:textId="77777777" w:rsidR="009F4E99" w:rsidRDefault="009F4E99" w:rsidP="009F4E99">
      <w:pPr>
        <w:pStyle w:val="comandoseinstrucciones"/>
      </w:pPr>
    </w:p>
    <w:p w14:paraId="777F6974" w14:textId="77777777" w:rsidR="009F4E99" w:rsidRDefault="009F4E99" w:rsidP="009F4E99">
      <w:pPr>
        <w:pStyle w:val="comandoseinstrucciones"/>
      </w:pPr>
      <w:r>
        <w:t>#ordenar los INSERT de modo que no se infrinjan las FOREIGN KEY (si fuesen muchas filas sería muy complicado ordenarlas todas, y en algunos casos sería imposible si hubiese referencias cruzadas)</w:t>
      </w:r>
    </w:p>
    <w:p w14:paraId="6DFD89D0" w14:textId="77777777" w:rsidR="009F4E99" w:rsidRDefault="009F4E99" w:rsidP="009F4E99">
      <w:pPr>
        <w:pStyle w:val="comandoseinstrucciones"/>
      </w:pPr>
      <w:r>
        <w:t>INSERT INTO `</w:t>
      </w:r>
      <w:proofErr w:type="spellStart"/>
      <w:r>
        <w:t>bdempleados</w:t>
      </w:r>
      <w:proofErr w:type="spellEnd"/>
      <w:r>
        <w:t>`.`empleados` (`EMP_NO`, `DNI`, `NOMBRE`, `APELLIDO1`, `APELLIDO2`, `OFICIO`, `JEFE`, `FECHA_ALTA`, `SALARIO`, `COMISION`, `DEP_NO`, `TELEFONO`) VALUES ('9002', '45325698P', 'Ana', '</w:t>
      </w:r>
      <w:proofErr w:type="spellStart"/>
      <w:r>
        <w:t>Rinlo</w:t>
      </w:r>
      <w:proofErr w:type="spellEnd"/>
      <w:r>
        <w:t>', 'Rois', 'INGENIERA', '8904', '2016-04-05', '150000', '0', '10', '547852146');</w:t>
      </w:r>
    </w:p>
    <w:p w14:paraId="329CE860" w14:textId="77777777" w:rsidR="009F4E99" w:rsidRDefault="009F4E99" w:rsidP="009F4E99">
      <w:pPr>
        <w:pStyle w:val="comandoseinstrucciones"/>
      </w:pPr>
      <w:r>
        <w:t>INSERT INTO `</w:t>
      </w:r>
      <w:proofErr w:type="spellStart"/>
      <w:r>
        <w:t>bdempleados</w:t>
      </w:r>
      <w:proofErr w:type="spellEnd"/>
      <w:r>
        <w:t>`.`empleados` (`EMP_NO`, `DNI`, `NOMBRE`, `APELLIDO1`, `APELLIDO2`, `OFICIO`, `JEFE`, `FECHA_ALTA`, `SALARIO`, `COMISION`, `DEP_NO`, `TELEFONO`) VALUES ('9001', '14256821Y', 'Luís', '</w:t>
      </w:r>
      <w:proofErr w:type="spellStart"/>
      <w:r>
        <w:t>Yañez</w:t>
      </w:r>
      <w:proofErr w:type="spellEnd"/>
      <w:r>
        <w:t>', '</w:t>
      </w:r>
      <w:proofErr w:type="spellStart"/>
      <w:r>
        <w:t>Rioboo</w:t>
      </w:r>
      <w:proofErr w:type="spellEnd"/>
      <w:r>
        <w:t>', 'ADMINISTRATIVO', '9002', '2016-04-05', '150000', '0', '10', '652986532');</w:t>
      </w:r>
    </w:p>
    <w:p w14:paraId="488B6F6F" w14:textId="77777777" w:rsidR="00C50236" w:rsidRDefault="00C50236" w:rsidP="009F4E99">
      <w:pPr>
        <w:pStyle w:val="comandoseinstrucciones"/>
      </w:pPr>
    </w:p>
    <w:p w14:paraId="283ED6E2" w14:textId="77777777" w:rsidR="00701063" w:rsidRDefault="00701063" w:rsidP="00701063">
      <w:pPr>
        <w:pStyle w:val="Lista2"/>
      </w:pPr>
      <w:r>
        <w:t>Indicar el número de empleados que ganan más de 160.000 en cada departamento; mostrar solamente aquellos departamentos que tienen, al menos, 2 empleados que ganen más de 160.000. El título de las columnas será:</w:t>
      </w:r>
    </w:p>
    <w:p w14:paraId="0DC6629D" w14:textId="77777777" w:rsidR="00701063" w:rsidRDefault="00701063" w:rsidP="00701063">
      <w:pPr>
        <w:pStyle w:val="Lista3"/>
      </w:pPr>
      <w:r>
        <w:t>Departamento</w:t>
      </w:r>
    </w:p>
    <w:p w14:paraId="0EC1D198" w14:textId="77777777" w:rsidR="00701063" w:rsidRDefault="00701063" w:rsidP="00701063">
      <w:pPr>
        <w:pStyle w:val="Lista3"/>
      </w:pPr>
      <w:r>
        <w:t>Número de empleados</w:t>
      </w:r>
    </w:p>
    <w:p w14:paraId="3C925C4E" w14:textId="77777777" w:rsidR="00701063" w:rsidRDefault="00701063" w:rsidP="00701063">
      <w:pPr>
        <w:pStyle w:val="comandoseinstrucciones"/>
      </w:pPr>
      <w:r>
        <w:t xml:space="preserve">SELECT </w:t>
      </w:r>
      <w:proofErr w:type="spellStart"/>
      <w:r>
        <w:t>dnombre</w:t>
      </w:r>
      <w:proofErr w:type="spellEnd"/>
      <w:r>
        <w:t xml:space="preserve"> AS 'Departamento', COUNT(*) AS 'Número de empleados'</w:t>
      </w:r>
    </w:p>
    <w:p w14:paraId="55EBFCFE" w14:textId="77777777" w:rsidR="00701063" w:rsidRPr="00EE1028" w:rsidRDefault="00701063" w:rsidP="00701063">
      <w:pPr>
        <w:pStyle w:val="comandoseinstrucciones"/>
        <w:rPr>
          <w:lang w:val="en-US"/>
        </w:rPr>
      </w:pPr>
      <w:r w:rsidRPr="00EE1028">
        <w:rPr>
          <w:lang w:val="en-US"/>
        </w:rPr>
        <w:t xml:space="preserve">FROM </w:t>
      </w:r>
      <w:proofErr w:type="spellStart"/>
      <w:r w:rsidRPr="00EE1028">
        <w:rPr>
          <w:lang w:val="en-US"/>
        </w:rPr>
        <w:t>empleados</w:t>
      </w:r>
      <w:proofErr w:type="spellEnd"/>
      <w:r w:rsidRPr="00EE1028">
        <w:rPr>
          <w:lang w:val="en-US"/>
        </w:rPr>
        <w:t xml:space="preserve"> NATURAL JOIN </w:t>
      </w:r>
      <w:proofErr w:type="spellStart"/>
      <w:r w:rsidRPr="00EE1028">
        <w:rPr>
          <w:lang w:val="en-US"/>
        </w:rPr>
        <w:t>departamentos</w:t>
      </w:r>
      <w:proofErr w:type="spellEnd"/>
    </w:p>
    <w:p w14:paraId="59558240" w14:textId="77777777" w:rsidR="00701063" w:rsidRPr="00EE1028" w:rsidRDefault="00701063" w:rsidP="00701063">
      <w:pPr>
        <w:pStyle w:val="comandoseinstrucciones"/>
        <w:rPr>
          <w:lang w:val="en-US"/>
        </w:rPr>
      </w:pPr>
      <w:r w:rsidRPr="00EE1028">
        <w:rPr>
          <w:lang w:val="en-US"/>
        </w:rPr>
        <w:t xml:space="preserve">WHERE </w:t>
      </w:r>
      <w:proofErr w:type="spellStart"/>
      <w:r w:rsidRPr="00EE1028">
        <w:rPr>
          <w:lang w:val="en-US"/>
        </w:rPr>
        <w:t>salario</w:t>
      </w:r>
      <w:proofErr w:type="spellEnd"/>
      <w:r w:rsidRPr="00EE1028">
        <w:rPr>
          <w:lang w:val="en-US"/>
        </w:rPr>
        <w:t xml:space="preserve"> &gt; 160000</w:t>
      </w:r>
    </w:p>
    <w:p w14:paraId="4072B342" w14:textId="77777777" w:rsidR="00701063" w:rsidRPr="00EE1028" w:rsidRDefault="00701063" w:rsidP="00701063">
      <w:pPr>
        <w:pStyle w:val="comandoseinstrucciones"/>
        <w:rPr>
          <w:lang w:val="en-US"/>
        </w:rPr>
      </w:pPr>
      <w:r w:rsidRPr="00EE1028">
        <w:rPr>
          <w:lang w:val="en-US"/>
        </w:rPr>
        <w:t xml:space="preserve">GROUP BY </w:t>
      </w:r>
      <w:proofErr w:type="spellStart"/>
      <w:r w:rsidRPr="00EE1028">
        <w:rPr>
          <w:lang w:val="en-US"/>
        </w:rPr>
        <w:t>dep_no</w:t>
      </w:r>
      <w:proofErr w:type="spellEnd"/>
    </w:p>
    <w:p w14:paraId="0B53B4EF" w14:textId="77777777" w:rsidR="00701063" w:rsidRPr="00EE1028" w:rsidRDefault="00701063" w:rsidP="00701063">
      <w:pPr>
        <w:pStyle w:val="comandoseinstrucciones"/>
        <w:rPr>
          <w:lang w:val="en-US"/>
        </w:rPr>
      </w:pPr>
      <w:r w:rsidRPr="00EE1028">
        <w:rPr>
          <w:lang w:val="en-US"/>
        </w:rPr>
        <w:t>HAVING COUNT(*) &gt;= 2</w:t>
      </w:r>
    </w:p>
    <w:p w14:paraId="2550F304" w14:textId="77777777" w:rsidR="00701063" w:rsidRDefault="00701063" w:rsidP="00701063">
      <w:pPr>
        <w:pStyle w:val="comandoseinstrucciones"/>
        <w:rPr>
          <w:lang w:val="en-US"/>
        </w:rPr>
      </w:pPr>
      <w:r w:rsidRPr="006B3E18">
        <w:rPr>
          <w:lang w:val="en-US"/>
        </w:rPr>
        <w:t>;</w:t>
      </w:r>
    </w:p>
    <w:p w14:paraId="2D87B127" w14:textId="77777777" w:rsidR="00C50236" w:rsidRDefault="00C50236" w:rsidP="00701063">
      <w:pPr>
        <w:pStyle w:val="comandoseinstrucciones"/>
        <w:rPr>
          <w:lang w:val="en-US"/>
        </w:rPr>
      </w:pPr>
    </w:p>
    <w:p w14:paraId="49A3F0B2" w14:textId="77777777" w:rsidR="008232DD" w:rsidRPr="000E123C" w:rsidRDefault="008232DD" w:rsidP="008232DD">
      <w:pPr>
        <w:rPr>
          <w:lang w:val="en-US"/>
        </w:rPr>
      </w:pPr>
    </w:p>
    <w:p w14:paraId="3155BA1A" w14:textId="77777777" w:rsidR="008232DD" w:rsidRDefault="008232DD" w:rsidP="008232DD">
      <w:pPr>
        <w:pStyle w:val="Lista2"/>
      </w:pPr>
      <w:r>
        <w:t>Obtener el nombre y salario de los  empleados que ganan menos que la media salarial de su departamento.</w:t>
      </w:r>
    </w:p>
    <w:p w14:paraId="40D13E54" w14:textId="77777777" w:rsidR="008232DD" w:rsidRDefault="008232DD" w:rsidP="008232DD">
      <w:pPr>
        <w:pStyle w:val="comandoseinstrucciones"/>
      </w:pPr>
      <w:r>
        <w:t xml:space="preserve">SELECT apellido1, apellido2, nombre, salario, oficio, </w:t>
      </w:r>
      <w:proofErr w:type="spellStart"/>
      <w:r>
        <w:t>dnombre</w:t>
      </w:r>
      <w:proofErr w:type="spellEnd"/>
    </w:p>
    <w:p w14:paraId="3650EFE9" w14:textId="77777777" w:rsidR="008232DD" w:rsidRDefault="008232DD" w:rsidP="008232DD">
      <w:pPr>
        <w:pStyle w:val="comandoseinstrucciones"/>
      </w:pPr>
      <w:r>
        <w:t>FROM empleados e1 NATURAL JOIN departamentos</w:t>
      </w:r>
    </w:p>
    <w:p w14:paraId="5A109DDA" w14:textId="77777777" w:rsidR="008232DD" w:rsidRDefault="008232DD" w:rsidP="008232DD">
      <w:pPr>
        <w:pStyle w:val="comandoseinstrucciones"/>
      </w:pPr>
      <w:r>
        <w:t>WHERE e1.salario &lt; (</w:t>
      </w:r>
    </w:p>
    <w:p w14:paraId="4A8496BA" w14:textId="77777777" w:rsidR="008232DD" w:rsidRDefault="008232DD" w:rsidP="008232DD">
      <w:pPr>
        <w:pStyle w:val="comandoseinstrucciones"/>
      </w:pPr>
      <w:r>
        <w:t xml:space="preserve">   SELECT AVG(salario)</w:t>
      </w:r>
    </w:p>
    <w:p w14:paraId="5B9731F0" w14:textId="77777777" w:rsidR="008232DD" w:rsidRDefault="008232DD" w:rsidP="008232DD">
      <w:pPr>
        <w:pStyle w:val="comandoseinstrucciones"/>
      </w:pPr>
      <w:r>
        <w:t xml:space="preserve">   FROM empleados e2</w:t>
      </w:r>
    </w:p>
    <w:p w14:paraId="5263B242" w14:textId="77777777" w:rsidR="008232DD" w:rsidRDefault="008232DD" w:rsidP="008232DD">
      <w:pPr>
        <w:pStyle w:val="comandoseinstrucciones"/>
      </w:pPr>
      <w:r>
        <w:t xml:space="preserve">   WHERE e2.dep_no = e1.dep_no</w:t>
      </w:r>
    </w:p>
    <w:p w14:paraId="55BA614C" w14:textId="77777777" w:rsidR="008232DD" w:rsidRDefault="008232DD" w:rsidP="008232DD">
      <w:pPr>
        <w:pStyle w:val="comandoseinstrucciones"/>
      </w:pPr>
      <w:r>
        <w:t>);</w:t>
      </w:r>
    </w:p>
    <w:p w14:paraId="6A3379D9" w14:textId="77777777" w:rsidR="00C258CD" w:rsidRPr="00C258CD" w:rsidRDefault="00C258CD" w:rsidP="00C258CD">
      <w:pPr>
        <w:pStyle w:val="Lista2"/>
      </w:pPr>
      <w:r w:rsidRPr="00C258CD">
        <w:t>Mostrar a todos los empleados, al lado de cada empleado mostrar los datos de cada cliente que atiende. Si un empleado no atiende a clientes SÍ se muestra al empleado</w:t>
      </w:r>
    </w:p>
    <w:p w14:paraId="53D6607C" w14:textId="77777777" w:rsidR="00C258CD" w:rsidRPr="00C258CD" w:rsidRDefault="00C258CD" w:rsidP="00C258CD">
      <w:pPr>
        <w:pStyle w:val="comandoseinstrucciones"/>
        <w:rPr>
          <w:lang w:val="en-US"/>
        </w:rPr>
      </w:pPr>
      <w:r w:rsidRPr="00C258CD">
        <w:rPr>
          <w:lang w:val="en-US"/>
        </w:rPr>
        <w:lastRenderedPageBreak/>
        <w:t xml:space="preserve">SELECT * </w:t>
      </w:r>
    </w:p>
    <w:p w14:paraId="6240490A" w14:textId="77777777" w:rsidR="00C258CD" w:rsidRPr="00C258CD" w:rsidRDefault="00C258CD" w:rsidP="00C258CD">
      <w:pPr>
        <w:pStyle w:val="comandoseinstrucciones"/>
        <w:rPr>
          <w:lang w:val="en-US"/>
        </w:rPr>
      </w:pPr>
      <w:r w:rsidRPr="00C258CD">
        <w:rPr>
          <w:lang w:val="en-US"/>
        </w:rPr>
        <w:t xml:space="preserve">FROM </w:t>
      </w:r>
      <w:proofErr w:type="spellStart"/>
      <w:r w:rsidRPr="00C258CD">
        <w:rPr>
          <w:lang w:val="en-US"/>
        </w:rPr>
        <w:t>empleados</w:t>
      </w:r>
      <w:proofErr w:type="spellEnd"/>
      <w:r w:rsidRPr="00C258CD">
        <w:rPr>
          <w:lang w:val="en-US"/>
        </w:rPr>
        <w:t xml:space="preserve"> LEFT JOIN </w:t>
      </w:r>
      <w:proofErr w:type="spellStart"/>
      <w:r w:rsidRPr="00C258CD">
        <w:rPr>
          <w:lang w:val="en-US"/>
        </w:rPr>
        <w:t>clientes</w:t>
      </w:r>
      <w:proofErr w:type="spellEnd"/>
      <w:r w:rsidRPr="00C258CD">
        <w:rPr>
          <w:lang w:val="en-US"/>
        </w:rPr>
        <w:t xml:space="preserve"> ON </w:t>
      </w:r>
      <w:proofErr w:type="spellStart"/>
      <w:r w:rsidRPr="00C258CD">
        <w:rPr>
          <w:lang w:val="en-US"/>
        </w:rPr>
        <w:t>empleados.emp_no</w:t>
      </w:r>
      <w:proofErr w:type="spellEnd"/>
      <w:r w:rsidRPr="00C258CD">
        <w:rPr>
          <w:lang w:val="en-US"/>
        </w:rPr>
        <w:t xml:space="preserve"> = </w:t>
      </w:r>
      <w:proofErr w:type="spellStart"/>
      <w:r w:rsidRPr="00C258CD">
        <w:rPr>
          <w:lang w:val="en-US"/>
        </w:rPr>
        <w:t>clientes.vendedor_no</w:t>
      </w:r>
      <w:proofErr w:type="spellEnd"/>
    </w:p>
    <w:p w14:paraId="573EF639" w14:textId="77777777" w:rsidR="00C258CD" w:rsidRDefault="00C258CD" w:rsidP="00C258CD">
      <w:pPr>
        <w:pStyle w:val="comandoseinstrucciones"/>
        <w:rPr>
          <w:lang w:val="en-US"/>
        </w:rPr>
      </w:pPr>
      <w:r w:rsidRPr="00C258CD">
        <w:rPr>
          <w:lang w:val="en-US"/>
        </w:rPr>
        <w:t>;</w:t>
      </w:r>
    </w:p>
    <w:p w14:paraId="2578D0A2" w14:textId="77777777" w:rsidR="00C50236" w:rsidRPr="00C258CD" w:rsidRDefault="00C50236" w:rsidP="00C258CD">
      <w:pPr>
        <w:pStyle w:val="comandoseinstrucciones"/>
        <w:rPr>
          <w:lang w:val="en-US"/>
        </w:rPr>
      </w:pPr>
    </w:p>
    <w:p w14:paraId="26E8AE38" w14:textId="77777777" w:rsidR="0022649B" w:rsidRDefault="0022649B" w:rsidP="00945D7E">
      <w:pPr>
        <w:pStyle w:val="Lista2"/>
      </w:pPr>
      <w:r w:rsidRPr="00AD3AAE">
        <w:t>Visualizar el departamento con más empleados.</w:t>
      </w:r>
    </w:p>
    <w:p w14:paraId="47706C3E" w14:textId="77777777" w:rsidR="0022649B" w:rsidRPr="008322A1" w:rsidRDefault="0022649B" w:rsidP="0022649B">
      <w:pPr>
        <w:pStyle w:val="comandoseinstrucciones"/>
        <w:rPr>
          <w:b/>
          <w:lang w:val="en-US"/>
        </w:rPr>
      </w:pPr>
      <w:r w:rsidRPr="008322A1">
        <w:rPr>
          <w:b/>
          <w:lang w:val="en-US"/>
        </w:rPr>
        <w:t xml:space="preserve">SELECT </w:t>
      </w:r>
      <w:proofErr w:type="spellStart"/>
      <w:r w:rsidRPr="008322A1">
        <w:rPr>
          <w:b/>
          <w:lang w:val="en-US"/>
        </w:rPr>
        <w:t>dnombre</w:t>
      </w:r>
      <w:proofErr w:type="spellEnd"/>
    </w:p>
    <w:p w14:paraId="3EF54E74" w14:textId="77777777" w:rsidR="0022649B" w:rsidRPr="008322A1" w:rsidRDefault="0022649B" w:rsidP="0022649B">
      <w:pPr>
        <w:pStyle w:val="comandoseinstrucciones"/>
        <w:rPr>
          <w:b/>
          <w:lang w:val="en-US"/>
        </w:rPr>
      </w:pPr>
      <w:r w:rsidRPr="008322A1">
        <w:rPr>
          <w:b/>
          <w:lang w:val="en-US"/>
        </w:rPr>
        <w:t xml:space="preserve">FROM </w:t>
      </w:r>
      <w:proofErr w:type="spellStart"/>
      <w:r w:rsidRPr="008322A1">
        <w:rPr>
          <w:b/>
          <w:lang w:val="en-US"/>
        </w:rPr>
        <w:t>departamentos</w:t>
      </w:r>
      <w:proofErr w:type="spellEnd"/>
    </w:p>
    <w:p w14:paraId="63CFA05D" w14:textId="77777777" w:rsidR="0022649B" w:rsidRPr="008322A1" w:rsidRDefault="0022649B" w:rsidP="0022649B">
      <w:pPr>
        <w:pStyle w:val="comandoseinstrucciones"/>
        <w:rPr>
          <w:b/>
          <w:lang w:val="en-US"/>
        </w:rPr>
      </w:pPr>
      <w:r w:rsidRPr="008322A1">
        <w:rPr>
          <w:b/>
          <w:lang w:val="en-US"/>
        </w:rPr>
        <w:t xml:space="preserve">WHERE </w:t>
      </w:r>
      <w:proofErr w:type="spellStart"/>
      <w:r w:rsidRPr="008322A1">
        <w:rPr>
          <w:b/>
          <w:lang w:val="en-US"/>
        </w:rPr>
        <w:t>dep_no</w:t>
      </w:r>
      <w:proofErr w:type="spellEnd"/>
      <w:r w:rsidRPr="008322A1">
        <w:rPr>
          <w:b/>
          <w:lang w:val="en-US"/>
        </w:rPr>
        <w:t xml:space="preserve">  IN </w:t>
      </w:r>
    </w:p>
    <w:p w14:paraId="2F480307" w14:textId="77777777" w:rsidR="0022649B" w:rsidRPr="008322A1" w:rsidRDefault="0022649B" w:rsidP="0022649B">
      <w:pPr>
        <w:pStyle w:val="comandoseinstrucciones"/>
        <w:rPr>
          <w:b/>
          <w:lang w:val="en-US"/>
        </w:rPr>
      </w:pPr>
      <w:r w:rsidRPr="008322A1">
        <w:rPr>
          <w:b/>
          <w:lang w:val="en-US"/>
        </w:rPr>
        <w:t>(</w:t>
      </w:r>
    </w:p>
    <w:p w14:paraId="78A8E4F4" w14:textId="77777777" w:rsidR="0022649B" w:rsidRPr="00A4059F" w:rsidRDefault="0022649B" w:rsidP="0022649B">
      <w:pPr>
        <w:pStyle w:val="comandoseinstrucciones"/>
        <w:ind w:left="1080"/>
        <w:rPr>
          <w:b/>
          <w:color w:val="0000FF"/>
          <w:lang w:val="en-US"/>
        </w:rPr>
      </w:pPr>
      <w:r w:rsidRPr="00A4059F">
        <w:rPr>
          <w:b/>
          <w:color w:val="0000FF"/>
          <w:lang w:val="en-US"/>
        </w:rPr>
        <w:t xml:space="preserve">SELECT </w:t>
      </w:r>
      <w:proofErr w:type="spellStart"/>
      <w:r w:rsidRPr="00A4059F">
        <w:rPr>
          <w:b/>
          <w:color w:val="0000FF"/>
          <w:lang w:val="en-US"/>
        </w:rPr>
        <w:t>dep_no</w:t>
      </w:r>
      <w:proofErr w:type="spellEnd"/>
      <w:r w:rsidRPr="00A4059F">
        <w:rPr>
          <w:b/>
          <w:color w:val="0000FF"/>
          <w:lang w:val="en-US"/>
        </w:rPr>
        <w:t xml:space="preserve"> </w:t>
      </w:r>
    </w:p>
    <w:p w14:paraId="02645470" w14:textId="77777777" w:rsidR="0022649B" w:rsidRPr="00A4059F" w:rsidRDefault="0022649B" w:rsidP="0022649B">
      <w:pPr>
        <w:pStyle w:val="comandoseinstrucciones"/>
        <w:ind w:left="1080"/>
        <w:rPr>
          <w:b/>
          <w:color w:val="0000FF"/>
          <w:lang w:val="en-US"/>
        </w:rPr>
      </w:pPr>
      <w:r w:rsidRPr="00A4059F">
        <w:rPr>
          <w:b/>
          <w:color w:val="0000FF"/>
          <w:lang w:val="en-US"/>
        </w:rPr>
        <w:t xml:space="preserve">FROM </w:t>
      </w:r>
      <w:proofErr w:type="spellStart"/>
      <w:r w:rsidRPr="00A4059F">
        <w:rPr>
          <w:b/>
          <w:color w:val="0000FF"/>
          <w:lang w:val="en-US"/>
        </w:rPr>
        <w:t>empleados</w:t>
      </w:r>
      <w:proofErr w:type="spellEnd"/>
    </w:p>
    <w:p w14:paraId="5E080076" w14:textId="77777777" w:rsidR="0022649B" w:rsidRPr="00A4059F" w:rsidRDefault="0022649B" w:rsidP="0022649B">
      <w:pPr>
        <w:pStyle w:val="comandoseinstrucciones"/>
        <w:ind w:left="1080"/>
        <w:rPr>
          <w:b/>
          <w:color w:val="0000FF"/>
          <w:lang w:val="en-US"/>
        </w:rPr>
      </w:pPr>
      <w:r w:rsidRPr="00A4059F">
        <w:rPr>
          <w:b/>
          <w:color w:val="0000FF"/>
          <w:lang w:val="en-US"/>
        </w:rPr>
        <w:t xml:space="preserve">GROUP BY </w:t>
      </w:r>
      <w:proofErr w:type="spellStart"/>
      <w:r w:rsidRPr="00A4059F">
        <w:rPr>
          <w:b/>
          <w:color w:val="0000FF"/>
          <w:lang w:val="en-US"/>
        </w:rPr>
        <w:t>dep_no</w:t>
      </w:r>
      <w:proofErr w:type="spellEnd"/>
    </w:p>
    <w:p w14:paraId="74069C69" w14:textId="77777777" w:rsidR="0022649B" w:rsidRPr="00A4059F" w:rsidRDefault="0022649B" w:rsidP="0022649B">
      <w:pPr>
        <w:pStyle w:val="comandoseinstrucciones"/>
        <w:ind w:left="1080"/>
        <w:rPr>
          <w:b/>
          <w:color w:val="0000FF"/>
          <w:lang w:val="en-US"/>
        </w:rPr>
      </w:pPr>
      <w:r w:rsidRPr="00A4059F">
        <w:rPr>
          <w:b/>
          <w:color w:val="0000FF"/>
          <w:lang w:val="en-US"/>
        </w:rPr>
        <w:t>HAVING COUNT (*) &gt;= ALL</w:t>
      </w:r>
    </w:p>
    <w:p w14:paraId="3CAB6E6B" w14:textId="77777777" w:rsidR="0022649B" w:rsidRPr="008322A1" w:rsidRDefault="0022649B" w:rsidP="0022649B">
      <w:pPr>
        <w:pStyle w:val="comandoseinstrucciones"/>
        <w:ind w:left="1620"/>
        <w:rPr>
          <w:b/>
          <w:color w:val="00B050"/>
          <w:lang w:val="en-US"/>
        </w:rPr>
      </w:pPr>
      <w:r w:rsidRPr="008322A1">
        <w:rPr>
          <w:b/>
          <w:color w:val="00B050"/>
          <w:lang w:val="en-US"/>
        </w:rPr>
        <w:t>(</w:t>
      </w:r>
    </w:p>
    <w:p w14:paraId="17B7C588" w14:textId="77777777" w:rsidR="0022649B" w:rsidRPr="008322A1" w:rsidRDefault="0022649B" w:rsidP="0022649B">
      <w:pPr>
        <w:pStyle w:val="comandoseinstrucciones"/>
        <w:ind w:left="1620"/>
        <w:rPr>
          <w:b/>
          <w:color w:val="00B050"/>
          <w:lang w:val="en-US"/>
        </w:rPr>
      </w:pPr>
      <w:r w:rsidRPr="008322A1">
        <w:rPr>
          <w:b/>
          <w:color w:val="00B050"/>
          <w:lang w:val="en-US"/>
        </w:rPr>
        <w:t>SELECT COUNT(*)</w:t>
      </w:r>
    </w:p>
    <w:p w14:paraId="0021B0E7" w14:textId="77777777" w:rsidR="0022649B" w:rsidRPr="008322A1" w:rsidRDefault="0022649B" w:rsidP="0022649B">
      <w:pPr>
        <w:pStyle w:val="comandoseinstrucciones"/>
        <w:ind w:left="1620"/>
        <w:rPr>
          <w:b/>
          <w:color w:val="00B050"/>
          <w:lang w:val="en-US"/>
        </w:rPr>
      </w:pPr>
      <w:r w:rsidRPr="008322A1">
        <w:rPr>
          <w:b/>
          <w:color w:val="00B050"/>
          <w:lang w:val="en-US"/>
        </w:rPr>
        <w:t xml:space="preserve">FROM </w:t>
      </w:r>
      <w:proofErr w:type="spellStart"/>
      <w:r w:rsidRPr="008322A1">
        <w:rPr>
          <w:b/>
          <w:color w:val="00B050"/>
          <w:lang w:val="en-US"/>
        </w:rPr>
        <w:t>empleados</w:t>
      </w:r>
      <w:proofErr w:type="spellEnd"/>
    </w:p>
    <w:p w14:paraId="278C2DC4" w14:textId="77777777" w:rsidR="0022649B" w:rsidRPr="008322A1" w:rsidRDefault="0022649B" w:rsidP="0022649B">
      <w:pPr>
        <w:pStyle w:val="comandoseinstrucciones"/>
        <w:ind w:left="1620"/>
        <w:rPr>
          <w:b/>
          <w:color w:val="00B050"/>
          <w:lang w:val="en-US"/>
        </w:rPr>
      </w:pPr>
      <w:r w:rsidRPr="008322A1">
        <w:rPr>
          <w:b/>
          <w:color w:val="00B050"/>
          <w:lang w:val="en-US"/>
        </w:rPr>
        <w:t xml:space="preserve">GROUP BY </w:t>
      </w:r>
      <w:proofErr w:type="spellStart"/>
      <w:r w:rsidRPr="008322A1">
        <w:rPr>
          <w:b/>
          <w:color w:val="00B050"/>
          <w:lang w:val="en-US"/>
        </w:rPr>
        <w:t>dep_no</w:t>
      </w:r>
      <w:proofErr w:type="spellEnd"/>
    </w:p>
    <w:p w14:paraId="47C4733F" w14:textId="77777777" w:rsidR="0022649B" w:rsidRPr="00DD2017" w:rsidRDefault="0022649B" w:rsidP="0022649B">
      <w:pPr>
        <w:pStyle w:val="comandoseinstrucciones"/>
        <w:ind w:left="1620"/>
        <w:rPr>
          <w:b/>
          <w:color w:val="00B050"/>
          <w:lang w:val="en-US"/>
        </w:rPr>
      </w:pPr>
      <w:r w:rsidRPr="00DD2017">
        <w:rPr>
          <w:b/>
          <w:color w:val="00B050"/>
          <w:lang w:val="en-US"/>
        </w:rPr>
        <w:t>)</w:t>
      </w:r>
    </w:p>
    <w:p w14:paraId="56862535" w14:textId="77777777" w:rsidR="0022649B" w:rsidRPr="00DD2017" w:rsidRDefault="0022649B" w:rsidP="0022649B">
      <w:pPr>
        <w:pStyle w:val="comandoseinstrucciones"/>
        <w:rPr>
          <w:b/>
          <w:lang w:val="en-US"/>
        </w:rPr>
      </w:pPr>
      <w:r w:rsidRPr="00DD2017">
        <w:rPr>
          <w:b/>
          <w:lang w:val="en-US"/>
        </w:rPr>
        <w:t>);</w:t>
      </w:r>
    </w:p>
    <w:p w14:paraId="734E3C9D" w14:textId="77777777" w:rsidR="0022649B" w:rsidRPr="00DD2017" w:rsidRDefault="0022649B" w:rsidP="0022649B">
      <w:pPr>
        <w:pStyle w:val="comandoseinstrucciones"/>
        <w:rPr>
          <w:lang w:val="en-US"/>
        </w:rPr>
      </w:pPr>
    </w:p>
    <w:p w14:paraId="1B78557D" w14:textId="77777777" w:rsidR="0022649B" w:rsidRPr="00DD2017" w:rsidRDefault="0022649B" w:rsidP="0022649B">
      <w:pPr>
        <w:pStyle w:val="comandoseinstrucciones"/>
        <w:rPr>
          <w:lang w:val="en-US"/>
        </w:rPr>
      </w:pPr>
      <w:r w:rsidRPr="00DD2017">
        <w:rPr>
          <w:lang w:val="en-US"/>
        </w:rPr>
        <w:t>#otra forma</w:t>
      </w:r>
    </w:p>
    <w:p w14:paraId="72745906" w14:textId="77777777" w:rsidR="0022649B" w:rsidRPr="00DD2017" w:rsidRDefault="0022649B" w:rsidP="0022649B">
      <w:pPr>
        <w:pStyle w:val="comandoseinstrucciones"/>
        <w:rPr>
          <w:lang w:val="en-US"/>
        </w:rPr>
      </w:pPr>
    </w:p>
    <w:p w14:paraId="7488395B" w14:textId="77777777" w:rsidR="0022649B" w:rsidRPr="00DD2017" w:rsidRDefault="0022649B" w:rsidP="0022649B">
      <w:pPr>
        <w:pStyle w:val="comandoseinstrucciones"/>
        <w:rPr>
          <w:lang w:val="en-US"/>
        </w:rPr>
      </w:pPr>
      <w:r w:rsidRPr="00DD2017">
        <w:rPr>
          <w:lang w:val="en-US"/>
        </w:rPr>
        <w:t xml:space="preserve">SELECT COUNT(*), </w:t>
      </w:r>
      <w:proofErr w:type="spellStart"/>
      <w:r w:rsidRPr="00DD2017">
        <w:rPr>
          <w:lang w:val="en-US"/>
        </w:rPr>
        <w:t>dnombre</w:t>
      </w:r>
      <w:proofErr w:type="spellEnd"/>
    </w:p>
    <w:p w14:paraId="290D53C4" w14:textId="77777777" w:rsidR="0022649B" w:rsidRPr="00DD2017" w:rsidRDefault="0022649B" w:rsidP="0022649B">
      <w:pPr>
        <w:pStyle w:val="comandoseinstrucciones"/>
        <w:rPr>
          <w:lang w:val="en-US"/>
        </w:rPr>
      </w:pPr>
      <w:r w:rsidRPr="00DD2017">
        <w:rPr>
          <w:lang w:val="en-US"/>
        </w:rPr>
        <w:t xml:space="preserve">FROM </w:t>
      </w:r>
      <w:proofErr w:type="spellStart"/>
      <w:r w:rsidRPr="00DD2017">
        <w:rPr>
          <w:lang w:val="en-US"/>
        </w:rPr>
        <w:t>empleados</w:t>
      </w:r>
      <w:proofErr w:type="spellEnd"/>
      <w:r w:rsidRPr="00DD2017">
        <w:rPr>
          <w:lang w:val="en-US"/>
        </w:rPr>
        <w:t xml:space="preserve"> NATURAL JOIN </w:t>
      </w:r>
      <w:proofErr w:type="spellStart"/>
      <w:r w:rsidRPr="00DD2017">
        <w:rPr>
          <w:lang w:val="en-US"/>
        </w:rPr>
        <w:t>departamentos</w:t>
      </w:r>
      <w:proofErr w:type="spellEnd"/>
    </w:p>
    <w:p w14:paraId="7F535BD8" w14:textId="77777777" w:rsidR="0022649B" w:rsidRPr="00FC68F7" w:rsidRDefault="0022649B" w:rsidP="0022649B">
      <w:pPr>
        <w:pStyle w:val="comandoseinstrucciones"/>
        <w:rPr>
          <w:lang w:val="en-US"/>
        </w:rPr>
      </w:pPr>
      <w:r w:rsidRPr="00FC68F7">
        <w:rPr>
          <w:lang w:val="en-US"/>
        </w:rPr>
        <w:t xml:space="preserve">GROUP BY </w:t>
      </w:r>
      <w:proofErr w:type="spellStart"/>
      <w:r w:rsidRPr="00FC68F7">
        <w:rPr>
          <w:lang w:val="en-US"/>
        </w:rPr>
        <w:t>departamentos.dep_no</w:t>
      </w:r>
      <w:proofErr w:type="spellEnd"/>
    </w:p>
    <w:p w14:paraId="3BF75EE9" w14:textId="77777777" w:rsidR="0022649B" w:rsidRPr="00D96C33" w:rsidRDefault="0022649B" w:rsidP="0022649B">
      <w:pPr>
        <w:pStyle w:val="comandoseinstrucciones"/>
        <w:rPr>
          <w:lang w:val="en-US"/>
        </w:rPr>
      </w:pPr>
      <w:r w:rsidRPr="00D96C33">
        <w:rPr>
          <w:lang w:val="en-US"/>
        </w:rPr>
        <w:t>HAVING COUNT(*) &gt;= (</w:t>
      </w:r>
    </w:p>
    <w:p w14:paraId="1C00EAC9" w14:textId="77777777" w:rsidR="0022649B" w:rsidRPr="00D96C33" w:rsidRDefault="0022649B" w:rsidP="0022649B">
      <w:pPr>
        <w:pStyle w:val="comandoseinstrucciones"/>
        <w:rPr>
          <w:lang w:val="en-US"/>
        </w:rPr>
      </w:pPr>
      <w:r w:rsidRPr="00D96C33">
        <w:rPr>
          <w:lang w:val="en-US"/>
        </w:rPr>
        <w:tab/>
        <w:t xml:space="preserve">SELECT COUNT(*) </w:t>
      </w:r>
    </w:p>
    <w:p w14:paraId="6A3BE833" w14:textId="77777777" w:rsidR="0022649B" w:rsidRPr="00D96C33" w:rsidRDefault="0022649B" w:rsidP="0022649B">
      <w:pPr>
        <w:pStyle w:val="comandoseinstrucciones"/>
        <w:rPr>
          <w:lang w:val="en-US"/>
        </w:rPr>
      </w:pPr>
      <w:r w:rsidRPr="00D96C33">
        <w:rPr>
          <w:lang w:val="en-US"/>
        </w:rPr>
        <w:tab/>
        <w:t xml:space="preserve">FROM </w:t>
      </w:r>
      <w:proofErr w:type="spellStart"/>
      <w:r w:rsidRPr="00D96C33">
        <w:rPr>
          <w:lang w:val="en-US"/>
        </w:rPr>
        <w:t>empleados</w:t>
      </w:r>
      <w:proofErr w:type="spellEnd"/>
    </w:p>
    <w:p w14:paraId="1747DBCC" w14:textId="77777777" w:rsidR="0022649B" w:rsidRPr="00D96C33" w:rsidRDefault="0022649B" w:rsidP="0022649B">
      <w:pPr>
        <w:pStyle w:val="comandoseinstrucciones"/>
        <w:rPr>
          <w:lang w:val="en-US"/>
        </w:rPr>
      </w:pPr>
      <w:r w:rsidRPr="00D96C33">
        <w:rPr>
          <w:lang w:val="en-US"/>
        </w:rPr>
        <w:tab/>
        <w:t xml:space="preserve">GROUP BY </w:t>
      </w:r>
      <w:proofErr w:type="spellStart"/>
      <w:r w:rsidRPr="00D96C33">
        <w:rPr>
          <w:lang w:val="en-US"/>
        </w:rPr>
        <w:t>dep_no</w:t>
      </w:r>
      <w:proofErr w:type="spellEnd"/>
    </w:p>
    <w:p w14:paraId="3AC7F0D5" w14:textId="77777777" w:rsidR="0022649B" w:rsidRPr="00D96C33" w:rsidRDefault="0022649B" w:rsidP="0022649B">
      <w:pPr>
        <w:pStyle w:val="comandoseinstrucciones"/>
        <w:rPr>
          <w:lang w:val="en-US"/>
        </w:rPr>
      </w:pPr>
      <w:r w:rsidRPr="00D96C33">
        <w:rPr>
          <w:lang w:val="en-US"/>
        </w:rPr>
        <w:t xml:space="preserve">    ORDER BY 1 DESC</w:t>
      </w:r>
    </w:p>
    <w:p w14:paraId="236EFF69" w14:textId="77777777" w:rsidR="0022649B" w:rsidRDefault="0022649B" w:rsidP="0022649B">
      <w:pPr>
        <w:pStyle w:val="comandoseinstrucciones"/>
      </w:pPr>
      <w:r w:rsidRPr="00D96C33">
        <w:rPr>
          <w:lang w:val="en-US"/>
        </w:rPr>
        <w:t xml:space="preserve">    </w:t>
      </w:r>
      <w:r>
        <w:t>LIMIT 1</w:t>
      </w:r>
    </w:p>
    <w:p w14:paraId="7449256D" w14:textId="77777777" w:rsidR="0022649B" w:rsidRDefault="0022649B" w:rsidP="0022649B">
      <w:pPr>
        <w:pStyle w:val="comandoseinstrucciones"/>
      </w:pPr>
      <w:r>
        <w:tab/>
        <w:t>);</w:t>
      </w:r>
    </w:p>
    <w:p w14:paraId="352DAEF9" w14:textId="77777777" w:rsidR="00C50236" w:rsidRPr="008322A1" w:rsidRDefault="00C50236" w:rsidP="0022649B">
      <w:pPr>
        <w:pStyle w:val="comandoseinstrucciones"/>
      </w:pPr>
    </w:p>
    <w:p w14:paraId="349E6159" w14:textId="77777777" w:rsidR="00F72520" w:rsidRDefault="00F72520" w:rsidP="00F72520"/>
    <w:p w14:paraId="3B095379" w14:textId="77777777" w:rsidR="00180D15" w:rsidRDefault="00180D15" w:rsidP="00180D15">
      <w:pPr>
        <w:pStyle w:val="Lista2"/>
        <w:ind w:left="1769" w:hanging="567"/>
      </w:pPr>
      <w:r>
        <w:t>mostrar el número de pedido y la fecha del pedido de aquellos pedidos realizados en el año 1999 fuera del mes de noviembre</w:t>
      </w:r>
    </w:p>
    <w:p w14:paraId="6FD40F03" w14:textId="77777777" w:rsidR="00180D15" w:rsidRDefault="00180D15" w:rsidP="00180D15">
      <w:pPr>
        <w:pStyle w:val="comandoseinstrucciones"/>
      </w:pPr>
      <w:r>
        <w:t xml:space="preserve">SELECT </w:t>
      </w:r>
      <w:proofErr w:type="spellStart"/>
      <w:r>
        <w:t>pedido_no</w:t>
      </w:r>
      <w:proofErr w:type="spellEnd"/>
      <w:r>
        <w:t xml:space="preserve">, </w:t>
      </w:r>
      <w:proofErr w:type="spellStart"/>
      <w:r>
        <w:t>fecha_pedido</w:t>
      </w:r>
      <w:proofErr w:type="spellEnd"/>
    </w:p>
    <w:p w14:paraId="3550DFED" w14:textId="77777777" w:rsidR="00180D15" w:rsidRDefault="00180D15" w:rsidP="00180D15">
      <w:pPr>
        <w:pStyle w:val="comandoseinstrucciones"/>
      </w:pPr>
      <w:r>
        <w:t xml:space="preserve">FROM </w:t>
      </w:r>
      <w:proofErr w:type="spellStart"/>
      <w:r>
        <w:t>bdempleados.pedidos</w:t>
      </w:r>
      <w:proofErr w:type="spellEnd"/>
    </w:p>
    <w:p w14:paraId="7AAB480F" w14:textId="77777777" w:rsidR="00180D15" w:rsidRPr="00DD2017" w:rsidRDefault="00180D15" w:rsidP="00180D15">
      <w:pPr>
        <w:pStyle w:val="comandoseinstrucciones"/>
        <w:rPr>
          <w:lang w:val="en-US"/>
        </w:rPr>
      </w:pPr>
      <w:r w:rsidRPr="00DD2017">
        <w:rPr>
          <w:lang w:val="en-US"/>
        </w:rPr>
        <w:t xml:space="preserve">WHERE </w:t>
      </w:r>
      <w:proofErr w:type="spellStart"/>
      <w:r w:rsidRPr="00DD2017">
        <w:rPr>
          <w:lang w:val="en-US"/>
        </w:rPr>
        <w:t>fecha_pedido</w:t>
      </w:r>
      <w:proofErr w:type="spellEnd"/>
      <w:r w:rsidRPr="00DD2017">
        <w:rPr>
          <w:lang w:val="en-US"/>
        </w:rPr>
        <w:t xml:space="preserve"> NOT LIKE '1999-11%';</w:t>
      </w:r>
    </w:p>
    <w:p w14:paraId="17F853CC" w14:textId="77777777" w:rsidR="00180D15" w:rsidRPr="00DD2017" w:rsidRDefault="00180D15" w:rsidP="00180D15">
      <w:pPr>
        <w:pStyle w:val="comandoseinstrucciones"/>
        <w:rPr>
          <w:lang w:val="en-US"/>
        </w:rPr>
      </w:pPr>
    </w:p>
    <w:p w14:paraId="2CB385C3" w14:textId="77777777" w:rsidR="00180D15" w:rsidRPr="001A2A42" w:rsidRDefault="00180D15" w:rsidP="00180D15">
      <w:pPr>
        <w:pStyle w:val="comandoseinstrucciones"/>
      </w:pPr>
      <w:r w:rsidRPr="001A2A42">
        <w:t xml:space="preserve">SELECT </w:t>
      </w:r>
      <w:proofErr w:type="spellStart"/>
      <w:r w:rsidRPr="001A2A42">
        <w:t>pedido_no</w:t>
      </w:r>
      <w:proofErr w:type="spellEnd"/>
      <w:r w:rsidRPr="001A2A42">
        <w:t xml:space="preserve">, </w:t>
      </w:r>
      <w:proofErr w:type="spellStart"/>
      <w:r w:rsidRPr="001A2A42">
        <w:t>date_format</w:t>
      </w:r>
      <w:proofErr w:type="spellEnd"/>
      <w:r w:rsidRPr="001A2A42">
        <w:t>(</w:t>
      </w:r>
      <w:proofErr w:type="spellStart"/>
      <w:r w:rsidRPr="001A2A42">
        <w:t>fecha_pedido</w:t>
      </w:r>
      <w:proofErr w:type="spellEnd"/>
      <w:r w:rsidRPr="001A2A42">
        <w:t>, '%d/%m/%Y') AS fecha</w:t>
      </w:r>
    </w:p>
    <w:p w14:paraId="7E1F5CB5" w14:textId="77777777" w:rsidR="00180D15" w:rsidRPr="00180D15" w:rsidRDefault="00180D15" w:rsidP="00180D15">
      <w:pPr>
        <w:pStyle w:val="comandoseinstrucciones"/>
      </w:pPr>
      <w:r w:rsidRPr="00180D15">
        <w:t xml:space="preserve">FROM </w:t>
      </w:r>
      <w:proofErr w:type="spellStart"/>
      <w:r w:rsidRPr="00180D15">
        <w:t>bdempleados.pedidos</w:t>
      </w:r>
      <w:proofErr w:type="spellEnd"/>
    </w:p>
    <w:p w14:paraId="143487EA" w14:textId="77777777" w:rsidR="00180D15" w:rsidRPr="00180D15" w:rsidRDefault="00180D15" w:rsidP="00180D15">
      <w:pPr>
        <w:pStyle w:val="comandoseinstrucciones"/>
      </w:pPr>
      <w:r w:rsidRPr="00180D15">
        <w:t>WHERE YEAR(</w:t>
      </w:r>
      <w:proofErr w:type="spellStart"/>
      <w:r w:rsidRPr="00180D15">
        <w:t>fecha_pedido</w:t>
      </w:r>
      <w:proofErr w:type="spellEnd"/>
      <w:r w:rsidRPr="00180D15">
        <w:t>) = 1999</w:t>
      </w:r>
    </w:p>
    <w:p w14:paraId="3E4ECEBC" w14:textId="77777777" w:rsidR="00180D15" w:rsidRPr="009606CB" w:rsidRDefault="00180D15" w:rsidP="00180D15">
      <w:pPr>
        <w:pStyle w:val="comandoseinstrucciones"/>
        <w:rPr>
          <w:lang w:val="en-US"/>
        </w:rPr>
      </w:pPr>
      <w:r w:rsidRPr="00180D15">
        <w:tab/>
      </w:r>
      <w:r w:rsidRPr="00180D15">
        <w:tab/>
      </w:r>
      <w:r w:rsidRPr="009606CB">
        <w:rPr>
          <w:lang w:val="en-US"/>
        </w:rPr>
        <w:t>AND</w:t>
      </w:r>
    </w:p>
    <w:p w14:paraId="705DDB02" w14:textId="77777777" w:rsidR="00180D15" w:rsidRPr="00DD2017" w:rsidRDefault="00180D15" w:rsidP="00180D15">
      <w:pPr>
        <w:pStyle w:val="comandoseinstrucciones"/>
      </w:pPr>
      <w:r w:rsidRPr="009606CB">
        <w:rPr>
          <w:lang w:val="en-US"/>
        </w:rPr>
        <w:t xml:space="preserve">        </w:t>
      </w:r>
      <w:r w:rsidRPr="00DD2017">
        <w:t>NOT (MONTH(</w:t>
      </w:r>
      <w:proofErr w:type="spellStart"/>
      <w:r w:rsidRPr="00DD2017">
        <w:t>fecha_pedido</w:t>
      </w:r>
      <w:proofErr w:type="spellEnd"/>
      <w:r w:rsidRPr="00DD2017">
        <w:t>) = 11) ;</w:t>
      </w:r>
    </w:p>
    <w:p w14:paraId="5BA7DE53" w14:textId="77777777" w:rsidR="00180D15" w:rsidRPr="00DD2017" w:rsidRDefault="00180D15" w:rsidP="00180D15">
      <w:pPr>
        <w:pStyle w:val="comandoseinstrucciones"/>
      </w:pPr>
    </w:p>
    <w:p w14:paraId="52090712" w14:textId="77777777" w:rsidR="00180D15" w:rsidRPr="00DD2017" w:rsidRDefault="00180D15" w:rsidP="00180D15">
      <w:pPr>
        <w:pStyle w:val="comandoseinstrucciones"/>
      </w:pPr>
    </w:p>
    <w:p w14:paraId="3F610D1D" w14:textId="77777777" w:rsidR="00180D15" w:rsidRPr="001A2A42" w:rsidRDefault="00180D15" w:rsidP="00180D15">
      <w:pPr>
        <w:pStyle w:val="comandoseinstrucciones"/>
      </w:pPr>
      <w:r w:rsidRPr="001A2A42">
        <w:t xml:space="preserve">SELECT </w:t>
      </w:r>
      <w:proofErr w:type="spellStart"/>
      <w:r w:rsidRPr="001A2A42">
        <w:t>pedido_no</w:t>
      </w:r>
      <w:proofErr w:type="spellEnd"/>
      <w:r w:rsidRPr="001A2A42">
        <w:t xml:space="preserve">, </w:t>
      </w:r>
      <w:proofErr w:type="spellStart"/>
      <w:r w:rsidRPr="001A2A42">
        <w:t>date_format</w:t>
      </w:r>
      <w:proofErr w:type="spellEnd"/>
      <w:r w:rsidRPr="001A2A42">
        <w:t>(</w:t>
      </w:r>
      <w:proofErr w:type="spellStart"/>
      <w:r w:rsidRPr="001A2A42">
        <w:t>fecha_pedido</w:t>
      </w:r>
      <w:proofErr w:type="spellEnd"/>
      <w:r w:rsidRPr="001A2A42">
        <w:t>, '%d/%m/%Y') AS fecha</w:t>
      </w:r>
    </w:p>
    <w:p w14:paraId="0940E7A2" w14:textId="77777777" w:rsidR="00180D15" w:rsidRPr="00180D15" w:rsidRDefault="00180D15" w:rsidP="00180D15">
      <w:pPr>
        <w:pStyle w:val="comandoseinstrucciones"/>
      </w:pPr>
      <w:r w:rsidRPr="00180D15">
        <w:t xml:space="preserve">FROM </w:t>
      </w:r>
      <w:proofErr w:type="spellStart"/>
      <w:r w:rsidRPr="00180D15">
        <w:t>bdempleados.pedidos</w:t>
      </w:r>
      <w:proofErr w:type="spellEnd"/>
    </w:p>
    <w:p w14:paraId="1A02DA04" w14:textId="77777777" w:rsidR="00180D15" w:rsidRPr="00180D15" w:rsidRDefault="00180D15" w:rsidP="00180D15">
      <w:pPr>
        <w:pStyle w:val="comandoseinstrucciones"/>
      </w:pPr>
      <w:r w:rsidRPr="00180D15">
        <w:t>WHERE YEAR(</w:t>
      </w:r>
      <w:proofErr w:type="spellStart"/>
      <w:r w:rsidRPr="00180D15">
        <w:t>fecha_pedido</w:t>
      </w:r>
      <w:proofErr w:type="spellEnd"/>
      <w:r w:rsidRPr="00180D15">
        <w:t>) = 1999</w:t>
      </w:r>
    </w:p>
    <w:p w14:paraId="7A728CB6" w14:textId="77777777" w:rsidR="00180D15" w:rsidRPr="00180D15" w:rsidRDefault="00180D15" w:rsidP="00180D15">
      <w:pPr>
        <w:pStyle w:val="comandoseinstrucciones"/>
      </w:pPr>
      <w:r w:rsidRPr="00180D15">
        <w:tab/>
      </w:r>
      <w:r w:rsidRPr="00180D15">
        <w:tab/>
        <w:t>AND</w:t>
      </w:r>
    </w:p>
    <w:p w14:paraId="178D2A57" w14:textId="77777777" w:rsidR="00180D15" w:rsidRPr="001A2A42" w:rsidRDefault="00180D15" w:rsidP="00180D15">
      <w:pPr>
        <w:pStyle w:val="comandoseinstrucciones"/>
      </w:pPr>
      <w:r w:rsidRPr="00180D15">
        <w:t xml:space="preserve">        </w:t>
      </w:r>
      <w:r w:rsidRPr="001A2A42">
        <w:t>MONTH(</w:t>
      </w:r>
      <w:proofErr w:type="spellStart"/>
      <w:r w:rsidRPr="001A2A42">
        <w:t>fecha_pedido</w:t>
      </w:r>
      <w:proofErr w:type="spellEnd"/>
      <w:r w:rsidRPr="001A2A42">
        <w:t>) &lt;&gt; 11 ;</w:t>
      </w:r>
    </w:p>
    <w:p w14:paraId="1D9E07C6" w14:textId="77777777" w:rsidR="00180D15" w:rsidRPr="001A2A42" w:rsidRDefault="00180D15" w:rsidP="00180D15">
      <w:pPr>
        <w:pStyle w:val="comandoseinstrucciones"/>
      </w:pPr>
    </w:p>
    <w:p w14:paraId="529D0B4C" w14:textId="77777777" w:rsidR="00180D15" w:rsidRPr="001A2A42" w:rsidRDefault="00180D15" w:rsidP="00180D15">
      <w:pPr>
        <w:pStyle w:val="comandoseinstrucciones"/>
      </w:pPr>
    </w:p>
    <w:p w14:paraId="6DC750AD" w14:textId="77777777" w:rsidR="00180D15" w:rsidRPr="001A2A42" w:rsidRDefault="00180D15" w:rsidP="00180D15">
      <w:pPr>
        <w:pStyle w:val="comandoseinstrucciones"/>
      </w:pPr>
      <w:r w:rsidRPr="001A2A42">
        <w:t xml:space="preserve">SELECT </w:t>
      </w:r>
      <w:proofErr w:type="spellStart"/>
      <w:r w:rsidRPr="001A2A42">
        <w:t>pedido_no</w:t>
      </w:r>
      <w:proofErr w:type="spellEnd"/>
      <w:r w:rsidRPr="001A2A42">
        <w:t xml:space="preserve">, </w:t>
      </w:r>
      <w:proofErr w:type="spellStart"/>
      <w:r w:rsidRPr="001A2A42">
        <w:t>date_format</w:t>
      </w:r>
      <w:proofErr w:type="spellEnd"/>
      <w:r w:rsidRPr="001A2A42">
        <w:t>(</w:t>
      </w:r>
      <w:proofErr w:type="spellStart"/>
      <w:r w:rsidRPr="001A2A42">
        <w:t>fecha_pedido</w:t>
      </w:r>
      <w:proofErr w:type="spellEnd"/>
      <w:r w:rsidRPr="001A2A42">
        <w:t>, '%d/%m/%Y') AS fecha</w:t>
      </w:r>
    </w:p>
    <w:p w14:paraId="126EF689" w14:textId="77777777" w:rsidR="00180D15" w:rsidRPr="00180D15" w:rsidRDefault="00180D15" w:rsidP="00180D15">
      <w:pPr>
        <w:pStyle w:val="comandoseinstrucciones"/>
      </w:pPr>
      <w:r w:rsidRPr="00180D15">
        <w:t xml:space="preserve">FROM </w:t>
      </w:r>
      <w:proofErr w:type="spellStart"/>
      <w:r w:rsidRPr="00180D15">
        <w:t>bdempleados.pedidos</w:t>
      </w:r>
      <w:proofErr w:type="spellEnd"/>
    </w:p>
    <w:p w14:paraId="45F498A5" w14:textId="77777777" w:rsidR="00180D15" w:rsidRPr="00180D15" w:rsidRDefault="00180D15" w:rsidP="00180D15">
      <w:pPr>
        <w:pStyle w:val="comandoseinstrucciones"/>
      </w:pPr>
      <w:r w:rsidRPr="00180D15">
        <w:t>WHERE YEAR(</w:t>
      </w:r>
      <w:proofErr w:type="spellStart"/>
      <w:r w:rsidRPr="00180D15">
        <w:t>fecha_pedido</w:t>
      </w:r>
      <w:proofErr w:type="spellEnd"/>
      <w:r w:rsidRPr="00180D15">
        <w:t>) = 1999</w:t>
      </w:r>
    </w:p>
    <w:p w14:paraId="5390D898" w14:textId="77777777" w:rsidR="00180D15" w:rsidRPr="009606CB" w:rsidRDefault="00180D15" w:rsidP="00180D15">
      <w:pPr>
        <w:pStyle w:val="comandoseinstrucciones"/>
        <w:rPr>
          <w:lang w:val="en-US"/>
        </w:rPr>
      </w:pPr>
      <w:r w:rsidRPr="00180D15">
        <w:tab/>
      </w:r>
      <w:r w:rsidRPr="00180D15">
        <w:tab/>
      </w:r>
      <w:r w:rsidRPr="009606CB">
        <w:rPr>
          <w:lang w:val="en-US"/>
        </w:rPr>
        <w:t>AND</w:t>
      </w:r>
    </w:p>
    <w:p w14:paraId="76D21336" w14:textId="77777777" w:rsidR="00180D15" w:rsidRPr="009606CB" w:rsidRDefault="00180D15" w:rsidP="00180D15">
      <w:pPr>
        <w:pStyle w:val="comandoseinstrucciones"/>
        <w:rPr>
          <w:lang w:val="en-US"/>
        </w:rPr>
      </w:pPr>
      <w:r w:rsidRPr="009606CB">
        <w:rPr>
          <w:lang w:val="en-US"/>
        </w:rPr>
        <w:t xml:space="preserve">        MONTH(</w:t>
      </w:r>
      <w:proofErr w:type="spellStart"/>
      <w:r w:rsidRPr="009606CB">
        <w:rPr>
          <w:lang w:val="en-US"/>
        </w:rPr>
        <w:t>fecha_pedido</w:t>
      </w:r>
      <w:proofErr w:type="spellEnd"/>
      <w:r w:rsidRPr="009606CB">
        <w:rPr>
          <w:lang w:val="en-US"/>
        </w:rPr>
        <w:t>) NOT IN (11) ;</w:t>
      </w:r>
    </w:p>
    <w:p w14:paraId="7437F035" w14:textId="77777777" w:rsidR="00180D15" w:rsidRDefault="00180D15" w:rsidP="00180D15">
      <w:pPr>
        <w:pStyle w:val="comandoseinstrucciones"/>
        <w:rPr>
          <w:lang w:val="en-US"/>
        </w:rPr>
      </w:pPr>
    </w:p>
    <w:p w14:paraId="2107092F" w14:textId="77777777" w:rsidR="00180D15" w:rsidRPr="00E471FD" w:rsidRDefault="00180D15" w:rsidP="00180D15">
      <w:pPr>
        <w:pStyle w:val="comandoseinstrucciones"/>
        <w:rPr>
          <w:lang w:val="en-US"/>
        </w:rPr>
      </w:pPr>
    </w:p>
    <w:p w14:paraId="25F80127" w14:textId="77777777" w:rsidR="00F72520" w:rsidRDefault="00F72520" w:rsidP="00945D7E">
      <w:pPr>
        <w:pStyle w:val="Lista2"/>
      </w:pPr>
      <w:r>
        <w:t xml:space="preserve">Importe del pedido más caro y datos de la persona que realiza ese pedido </w:t>
      </w:r>
    </w:p>
    <w:p w14:paraId="36510E09" w14:textId="77777777" w:rsidR="00C321D1" w:rsidRPr="00C321D1" w:rsidRDefault="00C321D1" w:rsidP="00C321D1">
      <w:pPr>
        <w:pStyle w:val="comandoseinstrucciones"/>
        <w:rPr>
          <w:b/>
        </w:rPr>
      </w:pPr>
      <w:r w:rsidRPr="00C321D1">
        <w:rPr>
          <w:b/>
        </w:rPr>
        <w:t xml:space="preserve">SELECT </w:t>
      </w:r>
      <w:proofErr w:type="spellStart"/>
      <w:r>
        <w:rPr>
          <w:b/>
        </w:rPr>
        <w:t>clientes.</w:t>
      </w:r>
      <w:r w:rsidRPr="00C321D1">
        <w:rPr>
          <w:b/>
        </w:rPr>
        <w:t>nombre</w:t>
      </w:r>
      <w:proofErr w:type="spellEnd"/>
      <w:r w:rsidRPr="00C321D1">
        <w:rPr>
          <w:b/>
        </w:rPr>
        <w:t xml:space="preserve">, </w:t>
      </w:r>
      <w:proofErr w:type="spellStart"/>
      <w:r w:rsidRPr="00C321D1">
        <w:rPr>
          <w:b/>
        </w:rPr>
        <w:t>pedido_no</w:t>
      </w:r>
      <w:proofErr w:type="spellEnd"/>
      <w:r w:rsidRPr="00C321D1">
        <w:rPr>
          <w:b/>
        </w:rPr>
        <w:t xml:space="preserve">, </w:t>
      </w:r>
      <w:proofErr w:type="spellStart"/>
      <w:r w:rsidRPr="00C321D1">
        <w:rPr>
          <w:b/>
        </w:rPr>
        <w:t>descripcion</w:t>
      </w:r>
      <w:proofErr w:type="spellEnd"/>
      <w:r w:rsidRPr="00C321D1">
        <w:rPr>
          <w:b/>
        </w:rPr>
        <w:t xml:space="preserve">, unidades, </w:t>
      </w:r>
      <w:proofErr w:type="spellStart"/>
      <w:r w:rsidRPr="00C321D1">
        <w:rPr>
          <w:b/>
        </w:rPr>
        <w:t>precio_actual</w:t>
      </w:r>
      <w:proofErr w:type="spellEnd"/>
      <w:r w:rsidRPr="00C321D1">
        <w:rPr>
          <w:b/>
        </w:rPr>
        <w:t xml:space="preserve">, unidades * </w:t>
      </w:r>
      <w:proofErr w:type="spellStart"/>
      <w:r w:rsidRPr="00C321D1">
        <w:rPr>
          <w:b/>
        </w:rPr>
        <w:t>precio_actual</w:t>
      </w:r>
      <w:proofErr w:type="spellEnd"/>
    </w:p>
    <w:p w14:paraId="5E943314" w14:textId="77777777" w:rsidR="00C321D1" w:rsidRPr="00C321D1" w:rsidRDefault="00C321D1" w:rsidP="00C321D1">
      <w:pPr>
        <w:pStyle w:val="comandoseinstrucciones"/>
        <w:rPr>
          <w:b/>
        </w:rPr>
      </w:pPr>
      <w:r w:rsidRPr="00C321D1">
        <w:rPr>
          <w:b/>
        </w:rPr>
        <w:t>FROM clientes NATURAL JOIN pedidos NATURAL JOIN productos</w:t>
      </w:r>
    </w:p>
    <w:p w14:paraId="76786EDD" w14:textId="77777777" w:rsidR="00C321D1" w:rsidRPr="00C321D1" w:rsidRDefault="00C321D1" w:rsidP="00C321D1">
      <w:pPr>
        <w:pStyle w:val="comandoseinstrucciones"/>
        <w:rPr>
          <w:b/>
        </w:rPr>
      </w:pPr>
      <w:r w:rsidRPr="00C321D1">
        <w:rPr>
          <w:b/>
        </w:rPr>
        <w:t xml:space="preserve">WHERE unidades * </w:t>
      </w:r>
      <w:proofErr w:type="spellStart"/>
      <w:r w:rsidRPr="00C321D1">
        <w:rPr>
          <w:b/>
        </w:rPr>
        <w:t>precio_actual</w:t>
      </w:r>
      <w:proofErr w:type="spellEnd"/>
      <w:r w:rsidRPr="00C321D1">
        <w:rPr>
          <w:b/>
        </w:rPr>
        <w:t xml:space="preserve"> = </w:t>
      </w:r>
    </w:p>
    <w:p w14:paraId="05420402" w14:textId="77777777" w:rsidR="00C321D1" w:rsidRPr="00C321D1" w:rsidRDefault="00C321D1" w:rsidP="00C321D1">
      <w:pPr>
        <w:pStyle w:val="comandoseinstrucciones"/>
        <w:rPr>
          <w:b/>
        </w:rPr>
      </w:pPr>
      <w:r w:rsidRPr="00C321D1">
        <w:rPr>
          <w:b/>
        </w:rPr>
        <w:tab/>
        <w:t xml:space="preserve">(SELECT MAX(unidades * </w:t>
      </w:r>
      <w:proofErr w:type="spellStart"/>
      <w:r w:rsidRPr="00C321D1">
        <w:rPr>
          <w:b/>
        </w:rPr>
        <w:t>precio_actual</w:t>
      </w:r>
      <w:proofErr w:type="spellEnd"/>
      <w:r w:rsidRPr="00C321D1">
        <w:rPr>
          <w:b/>
        </w:rPr>
        <w:t>)</w:t>
      </w:r>
    </w:p>
    <w:p w14:paraId="50A06D9C" w14:textId="77777777" w:rsidR="00C321D1" w:rsidRPr="00C321D1" w:rsidRDefault="00C321D1" w:rsidP="00C321D1">
      <w:pPr>
        <w:pStyle w:val="comandoseinstrucciones"/>
        <w:rPr>
          <w:b/>
        </w:rPr>
      </w:pPr>
      <w:r w:rsidRPr="00C321D1">
        <w:rPr>
          <w:b/>
        </w:rPr>
        <w:tab/>
        <w:t>FROM pedidos NATURAL JOIN productos</w:t>
      </w:r>
    </w:p>
    <w:p w14:paraId="3599CBF2" w14:textId="77777777" w:rsidR="00C321D1" w:rsidRPr="00C321D1" w:rsidRDefault="00C321D1" w:rsidP="00C321D1">
      <w:pPr>
        <w:pStyle w:val="comandoseinstrucciones"/>
        <w:rPr>
          <w:b/>
        </w:rPr>
      </w:pPr>
      <w:r w:rsidRPr="00C321D1">
        <w:rPr>
          <w:b/>
        </w:rPr>
        <w:tab/>
        <w:t>)</w:t>
      </w:r>
    </w:p>
    <w:p w14:paraId="6831C752" w14:textId="77777777" w:rsidR="00F72520" w:rsidRDefault="00C321D1" w:rsidP="00C321D1">
      <w:pPr>
        <w:pStyle w:val="comandoseinstrucciones"/>
        <w:rPr>
          <w:b/>
        </w:rPr>
      </w:pPr>
      <w:r w:rsidRPr="00C321D1">
        <w:rPr>
          <w:b/>
        </w:rPr>
        <w:t>;</w:t>
      </w:r>
    </w:p>
    <w:p w14:paraId="58B88EC5" w14:textId="77777777" w:rsidR="00C50236" w:rsidRPr="00DB7D7F" w:rsidRDefault="00C50236" w:rsidP="00F72520">
      <w:pPr>
        <w:pStyle w:val="comandoseinstrucciones"/>
        <w:rPr>
          <w:b/>
        </w:rPr>
      </w:pPr>
    </w:p>
    <w:p w14:paraId="3B4A10AE" w14:textId="77777777" w:rsidR="00180D15" w:rsidRDefault="00180D15" w:rsidP="00180D15">
      <w:pPr>
        <w:pStyle w:val="Lista2"/>
      </w:pPr>
      <w:r>
        <w:t xml:space="preserve">Apellido, localidad y oficio de aquellos empleados de Madrid o Barcelona que ganan menos de 200.000 </w:t>
      </w:r>
    </w:p>
    <w:p w14:paraId="236EB961" w14:textId="77777777" w:rsidR="00180D15" w:rsidRDefault="00180D15" w:rsidP="00180D15">
      <w:pPr>
        <w:pStyle w:val="comandoseinstrucciones"/>
      </w:pPr>
      <w:r>
        <w:t>SELECT apellido1, localidad, oficio, salario</w:t>
      </w:r>
    </w:p>
    <w:p w14:paraId="69CA93BB" w14:textId="77777777" w:rsidR="00180D15" w:rsidRDefault="00180D15" w:rsidP="00180D15">
      <w:pPr>
        <w:pStyle w:val="comandoseinstrucciones"/>
      </w:pPr>
      <w:r>
        <w:t xml:space="preserve">FROM empleados INNER JOIN departamentos ON </w:t>
      </w:r>
      <w:proofErr w:type="spellStart"/>
      <w:r>
        <w:t>empleados.dep_no</w:t>
      </w:r>
      <w:proofErr w:type="spellEnd"/>
      <w:r>
        <w:t xml:space="preserve"> = </w:t>
      </w:r>
      <w:proofErr w:type="spellStart"/>
      <w:r>
        <w:t>departamentos.DEP_NO</w:t>
      </w:r>
      <w:proofErr w:type="spellEnd"/>
    </w:p>
    <w:p w14:paraId="1B925071" w14:textId="77777777" w:rsidR="00180D15" w:rsidRDefault="00180D15" w:rsidP="00180D15">
      <w:pPr>
        <w:pStyle w:val="comandoseinstrucciones"/>
      </w:pPr>
      <w:r w:rsidRPr="00AD0C57">
        <w:t xml:space="preserve">WHERE (localidad </w:t>
      </w:r>
      <w:r>
        <w:t>=</w:t>
      </w:r>
      <w:r w:rsidRPr="00AD0C57">
        <w:t xml:space="preserve"> 'Madrid' OR </w:t>
      </w:r>
      <w:r>
        <w:t xml:space="preserve">localidad = 'Barcelona' ) </w:t>
      </w:r>
      <w:r w:rsidRPr="00AD0C57">
        <w:t>AND salario &lt; 200000</w:t>
      </w:r>
    </w:p>
    <w:p w14:paraId="5724BAEB" w14:textId="77777777" w:rsidR="00180D15" w:rsidRDefault="00180D15" w:rsidP="00180D15">
      <w:pPr>
        <w:pStyle w:val="comandoseinstrucciones"/>
      </w:pPr>
      <w:r>
        <w:t>;</w:t>
      </w:r>
    </w:p>
    <w:p w14:paraId="3723A83B" w14:textId="77777777" w:rsidR="00180D15" w:rsidRDefault="00180D15" w:rsidP="00180D15">
      <w:pPr>
        <w:pStyle w:val="comandoseinstrucciones"/>
      </w:pPr>
    </w:p>
    <w:p w14:paraId="6DF9B79F" w14:textId="77777777" w:rsidR="00180D15" w:rsidRDefault="00180D15" w:rsidP="00180D15">
      <w:pPr>
        <w:pStyle w:val="comandoseinstrucciones"/>
      </w:pPr>
      <w:r>
        <w:t>SELECT apellido, localidad, oficio, salario</w:t>
      </w:r>
    </w:p>
    <w:p w14:paraId="200646F3" w14:textId="77777777" w:rsidR="00180D15" w:rsidRDefault="00180D15" w:rsidP="00180D15">
      <w:pPr>
        <w:pStyle w:val="comandoseinstrucciones"/>
      </w:pPr>
      <w:r>
        <w:t xml:space="preserve">FROM empleados INNER JOIN departamentos ON </w:t>
      </w:r>
      <w:proofErr w:type="spellStart"/>
      <w:r>
        <w:t>empleados.dep_no</w:t>
      </w:r>
      <w:proofErr w:type="spellEnd"/>
      <w:r>
        <w:t xml:space="preserve"> = </w:t>
      </w:r>
      <w:proofErr w:type="spellStart"/>
      <w:r>
        <w:t>departamentos.DEP_NO</w:t>
      </w:r>
      <w:proofErr w:type="spellEnd"/>
    </w:p>
    <w:p w14:paraId="2BDC993E" w14:textId="77777777" w:rsidR="00180D15" w:rsidRDefault="00180D15" w:rsidP="00180D15">
      <w:pPr>
        <w:pStyle w:val="comandoseinstrucciones"/>
      </w:pPr>
      <w:r w:rsidRPr="0011452F">
        <w:t>WHERE localidad IN ('</w:t>
      </w:r>
      <w:proofErr w:type="spellStart"/>
      <w:r w:rsidRPr="0011452F">
        <w:t>Madrid',</w:t>
      </w:r>
      <w:r>
        <w:t>'Barcelona</w:t>
      </w:r>
      <w:proofErr w:type="spellEnd"/>
      <w:r>
        <w:t xml:space="preserve">') </w:t>
      </w:r>
      <w:r w:rsidRPr="0011452F">
        <w:t>AND salario &lt; 200000</w:t>
      </w:r>
    </w:p>
    <w:p w14:paraId="48EFA582" w14:textId="77777777" w:rsidR="00180D15" w:rsidRDefault="00180D15" w:rsidP="00180D15">
      <w:pPr>
        <w:pStyle w:val="comandoseinstrucciones"/>
      </w:pPr>
      <w:r>
        <w:t>;</w:t>
      </w:r>
    </w:p>
    <w:p w14:paraId="2CAD38BB" w14:textId="77777777" w:rsidR="00180D15" w:rsidRDefault="00180D15" w:rsidP="00180D15">
      <w:pPr>
        <w:pStyle w:val="comandoseinstrucciones"/>
      </w:pPr>
    </w:p>
    <w:p w14:paraId="0C6622DF" w14:textId="77777777" w:rsidR="0011452F" w:rsidRDefault="0011452F" w:rsidP="0011452F">
      <w:pPr>
        <w:pStyle w:val="Lista2"/>
      </w:pPr>
      <w:r>
        <w:t>Mostrar aquellos departamentos que SÍ tienen empleados</w:t>
      </w:r>
    </w:p>
    <w:p w14:paraId="45547CAF" w14:textId="77777777" w:rsidR="0011452F" w:rsidRPr="0011452F" w:rsidRDefault="0011452F" w:rsidP="0011452F">
      <w:pPr>
        <w:pStyle w:val="comandoseinstrucciones"/>
        <w:rPr>
          <w:lang w:val="en-US"/>
        </w:rPr>
      </w:pPr>
      <w:r w:rsidRPr="0011452F">
        <w:rPr>
          <w:lang w:val="en-US"/>
        </w:rPr>
        <w:t>SELECT *</w:t>
      </w:r>
    </w:p>
    <w:p w14:paraId="55401DD7" w14:textId="77777777" w:rsidR="0011452F" w:rsidRPr="0011452F" w:rsidRDefault="0011452F" w:rsidP="0011452F">
      <w:pPr>
        <w:pStyle w:val="comandoseinstrucciones"/>
        <w:rPr>
          <w:lang w:val="en-US"/>
        </w:rPr>
      </w:pPr>
      <w:r w:rsidRPr="0011452F">
        <w:rPr>
          <w:lang w:val="en-US"/>
        </w:rPr>
        <w:t xml:space="preserve">FROM </w:t>
      </w:r>
      <w:proofErr w:type="spellStart"/>
      <w:r w:rsidRPr="0011452F">
        <w:rPr>
          <w:lang w:val="en-US"/>
        </w:rPr>
        <w:t>departamentos</w:t>
      </w:r>
      <w:proofErr w:type="spellEnd"/>
      <w:r w:rsidRPr="0011452F">
        <w:rPr>
          <w:lang w:val="en-US"/>
        </w:rPr>
        <w:t xml:space="preserve"> WHERE </w:t>
      </w:r>
      <w:proofErr w:type="spellStart"/>
      <w:r w:rsidRPr="0011452F">
        <w:rPr>
          <w:lang w:val="en-US"/>
        </w:rPr>
        <w:t>dep_no</w:t>
      </w:r>
      <w:proofErr w:type="spellEnd"/>
      <w:r w:rsidRPr="0011452F">
        <w:rPr>
          <w:lang w:val="en-US"/>
        </w:rPr>
        <w:t xml:space="preserve">  IN (</w:t>
      </w:r>
    </w:p>
    <w:p w14:paraId="17C599E6" w14:textId="77777777" w:rsidR="0011452F" w:rsidRPr="0011452F" w:rsidRDefault="0011452F" w:rsidP="0011452F">
      <w:pPr>
        <w:pStyle w:val="comandoseinstrucciones"/>
        <w:rPr>
          <w:lang w:val="en-US"/>
        </w:rPr>
      </w:pPr>
      <w:r w:rsidRPr="0011452F">
        <w:rPr>
          <w:lang w:val="en-US"/>
        </w:rPr>
        <w:tab/>
        <w:t>SELECT DISTINCT(</w:t>
      </w:r>
      <w:proofErr w:type="spellStart"/>
      <w:r w:rsidRPr="0011452F">
        <w:rPr>
          <w:lang w:val="en-US"/>
        </w:rPr>
        <w:t>dep_no</w:t>
      </w:r>
      <w:proofErr w:type="spellEnd"/>
      <w:r w:rsidRPr="0011452F">
        <w:rPr>
          <w:lang w:val="en-US"/>
        </w:rPr>
        <w:t>)</w:t>
      </w:r>
    </w:p>
    <w:p w14:paraId="12ADC966" w14:textId="77777777" w:rsidR="0011452F" w:rsidRPr="0011452F" w:rsidRDefault="0011452F" w:rsidP="0011452F">
      <w:pPr>
        <w:pStyle w:val="comandoseinstrucciones"/>
        <w:rPr>
          <w:lang w:val="en-US"/>
        </w:rPr>
      </w:pPr>
      <w:r w:rsidRPr="0011452F">
        <w:rPr>
          <w:lang w:val="en-US"/>
        </w:rPr>
        <w:tab/>
        <w:t xml:space="preserve">FROM </w:t>
      </w:r>
      <w:proofErr w:type="spellStart"/>
      <w:r w:rsidRPr="0011452F">
        <w:rPr>
          <w:lang w:val="en-US"/>
        </w:rPr>
        <w:t>empleados</w:t>
      </w:r>
      <w:proofErr w:type="spellEnd"/>
    </w:p>
    <w:p w14:paraId="3014146A" w14:textId="77777777" w:rsidR="00180D15" w:rsidRDefault="0011452F" w:rsidP="0011452F">
      <w:pPr>
        <w:pStyle w:val="comandoseinstrucciones"/>
      </w:pPr>
      <w:r>
        <w:t>);</w:t>
      </w:r>
    </w:p>
    <w:p w14:paraId="0D5FEF7E" w14:textId="77777777" w:rsidR="00320DBE" w:rsidRDefault="00320DBE" w:rsidP="00320DBE">
      <w:pPr>
        <w:pStyle w:val="Lista2"/>
      </w:pPr>
      <w:r>
        <w:t xml:space="preserve">Crear una nueva tabla llamada </w:t>
      </w:r>
      <w:proofErr w:type="spellStart"/>
      <w:r>
        <w:t>empleados_antiguos_reducida</w:t>
      </w:r>
      <w:proofErr w:type="spellEnd"/>
      <w:r>
        <w:t xml:space="preserve"> a partir de la tabla empleados (debe crearse utilizando el resultado de un SELECT) que incluya sólo estos atributos (</w:t>
      </w:r>
      <w:proofErr w:type="spellStart"/>
      <w:r>
        <w:t>emp_no</w:t>
      </w:r>
      <w:proofErr w:type="spellEnd"/>
      <w:r>
        <w:t xml:space="preserve">, apellido1, apellido2 y nombre) y sin </w:t>
      </w:r>
      <w:proofErr w:type="spellStart"/>
      <w:r>
        <w:t>KEYs</w:t>
      </w:r>
      <w:proofErr w:type="spellEnd"/>
      <w:r>
        <w:t>, e insertar en ella al empleado 8904</w:t>
      </w:r>
    </w:p>
    <w:p w14:paraId="3473651A" w14:textId="77777777" w:rsidR="00320DBE" w:rsidRPr="00320DBE" w:rsidRDefault="00320DBE" w:rsidP="00320DBE">
      <w:pPr>
        <w:pStyle w:val="comandoseinstrucciones"/>
        <w:rPr>
          <w:lang w:val="en-US"/>
        </w:rPr>
      </w:pPr>
      <w:r w:rsidRPr="00320DBE">
        <w:rPr>
          <w:lang w:val="en-US"/>
        </w:rPr>
        <w:t xml:space="preserve">CREATE TABLE IF NOT EXISTS </w:t>
      </w:r>
      <w:proofErr w:type="spellStart"/>
      <w:r w:rsidRPr="00320DBE">
        <w:rPr>
          <w:lang w:val="en-US"/>
        </w:rPr>
        <w:t>empleados_antiguos_reducida</w:t>
      </w:r>
      <w:proofErr w:type="spellEnd"/>
    </w:p>
    <w:p w14:paraId="49FA765A" w14:textId="77777777" w:rsidR="00320DBE" w:rsidRDefault="00320DBE" w:rsidP="00320DBE">
      <w:pPr>
        <w:pStyle w:val="comandoseinstrucciones"/>
      </w:pPr>
      <w:r w:rsidRPr="00320DBE">
        <w:rPr>
          <w:lang w:val="en-US"/>
        </w:rPr>
        <w:tab/>
      </w:r>
      <w:r>
        <w:t xml:space="preserve">(SELECT </w:t>
      </w:r>
      <w:proofErr w:type="spellStart"/>
      <w:r>
        <w:t>emp_no</w:t>
      </w:r>
      <w:proofErr w:type="spellEnd"/>
      <w:r>
        <w:t>, apellido1, apellido2, nombre</w:t>
      </w:r>
    </w:p>
    <w:p w14:paraId="289B47B8" w14:textId="77777777" w:rsidR="00320DBE" w:rsidRPr="00320DBE" w:rsidRDefault="00320DBE" w:rsidP="00320DBE">
      <w:pPr>
        <w:pStyle w:val="comandoseinstrucciones"/>
        <w:rPr>
          <w:lang w:val="en-US"/>
        </w:rPr>
      </w:pPr>
      <w:r>
        <w:tab/>
      </w:r>
      <w:r w:rsidRPr="00320DBE">
        <w:rPr>
          <w:lang w:val="en-US"/>
        </w:rPr>
        <w:t xml:space="preserve">FROM </w:t>
      </w:r>
      <w:proofErr w:type="spellStart"/>
      <w:r w:rsidRPr="00320DBE">
        <w:rPr>
          <w:lang w:val="en-US"/>
        </w:rPr>
        <w:t>empleados</w:t>
      </w:r>
      <w:proofErr w:type="spellEnd"/>
    </w:p>
    <w:p w14:paraId="681B1C55" w14:textId="77777777" w:rsidR="00320DBE" w:rsidRPr="00320DBE" w:rsidRDefault="00320DBE" w:rsidP="00320DBE">
      <w:pPr>
        <w:pStyle w:val="comandoseinstrucciones"/>
        <w:rPr>
          <w:lang w:val="en-US"/>
        </w:rPr>
      </w:pPr>
      <w:r w:rsidRPr="00320DBE">
        <w:rPr>
          <w:lang w:val="en-US"/>
        </w:rPr>
        <w:tab/>
        <w:t xml:space="preserve">WHERE </w:t>
      </w:r>
      <w:proofErr w:type="spellStart"/>
      <w:r w:rsidRPr="00320DBE">
        <w:rPr>
          <w:lang w:val="en-US"/>
        </w:rPr>
        <w:t>emp_no</w:t>
      </w:r>
      <w:proofErr w:type="spellEnd"/>
      <w:r w:rsidRPr="00320DBE">
        <w:rPr>
          <w:lang w:val="en-US"/>
        </w:rPr>
        <w:t xml:space="preserve"> = 8904</w:t>
      </w:r>
    </w:p>
    <w:p w14:paraId="731AD572" w14:textId="77777777" w:rsidR="00180D15" w:rsidRDefault="00320DBE" w:rsidP="00320DBE">
      <w:pPr>
        <w:pStyle w:val="comandoseinstrucciones"/>
      </w:pPr>
      <w:r w:rsidRPr="00320DBE">
        <w:rPr>
          <w:lang w:val="en-US"/>
        </w:rPr>
        <w:tab/>
      </w:r>
      <w:r>
        <w:t>);</w:t>
      </w:r>
    </w:p>
    <w:p w14:paraId="677B7E2F" w14:textId="77777777" w:rsidR="00F20165" w:rsidRDefault="00F20165" w:rsidP="00945D7E">
      <w:pPr>
        <w:pStyle w:val="Lista2"/>
      </w:pPr>
      <w:r>
        <w:t xml:space="preserve">Mostrar el apellido y salario de los 5 empleados con </w:t>
      </w:r>
      <w:r w:rsidRPr="00D636AD">
        <w:rPr>
          <w:b/>
        </w:rPr>
        <w:t>menor</w:t>
      </w:r>
      <w:r>
        <w:t xml:space="preserve"> salario</w:t>
      </w:r>
      <w:r w:rsidR="00F27A82">
        <w:t xml:space="preserve"> (si hay empate y por ello hay más de 5, deben mostrarse todos ellos)</w:t>
      </w:r>
    </w:p>
    <w:p w14:paraId="07A4B003" w14:textId="77777777" w:rsidR="00F27A82" w:rsidRDefault="00F27A82" w:rsidP="00F27A82">
      <w:pPr>
        <w:pStyle w:val="comandoseinstrucciones"/>
      </w:pPr>
      <w:r>
        <w:t>SELECT apellido1, nombre, salario</w:t>
      </w:r>
    </w:p>
    <w:p w14:paraId="54011BE2" w14:textId="77777777" w:rsidR="00F27A82" w:rsidRDefault="00F27A82" w:rsidP="00F27A82">
      <w:pPr>
        <w:pStyle w:val="comandoseinstrucciones"/>
      </w:pPr>
      <w:r>
        <w:t>FROM empleados</w:t>
      </w:r>
    </w:p>
    <w:p w14:paraId="4997A12A" w14:textId="77777777" w:rsidR="00F27A82" w:rsidRPr="00F27A82" w:rsidRDefault="00F27A82" w:rsidP="00F27A82">
      <w:pPr>
        <w:pStyle w:val="comandoseinstrucciones"/>
        <w:rPr>
          <w:lang w:val="en-US"/>
        </w:rPr>
      </w:pPr>
      <w:r w:rsidRPr="00F27A82">
        <w:rPr>
          <w:lang w:val="en-US"/>
        </w:rPr>
        <w:t xml:space="preserve">WHERE </w:t>
      </w:r>
      <w:proofErr w:type="spellStart"/>
      <w:r w:rsidRPr="00F27A82">
        <w:rPr>
          <w:lang w:val="en-US"/>
        </w:rPr>
        <w:t>salario</w:t>
      </w:r>
      <w:proofErr w:type="spellEnd"/>
      <w:r w:rsidRPr="00F27A82">
        <w:rPr>
          <w:lang w:val="en-US"/>
        </w:rPr>
        <w:t xml:space="preserve"> &lt;= </w:t>
      </w:r>
    </w:p>
    <w:p w14:paraId="590EAFF5" w14:textId="77777777" w:rsidR="00F27A82" w:rsidRPr="00F27A82" w:rsidRDefault="00F27A82" w:rsidP="00F27A82">
      <w:pPr>
        <w:pStyle w:val="comandoseinstrucciones"/>
        <w:rPr>
          <w:lang w:val="en-US"/>
        </w:rPr>
      </w:pPr>
      <w:r w:rsidRPr="00F27A82">
        <w:rPr>
          <w:lang w:val="en-US"/>
        </w:rPr>
        <w:tab/>
        <w:t xml:space="preserve">(SELECT </w:t>
      </w:r>
      <w:proofErr w:type="spellStart"/>
      <w:r w:rsidRPr="00F27A82">
        <w:rPr>
          <w:lang w:val="en-US"/>
        </w:rPr>
        <w:t>salario</w:t>
      </w:r>
      <w:proofErr w:type="spellEnd"/>
    </w:p>
    <w:p w14:paraId="238132D5" w14:textId="77777777" w:rsidR="00F27A82" w:rsidRPr="00F27A82" w:rsidRDefault="00F27A82" w:rsidP="00F27A82">
      <w:pPr>
        <w:pStyle w:val="comandoseinstrucciones"/>
        <w:rPr>
          <w:lang w:val="en-US"/>
        </w:rPr>
      </w:pPr>
      <w:r w:rsidRPr="00F27A82">
        <w:rPr>
          <w:lang w:val="en-US"/>
        </w:rPr>
        <w:tab/>
      </w:r>
      <w:r w:rsidR="001A5EF5" w:rsidRPr="001A5EF5">
        <w:rPr>
          <w:lang w:val="en-US"/>
        </w:rPr>
        <w:t xml:space="preserve">FROM </w:t>
      </w:r>
      <w:proofErr w:type="spellStart"/>
      <w:r w:rsidR="001A5EF5" w:rsidRPr="001A5EF5">
        <w:rPr>
          <w:lang w:val="en-US"/>
        </w:rPr>
        <w:t>empleados</w:t>
      </w:r>
      <w:proofErr w:type="spellEnd"/>
      <w:r w:rsidR="001A5EF5" w:rsidRPr="001A5EF5">
        <w:rPr>
          <w:lang w:val="en-US"/>
        </w:rPr>
        <w:t xml:space="preserve"> WEHRE </w:t>
      </w:r>
      <w:proofErr w:type="spellStart"/>
      <w:r w:rsidR="001A5EF5" w:rsidRPr="001A5EF5">
        <w:rPr>
          <w:lang w:val="en-US"/>
        </w:rPr>
        <w:t>salario</w:t>
      </w:r>
      <w:proofErr w:type="spellEnd"/>
      <w:r w:rsidR="001A5EF5" w:rsidRPr="001A5EF5">
        <w:rPr>
          <w:lang w:val="en-US"/>
        </w:rPr>
        <w:t xml:space="preserve"> IS NOT NULL</w:t>
      </w:r>
    </w:p>
    <w:p w14:paraId="2E87CD47" w14:textId="77777777" w:rsidR="00F27A82" w:rsidRPr="00F27A82" w:rsidRDefault="00F27A82" w:rsidP="00F27A82">
      <w:pPr>
        <w:pStyle w:val="comandoseinstrucciones"/>
        <w:rPr>
          <w:lang w:val="en-US"/>
        </w:rPr>
      </w:pPr>
      <w:r w:rsidRPr="00F27A82">
        <w:rPr>
          <w:lang w:val="en-US"/>
        </w:rPr>
        <w:tab/>
        <w:t xml:space="preserve">ORDER BY </w:t>
      </w:r>
      <w:proofErr w:type="spellStart"/>
      <w:r w:rsidRPr="00F27A82">
        <w:rPr>
          <w:lang w:val="en-US"/>
        </w:rPr>
        <w:t>salario</w:t>
      </w:r>
      <w:proofErr w:type="spellEnd"/>
      <w:r w:rsidRPr="00F27A82">
        <w:rPr>
          <w:lang w:val="en-US"/>
        </w:rPr>
        <w:t xml:space="preserve"> ASC</w:t>
      </w:r>
    </w:p>
    <w:p w14:paraId="2ADAE39A" w14:textId="77777777" w:rsidR="00F27A82" w:rsidRPr="00247E20" w:rsidRDefault="00F27A82" w:rsidP="00F27A82">
      <w:pPr>
        <w:pStyle w:val="comandoseinstrucciones"/>
        <w:rPr>
          <w:lang w:val="en-US"/>
        </w:rPr>
      </w:pPr>
      <w:r w:rsidRPr="00F27A82">
        <w:rPr>
          <w:lang w:val="en-US"/>
        </w:rPr>
        <w:tab/>
      </w:r>
      <w:r w:rsidRPr="00247E20">
        <w:rPr>
          <w:lang w:val="en-US"/>
        </w:rPr>
        <w:t>LIMIT 4,1)</w:t>
      </w:r>
    </w:p>
    <w:p w14:paraId="2A5A5760" w14:textId="77777777" w:rsidR="00F27A82" w:rsidRDefault="00F27A82" w:rsidP="00F27A82">
      <w:pPr>
        <w:pStyle w:val="comandoseinstrucciones"/>
      </w:pPr>
      <w:r>
        <w:t>ORDER BY 3 ASC</w:t>
      </w:r>
    </w:p>
    <w:p w14:paraId="66D6BBD7" w14:textId="77777777" w:rsidR="00F27A82" w:rsidRDefault="00F27A82" w:rsidP="00F27A82">
      <w:pPr>
        <w:pStyle w:val="comandoseinstrucciones"/>
      </w:pPr>
      <w:r>
        <w:t>;</w:t>
      </w:r>
    </w:p>
    <w:p w14:paraId="56F10943" w14:textId="77777777" w:rsidR="00F27A82" w:rsidRDefault="00F27A82" w:rsidP="00F20165">
      <w:pPr>
        <w:pStyle w:val="comandoseinstrucciones"/>
      </w:pPr>
    </w:p>
    <w:p w14:paraId="77FD273A" w14:textId="77777777" w:rsidR="00F27A82" w:rsidRPr="00F27A82" w:rsidRDefault="00F27A82" w:rsidP="00F20165">
      <w:pPr>
        <w:pStyle w:val="comandoseinstrucciones"/>
      </w:pPr>
      <w:r w:rsidRPr="00F27A82">
        <w:t xml:space="preserve">#esta </w:t>
      </w:r>
      <w:r>
        <w:t xml:space="preserve">otra </w:t>
      </w:r>
      <w:r w:rsidRPr="00F27A82">
        <w:t>no funciona</w:t>
      </w:r>
      <w:r>
        <w:t>ría</w:t>
      </w:r>
      <w:r w:rsidRPr="00F27A82">
        <w:t xml:space="preserve"> si el 5º salario m</w:t>
      </w:r>
      <w:r>
        <w:t>ás bajo lo ganasen varios empleados, porque dejaría de mostrarse alguno de ellos</w:t>
      </w:r>
    </w:p>
    <w:p w14:paraId="45D6DEBF" w14:textId="77777777" w:rsidR="00F20165" w:rsidRPr="00C375D7" w:rsidRDefault="00F20165" w:rsidP="00F20165">
      <w:pPr>
        <w:pStyle w:val="comandoseinstrucciones"/>
      </w:pPr>
      <w:r w:rsidRPr="00C375D7">
        <w:t>SELECT apellido, salario</w:t>
      </w:r>
    </w:p>
    <w:p w14:paraId="5F2C16D5" w14:textId="77777777" w:rsidR="00F20165" w:rsidRPr="00C375D7" w:rsidRDefault="00F20165" w:rsidP="00F20165">
      <w:pPr>
        <w:pStyle w:val="comandoseinstrucciones"/>
      </w:pPr>
      <w:r w:rsidRPr="00C375D7">
        <w:t>FROM empleados</w:t>
      </w:r>
    </w:p>
    <w:p w14:paraId="3974D43A" w14:textId="77777777" w:rsidR="00F20165" w:rsidRPr="00C375D7" w:rsidRDefault="00F20165" w:rsidP="00F20165">
      <w:pPr>
        <w:pStyle w:val="comandoseinstrucciones"/>
      </w:pPr>
      <w:r w:rsidRPr="00C375D7">
        <w:t>ORDER BY salario ASC</w:t>
      </w:r>
    </w:p>
    <w:p w14:paraId="51FE8FA8" w14:textId="77777777" w:rsidR="00F20165" w:rsidRDefault="00F20165" w:rsidP="00F20165">
      <w:pPr>
        <w:pStyle w:val="comandoseinstrucciones"/>
      </w:pPr>
      <w:r>
        <w:lastRenderedPageBreak/>
        <w:t>LIMIT 5</w:t>
      </w:r>
    </w:p>
    <w:p w14:paraId="2DDA1106" w14:textId="77777777" w:rsidR="00F20165" w:rsidRDefault="00F20165" w:rsidP="00F20165">
      <w:pPr>
        <w:pStyle w:val="comandoseinstrucciones"/>
      </w:pPr>
      <w:r>
        <w:t>;</w:t>
      </w:r>
    </w:p>
    <w:p w14:paraId="21CBE9B9" w14:textId="77777777" w:rsidR="00F27A82" w:rsidRDefault="00F27A82" w:rsidP="00F20165">
      <w:pPr>
        <w:pStyle w:val="comandoseinstrucciones"/>
      </w:pPr>
    </w:p>
    <w:p w14:paraId="26D2302E" w14:textId="77777777" w:rsidR="00F27A82" w:rsidRDefault="00F27A82" w:rsidP="00F20165">
      <w:pPr>
        <w:pStyle w:val="comandoseinstrucciones"/>
      </w:pPr>
    </w:p>
    <w:p w14:paraId="688F239C" w14:textId="77777777" w:rsidR="00C7347C" w:rsidRDefault="00C7347C" w:rsidP="00F20165">
      <w:pPr>
        <w:pStyle w:val="comandoseinstrucciones"/>
      </w:pPr>
      <w:r>
        <w:t>#Esta otra no funciona porque MySQL se queja de que estamos utilizando LIMIT en una subconsulta, pero eso también lo hacemos en la primera solución y allí no da problema, así que el problema interno achacable a MySQL debe ser un poco más complejo que el indicado en el mensaje de error:</w:t>
      </w:r>
    </w:p>
    <w:p w14:paraId="5655FBC6" w14:textId="77777777" w:rsidR="00C7347C" w:rsidRDefault="00C7347C" w:rsidP="00C7347C">
      <w:pPr>
        <w:pStyle w:val="comandoseinstrucciones"/>
      </w:pPr>
      <w:r>
        <w:t>SELECT apellido1, nombre, salario</w:t>
      </w:r>
    </w:p>
    <w:p w14:paraId="3BA8CE8B" w14:textId="77777777" w:rsidR="00C7347C" w:rsidRDefault="00C7347C" w:rsidP="00C7347C">
      <w:pPr>
        <w:pStyle w:val="comandoseinstrucciones"/>
      </w:pPr>
      <w:r>
        <w:t>FROM empleados</w:t>
      </w:r>
    </w:p>
    <w:p w14:paraId="56088EC0" w14:textId="77777777" w:rsidR="00C7347C" w:rsidRPr="00C7347C" w:rsidRDefault="00C7347C" w:rsidP="00C7347C">
      <w:pPr>
        <w:pStyle w:val="comandoseinstrucciones"/>
        <w:rPr>
          <w:lang w:val="en-US"/>
        </w:rPr>
      </w:pPr>
      <w:r w:rsidRPr="00C7347C">
        <w:rPr>
          <w:lang w:val="en-US"/>
        </w:rPr>
        <w:t xml:space="preserve">WHERE salario IN </w:t>
      </w:r>
    </w:p>
    <w:p w14:paraId="215936F1" w14:textId="77777777" w:rsidR="00C7347C" w:rsidRPr="00C7347C" w:rsidRDefault="00C7347C" w:rsidP="00C7347C">
      <w:pPr>
        <w:pStyle w:val="comandoseinstrucciones"/>
        <w:rPr>
          <w:lang w:val="en-US"/>
        </w:rPr>
      </w:pPr>
      <w:r w:rsidRPr="00C7347C">
        <w:rPr>
          <w:lang w:val="en-US"/>
        </w:rPr>
        <w:tab/>
        <w:t>(SELECT salario</w:t>
      </w:r>
    </w:p>
    <w:p w14:paraId="769D7132" w14:textId="77777777" w:rsidR="00C7347C" w:rsidRPr="00C7347C" w:rsidRDefault="00C7347C" w:rsidP="00C7347C">
      <w:pPr>
        <w:pStyle w:val="comandoseinstrucciones"/>
        <w:rPr>
          <w:lang w:val="en-US"/>
        </w:rPr>
      </w:pPr>
      <w:r w:rsidRPr="00C7347C">
        <w:rPr>
          <w:lang w:val="en-US"/>
        </w:rPr>
        <w:tab/>
        <w:t>FROM empleados</w:t>
      </w:r>
    </w:p>
    <w:p w14:paraId="110C8D78" w14:textId="77777777" w:rsidR="00C7347C" w:rsidRPr="00C7347C" w:rsidRDefault="00C7347C" w:rsidP="00C7347C">
      <w:pPr>
        <w:pStyle w:val="comandoseinstrucciones"/>
        <w:rPr>
          <w:lang w:val="en-US"/>
        </w:rPr>
      </w:pPr>
      <w:r w:rsidRPr="00C7347C">
        <w:rPr>
          <w:lang w:val="en-US"/>
        </w:rPr>
        <w:t xml:space="preserve">    WHERE salario IS NOT NULL</w:t>
      </w:r>
    </w:p>
    <w:p w14:paraId="299BE347" w14:textId="77777777" w:rsidR="00C7347C" w:rsidRPr="00C7347C" w:rsidRDefault="00C7347C" w:rsidP="00C7347C">
      <w:pPr>
        <w:pStyle w:val="comandoseinstrucciones"/>
        <w:rPr>
          <w:lang w:val="en-US"/>
        </w:rPr>
      </w:pPr>
      <w:r w:rsidRPr="00C7347C">
        <w:rPr>
          <w:lang w:val="en-US"/>
        </w:rPr>
        <w:tab/>
        <w:t>ORDER BY salario ASC</w:t>
      </w:r>
    </w:p>
    <w:p w14:paraId="5C6AD47D" w14:textId="77777777" w:rsidR="00C7347C" w:rsidRDefault="00C7347C" w:rsidP="00C7347C">
      <w:pPr>
        <w:pStyle w:val="comandoseinstrucciones"/>
      </w:pPr>
      <w:r w:rsidRPr="00C7347C">
        <w:rPr>
          <w:lang w:val="en-US"/>
        </w:rPr>
        <w:tab/>
      </w:r>
      <w:r>
        <w:t>LIMIT 5)</w:t>
      </w:r>
    </w:p>
    <w:p w14:paraId="09669402" w14:textId="77777777" w:rsidR="00C7347C" w:rsidRDefault="00C7347C" w:rsidP="00C7347C">
      <w:pPr>
        <w:pStyle w:val="comandoseinstrucciones"/>
      </w:pPr>
      <w:r>
        <w:t>ORDER BY 3 ASC</w:t>
      </w:r>
    </w:p>
    <w:p w14:paraId="3F48C6FA" w14:textId="77777777" w:rsidR="00C7347C" w:rsidRDefault="00C7347C" w:rsidP="00C7347C">
      <w:pPr>
        <w:pStyle w:val="comandoseinstrucciones"/>
      </w:pPr>
      <w:r>
        <w:t>;</w:t>
      </w:r>
    </w:p>
    <w:p w14:paraId="66062BC7" w14:textId="77777777" w:rsidR="00F27A82" w:rsidRDefault="00F27A82" w:rsidP="00F20165">
      <w:pPr>
        <w:pStyle w:val="comandoseinstrucciones"/>
      </w:pPr>
    </w:p>
    <w:p w14:paraId="15CA4BA9" w14:textId="77777777" w:rsidR="00180D15" w:rsidRDefault="00180D15" w:rsidP="00945D7E">
      <w:pPr>
        <w:pStyle w:val="Lista2"/>
      </w:pPr>
      <w:r>
        <w:t>mostrar el número de pedido y la fecha del pedido de aquellos pedidos realizados en noviembre del año 1999</w:t>
      </w:r>
    </w:p>
    <w:p w14:paraId="0CC5481F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SELECT </w:t>
      </w:r>
      <w:proofErr w:type="spellStart"/>
      <w:r w:rsidRPr="001A2A42">
        <w:rPr>
          <w:b/>
        </w:rPr>
        <w:t>pedido_no</w:t>
      </w:r>
      <w:proofErr w:type="spellEnd"/>
      <w:r w:rsidRPr="001A2A42">
        <w:rPr>
          <w:b/>
        </w:rPr>
        <w:t xml:space="preserve">, </w:t>
      </w:r>
      <w:proofErr w:type="spellStart"/>
      <w:r w:rsidRPr="001A2A42">
        <w:rPr>
          <w:b/>
        </w:rPr>
        <w:t>date_format</w:t>
      </w:r>
      <w:proofErr w:type="spellEnd"/>
      <w:r w:rsidRPr="001A2A42">
        <w:rPr>
          <w:b/>
        </w:rPr>
        <w:t>(</w:t>
      </w:r>
      <w:proofErr w:type="spellStart"/>
      <w:r w:rsidRPr="001A2A42">
        <w:rPr>
          <w:b/>
        </w:rPr>
        <w:t>fecha_pedido</w:t>
      </w:r>
      <w:proofErr w:type="spellEnd"/>
      <w:r w:rsidRPr="001A2A42">
        <w:rPr>
          <w:b/>
        </w:rPr>
        <w:t>, '%d/%m/%Y') AS fecha</w:t>
      </w:r>
    </w:p>
    <w:p w14:paraId="076C89CF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FROM </w:t>
      </w:r>
      <w:proofErr w:type="spellStart"/>
      <w:r w:rsidRPr="001A2A42">
        <w:rPr>
          <w:b/>
        </w:rPr>
        <w:t>bdempleados.pedidos</w:t>
      </w:r>
      <w:proofErr w:type="spellEnd"/>
    </w:p>
    <w:p w14:paraId="69EF74AE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WHERE </w:t>
      </w:r>
      <w:proofErr w:type="spellStart"/>
      <w:r w:rsidRPr="001A2A42">
        <w:rPr>
          <w:b/>
        </w:rPr>
        <w:t>fecha_pedido</w:t>
      </w:r>
      <w:proofErr w:type="spellEnd"/>
      <w:r w:rsidRPr="001A2A42">
        <w:rPr>
          <w:b/>
        </w:rPr>
        <w:t xml:space="preserve"> </w:t>
      </w:r>
      <w:proofErr w:type="spellStart"/>
      <w:r w:rsidRPr="001A2A42">
        <w:rPr>
          <w:b/>
        </w:rPr>
        <w:t>like</w:t>
      </w:r>
      <w:proofErr w:type="spellEnd"/>
      <w:r w:rsidRPr="001A2A42">
        <w:rPr>
          <w:b/>
        </w:rPr>
        <w:t xml:space="preserve"> '1999-11-%';</w:t>
      </w:r>
    </w:p>
    <w:p w14:paraId="225C370A" w14:textId="77777777" w:rsidR="00180D15" w:rsidRPr="001A2A42" w:rsidRDefault="00180D15" w:rsidP="00180D15">
      <w:pPr>
        <w:pStyle w:val="comandoseinstrucciones"/>
        <w:rPr>
          <w:b/>
        </w:rPr>
      </w:pPr>
    </w:p>
    <w:p w14:paraId="46B84FD4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SELECT </w:t>
      </w:r>
      <w:proofErr w:type="spellStart"/>
      <w:r w:rsidRPr="001A2A42">
        <w:rPr>
          <w:b/>
        </w:rPr>
        <w:t>pedido_no</w:t>
      </w:r>
      <w:proofErr w:type="spellEnd"/>
      <w:r w:rsidRPr="001A2A42">
        <w:rPr>
          <w:b/>
        </w:rPr>
        <w:t xml:space="preserve">, </w:t>
      </w:r>
      <w:proofErr w:type="spellStart"/>
      <w:r w:rsidRPr="001A2A42">
        <w:rPr>
          <w:b/>
        </w:rPr>
        <w:t>date_format</w:t>
      </w:r>
      <w:proofErr w:type="spellEnd"/>
      <w:r w:rsidRPr="001A2A42">
        <w:rPr>
          <w:b/>
        </w:rPr>
        <w:t>(</w:t>
      </w:r>
      <w:proofErr w:type="spellStart"/>
      <w:r w:rsidRPr="001A2A42">
        <w:rPr>
          <w:b/>
        </w:rPr>
        <w:t>fecha_pedido</w:t>
      </w:r>
      <w:proofErr w:type="spellEnd"/>
      <w:r w:rsidRPr="001A2A42">
        <w:rPr>
          <w:b/>
        </w:rPr>
        <w:t>, '%d/%m/%Y') AS fecha</w:t>
      </w:r>
    </w:p>
    <w:p w14:paraId="27DB3FA6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FROM </w:t>
      </w:r>
      <w:proofErr w:type="spellStart"/>
      <w:r w:rsidRPr="001A2A42">
        <w:rPr>
          <w:b/>
        </w:rPr>
        <w:t>bdempleados.pedidos</w:t>
      </w:r>
      <w:proofErr w:type="spellEnd"/>
    </w:p>
    <w:p w14:paraId="21258FA9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WHERE </w:t>
      </w:r>
      <w:proofErr w:type="spellStart"/>
      <w:r w:rsidRPr="001A2A42">
        <w:rPr>
          <w:b/>
        </w:rPr>
        <w:t>fecha_pedido</w:t>
      </w:r>
      <w:proofErr w:type="spellEnd"/>
      <w:r w:rsidRPr="001A2A42">
        <w:rPr>
          <w:b/>
        </w:rPr>
        <w:t xml:space="preserve"> BETWEEN '1999-11-01' AND '1999-11-30';</w:t>
      </w:r>
    </w:p>
    <w:p w14:paraId="3904FD65" w14:textId="77777777" w:rsidR="00180D15" w:rsidRPr="001A2A42" w:rsidRDefault="00180D15" w:rsidP="00180D15">
      <w:pPr>
        <w:pStyle w:val="comandoseinstrucciones"/>
        <w:rPr>
          <w:b/>
        </w:rPr>
      </w:pPr>
    </w:p>
    <w:p w14:paraId="0F79CB9C" w14:textId="77777777" w:rsidR="00180D15" w:rsidRPr="001A2A42" w:rsidRDefault="00180D15" w:rsidP="00180D15">
      <w:pPr>
        <w:pStyle w:val="comandoseinstrucciones"/>
        <w:rPr>
          <w:b/>
        </w:rPr>
      </w:pPr>
    </w:p>
    <w:p w14:paraId="4E84D0D3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SELECT </w:t>
      </w:r>
      <w:proofErr w:type="spellStart"/>
      <w:r w:rsidRPr="001A2A42">
        <w:rPr>
          <w:b/>
        </w:rPr>
        <w:t>pedido_no</w:t>
      </w:r>
      <w:proofErr w:type="spellEnd"/>
      <w:r w:rsidRPr="001A2A42">
        <w:rPr>
          <w:b/>
        </w:rPr>
        <w:t xml:space="preserve">, </w:t>
      </w:r>
      <w:proofErr w:type="spellStart"/>
      <w:r w:rsidRPr="001A2A42">
        <w:rPr>
          <w:b/>
        </w:rPr>
        <w:t>date_format</w:t>
      </w:r>
      <w:proofErr w:type="spellEnd"/>
      <w:r w:rsidRPr="001A2A42">
        <w:rPr>
          <w:b/>
        </w:rPr>
        <w:t>(</w:t>
      </w:r>
      <w:proofErr w:type="spellStart"/>
      <w:r w:rsidRPr="001A2A42">
        <w:rPr>
          <w:b/>
        </w:rPr>
        <w:t>fecha_pedido</w:t>
      </w:r>
      <w:proofErr w:type="spellEnd"/>
      <w:r w:rsidRPr="001A2A42">
        <w:rPr>
          <w:b/>
        </w:rPr>
        <w:t>, '%d/%m/%Y') AS fecha</w:t>
      </w:r>
    </w:p>
    <w:p w14:paraId="584C0E7C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FROM </w:t>
      </w:r>
      <w:proofErr w:type="spellStart"/>
      <w:r w:rsidRPr="001A2A42">
        <w:rPr>
          <w:b/>
        </w:rPr>
        <w:t>bdempleados.pedidos</w:t>
      </w:r>
      <w:proofErr w:type="spellEnd"/>
    </w:p>
    <w:p w14:paraId="78D49119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>WHERE YEAR(</w:t>
      </w:r>
      <w:proofErr w:type="spellStart"/>
      <w:r w:rsidRPr="001A2A42">
        <w:rPr>
          <w:b/>
        </w:rPr>
        <w:t>fecha_pedido</w:t>
      </w:r>
      <w:proofErr w:type="spellEnd"/>
      <w:r w:rsidRPr="001A2A42">
        <w:rPr>
          <w:b/>
        </w:rPr>
        <w:t>) = 1999</w:t>
      </w:r>
    </w:p>
    <w:p w14:paraId="0DCF550F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ab/>
      </w:r>
      <w:r w:rsidRPr="001A2A42">
        <w:rPr>
          <w:b/>
        </w:rPr>
        <w:tab/>
        <w:t>AND</w:t>
      </w:r>
    </w:p>
    <w:p w14:paraId="65FEE65B" w14:textId="77777777" w:rsidR="00180D15" w:rsidRPr="001A2A42" w:rsidRDefault="00180D15" w:rsidP="00180D15">
      <w:pPr>
        <w:pStyle w:val="comandoseinstrucciones"/>
        <w:rPr>
          <w:b/>
        </w:rPr>
      </w:pPr>
      <w:r w:rsidRPr="001A2A42">
        <w:rPr>
          <w:b/>
        </w:rPr>
        <w:t xml:space="preserve">        MONTH(</w:t>
      </w:r>
      <w:proofErr w:type="spellStart"/>
      <w:r w:rsidRPr="001A2A42">
        <w:rPr>
          <w:b/>
        </w:rPr>
        <w:t>fecha_pedido</w:t>
      </w:r>
      <w:proofErr w:type="spellEnd"/>
      <w:r w:rsidRPr="001A2A42">
        <w:rPr>
          <w:b/>
        </w:rPr>
        <w:t>) = 11;</w:t>
      </w:r>
    </w:p>
    <w:p w14:paraId="7ED81CF4" w14:textId="77777777" w:rsidR="00F20165" w:rsidRDefault="00F20165" w:rsidP="00E6161A"/>
    <w:p w14:paraId="43DBAC0F" w14:textId="77777777" w:rsidR="00586540" w:rsidRDefault="00586540" w:rsidP="00945D7E">
      <w:pPr>
        <w:pStyle w:val="Lista2"/>
      </w:pPr>
      <w:r>
        <w:t>Para cada pedido indicar el nombre del cliente y el nombre del producto comprado</w:t>
      </w:r>
    </w:p>
    <w:p w14:paraId="5D64992F" w14:textId="77777777" w:rsidR="00586540" w:rsidRDefault="00586540" w:rsidP="00586540">
      <w:pPr>
        <w:pStyle w:val="comandoseinstrucciones"/>
      </w:pPr>
      <w:r>
        <w:t xml:space="preserve">SELECT </w:t>
      </w:r>
      <w:proofErr w:type="spellStart"/>
      <w:r>
        <w:t>clientes.nombre</w:t>
      </w:r>
      <w:proofErr w:type="spellEnd"/>
      <w:r>
        <w:t xml:space="preserve"> AS 'Nombre del cliente ', </w:t>
      </w:r>
      <w:proofErr w:type="spellStart"/>
      <w:r>
        <w:t>productos.descripcion</w:t>
      </w:r>
      <w:proofErr w:type="spellEnd"/>
      <w:r>
        <w:t xml:space="preserve"> AS 'Nombre del producto'</w:t>
      </w:r>
    </w:p>
    <w:p w14:paraId="775582D4" w14:textId="77777777" w:rsidR="00586540" w:rsidRDefault="00586540" w:rsidP="00586540">
      <w:pPr>
        <w:pStyle w:val="comandoseinstrucciones"/>
        <w:rPr>
          <w:highlight w:val="green"/>
        </w:rPr>
      </w:pPr>
      <w:r>
        <w:t>FROM (</w:t>
      </w:r>
      <w:r>
        <w:rPr>
          <w:highlight w:val="green"/>
        </w:rPr>
        <w:t>clientes INNER JOIN pedidos</w:t>
      </w:r>
    </w:p>
    <w:p w14:paraId="2688E84B" w14:textId="77777777" w:rsidR="00586540" w:rsidRDefault="00586540" w:rsidP="00586540">
      <w:pPr>
        <w:pStyle w:val="comandoseinstrucciones"/>
        <w:rPr>
          <w:highlight w:val="cyan"/>
        </w:rPr>
      </w:pPr>
      <w:r>
        <w:rPr>
          <w:highlight w:val="green"/>
        </w:rPr>
        <w:t xml:space="preserve">     ON </w:t>
      </w:r>
      <w:proofErr w:type="spellStart"/>
      <w:r>
        <w:rPr>
          <w:highlight w:val="green"/>
        </w:rPr>
        <w:t>clientes.cliente_no</w:t>
      </w:r>
      <w:proofErr w:type="spellEnd"/>
      <w:r>
        <w:rPr>
          <w:highlight w:val="green"/>
        </w:rPr>
        <w:t xml:space="preserve"> = </w:t>
      </w:r>
      <w:proofErr w:type="spellStart"/>
      <w:r>
        <w:rPr>
          <w:highlight w:val="green"/>
        </w:rPr>
        <w:t>pedidos.cliente_no</w:t>
      </w:r>
      <w:proofErr w:type="spellEnd"/>
      <w:r>
        <w:rPr>
          <w:highlight w:val="cyan"/>
        </w:rPr>
        <w:t>) INNER JOIN productos</w:t>
      </w:r>
    </w:p>
    <w:p w14:paraId="6D4440A9" w14:textId="77777777" w:rsidR="00586540" w:rsidRDefault="00586540" w:rsidP="00586540">
      <w:pPr>
        <w:pStyle w:val="comandoseinstrucciones"/>
      </w:pPr>
      <w:r>
        <w:rPr>
          <w:highlight w:val="cyan"/>
        </w:rPr>
        <w:t xml:space="preserve">     ON </w:t>
      </w:r>
      <w:proofErr w:type="spellStart"/>
      <w:r>
        <w:rPr>
          <w:highlight w:val="cyan"/>
        </w:rPr>
        <w:t>pedidos.producto_no</w:t>
      </w:r>
      <w:proofErr w:type="spellEnd"/>
      <w:r>
        <w:rPr>
          <w:highlight w:val="cyan"/>
        </w:rPr>
        <w:t xml:space="preserve"> = </w:t>
      </w:r>
      <w:proofErr w:type="spellStart"/>
      <w:r>
        <w:rPr>
          <w:highlight w:val="cyan"/>
        </w:rPr>
        <w:t>productos.producto_no</w:t>
      </w:r>
      <w:proofErr w:type="spellEnd"/>
    </w:p>
    <w:p w14:paraId="6E71952B" w14:textId="77777777" w:rsidR="00586540" w:rsidRDefault="00586540" w:rsidP="00586540">
      <w:pPr>
        <w:pStyle w:val="comandoseinstrucciones"/>
      </w:pPr>
      <w:r>
        <w:t xml:space="preserve">     ;</w:t>
      </w:r>
    </w:p>
    <w:p w14:paraId="1674838A" w14:textId="77777777" w:rsidR="00F20165" w:rsidRDefault="00F20165" w:rsidP="00F20165"/>
    <w:p w14:paraId="0EE714C9" w14:textId="77777777" w:rsidR="00F20165" w:rsidRDefault="00F20165" w:rsidP="00945D7E">
      <w:pPr>
        <w:pStyle w:val="Lista2"/>
      </w:pPr>
      <w:r>
        <w:t xml:space="preserve">Mostrar el </w:t>
      </w:r>
      <w:r w:rsidRPr="002B56AD">
        <w:rPr>
          <w:b/>
        </w:rPr>
        <w:t>nombre</w:t>
      </w:r>
      <w:r>
        <w:t xml:space="preserve"> de todos los productos que se han vendido alguna vez. No se permite mostrar duplicados</w:t>
      </w:r>
    </w:p>
    <w:p w14:paraId="521519B7" w14:textId="77777777" w:rsidR="00F20165" w:rsidRDefault="00F20165" w:rsidP="00F20165">
      <w:pPr>
        <w:pStyle w:val="comandoseinstrucciones"/>
      </w:pPr>
      <w:r>
        <w:t xml:space="preserve">SELECT DISTINCT </w:t>
      </w:r>
      <w:proofErr w:type="spellStart"/>
      <w:r>
        <w:t>descripcion</w:t>
      </w:r>
      <w:proofErr w:type="spellEnd"/>
      <w:r>
        <w:t xml:space="preserve"> </w:t>
      </w:r>
    </w:p>
    <w:p w14:paraId="0E887240" w14:textId="77777777" w:rsidR="00F20165" w:rsidRDefault="00F20165" w:rsidP="00F20165">
      <w:pPr>
        <w:pStyle w:val="comandoseinstrucciones"/>
      </w:pPr>
      <w:r>
        <w:t>FROM pedidos NATURAL JOIN productos;</w:t>
      </w:r>
    </w:p>
    <w:p w14:paraId="2393C2E4" w14:textId="77777777" w:rsidR="00F72520" w:rsidRPr="00885CF0" w:rsidRDefault="00F72520" w:rsidP="00945D7E">
      <w:pPr>
        <w:pStyle w:val="Lista2"/>
      </w:pPr>
      <w:r>
        <w:t xml:space="preserve">Media de </w:t>
      </w:r>
      <w:r w:rsidRPr="00F72520">
        <w:rPr>
          <w:i/>
        </w:rPr>
        <w:t>salario</w:t>
      </w:r>
      <w:r>
        <w:t xml:space="preserve"> de los empleados con oficio </w:t>
      </w:r>
      <w:r w:rsidRPr="00F72520">
        <w:rPr>
          <w:i/>
        </w:rPr>
        <w:t>vendedor</w:t>
      </w:r>
    </w:p>
    <w:p w14:paraId="76A85CCC" w14:textId="77777777" w:rsidR="00F72520" w:rsidRDefault="00F72520" w:rsidP="00F72520">
      <w:pPr>
        <w:pStyle w:val="comandoseinstrucciones"/>
      </w:pPr>
      <w:r>
        <w:t>SELECT AVG(salario)</w:t>
      </w:r>
    </w:p>
    <w:p w14:paraId="33FCF240" w14:textId="77777777" w:rsidR="00F72520" w:rsidRDefault="00F72520" w:rsidP="00F72520">
      <w:pPr>
        <w:pStyle w:val="comandoseinstrucciones"/>
      </w:pPr>
      <w:r>
        <w:t>FROM empleados</w:t>
      </w:r>
    </w:p>
    <w:p w14:paraId="09E649B6" w14:textId="77777777" w:rsidR="00F72520" w:rsidRPr="00885CF0" w:rsidRDefault="00F72520" w:rsidP="00F72520">
      <w:pPr>
        <w:pStyle w:val="comandoseinstrucciones"/>
      </w:pPr>
      <w:r>
        <w:t>WHERE oficio = 'vendedor';</w:t>
      </w:r>
    </w:p>
    <w:p w14:paraId="62A67107" w14:textId="77777777" w:rsidR="00C71571" w:rsidRDefault="00C71571" w:rsidP="00C71571">
      <w:pPr>
        <w:pStyle w:val="Lista2"/>
      </w:pPr>
      <w:r>
        <w:t>Mostrar aquellos departamentos que NO tienen empleados</w:t>
      </w:r>
    </w:p>
    <w:p w14:paraId="264B164D" w14:textId="77777777" w:rsidR="00C71571" w:rsidRDefault="00C71571" w:rsidP="00C71571">
      <w:pPr>
        <w:pStyle w:val="comandoseinstrucciones"/>
      </w:pPr>
    </w:p>
    <w:p w14:paraId="29A34C02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>SELECT *</w:t>
      </w:r>
    </w:p>
    <w:p w14:paraId="78A7BFDD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 xml:space="preserve">FROM </w:t>
      </w:r>
      <w:proofErr w:type="spellStart"/>
      <w:r w:rsidRPr="00C71571">
        <w:rPr>
          <w:lang w:val="en-US"/>
        </w:rPr>
        <w:t>departamentos</w:t>
      </w:r>
      <w:proofErr w:type="spellEnd"/>
      <w:r w:rsidRPr="00C71571">
        <w:rPr>
          <w:lang w:val="en-US"/>
        </w:rPr>
        <w:t xml:space="preserve"> </w:t>
      </w:r>
    </w:p>
    <w:p w14:paraId="56788B01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lastRenderedPageBreak/>
        <w:t xml:space="preserve">WHERE </w:t>
      </w:r>
      <w:proofErr w:type="spellStart"/>
      <w:r w:rsidRPr="00C71571">
        <w:rPr>
          <w:lang w:val="en-US"/>
        </w:rPr>
        <w:t>dep_no</w:t>
      </w:r>
      <w:proofErr w:type="spellEnd"/>
      <w:r w:rsidRPr="00C71571">
        <w:rPr>
          <w:lang w:val="en-US"/>
        </w:rPr>
        <w:t xml:space="preserve">  NOT IN (</w:t>
      </w:r>
    </w:p>
    <w:p w14:paraId="697979CE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>SELECT DISTINCT(</w:t>
      </w:r>
      <w:proofErr w:type="spellStart"/>
      <w:r w:rsidRPr="00C71571">
        <w:rPr>
          <w:lang w:val="en-US"/>
        </w:rPr>
        <w:t>dep_no</w:t>
      </w:r>
      <w:proofErr w:type="spellEnd"/>
      <w:r w:rsidRPr="00C71571">
        <w:rPr>
          <w:lang w:val="en-US"/>
        </w:rPr>
        <w:t>)</w:t>
      </w:r>
    </w:p>
    <w:p w14:paraId="7442C8DF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 xml:space="preserve">FROM </w:t>
      </w:r>
      <w:proofErr w:type="spellStart"/>
      <w:r w:rsidRPr="00C71571">
        <w:rPr>
          <w:lang w:val="en-US"/>
        </w:rPr>
        <w:t>empleados</w:t>
      </w:r>
      <w:proofErr w:type="spellEnd"/>
    </w:p>
    <w:p w14:paraId="41210893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 xml:space="preserve">WHERE </w:t>
      </w:r>
      <w:proofErr w:type="spellStart"/>
      <w:r w:rsidRPr="00C71571">
        <w:rPr>
          <w:lang w:val="en-US"/>
        </w:rPr>
        <w:t>dep_no</w:t>
      </w:r>
      <w:proofErr w:type="spellEnd"/>
      <w:r w:rsidRPr="00C71571">
        <w:rPr>
          <w:lang w:val="en-US"/>
        </w:rPr>
        <w:t xml:space="preserve"> IS NOT NULL</w:t>
      </w:r>
    </w:p>
    <w:p w14:paraId="2B52C918" w14:textId="77777777" w:rsidR="00C71571" w:rsidRDefault="00C71571" w:rsidP="00C71571">
      <w:pPr>
        <w:pStyle w:val="comandoseinstrucciones"/>
      </w:pPr>
      <w:r>
        <w:t>);</w:t>
      </w:r>
    </w:p>
    <w:p w14:paraId="21F96175" w14:textId="77777777" w:rsidR="00C71571" w:rsidRDefault="00C71571" w:rsidP="00C71571">
      <w:pPr>
        <w:pStyle w:val="comandoseinstrucciones"/>
      </w:pPr>
    </w:p>
    <w:p w14:paraId="771C80C5" w14:textId="77777777" w:rsidR="00C71571" w:rsidRDefault="00C71571" w:rsidP="00C71571">
      <w:pPr>
        <w:pStyle w:val="comandoseinstrucciones"/>
      </w:pPr>
      <w:r>
        <w:t>#otra válida, que no elimina duplicados en la subconsulta, pero no es necesario hacerlo:</w:t>
      </w:r>
    </w:p>
    <w:p w14:paraId="1B84F968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>SELECT *</w:t>
      </w:r>
    </w:p>
    <w:p w14:paraId="5760DDBA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 xml:space="preserve">FROM </w:t>
      </w:r>
      <w:proofErr w:type="spellStart"/>
      <w:r w:rsidRPr="00C71571">
        <w:rPr>
          <w:lang w:val="en-US"/>
        </w:rPr>
        <w:t>departamentos</w:t>
      </w:r>
      <w:proofErr w:type="spellEnd"/>
      <w:r w:rsidRPr="00C71571">
        <w:rPr>
          <w:lang w:val="en-US"/>
        </w:rPr>
        <w:t xml:space="preserve"> </w:t>
      </w:r>
    </w:p>
    <w:p w14:paraId="3A270555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 xml:space="preserve">WHERE </w:t>
      </w:r>
      <w:proofErr w:type="spellStart"/>
      <w:r w:rsidRPr="00C71571">
        <w:rPr>
          <w:lang w:val="en-US"/>
        </w:rPr>
        <w:t>dep_no</w:t>
      </w:r>
      <w:proofErr w:type="spellEnd"/>
      <w:r w:rsidRPr="00C71571">
        <w:rPr>
          <w:lang w:val="en-US"/>
        </w:rPr>
        <w:t xml:space="preserve">  NOT IN (</w:t>
      </w:r>
    </w:p>
    <w:p w14:paraId="060462C7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 xml:space="preserve">SELECT </w:t>
      </w:r>
      <w:proofErr w:type="spellStart"/>
      <w:r w:rsidRPr="00C71571">
        <w:rPr>
          <w:lang w:val="en-US"/>
        </w:rPr>
        <w:t>dep_no</w:t>
      </w:r>
      <w:proofErr w:type="spellEnd"/>
    </w:p>
    <w:p w14:paraId="714E180C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 xml:space="preserve">FROM </w:t>
      </w:r>
      <w:proofErr w:type="spellStart"/>
      <w:r w:rsidRPr="00C71571">
        <w:rPr>
          <w:lang w:val="en-US"/>
        </w:rPr>
        <w:t>empleados</w:t>
      </w:r>
      <w:proofErr w:type="spellEnd"/>
    </w:p>
    <w:p w14:paraId="5BFD878F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 xml:space="preserve">WHERE </w:t>
      </w:r>
      <w:proofErr w:type="spellStart"/>
      <w:r w:rsidRPr="00C71571">
        <w:rPr>
          <w:lang w:val="en-US"/>
        </w:rPr>
        <w:t>dep_no</w:t>
      </w:r>
      <w:proofErr w:type="spellEnd"/>
      <w:r w:rsidRPr="00C71571">
        <w:rPr>
          <w:lang w:val="en-US"/>
        </w:rPr>
        <w:t xml:space="preserve"> IS NOT NULL</w:t>
      </w:r>
    </w:p>
    <w:p w14:paraId="284654E3" w14:textId="77777777" w:rsidR="00C71571" w:rsidRDefault="00C71571" w:rsidP="00C71571">
      <w:pPr>
        <w:pStyle w:val="comandoseinstrucciones"/>
      </w:pPr>
      <w:r>
        <w:t>);</w:t>
      </w:r>
    </w:p>
    <w:p w14:paraId="2D335D6F" w14:textId="77777777" w:rsidR="00C71571" w:rsidRDefault="00C71571" w:rsidP="00C71571">
      <w:pPr>
        <w:pStyle w:val="comandoseinstrucciones"/>
      </w:pPr>
    </w:p>
    <w:p w14:paraId="2694446A" w14:textId="77777777" w:rsidR="00C71571" w:rsidRDefault="00C71571" w:rsidP="00C71571">
      <w:pPr>
        <w:pStyle w:val="comandoseinstrucciones"/>
      </w:pPr>
    </w:p>
    <w:p w14:paraId="21116F3A" w14:textId="77777777" w:rsidR="00C71571" w:rsidRDefault="00C71571" w:rsidP="00C71571">
      <w:pPr>
        <w:pStyle w:val="comandoseinstrucciones"/>
      </w:pPr>
      <w:r>
        <w:t>#aunque aparentemente esta otra es correcta, falla, porque hay empleados que tienen NULL en su departamento:</w:t>
      </w:r>
    </w:p>
    <w:p w14:paraId="34E4B9F2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>SELECT *</w:t>
      </w:r>
    </w:p>
    <w:p w14:paraId="45BE4365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 xml:space="preserve">FROM </w:t>
      </w:r>
      <w:proofErr w:type="spellStart"/>
      <w:r w:rsidRPr="00C71571">
        <w:rPr>
          <w:lang w:val="en-US"/>
        </w:rPr>
        <w:t>departamentos</w:t>
      </w:r>
      <w:proofErr w:type="spellEnd"/>
      <w:r w:rsidRPr="00C71571">
        <w:rPr>
          <w:lang w:val="en-US"/>
        </w:rPr>
        <w:t xml:space="preserve"> </w:t>
      </w:r>
    </w:p>
    <w:p w14:paraId="2F2C424C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 xml:space="preserve">WHERE </w:t>
      </w:r>
      <w:proofErr w:type="spellStart"/>
      <w:r w:rsidRPr="00C71571">
        <w:rPr>
          <w:lang w:val="en-US"/>
        </w:rPr>
        <w:t>dep_no</w:t>
      </w:r>
      <w:proofErr w:type="spellEnd"/>
      <w:r w:rsidRPr="00C71571">
        <w:rPr>
          <w:lang w:val="en-US"/>
        </w:rPr>
        <w:t xml:space="preserve">  NOT IN (</w:t>
      </w:r>
    </w:p>
    <w:p w14:paraId="4FF837D3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>SELECT DISTINCT(</w:t>
      </w:r>
      <w:proofErr w:type="spellStart"/>
      <w:r w:rsidRPr="00C71571">
        <w:rPr>
          <w:lang w:val="en-US"/>
        </w:rPr>
        <w:t>dep_no</w:t>
      </w:r>
      <w:proofErr w:type="spellEnd"/>
      <w:r w:rsidRPr="00C71571">
        <w:rPr>
          <w:lang w:val="en-US"/>
        </w:rPr>
        <w:t>)</w:t>
      </w:r>
    </w:p>
    <w:p w14:paraId="008267CF" w14:textId="77777777" w:rsidR="00C71571" w:rsidRPr="00C71571" w:rsidRDefault="00C71571" w:rsidP="00C71571">
      <w:pPr>
        <w:pStyle w:val="comandoseinstrucciones"/>
        <w:rPr>
          <w:lang w:val="en-US"/>
        </w:rPr>
      </w:pPr>
      <w:r w:rsidRPr="00C71571">
        <w:rPr>
          <w:lang w:val="en-US"/>
        </w:rPr>
        <w:tab/>
        <w:t xml:space="preserve">FROM </w:t>
      </w:r>
      <w:proofErr w:type="spellStart"/>
      <w:r w:rsidRPr="00C71571">
        <w:rPr>
          <w:lang w:val="en-US"/>
        </w:rPr>
        <w:t>empleados</w:t>
      </w:r>
      <w:proofErr w:type="spellEnd"/>
    </w:p>
    <w:p w14:paraId="25D50E9F" w14:textId="77777777" w:rsidR="00C71571" w:rsidRDefault="00C71571" w:rsidP="00C71571">
      <w:pPr>
        <w:pStyle w:val="comandoseinstrucciones"/>
      </w:pPr>
      <w:r>
        <w:t>);</w:t>
      </w:r>
    </w:p>
    <w:p w14:paraId="799EB9DC" w14:textId="77777777" w:rsidR="00C71571" w:rsidRDefault="00C71571" w:rsidP="00C71571">
      <w:pPr>
        <w:pStyle w:val="comandoseinstrucciones"/>
      </w:pPr>
    </w:p>
    <w:p w14:paraId="594D18EE" w14:textId="77777777" w:rsidR="00F20165" w:rsidRDefault="00F20165" w:rsidP="00F20165"/>
    <w:p w14:paraId="7DC2492F" w14:textId="77777777" w:rsidR="000C1174" w:rsidRDefault="000C1174" w:rsidP="00945D7E">
      <w:pPr>
        <w:pStyle w:val="Lista2"/>
      </w:pPr>
      <w:r>
        <w:t xml:space="preserve">mostrar el nombre y localidad de cada cliente ordenados de modo ascendente por localidad, y para aquellos clientes de la misma localidad debe ordenarse por el nombre del cliente en orden </w:t>
      </w:r>
      <w:r>
        <w:rPr>
          <w:b/>
        </w:rPr>
        <w:t>descendente</w:t>
      </w:r>
    </w:p>
    <w:p w14:paraId="217E9167" w14:textId="77777777" w:rsidR="000C1174" w:rsidRDefault="000C1174" w:rsidP="000C1174">
      <w:pPr>
        <w:pStyle w:val="comandoseinstrucciones"/>
      </w:pPr>
      <w:r>
        <w:t>SELECT NOMBRE,LOCALIDAD</w:t>
      </w:r>
    </w:p>
    <w:p w14:paraId="0F9CE3AE" w14:textId="77777777" w:rsidR="000C1174" w:rsidRDefault="000C1174" w:rsidP="000C1174">
      <w:pPr>
        <w:pStyle w:val="comandoseinstrucciones"/>
      </w:pPr>
      <w:r>
        <w:t>FROM clientes</w:t>
      </w:r>
    </w:p>
    <w:p w14:paraId="10D733B9" w14:textId="77777777" w:rsidR="000C1174" w:rsidRDefault="000C1174" w:rsidP="000C1174">
      <w:pPr>
        <w:pStyle w:val="comandoseinstrucciones"/>
      </w:pPr>
      <w:r>
        <w:t>ORDER BY LOCALIDAD, NOMBRE DESC</w:t>
      </w:r>
    </w:p>
    <w:p w14:paraId="2AE80BD0" w14:textId="77777777" w:rsidR="000C1174" w:rsidRDefault="000C1174" w:rsidP="000C1174">
      <w:pPr>
        <w:pStyle w:val="comandoseinstrucciones"/>
      </w:pPr>
      <w:r>
        <w:t>;</w:t>
      </w:r>
    </w:p>
    <w:p w14:paraId="2319E89B" w14:textId="77777777" w:rsidR="00180D15" w:rsidRDefault="00180D15" w:rsidP="00180D15">
      <w:pPr>
        <w:pStyle w:val="Lista2"/>
      </w:pPr>
      <w:r>
        <w:t>Mostar a los Empleados de oficio vendedor (todos</w:t>
      </w:r>
      <w:r w:rsidR="00ED1936">
        <w:t xml:space="preserve"> los vendedores</w:t>
      </w:r>
      <w:r>
        <w:t>) y mostrar también a los Empleados de oficio director (</w:t>
      </w:r>
      <w:r w:rsidR="00ED1936">
        <w:t xml:space="preserve">pero </w:t>
      </w:r>
      <w:r>
        <w:t>sólo a los directores que gane menos de 300000).</w:t>
      </w:r>
    </w:p>
    <w:p w14:paraId="33FD4512" w14:textId="77777777" w:rsidR="00180D15" w:rsidRPr="005B242D" w:rsidRDefault="00180D15" w:rsidP="00180D15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t>SELECT*</w:t>
      </w:r>
    </w:p>
    <w:p w14:paraId="164F9750" w14:textId="77777777" w:rsidR="00180D15" w:rsidRPr="005B242D" w:rsidRDefault="00180D15" w:rsidP="00180D15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t xml:space="preserve">FROM </w:t>
      </w:r>
      <w:proofErr w:type="spellStart"/>
      <w:r w:rsidRPr="005B242D">
        <w:rPr>
          <w:b/>
          <w:lang w:val="en-US"/>
        </w:rPr>
        <w:t>empleados</w:t>
      </w:r>
      <w:proofErr w:type="spellEnd"/>
    </w:p>
    <w:p w14:paraId="066C8E64" w14:textId="77777777" w:rsidR="00180D15" w:rsidRPr="005B242D" w:rsidRDefault="00180D15" w:rsidP="00180D15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t xml:space="preserve">WHERE </w:t>
      </w:r>
      <w:proofErr w:type="spellStart"/>
      <w:r w:rsidRPr="005B242D">
        <w:rPr>
          <w:b/>
          <w:lang w:val="en-US"/>
        </w:rPr>
        <w:t>oficio</w:t>
      </w:r>
      <w:proofErr w:type="spellEnd"/>
      <w:r w:rsidRPr="005B242D">
        <w:rPr>
          <w:b/>
          <w:lang w:val="en-US"/>
        </w:rPr>
        <w:t xml:space="preserve"> = '</w:t>
      </w:r>
      <w:proofErr w:type="spellStart"/>
      <w:r w:rsidRPr="005B242D">
        <w:rPr>
          <w:b/>
          <w:lang w:val="en-US"/>
        </w:rPr>
        <w:t>vendedor</w:t>
      </w:r>
      <w:proofErr w:type="spellEnd"/>
      <w:r w:rsidRPr="005B242D">
        <w:rPr>
          <w:b/>
          <w:lang w:val="en-US"/>
        </w:rPr>
        <w:t>'</w:t>
      </w:r>
    </w:p>
    <w:p w14:paraId="0D9F39E5" w14:textId="77777777" w:rsidR="00180D15" w:rsidRPr="005B242D" w:rsidRDefault="00180D15" w:rsidP="00180D15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tab/>
      </w:r>
      <w:r w:rsidRPr="005B242D">
        <w:rPr>
          <w:b/>
          <w:lang w:val="en-US"/>
        </w:rPr>
        <w:tab/>
        <w:t>OR</w:t>
      </w:r>
    </w:p>
    <w:p w14:paraId="307CB612" w14:textId="77777777" w:rsidR="00180D15" w:rsidRPr="005B242D" w:rsidRDefault="00180D15" w:rsidP="00180D15">
      <w:pPr>
        <w:pStyle w:val="comandoseinstrucciones"/>
        <w:rPr>
          <w:b/>
        </w:rPr>
      </w:pPr>
      <w:r w:rsidRPr="005B242D">
        <w:rPr>
          <w:b/>
          <w:lang w:val="en-US"/>
        </w:rPr>
        <w:tab/>
        <w:t xml:space="preserve">  </w:t>
      </w:r>
      <w:r w:rsidRPr="005B242D">
        <w:rPr>
          <w:b/>
        </w:rPr>
        <w:t>(oficio = 'director' AND salario &lt; 300000)</w:t>
      </w:r>
    </w:p>
    <w:p w14:paraId="3B61AD00" w14:textId="77777777" w:rsidR="00180D15" w:rsidRPr="005B242D" w:rsidRDefault="00180D15" w:rsidP="00180D15">
      <w:pPr>
        <w:pStyle w:val="comandoseinstrucciones"/>
        <w:rPr>
          <w:b/>
        </w:rPr>
      </w:pPr>
      <w:r w:rsidRPr="005B242D">
        <w:rPr>
          <w:b/>
        </w:rPr>
        <w:t xml:space="preserve">      ;</w:t>
      </w:r>
    </w:p>
    <w:p w14:paraId="2D36B863" w14:textId="77777777" w:rsidR="00180D15" w:rsidRDefault="00180D15" w:rsidP="00945D7E">
      <w:pPr>
        <w:pStyle w:val="Lista2"/>
      </w:pPr>
      <w:r>
        <w:t xml:space="preserve">productos cuya descripción incluye la palabra </w:t>
      </w:r>
      <w:r w:rsidRPr="00180D15">
        <w:rPr>
          <w:i/>
        </w:rPr>
        <w:t>mesa</w:t>
      </w:r>
    </w:p>
    <w:p w14:paraId="274C6A36" w14:textId="77777777" w:rsidR="00180D15" w:rsidRPr="00FD3DE3" w:rsidRDefault="00180D15" w:rsidP="00180D15">
      <w:pPr>
        <w:pStyle w:val="comandoseinstrucciones"/>
        <w:rPr>
          <w:lang w:val="en-US"/>
        </w:rPr>
      </w:pPr>
      <w:r w:rsidRPr="00FD3DE3">
        <w:rPr>
          <w:lang w:val="en-US"/>
        </w:rPr>
        <w:t>SELECT *</w:t>
      </w:r>
    </w:p>
    <w:p w14:paraId="39934E98" w14:textId="77777777" w:rsidR="00180D15" w:rsidRPr="00FD3DE3" w:rsidRDefault="00180D15" w:rsidP="00180D15">
      <w:pPr>
        <w:pStyle w:val="comandoseinstrucciones"/>
        <w:rPr>
          <w:lang w:val="en-US"/>
        </w:rPr>
      </w:pPr>
      <w:r w:rsidRPr="00FD3DE3">
        <w:rPr>
          <w:lang w:val="en-US"/>
        </w:rPr>
        <w:t xml:space="preserve">FROM </w:t>
      </w:r>
      <w:proofErr w:type="spellStart"/>
      <w:r w:rsidRPr="00FD3DE3">
        <w:rPr>
          <w:lang w:val="en-US"/>
        </w:rPr>
        <w:t>productos</w:t>
      </w:r>
      <w:proofErr w:type="spellEnd"/>
    </w:p>
    <w:p w14:paraId="633AE0CD" w14:textId="77777777" w:rsidR="00180D15" w:rsidRPr="00FD3DE3" w:rsidRDefault="00180D15" w:rsidP="00180D15">
      <w:pPr>
        <w:pStyle w:val="comandoseinstrucciones"/>
        <w:rPr>
          <w:lang w:val="en-US"/>
        </w:rPr>
      </w:pPr>
      <w:r w:rsidRPr="00FD3DE3">
        <w:rPr>
          <w:lang w:val="en-US"/>
        </w:rPr>
        <w:t xml:space="preserve">WHERE </w:t>
      </w:r>
      <w:proofErr w:type="spellStart"/>
      <w:r w:rsidRPr="00FD3DE3">
        <w:rPr>
          <w:lang w:val="en-US"/>
        </w:rPr>
        <w:t>descripcion</w:t>
      </w:r>
      <w:proofErr w:type="spellEnd"/>
      <w:r w:rsidRPr="00FD3DE3">
        <w:rPr>
          <w:lang w:val="en-US"/>
        </w:rPr>
        <w:t xml:space="preserve"> LIKE '%mesa%'</w:t>
      </w:r>
    </w:p>
    <w:p w14:paraId="64CF1287" w14:textId="77777777" w:rsidR="00F20165" w:rsidRPr="00180D15" w:rsidRDefault="00F20165" w:rsidP="00F20165">
      <w:pPr>
        <w:rPr>
          <w:lang w:val="en-US"/>
        </w:rPr>
      </w:pPr>
    </w:p>
    <w:p w14:paraId="7706C11F" w14:textId="77777777" w:rsidR="00180D15" w:rsidRDefault="00180D15" w:rsidP="00945D7E">
      <w:pPr>
        <w:pStyle w:val="Lista2"/>
      </w:pPr>
      <w:r>
        <w:t xml:space="preserve">Apellido, oficio, salario, comisión y ganancias (salario + comisión) de todos los empleados </w:t>
      </w:r>
    </w:p>
    <w:p w14:paraId="592BBAAC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 xml:space="preserve">SELECT apellido, oficio, salario, </w:t>
      </w:r>
      <w:proofErr w:type="spellStart"/>
      <w:r w:rsidRPr="00773996">
        <w:rPr>
          <w:b/>
        </w:rPr>
        <w:t>comision</w:t>
      </w:r>
      <w:proofErr w:type="spellEnd"/>
      <w:r w:rsidRPr="00773996">
        <w:rPr>
          <w:b/>
        </w:rPr>
        <w:t xml:space="preserve"> , </w:t>
      </w:r>
    </w:p>
    <w:p w14:paraId="7DA52E6C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 xml:space="preserve">       IFNULL(salario,0) + IFNULL(comision,0)  AS '</w:t>
      </w:r>
      <w:proofErr w:type="spellStart"/>
      <w:r w:rsidRPr="00773996">
        <w:rPr>
          <w:b/>
        </w:rPr>
        <w:t>ganacias</w:t>
      </w:r>
      <w:proofErr w:type="spellEnd"/>
      <w:r w:rsidRPr="00773996">
        <w:rPr>
          <w:b/>
        </w:rPr>
        <w:t>'</w:t>
      </w:r>
    </w:p>
    <w:p w14:paraId="44F2F28D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>FROM empleados                     IFNULL(salario + comision,0)</w:t>
      </w:r>
    </w:p>
    <w:p w14:paraId="374FD4E1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>;</w:t>
      </w:r>
    </w:p>
    <w:p w14:paraId="0CA6846C" w14:textId="77777777" w:rsidR="00180D15" w:rsidRPr="00773996" w:rsidRDefault="00180D15" w:rsidP="00180D15">
      <w:pPr>
        <w:pStyle w:val="comandoseinstrucciones"/>
        <w:rPr>
          <w:b/>
        </w:rPr>
      </w:pPr>
    </w:p>
    <w:p w14:paraId="6B32DE0D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>Este estaría mal porque si salario = 30 y comisión = NULL el resultado es 0:</w:t>
      </w:r>
    </w:p>
    <w:p w14:paraId="197D891E" w14:textId="77777777" w:rsidR="00180D15" w:rsidRPr="00773996" w:rsidRDefault="00180D15" w:rsidP="00180D15">
      <w:pPr>
        <w:pStyle w:val="comandoseinstrucciones"/>
        <w:rPr>
          <w:b/>
        </w:rPr>
      </w:pPr>
    </w:p>
    <w:p w14:paraId="00020910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 xml:space="preserve">SELECT apellido, oficio, salario, </w:t>
      </w:r>
      <w:proofErr w:type="spellStart"/>
      <w:r w:rsidRPr="00773996">
        <w:rPr>
          <w:b/>
        </w:rPr>
        <w:t>comision</w:t>
      </w:r>
      <w:proofErr w:type="spellEnd"/>
      <w:r w:rsidRPr="00773996">
        <w:rPr>
          <w:b/>
        </w:rPr>
        <w:t xml:space="preserve"> , </w:t>
      </w:r>
    </w:p>
    <w:p w14:paraId="69225106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lastRenderedPageBreak/>
        <w:t xml:space="preserve">       IFNULL(salario + comision,0)  AS '</w:t>
      </w:r>
      <w:proofErr w:type="spellStart"/>
      <w:r w:rsidRPr="00773996">
        <w:rPr>
          <w:b/>
        </w:rPr>
        <w:t>ganacias</w:t>
      </w:r>
      <w:proofErr w:type="spellEnd"/>
      <w:r w:rsidRPr="00773996">
        <w:rPr>
          <w:b/>
        </w:rPr>
        <w:t>'</w:t>
      </w:r>
    </w:p>
    <w:p w14:paraId="648B4572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 xml:space="preserve">FROM empleados                     </w:t>
      </w:r>
    </w:p>
    <w:p w14:paraId="4DF40E30" w14:textId="77777777" w:rsidR="00180D15" w:rsidRPr="00773996" w:rsidRDefault="00180D15" w:rsidP="00180D15">
      <w:pPr>
        <w:pStyle w:val="comandoseinstrucciones"/>
        <w:rPr>
          <w:b/>
        </w:rPr>
      </w:pPr>
      <w:r w:rsidRPr="00773996">
        <w:rPr>
          <w:b/>
        </w:rPr>
        <w:t>;</w:t>
      </w:r>
    </w:p>
    <w:p w14:paraId="26D1373B" w14:textId="77777777" w:rsidR="00180D15" w:rsidRDefault="00180D15" w:rsidP="00180D15">
      <w:pPr>
        <w:pStyle w:val="comandoseinstrucciones"/>
      </w:pPr>
    </w:p>
    <w:p w14:paraId="4340AC93" w14:textId="77777777" w:rsidR="00180D15" w:rsidRDefault="00180D15" w:rsidP="00180D15">
      <w:pPr>
        <w:pStyle w:val="comandoseinstrucciones"/>
      </w:pPr>
    </w:p>
    <w:p w14:paraId="23294A96" w14:textId="77777777" w:rsidR="00180D15" w:rsidRDefault="00180D15" w:rsidP="00F20165"/>
    <w:p w14:paraId="021F2567" w14:textId="77777777" w:rsidR="00F20165" w:rsidRDefault="00F20165" w:rsidP="00F20165"/>
    <w:p w14:paraId="7FEA89C6" w14:textId="77777777" w:rsidR="00F20165" w:rsidRDefault="00F20165" w:rsidP="00945D7E">
      <w:pPr>
        <w:pStyle w:val="Lista2"/>
      </w:pPr>
      <w:r>
        <w:t xml:space="preserve">Para cada empleado indicar el apellido del empleado y el apellido de su jefe. El nombre de las columnas respectivas será: </w:t>
      </w:r>
      <w:r w:rsidR="00F11D4F">
        <w:t>subordinado</w:t>
      </w:r>
      <w:r>
        <w:t>, jefe</w:t>
      </w:r>
    </w:p>
    <w:p w14:paraId="63B47B53" w14:textId="77777777" w:rsidR="00F20165" w:rsidRDefault="00F20165" w:rsidP="00F20165">
      <w:pPr>
        <w:pStyle w:val="comandoseinstrucciones"/>
      </w:pPr>
      <w:r>
        <w:t xml:space="preserve">SELECT </w:t>
      </w:r>
      <w:proofErr w:type="spellStart"/>
      <w:r>
        <w:t>subordinado.apellido</w:t>
      </w:r>
      <w:proofErr w:type="spellEnd"/>
      <w:r>
        <w:t xml:space="preserve"> AS 'subordinado', </w:t>
      </w:r>
      <w:proofErr w:type="spellStart"/>
      <w:r>
        <w:t>jefe.apellido</w:t>
      </w:r>
      <w:proofErr w:type="spellEnd"/>
      <w:r>
        <w:t xml:space="preserve"> AS 'jefe'</w:t>
      </w:r>
    </w:p>
    <w:p w14:paraId="1DEBFC71" w14:textId="77777777" w:rsidR="00F20165" w:rsidRDefault="00F20165" w:rsidP="00F20165">
      <w:pPr>
        <w:pStyle w:val="comandoseinstrucciones"/>
      </w:pPr>
      <w:r>
        <w:t xml:space="preserve">FROM empleados subordinado INNER JOIN empleados jefe ON </w:t>
      </w:r>
      <w:proofErr w:type="spellStart"/>
      <w:r>
        <w:t>subordinado.director</w:t>
      </w:r>
      <w:proofErr w:type="spellEnd"/>
      <w:r>
        <w:t xml:space="preserve"> = </w:t>
      </w:r>
      <w:proofErr w:type="spellStart"/>
      <w:r>
        <w:t>jefe.emp_no</w:t>
      </w:r>
      <w:proofErr w:type="spellEnd"/>
    </w:p>
    <w:p w14:paraId="01403400" w14:textId="77777777" w:rsidR="00F20165" w:rsidRDefault="00F20165" w:rsidP="00F20165">
      <w:pPr>
        <w:pStyle w:val="comandoseinstrucciones"/>
      </w:pPr>
      <w:r>
        <w:t>;</w:t>
      </w:r>
    </w:p>
    <w:p w14:paraId="17179947" w14:textId="77777777" w:rsidR="00F20165" w:rsidRDefault="00F20165" w:rsidP="00F20165"/>
    <w:p w14:paraId="7F5FF1E3" w14:textId="77777777" w:rsidR="00701063" w:rsidRDefault="00701063" w:rsidP="00945D7E">
      <w:pPr>
        <w:pStyle w:val="Lista2"/>
      </w:pPr>
      <w:r>
        <w:t>Indicar cuántos clientes tenemos en cada localidad. Cada columna debe de mos</w:t>
      </w:r>
      <w:r w:rsidR="00F11D4F">
        <w:t>trar una etiqueta significativa, ordenar de mayor a menor número de empleados (y los que empaten desempatan por el nombre de localidad en ascendente).</w:t>
      </w:r>
    </w:p>
    <w:p w14:paraId="1ECF868B" w14:textId="77777777" w:rsidR="00701063" w:rsidRPr="00C85BFF" w:rsidRDefault="00701063" w:rsidP="00701063">
      <w:pPr>
        <w:pStyle w:val="comandoseinstrucciones"/>
      </w:pPr>
      <w:r w:rsidRPr="00C85BFF">
        <w:t>SELECT localidad, COUNT(*) AS 'Cantidad de empleados que trabajan en la localidad'</w:t>
      </w:r>
    </w:p>
    <w:p w14:paraId="1A69421D" w14:textId="77777777" w:rsidR="00701063" w:rsidRPr="00DF7E47" w:rsidRDefault="00701063" w:rsidP="00701063">
      <w:pPr>
        <w:pStyle w:val="comandoseinstrucciones"/>
        <w:rPr>
          <w:lang w:val="en-US"/>
        </w:rPr>
      </w:pPr>
      <w:r w:rsidRPr="00DF7E47">
        <w:rPr>
          <w:lang w:val="en-US"/>
        </w:rPr>
        <w:t xml:space="preserve">FROM </w:t>
      </w:r>
      <w:proofErr w:type="spellStart"/>
      <w:r w:rsidRPr="00DF7E47">
        <w:rPr>
          <w:lang w:val="en-US"/>
        </w:rPr>
        <w:t>clientes</w:t>
      </w:r>
      <w:proofErr w:type="spellEnd"/>
    </w:p>
    <w:p w14:paraId="531A0E2D" w14:textId="77777777" w:rsidR="00701063" w:rsidRPr="00DF7E47" w:rsidRDefault="00701063" w:rsidP="00701063">
      <w:pPr>
        <w:pStyle w:val="comandoseinstrucciones"/>
        <w:rPr>
          <w:lang w:val="en-US"/>
        </w:rPr>
      </w:pPr>
      <w:r w:rsidRPr="00DF7E47">
        <w:rPr>
          <w:lang w:val="en-US"/>
        </w:rPr>
        <w:t xml:space="preserve">GROUP BY </w:t>
      </w:r>
      <w:proofErr w:type="spellStart"/>
      <w:r w:rsidRPr="00DF7E47">
        <w:rPr>
          <w:lang w:val="en-US"/>
        </w:rPr>
        <w:t>localidad</w:t>
      </w:r>
      <w:proofErr w:type="spellEnd"/>
    </w:p>
    <w:p w14:paraId="299EC4AB" w14:textId="77777777" w:rsidR="00701063" w:rsidRPr="00C85BFF" w:rsidRDefault="00701063" w:rsidP="00701063">
      <w:pPr>
        <w:pStyle w:val="comandoseinstrucciones"/>
        <w:rPr>
          <w:lang w:val="en-US"/>
        </w:rPr>
      </w:pPr>
      <w:r w:rsidRPr="00C85BFF">
        <w:rPr>
          <w:lang w:val="en-US"/>
        </w:rPr>
        <w:t>;</w:t>
      </w:r>
    </w:p>
    <w:p w14:paraId="4AEB9250" w14:textId="77777777" w:rsidR="00524EEB" w:rsidRPr="006E2787" w:rsidRDefault="00524EEB" w:rsidP="00945D7E">
      <w:pPr>
        <w:pStyle w:val="Lista2"/>
      </w:pPr>
      <w:r w:rsidRPr="006E2787">
        <w:t>Obtener el nombre y salario del empleado</w:t>
      </w:r>
      <w:r>
        <w:t xml:space="preserve"> (o empleados si varios empatan)</w:t>
      </w:r>
      <w:r w:rsidRPr="006E2787">
        <w:t xml:space="preserve"> que mayor salario tiene dentro de cada oficio,</w:t>
      </w:r>
      <w:r w:rsidRPr="00A97445">
        <w:t xml:space="preserve"> </w:t>
      </w:r>
      <w:r w:rsidRPr="00524EEB">
        <w:rPr>
          <w:highlight w:val="yellow"/>
          <w:u w:val="single"/>
        </w:rPr>
        <w:t>excluyendo al presidente</w:t>
      </w:r>
      <w:r w:rsidRPr="006E2787">
        <w:t>.</w:t>
      </w:r>
    </w:p>
    <w:p w14:paraId="4A58D7C3" w14:textId="77777777" w:rsidR="00524EEB" w:rsidRDefault="00524EEB" w:rsidP="00524EEB">
      <w:pPr>
        <w:pStyle w:val="comandoseinstrucciones"/>
      </w:pPr>
      <w:r>
        <w:t>SELECT apellido1, apellido2, nombre, salario, oficio</w:t>
      </w:r>
    </w:p>
    <w:p w14:paraId="4D5A1F5E" w14:textId="77777777" w:rsidR="00524EEB" w:rsidRDefault="00524EEB" w:rsidP="00524EEB">
      <w:pPr>
        <w:pStyle w:val="comandoseinstrucciones"/>
      </w:pPr>
      <w:r>
        <w:t xml:space="preserve">FROM empleados </w:t>
      </w:r>
      <w:r w:rsidRPr="00B22981">
        <w:rPr>
          <w:highlight w:val="green"/>
        </w:rPr>
        <w:t>e1</w:t>
      </w:r>
    </w:p>
    <w:p w14:paraId="15723696" w14:textId="77777777" w:rsidR="00524EEB" w:rsidRPr="00884D61" w:rsidRDefault="00524EEB" w:rsidP="00524EEB">
      <w:pPr>
        <w:pStyle w:val="comandoseinstrucciones"/>
      </w:pPr>
      <w:r w:rsidRPr="00A97445">
        <w:t xml:space="preserve">WHERE </w:t>
      </w:r>
      <w:r w:rsidRPr="00A97445">
        <w:rPr>
          <w:highlight w:val="yellow"/>
        </w:rPr>
        <w:t>e1.oficio &lt;&gt; 'presidente'</w:t>
      </w:r>
      <w:r>
        <w:t xml:space="preserve"> AND salario </w:t>
      </w:r>
      <w:r w:rsidRPr="001F6DA5">
        <w:rPr>
          <w:highlight w:val="yellow"/>
        </w:rPr>
        <w:t>=</w:t>
      </w:r>
      <w:r w:rsidRPr="00884D61">
        <w:t xml:space="preserve"> (</w:t>
      </w:r>
    </w:p>
    <w:p w14:paraId="59A4DF60" w14:textId="77777777" w:rsidR="00524EEB" w:rsidRPr="00FD2DDA" w:rsidRDefault="00524EEB" w:rsidP="00524EEB">
      <w:pPr>
        <w:pStyle w:val="comandoseinstrucciones"/>
        <w:rPr>
          <w:color w:val="FF0000"/>
        </w:rPr>
      </w:pPr>
      <w:r>
        <w:rPr>
          <w:color w:val="FF0000"/>
        </w:rPr>
        <w:t xml:space="preserve">   </w:t>
      </w:r>
      <w:r w:rsidRPr="00FD2DDA">
        <w:rPr>
          <w:color w:val="FF0000"/>
        </w:rPr>
        <w:t xml:space="preserve">SELECT </w:t>
      </w:r>
      <w:r w:rsidRPr="001F6DA5">
        <w:rPr>
          <w:color w:val="FF0000"/>
          <w:highlight w:val="yellow"/>
        </w:rPr>
        <w:t>MAX</w:t>
      </w:r>
      <w:r w:rsidRPr="00FD2DDA">
        <w:rPr>
          <w:color w:val="FF0000"/>
        </w:rPr>
        <w:t>(salario)</w:t>
      </w:r>
    </w:p>
    <w:p w14:paraId="251A3946" w14:textId="77777777" w:rsidR="00524EEB" w:rsidRPr="00FD2DDA" w:rsidRDefault="00524EEB" w:rsidP="00524EEB">
      <w:pPr>
        <w:pStyle w:val="comandoseinstrucciones"/>
        <w:rPr>
          <w:color w:val="FF0000"/>
        </w:rPr>
      </w:pPr>
      <w:r>
        <w:rPr>
          <w:color w:val="FF0000"/>
        </w:rPr>
        <w:t xml:space="preserve">   </w:t>
      </w:r>
      <w:r w:rsidRPr="00FD2DDA">
        <w:rPr>
          <w:color w:val="FF0000"/>
        </w:rPr>
        <w:t xml:space="preserve">FROM empleados </w:t>
      </w:r>
      <w:r w:rsidRPr="00B22981">
        <w:rPr>
          <w:color w:val="FF0000"/>
          <w:highlight w:val="cyan"/>
        </w:rPr>
        <w:t>e2</w:t>
      </w:r>
    </w:p>
    <w:p w14:paraId="7A13EC45" w14:textId="77777777" w:rsidR="00524EEB" w:rsidRPr="00FD2DDA" w:rsidRDefault="00524EEB" w:rsidP="00524EEB">
      <w:pPr>
        <w:pStyle w:val="comandoseinstrucciones"/>
        <w:rPr>
          <w:color w:val="FF0000"/>
        </w:rPr>
      </w:pPr>
      <w:r>
        <w:rPr>
          <w:color w:val="FF0000"/>
        </w:rPr>
        <w:t xml:space="preserve">   </w:t>
      </w:r>
      <w:r w:rsidRPr="00FD2DDA">
        <w:rPr>
          <w:color w:val="FF0000"/>
        </w:rPr>
        <w:t xml:space="preserve">WHERE </w:t>
      </w:r>
      <w:r w:rsidRPr="00B22981">
        <w:rPr>
          <w:color w:val="FF0000"/>
          <w:highlight w:val="cyan"/>
        </w:rPr>
        <w:t>e2</w:t>
      </w:r>
      <w:r w:rsidRPr="00FD2DDA">
        <w:rPr>
          <w:color w:val="FF0000"/>
        </w:rPr>
        <w:t xml:space="preserve">.oficio = </w:t>
      </w:r>
      <w:r w:rsidRPr="00B22981">
        <w:rPr>
          <w:color w:val="FF0000"/>
          <w:highlight w:val="green"/>
        </w:rPr>
        <w:t>e1</w:t>
      </w:r>
      <w:r w:rsidRPr="00FD2DDA">
        <w:rPr>
          <w:color w:val="FF0000"/>
        </w:rPr>
        <w:t>.oficio</w:t>
      </w:r>
    </w:p>
    <w:p w14:paraId="695C1BF5" w14:textId="77777777" w:rsidR="00524EEB" w:rsidRDefault="00524EEB" w:rsidP="00524EEB">
      <w:pPr>
        <w:pStyle w:val="comandoseinstrucciones"/>
      </w:pPr>
      <w:r>
        <w:t>);</w:t>
      </w:r>
    </w:p>
    <w:p w14:paraId="0DA980D1" w14:textId="77777777" w:rsidR="00F20165" w:rsidRPr="00524EEB" w:rsidRDefault="00F20165" w:rsidP="00F20165"/>
    <w:p w14:paraId="3ABF7A3D" w14:textId="77777777" w:rsidR="00F20165" w:rsidRPr="00524EEB" w:rsidRDefault="00F20165" w:rsidP="00F20165"/>
    <w:p w14:paraId="5EC1455C" w14:textId="77777777" w:rsidR="00586540" w:rsidRDefault="00586540" w:rsidP="00945D7E">
      <w:pPr>
        <w:pStyle w:val="Lista2"/>
      </w:pPr>
      <w:r>
        <w:t>Para cada empleado indicar el nombre de los productos que ha vendido</w:t>
      </w:r>
    </w:p>
    <w:p w14:paraId="378EB409" w14:textId="77777777" w:rsidR="00586540" w:rsidRDefault="00586540" w:rsidP="00586540">
      <w:pPr>
        <w:pStyle w:val="comandoseinstrucciones"/>
      </w:pPr>
      <w:r>
        <w:t xml:space="preserve">SELECT </w:t>
      </w:r>
      <w:r>
        <w:rPr>
          <w:highlight w:val="yellow"/>
        </w:rPr>
        <w:t>DISTINCT</w:t>
      </w:r>
      <w:r>
        <w:t xml:space="preserve"> </w:t>
      </w:r>
      <w:proofErr w:type="spellStart"/>
      <w:r>
        <w:t>clientes.nombre</w:t>
      </w:r>
      <w:proofErr w:type="spellEnd"/>
      <w:r>
        <w:t xml:space="preserve"> AS 'Nombre del cliente ', </w:t>
      </w:r>
      <w:proofErr w:type="spellStart"/>
      <w:r>
        <w:t>productos.descripcion</w:t>
      </w:r>
      <w:proofErr w:type="spellEnd"/>
      <w:r>
        <w:t xml:space="preserve"> AS 'Nombre del producto'</w:t>
      </w:r>
    </w:p>
    <w:p w14:paraId="789DA066" w14:textId="77777777" w:rsidR="00586540" w:rsidRDefault="00586540" w:rsidP="00586540">
      <w:pPr>
        <w:pStyle w:val="comandoseinstrucciones"/>
        <w:rPr>
          <w:highlight w:val="green"/>
        </w:rPr>
      </w:pPr>
      <w:r>
        <w:t>FROM ((</w:t>
      </w:r>
      <w:r>
        <w:rPr>
          <w:highlight w:val="green"/>
        </w:rPr>
        <w:t>clientes INNER JOIN pedidos</w:t>
      </w:r>
    </w:p>
    <w:p w14:paraId="521F4ECE" w14:textId="77777777" w:rsidR="00586540" w:rsidRDefault="00586540" w:rsidP="00586540">
      <w:pPr>
        <w:pStyle w:val="comandoseinstrucciones"/>
        <w:rPr>
          <w:highlight w:val="cyan"/>
        </w:rPr>
      </w:pPr>
      <w:r>
        <w:rPr>
          <w:highlight w:val="green"/>
        </w:rPr>
        <w:t xml:space="preserve">     ON </w:t>
      </w:r>
      <w:proofErr w:type="spellStart"/>
      <w:r>
        <w:rPr>
          <w:highlight w:val="green"/>
        </w:rPr>
        <w:t>clientes.cliente_no</w:t>
      </w:r>
      <w:proofErr w:type="spellEnd"/>
      <w:r>
        <w:rPr>
          <w:highlight w:val="green"/>
        </w:rPr>
        <w:t xml:space="preserve"> = </w:t>
      </w:r>
      <w:proofErr w:type="spellStart"/>
      <w:r>
        <w:rPr>
          <w:highlight w:val="green"/>
        </w:rPr>
        <w:t>pedidos.cliente_no</w:t>
      </w:r>
      <w:proofErr w:type="spellEnd"/>
      <w:r>
        <w:t xml:space="preserve">) </w:t>
      </w:r>
      <w:r>
        <w:rPr>
          <w:highlight w:val="cyan"/>
        </w:rPr>
        <w:t>INNER JOIN productos</w:t>
      </w:r>
    </w:p>
    <w:p w14:paraId="161F2874" w14:textId="77777777" w:rsidR="00586540" w:rsidRDefault="00586540" w:rsidP="00586540">
      <w:pPr>
        <w:pStyle w:val="comandoseinstrucciones"/>
        <w:rPr>
          <w:highlight w:val="magenta"/>
        </w:rPr>
      </w:pPr>
      <w:r>
        <w:rPr>
          <w:highlight w:val="cyan"/>
        </w:rPr>
        <w:t xml:space="preserve">     ON </w:t>
      </w:r>
      <w:proofErr w:type="spellStart"/>
      <w:r>
        <w:rPr>
          <w:highlight w:val="cyan"/>
        </w:rPr>
        <w:t>pedidos.producto_no</w:t>
      </w:r>
      <w:proofErr w:type="spellEnd"/>
      <w:r>
        <w:rPr>
          <w:highlight w:val="cyan"/>
        </w:rPr>
        <w:t xml:space="preserve"> = </w:t>
      </w:r>
      <w:proofErr w:type="spellStart"/>
      <w:r>
        <w:rPr>
          <w:highlight w:val="cyan"/>
        </w:rPr>
        <w:t>productos.producto_no</w:t>
      </w:r>
      <w:proofErr w:type="spellEnd"/>
      <w:r>
        <w:t xml:space="preserve">) </w:t>
      </w:r>
      <w:r>
        <w:rPr>
          <w:highlight w:val="magenta"/>
        </w:rPr>
        <w:t xml:space="preserve">INNER JOIN empleados </w:t>
      </w:r>
    </w:p>
    <w:p w14:paraId="445FA808" w14:textId="77777777" w:rsidR="00586540" w:rsidRDefault="00586540" w:rsidP="00586540">
      <w:pPr>
        <w:pStyle w:val="comandoseinstrucciones"/>
      </w:pPr>
      <w:r>
        <w:rPr>
          <w:highlight w:val="magenta"/>
        </w:rPr>
        <w:t xml:space="preserve">     ON </w:t>
      </w:r>
      <w:proofErr w:type="spellStart"/>
      <w:r>
        <w:rPr>
          <w:highlight w:val="magenta"/>
        </w:rPr>
        <w:t>clientes.vendedor_no</w:t>
      </w:r>
      <w:proofErr w:type="spellEnd"/>
      <w:r>
        <w:rPr>
          <w:highlight w:val="magenta"/>
        </w:rPr>
        <w:t xml:space="preserve"> = </w:t>
      </w:r>
      <w:proofErr w:type="spellStart"/>
      <w:r>
        <w:rPr>
          <w:highlight w:val="magenta"/>
        </w:rPr>
        <w:t>empleados.emp_no</w:t>
      </w:r>
      <w:proofErr w:type="spellEnd"/>
    </w:p>
    <w:p w14:paraId="24BE1619" w14:textId="77777777" w:rsidR="00586540" w:rsidRDefault="00586540" w:rsidP="00586540">
      <w:pPr>
        <w:pStyle w:val="comandoseinstrucciones"/>
      </w:pPr>
      <w:r>
        <w:t xml:space="preserve">     ;</w:t>
      </w:r>
    </w:p>
    <w:p w14:paraId="2B6272BB" w14:textId="77777777" w:rsidR="00211AE6" w:rsidRDefault="00211AE6" w:rsidP="00ED4763"/>
    <w:p w14:paraId="7AD84BDE" w14:textId="77777777" w:rsidR="00180D15" w:rsidRDefault="00180D15" w:rsidP="00945D7E">
      <w:pPr>
        <w:pStyle w:val="Lista2"/>
      </w:pPr>
      <w:r>
        <w:t>Para cada cliente mostrar cada uno de los pedidos realizados, indicando el nombre del producto y la cantidad de producto comprada en ese pedido</w:t>
      </w:r>
    </w:p>
    <w:p w14:paraId="56E37EFB" w14:textId="77777777" w:rsidR="00180D15" w:rsidRDefault="00180D15" w:rsidP="00180D15">
      <w:pPr>
        <w:pStyle w:val="comandoseinstrucciones"/>
      </w:pPr>
    </w:p>
    <w:p w14:paraId="708B3C6C" w14:textId="77777777" w:rsidR="00180D15" w:rsidRPr="003E0E6D" w:rsidRDefault="00180D15" w:rsidP="00180D15">
      <w:pPr>
        <w:pStyle w:val="comandoseinstrucciones"/>
        <w:rPr>
          <w:b/>
        </w:rPr>
      </w:pPr>
      <w:r w:rsidRPr="003E0E6D">
        <w:rPr>
          <w:b/>
        </w:rPr>
        <w:t>SELECT nombre, DESCRIPCION, UNIDADES</w:t>
      </w:r>
    </w:p>
    <w:p w14:paraId="2899E1E3" w14:textId="77777777" w:rsidR="00180D15" w:rsidRPr="003E0E6D" w:rsidRDefault="00180D15" w:rsidP="00180D15">
      <w:pPr>
        <w:pStyle w:val="comandoseinstrucciones"/>
        <w:rPr>
          <w:b/>
        </w:rPr>
      </w:pPr>
      <w:r w:rsidRPr="003E0E6D">
        <w:rPr>
          <w:b/>
        </w:rPr>
        <w:t xml:space="preserve">FROM (clientes INNER JOIN pedidos ON </w:t>
      </w:r>
      <w:proofErr w:type="spellStart"/>
      <w:r w:rsidRPr="003E0E6D">
        <w:rPr>
          <w:b/>
        </w:rPr>
        <w:t>clientes.cliente_no</w:t>
      </w:r>
      <w:proofErr w:type="spellEnd"/>
      <w:r w:rsidRPr="003E0E6D">
        <w:rPr>
          <w:b/>
        </w:rPr>
        <w:t xml:space="preserve"> = </w:t>
      </w:r>
      <w:proofErr w:type="spellStart"/>
      <w:r w:rsidRPr="003E0E6D">
        <w:rPr>
          <w:b/>
        </w:rPr>
        <w:t>pedidos.cliente_no</w:t>
      </w:r>
      <w:proofErr w:type="spellEnd"/>
      <w:r w:rsidRPr="003E0E6D">
        <w:rPr>
          <w:b/>
        </w:rPr>
        <w:t xml:space="preserve">) </w:t>
      </w:r>
    </w:p>
    <w:p w14:paraId="327B959C" w14:textId="77777777" w:rsidR="00180D15" w:rsidRPr="003E0E6D" w:rsidRDefault="00180D15" w:rsidP="00180D15">
      <w:pPr>
        <w:pStyle w:val="comandoseinstrucciones"/>
        <w:rPr>
          <w:b/>
        </w:rPr>
      </w:pPr>
      <w:r w:rsidRPr="003E0E6D">
        <w:rPr>
          <w:b/>
        </w:rPr>
        <w:tab/>
      </w:r>
      <w:r w:rsidRPr="003E0E6D">
        <w:rPr>
          <w:b/>
        </w:rPr>
        <w:tab/>
        <w:t xml:space="preserve">INNER JOIN productos ON </w:t>
      </w:r>
      <w:proofErr w:type="spellStart"/>
      <w:r w:rsidRPr="003E0E6D">
        <w:rPr>
          <w:b/>
        </w:rPr>
        <w:t>productos.producto_no</w:t>
      </w:r>
      <w:proofErr w:type="spellEnd"/>
      <w:r w:rsidRPr="003E0E6D">
        <w:rPr>
          <w:b/>
        </w:rPr>
        <w:t xml:space="preserve"> = </w:t>
      </w:r>
      <w:proofErr w:type="spellStart"/>
      <w:r w:rsidRPr="003E0E6D">
        <w:rPr>
          <w:b/>
        </w:rPr>
        <w:t>pedidos.producto_no</w:t>
      </w:r>
      <w:proofErr w:type="spellEnd"/>
    </w:p>
    <w:p w14:paraId="4A275AD6" w14:textId="77777777" w:rsidR="00180D15" w:rsidRPr="003E0E6D" w:rsidRDefault="00180D15" w:rsidP="00180D15">
      <w:pPr>
        <w:pStyle w:val="comandoseinstrucciones"/>
        <w:rPr>
          <w:b/>
        </w:rPr>
      </w:pPr>
      <w:r w:rsidRPr="003E0E6D">
        <w:rPr>
          <w:b/>
        </w:rPr>
        <w:t>;</w:t>
      </w:r>
    </w:p>
    <w:p w14:paraId="62D4A36C" w14:textId="77777777" w:rsidR="00180D15" w:rsidRDefault="00180D15" w:rsidP="00180D15">
      <w:pPr>
        <w:pStyle w:val="comandoseinstrucciones"/>
      </w:pPr>
    </w:p>
    <w:p w14:paraId="128E64B7" w14:textId="77777777" w:rsidR="00180D15" w:rsidRPr="00E567C4" w:rsidRDefault="00180D15" w:rsidP="00180D15">
      <w:pPr>
        <w:pStyle w:val="comandoseinstrucciones"/>
        <w:rPr>
          <w:b/>
        </w:rPr>
      </w:pPr>
      <w:r w:rsidRPr="00E567C4">
        <w:rPr>
          <w:b/>
        </w:rPr>
        <w:t>SELECT nombre, DESCRIPCION, UNIDADES</w:t>
      </w:r>
    </w:p>
    <w:p w14:paraId="7BBA8B55" w14:textId="77777777" w:rsidR="00180D15" w:rsidRPr="00E567C4" w:rsidRDefault="00180D15" w:rsidP="00180D15">
      <w:pPr>
        <w:pStyle w:val="comandoseinstrucciones"/>
        <w:rPr>
          <w:b/>
        </w:rPr>
      </w:pPr>
      <w:r w:rsidRPr="00E567C4">
        <w:rPr>
          <w:b/>
        </w:rPr>
        <w:t xml:space="preserve">FROM (clientes NATURAL JOIN pedidos) </w:t>
      </w:r>
    </w:p>
    <w:p w14:paraId="3E802754" w14:textId="77777777" w:rsidR="00180D15" w:rsidRPr="00E567C4" w:rsidRDefault="00180D15" w:rsidP="00180D15">
      <w:pPr>
        <w:pStyle w:val="comandoseinstrucciones"/>
        <w:rPr>
          <w:b/>
        </w:rPr>
      </w:pPr>
      <w:r w:rsidRPr="00E567C4">
        <w:rPr>
          <w:b/>
        </w:rPr>
        <w:tab/>
      </w:r>
      <w:r w:rsidRPr="00E567C4">
        <w:rPr>
          <w:b/>
        </w:rPr>
        <w:tab/>
        <w:t>NATURAL JOIN productos</w:t>
      </w:r>
    </w:p>
    <w:p w14:paraId="55718746" w14:textId="77777777" w:rsidR="00180D15" w:rsidRPr="00E567C4" w:rsidRDefault="00180D15" w:rsidP="00180D15">
      <w:pPr>
        <w:pStyle w:val="comandoseinstrucciones"/>
        <w:rPr>
          <w:b/>
        </w:rPr>
      </w:pPr>
      <w:r w:rsidRPr="00E567C4">
        <w:rPr>
          <w:b/>
        </w:rPr>
        <w:lastRenderedPageBreak/>
        <w:t>;</w:t>
      </w:r>
    </w:p>
    <w:p w14:paraId="7F5F6663" w14:textId="77777777" w:rsidR="00180D15" w:rsidRDefault="00180D15" w:rsidP="00945D7E">
      <w:pPr>
        <w:pStyle w:val="Lista2"/>
      </w:pPr>
      <w:r>
        <w:t>Apellido, oficio, salario, comisión y ganancias (salario + comisión)  de aquellos empleados que ganan (salario + comisión) más de 150.000. La columna de ganancias se llamará ganancias.</w:t>
      </w:r>
    </w:p>
    <w:p w14:paraId="09E7DBA1" w14:textId="77777777" w:rsidR="00180D15" w:rsidRDefault="00180D15" w:rsidP="00180D15">
      <w:pPr>
        <w:pStyle w:val="comandoseinstrucciones"/>
      </w:pPr>
      <w:r>
        <w:t xml:space="preserve"> SELECT </w:t>
      </w:r>
      <w:r>
        <w:tab/>
        <w:t xml:space="preserve">apellido1, apellido2, oficio, salario, </w:t>
      </w:r>
      <w:proofErr w:type="spellStart"/>
      <w:r>
        <w:t>comision</w:t>
      </w:r>
      <w:proofErr w:type="spellEnd"/>
      <w:r>
        <w:t xml:space="preserve">, </w:t>
      </w:r>
    </w:p>
    <w:p w14:paraId="1EE1661D" w14:textId="77777777" w:rsidR="00180D15" w:rsidRPr="00AD0C57" w:rsidRDefault="00180D15" w:rsidP="00180D15">
      <w:pPr>
        <w:pStyle w:val="comandoseinstrucciones"/>
        <w:rPr>
          <w:lang w:val="en-US"/>
        </w:rPr>
      </w:pPr>
      <w:r>
        <w:tab/>
      </w:r>
      <w:r w:rsidRPr="00AD0C57">
        <w:rPr>
          <w:lang w:val="en-US"/>
        </w:rPr>
        <w:t>IFNULL(comision,0) + IFNULL(salario,0) AS '</w:t>
      </w:r>
      <w:proofErr w:type="spellStart"/>
      <w:r w:rsidRPr="00AD0C57">
        <w:rPr>
          <w:lang w:val="en-US"/>
        </w:rPr>
        <w:t>ganacias</w:t>
      </w:r>
      <w:proofErr w:type="spellEnd"/>
      <w:r w:rsidRPr="00AD0C57">
        <w:rPr>
          <w:lang w:val="en-US"/>
        </w:rPr>
        <w:t>'</w:t>
      </w:r>
    </w:p>
    <w:p w14:paraId="481729F8" w14:textId="77777777" w:rsidR="00180D15" w:rsidRPr="00AD0C57" w:rsidRDefault="00180D15" w:rsidP="00180D15">
      <w:pPr>
        <w:pStyle w:val="comandoseinstrucciones"/>
        <w:rPr>
          <w:lang w:val="en-US"/>
        </w:rPr>
      </w:pPr>
      <w:r w:rsidRPr="00AD0C57">
        <w:rPr>
          <w:lang w:val="en-US"/>
        </w:rPr>
        <w:t xml:space="preserve">FROM </w:t>
      </w:r>
      <w:proofErr w:type="spellStart"/>
      <w:r w:rsidRPr="00AD0C57">
        <w:rPr>
          <w:lang w:val="en-US"/>
        </w:rPr>
        <w:t>empleados</w:t>
      </w:r>
      <w:proofErr w:type="spellEnd"/>
      <w:r w:rsidRPr="00AD0C57">
        <w:rPr>
          <w:lang w:val="en-US"/>
        </w:rPr>
        <w:t xml:space="preserve">   </w:t>
      </w:r>
    </w:p>
    <w:p w14:paraId="3BB1FB37" w14:textId="77777777" w:rsidR="00180D15" w:rsidRPr="00AD0C57" w:rsidRDefault="00180D15" w:rsidP="00180D15">
      <w:pPr>
        <w:pStyle w:val="comandoseinstrucciones"/>
        <w:rPr>
          <w:lang w:val="en-US"/>
        </w:rPr>
      </w:pPr>
      <w:r w:rsidRPr="00AD0C57">
        <w:rPr>
          <w:lang w:val="en-US"/>
        </w:rPr>
        <w:t>WHERE IFNULL(</w:t>
      </w:r>
      <w:proofErr w:type="spellStart"/>
      <w:r w:rsidRPr="00AD0C57">
        <w:rPr>
          <w:lang w:val="en-US"/>
        </w:rPr>
        <w:t>salario</w:t>
      </w:r>
      <w:proofErr w:type="spellEnd"/>
      <w:r w:rsidRPr="00AD0C57">
        <w:rPr>
          <w:lang w:val="en-US"/>
        </w:rPr>
        <w:t>, 0) + IFNULL(comision,0) &gt; 150000</w:t>
      </w:r>
    </w:p>
    <w:p w14:paraId="35FF4AF1" w14:textId="77777777" w:rsidR="00180D15" w:rsidRPr="008232DD" w:rsidRDefault="00180D15" w:rsidP="00180D15">
      <w:pPr>
        <w:pStyle w:val="comandoseinstrucciones"/>
      </w:pPr>
      <w:r>
        <w:t>;</w:t>
      </w:r>
    </w:p>
    <w:p w14:paraId="1DEAD0DA" w14:textId="77777777" w:rsidR="008232DD" w:rsidRDefault="008232DD" w:rsidP="008232DD">
      <w:pPr>
        <w:pStyle w:val="Lista2"/>
      </w:pPr>
      <w:r>
        <w:t>Para cada cliente indicar cuál es el producto del que más unidades ha comprado (si hay empate entre varios productos, indicarlos todos).</w:t>
      </w:r>
    </w:p>
    <w:p w14:paraId="545AF1BE" w14:textId="77777777" w:rsidR="008232DD" w:rsidRDefault="008232DD" w:rsidP="008232DD">
      <w:pPr>
        <w:pStyle w:val="comandoseinstrucciones"/>
      </w:pPr>
      <w:r>
        <w:t>SELECT c1.nombre AS 'Cliente', pr1.descripcion AS 'Producto', SUM(pe1.unidades) AS 'Unidades vendidas'</w:t>
      </w:r>
    </w:p>
    <w:p w14:paraId="3FF8E8DB" w14:textId="77777777" w:rsidR="008232DD" w:rsidRDefault="008232DD" w:rsidP="008232DD">
      <w:pPr>
        <w:pStyle w:val="comandoseinstrucciones"/>
      </w:pPr>
      <w:r>
        <w:t>FROM (clientes c1 NATURAL JOIN pedidos pe1) NATURAL JOIN productos pr1</w:t>
      </w:r>
    </w:p>
    <w:p w14:paraId="4B09E370" w14:textId="77777777" w:rsidR="008232DD" w:rsidRDefault="008232DD" w:rsidP="008232DD">
      <w:pPr>
        <w:pStyle w:val="comandoseinstrucciones"/>
      </w:pPr>
      <w:r>
        <w:t>GROUP BY c1.cliente_no, pe1.producto_no</w:t>
      </w:r>
    </w:p>
    <w:p w14:paraId="55671D46" w14:textId="77777777" w:rsidR="008232DD" w:rsidRPr="000E123C" w:rsidRDefault="008232DD" w:rsidP="008232DD">
      <w:pPr>
        <w:pStyle w:val="comandoseinstrucciones"/>
        <w:rPr>
          <w:lang w:val="en-US"/>
        </w:rPr>
      </w:pPr>
      <w:r w:rsidRPr="000E123C">
        <w:rPr>
          <w:lang w:val="en-US"/>
        </w:rPr>
        <w:t>HAVING SUM(pe1.unidades) &gt;= ALL (</w:t>
      </w:r>
    </w:p>
    <w:p w14:paraId="6FDADB3F" w14:textId="77777777" w:rsidR="008232DD" w:rsidRDefault="008232DD" w:rsidP="008232DD">
      <w:pPr>
        <w:pStyle w:val="comandoseinstrucciones"/>
      </w:pPr>
      <w:r w:rsidRPr="000E123C">
        <w:rPr>
          <w:lang w:val="en-US"/>
        </w:rPr>
        <w:t xml:space="preserve">    </w:t>
      </w:r>
      <w:r>
        <w:t>(SELECT  SUM(pe2.unidades)</w:t>
      </w:r>
    </w:p>
    <w:p w14:paraId="3A19F167" w14:textId="77777777" w:rsidR="008232DD" w:rsidRDefault="008232DD" w:rsidP="008232DD">
      <w:pPr>
        <w:pStyle w:val="comandoseinstrucciones"/>
      </w:pPr>
      <w:r>
        <w:t xml:space="preserve">    FROM (clientes c2 NATURAL JOIN pedidos pe2) NATURAL JOIN productos pr2</w:t>
      </w:r>
    </w:p>
    <w:p w14:paraId="104EDD74" w14:textId="77777777" w:rsidR="008232DD" w:rsidRDefault="008232DD" w:rsidP="008232DD">
      <w:pPr>
        <w:pStyle w:val="comandoseinstrucciones"/>
      </w:pPr>
      <w:r>
        <w:t xml:space="preserve">    WHERE c1.cliente_no = c2.cliente_no</w:t>
      </w:r>
    </w:p>
    <w:p w14:paraId="3C92673C" w14:textId="77777777" w:rsidR="008232DD" w:rsidRDefault="008232DD" w:rsidP="008232DD">
      <w:pPr>
        <w:pStyle w:val="comandoseinstrucciones"/>
      </w:pPr>
      <w:r>
        <w:t xml:space="preserve">    GROUP BY c2.cliente_no, pe2.producto_no)</w:t>
      </w:r>
    </w:p>
    <w:p w14:paraId="578F3632" w14:textId="77777777" w:rsidR="00586540" w:rsidRDefault="008232DD" w:rsidP="008232DD">
      <w:pPr>
        <w:pStyle w:val="comandoseinstrucciones"/>
      </w:pPr>
      <w:r>
        <w:t>);</w:t>
      </w:r>
    </w:p>
    <w:p w14:paraId="2C1F0E5B" w14:textId="77777777" w:rsidR="008232DD" w:rsidRDefault="008232DD" w:rsidP="008232DD">
      <w:pPr>
        <w:pStyle w:val="comandoseinstrucciones"/>
      </w:pPr>
    </w:p>
    <w:p w14:paraId="3E768C01" w14:textId="77777777" w:rsidR="00992EC1" w:rsidRDefault="00992EC1" w:rsidP="00992EC1">
      <w:pPr>
        <w:pStyle w:val="Lista2"/>
      </w:pPr>
      <w:r>
        <w:t>Utiliza transacciones para borrar todas las filas de la tabla empleados, comprobar que se han borrado y deshacer el borrado</w:t>
      </w:r>
    </w:p>
    <w:p w14:paraId="64E5DF1F" w14:textId="77777777" w:rsidR="00992EC1" w:rsidRPr="00992EC1" w:rsidRDefault="00992EC1" w:rsidP="00992EC1">
      <w:pPr>
        <w:pStyle w:val="comandoseinstrucciones"/>
        <w:rPr>
          <w:lang w:val="en-US"/>
        </w:rPr>
      </w:pPr>
      <w:r w:rsidRPr="00992EC1">
        <w:rPr>
          <w:lang w:val="en-US"/>
        </w:rPr>
        <w:t>START TRANSACTION;</w:t>
      </w:r>
    </w:p>
    <w:p w14:paraId="61ADA384" w14:textId="77777777" w:rsidR="00992EC1" w:rsidRDefault="00992EC1" w:rsidP="00992EC1">
      <w:pPr>
        <w:pStyle w:val="comandoseinstrucciones"/>
        <w:rPr>
          <w:lang w:val="en-US"/>
        </w:rPr>
      </w:pPr>
    </w:p>
    <w:p w14:paraId="5D66F770" w14:textId="77777777" w:rsidR="00992EC1" w:rsidRPr="00992EC1" w:rsidRDefault="00992EC1" w:rsidP="00992EC1">
      <w:pPr>
        <w:pStyle w:val="comandoseinstrucciones"/>
        <w:rPr>
          <w:lang w:val="en-US"/>
        </w:rPr>
      </w:pPr>
      <w:r w:rsidRPr="00992EC1">
        <w:rPr>
          <w:lang w:val="en-US"/>
        </w:rPr>
        <w:t xml:space="preserve">DELTE * FROM </w:t>
      </w:r>
      <w:proofErr w:type="spellStart"/>
      <w:r w:rsidRPr="00992EC1">
        <w:rPr>
          <w:lang w:val="en-US"/>
        </w:rPr>
        <w:t>empleados</w:t>
      </w:r>
      <w:proofErr w:type="spellEnd"/>
      <w:r w:rsidRPr="00992EC1">
        <w:rPr>
          <w:lang w:val="en-US"/>
        </w:rPr>
        <w:t>;</w:t>
      </w:r>
    </w:p>
    <w:p w14:paraId="522F6086" w14:textId="77777777" w:rsidR="00992EC1" w:rsidRDefault="00992EC1" w:rsidP="00992EC1">
      <w:pPr>
        <w:pStyle w:val="comandoseinstrucciones"/>
        <w:rPr>
          <w:lang w:val="en-US"/>
        </w:rPr>
      </w:pPr>
    </w:p>
    <w:p w14:paraId="7E96D08A" w14:textId="77777777" w:rsidR="00992EC1" w:rsidRDefault="00992EC1" w:rsidP="00992EC1">
      <w:pPr>
        <w:pStyle w:val="comandoseinstrucciones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>;</w:t>
      </w:r>
    </w:p>
    <w:p w14:paraId="7ACB327E" w14:textId="77777777" w:rsidR="00992EC1" w:rsidRDefault="00992EC1" w:rsidP="00992EC1">
      <w:pPr>
        <w:pStyle w:val="comandoseinstrucciones"/>
        <w:rPr>
          <w:lang w:val="en-US"/>
        </w:rPr>
      </w:pPr>
    </w:p>
    <w:p w14:paraId="605D0F6C" w14:textId="77777777" w:rsidR="00992EC1" w:rsidRPr="00992EC1" w:rsidRDefault="00992EC1" w:rsidP="00992EC1">
      <w:pPr>
        <w:pStyle w:val="comandoseinstrucciones"/>
        <w:rPr>
          <w:lang w:val="en-US"/>
        </w:rPr>
      </w:pPr>
      <w:r>
        <w:rPr>
          <w:lang w:val="en-US"/>
        </w:rPr>
        <w:t>ROLLBACK;</w:t>
      </w:r>
    </w:p>
    <w:p w14:paraId="6D25819E" w14:textId="77777777" w:rsidR="00992EC1" w:rsidRPr="00992EC1" w:rsidRDefault="00992EC1" w:rsidP="00992EC1">
      <w:pPr>
        <w:pStyle w:val="comandoseinstrucciones"/>
        <w:rPr>
          <w:lang w:val="en-US"/>
        </w:rPr>
      </w:pPr>
    </w:p>
    <w:p w14:paraId="52EA6D01" w14:textId="77777777" w:rsidR="00992EC1" w:rsidRPr="00992EC1" w:rsidRDefault="00992EC1" w:rsidP="00992EC1">
      <w:pPr>
        <w:pStyle w:val="comandoseinstrucciones"/>
        <w:rPr>
          <w:lang w:val="en-US"/>
        </w:rPr>
      </w:pPr>
    </w:p>
    <w:p w14:paraId="06649AB4" w14:textId="77777777" w:rsidR="00992EC1" w:rsidRPr="006D3B19" w:rsidRDefault="006D3B19" w:rsidP="00244679">
      <w:pPr>
        <w:pStyle w:val="Lista2"/>
      </w:pPr>
      <w:r w:rsidRPr="006D3B19">
        <w:t xml:space="preserve">Dada la siguiente </w:t>
      </w:r>
      <w:r>
        <w:t>consulta</w:t>
      </w:r>
      <w:r w:rsidRPr="006D3B19">
        <w:t xml:space="preserve"> </w:t>
      </w:r>
      <w:r>
        <w:t>averigua por qué no se puede ejecutar:</w:t>
      </w:r>
    </w:p>
    <w:p w14:paraId="5C8FAEF9" w14:textId="77777777" w:rsidR="007806C2" w:rsidRPr="007806C2" w:rsidRDefault="007806C2" w:rsidP="006D3B19">
      <w:pPr>
        <w:rPr>
          <w:lang w:val="en-US"/>
        </w:rPr>
      </w:pPr>
      <w:r w:rsidRPr="007806C2">
        <w:rPr>
          <w:lang w:val="en-US"/>
        </w:rPr>
        <w:t xml:space="preserve">USE </w:t>
      </w:r>
      <w:proofErr w:type="spellStart"/>
      <w:r w:rsidRPr="007806C2">
        <w:rPr>
          <w:lang w:val="en-US"/>
        </w:rPr>
        <w:t>bdempleados</w:t>
      </w:r>
      <w:proofErr w:type="spellEnd"/>
      <w:r w:rsidRPr="007806C2">
        <w:rPr>
          <w:lang w:val="en-US"/>
        </w:rPr>
        <w:t>;</w:t>
      </w:r>
    </w:p>
    <w:p w14:paraId="0F388085" w14:textId="77777777" w:rsidR="006D3B19" w:rsidRPr="007806C2" w:rsidRDefault="006D3B19" w:rsidP="006D3B19">
      <w:pPr>
        <w:rPr>
          <w:lang w:val="en-US"/>
        </w:rPr>
      </w:pPr>
    </w:p>
    <w:p w14:paraId="05A71DAD" w14:textId="77777777" w:rsidR="007806C2" w:rsidRPr="007806C2" w:rsidRDefault="007806C2" w:rsidP="006D3B19">
      <w:pPr>
        <w:rPr>
          <w:lang w:val="en-US"/>
        </w:rPr>
      </w:pPr>
      <w:r w:rsidRPr="007806C2">
        <w:rPr>
          <w:lang w:val="en-US"/>
        </w:rPr>
        <w:t xml:space="preserve">SELECT * FROM </w:t>
      </w:r>
      <w:proofErr w:type="spellStart"/>
      <w:r w:rsidRPr="007806C2">
        <w:rPr>
          <w:lang w:val="en-US"/>
        </w:rPr>
        <w:t>empleados</w:t>
      </w:r>
      <w:proofErr w:type="spellEnd"/>
      <w:r w:rsidRPr="007806C2">
        <w:rPr>
          <w:lang w:val="en-US"/>
        </w:rPr>
        <w:t xml:space="preserve"> WHERE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IS NOT NULL</w:t>
      </w:r>
    </w:p>
    <w:p w14:paraId="772A2187" w14:textId="77777777" w:rsidR="007806C2" w:rsidRPr="007806C2" w:rsidRDefault="007806C2" w:rsidP="006D3B19">
      <w:pPr>
        <w:rPr>
          <w:lang w:val="en-US"/>
        </w:rPr>
      </w:pPr>
      <w:r w:rsidRPr="007806C2">
        <w:rPr>
          <w:lang w:val="en-US"/>
        </w:rPr>
        <w:tab/>
        <w:t xml:space="preserve">ORDER BY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DESC LIMIT 1</w:t>
      </w:r>
    </w:p>
    <w:p w14:paraId="26553447" w14:textId="77777777" w:rsidR="007806C2" w:rsidRPr="007806C2" w:rsidRDefault="007806C2" w:rsidP="006D3B19">
      <w:pPr>
        <w:rPr>
          <w:lang w:val="en-US"/>
        </w:rPr>
      </w:pPr>
      <w:r w:rsidRPr="007806C2">
        <w:rPr>
          <w:lang w:val="en-US"/>
        </w:rPr>
        <w:t>UNION</w:t>
      </w:r>
    </w:p>
    <w:p w14:paraId="2DC34190" w14:textId="77777777" w:rsidR="007806C2" w:rsidRPr="007806C2" w:rsidRDefault="007806C2" w:rsidP="006D3B19">
      <w:pPr>
        <w:rPr>
          <w:lang w:val="en-US"/>
        </w:rPr>
      </w:pPr>
      <w:r w:rsidRPr="007806C2">
        <w:rPr>
          <w:lang w:val="en-US"/>
        </w:rPr>
        <w:t xml:space="preserve">SELECT * FROM </w:t>
      </w:r>
      <w:proofErr w:type="spellStart"/>
      <w:r w:rsidRPr="007806C2">
        <w:rPr>
          <w:lang w:val="en-US"/>
        </w:rPr>
        <w:t>empleados</w:t>
      </w:r>
      <w:proofErr w:type="spellEnd"/>
      <w:r w:rsidRPr="007806C2">
        <w:rPr>
          <w:lang w:val="en-US"/>
        </w:rPr>
        <w:t xml:space="preserve"> WHERE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IS NOT NULL</w:t>
      </w:r>
    </w:p>
    <w:p w14:paraId="36B70CE0" w14:textId="77777777" w:rsidR="007806C2" w:rsidRPr="007806C2" w:rsidRDefault="007806C2" w:rsidP="006D3B19">
      <w:pPr>
        <w:rPr>
          <w:lang w:val="en-US"/>
        </w:rPr>
      </w:pPr>
      <w:r w:rsidRPr="007806C2">
        <w:rPr>
          <w:lang w:val="en-US"/>
        </w:rPr>
        <w:tab/>
        <w:t xml:space="preserve">ORDER BY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ASC LIMIT 1</w:t>
      </w:r>
    </w:p>
    <w:p w14:paraId="2775C5DE" w14:textId="77777777" w:rsidR="007806C2" w:rsidRDefault="006D3B19" w:rsidP="006D3B19">
      <w:r w:rsidRPr="006D3B19">
        <w:t>;</w:t>
      </w:r>
    </w:p>
    <w:p w14:paraId="6C349CFA" w14:textId="77777777" w:rsidR="006D3B19" w:rsidRDefault="006D3B19" w:rsidP="006D3B19">
      <w:pPr>
        <w:pStyle w:val="comandoseinstrucciones"/>
      </w:pPr>
      <w:r>
        <w:t>No se puede ejecutar porque hay un solo comando (un solo ;), y MySQL sólo permite utilizar una vez por comando la opción ORDER BY (y además debe ser al final del comando.</w:t>
      </w:r>
    </w:p>
    <w:p w14:paraId="39772007" w14:textId="77777777" w:rsidR="006D3B19" w:rsidRPr="006D3B19" w:rsidRDefault="006D3B19" w:rsidP="006D3B19">
      <w:pPr>
        <w:pStyle w:val="comandoseinstrucciones"/>
      </w:pPr>
    </w:p>
    <w:p w14:paraId="2A14741A" w14:textId="77777777" w:rsidR="007806C2" w:rsidRPr="006D3B19" w:rsidRDefault="006D3B19" w:rsidP="006D3B19">
      <w:r w:rsidRPr="006D3B19">
        <w:t>Busca una alternativa para poder conseguir el mismo resultado que se pretende conseguir con la consulta anterior</w:t>
      </w:r>
      <w:r>
        <w:t>. Pista: usa una tabla temporal y guarda en ella las dos consultas parciales anteriores</w:t>
      </w:r>
      <w:r w:rsidRPr="006D3B19">
        <w:t>:</w:t>
      </w:r>
    </w:p>
    <w:p w14:paraId="6DB6CED4" w14:textId="77777777" w:rsidR="006D3B19" w:rsidRPr="006D3B19" w:rsidRDefault="006D3B19" w:rsidP="007806C2">
      <w:pPr>
        <w:pStyle w:val="comandoseinstrucciones"/>
      </w:pPr>
    </w:p>
    <w:p w14:paraId="19297C80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 xml:space="preserve">DROP TABLE IF EXISTS </w:t>
      </w:r>
      <w:proofErr w:type="spellStart"/>
      <w:r w:rsidRPr="007806C2">
        <w:rPr>
          <w:lang w:val="en-US"/>
        </w:rPr>
        <w:t>empleados_extremos</w:t>
      </w:r>
      <w:proofErr w:type="spellEnd"/>
      <w:r w:rsidRPr="007806C2">
        <w:rPr>
          <w:lang w:val="en-US"/>
        </w:rPr>
        <w:t>;</w:t>
      </w:r>
    </w:p>
    <w:p w14:paraId="6799FA1D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lastRenderedPageBreak/>
        <w:t xml:space="preserve">CREATE TEMPORARY TABLE IF NOT EXISTS </w:t>
      </w:r>
      <w:proofErr w:type="spellStart"/>
      <w:r w:rsidRPr="007806C2">
        <w:rPr>
          <w:lang w:val="en-US"/>
        </w:rPr>
        <w:t>empleados_extremos</w:t>
      </w:r>
      <w:proofErr w:type="spellEnd"/>
      <w:r w:rsidRPr="007806C2">
        <w:rPr>
          <w:lang w:val="en-US"/>
        </w:rPr>
        <w:t xml:space="preserve">   </w:t>
      </w:r>
    </w:p>
    <w:p w14:paraId="191D0C8B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ab/>
        <w:t xml:space="preserve">(SELECT * FROM </w:t>
      </w:r>
      <w:proofErr w:type="spellStart"/>
      <w:r w:rsidRPr="007806C2">
        <w:rPr>
          <w:lang w:val="en-US"/>
        </w:rPr>
        <w:t>empleados</w:t>
      </w:r>
      <w:proofErr w:type="spellEnd"/>
      <w:r w:rsidRPr="007806C2">
        <w:rPr>
          <w:lang w:val="en-US"/>
        </w:rPr>
        <w:t xml:space="preserve"> WHERE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IS NOT NULL</w:t>
      </w:r>
    </w:p>
    <w:p w14:paraId="0A76FA74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ab/>
        <w:t xml:space="preserve">ORDER BY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DESC LIMIT 1</w:t>
      </w:r>
    </w:p>
    <w:p w14:paraId="1172F256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ab/>
        <w:t>);</w:t>
      </w:r>
    </w:p>
    <w:p w14:paraId="01C77795" w14:textId="77777777" w:rsidR="007806C2" w:rsidRDefault="007806C2" w:rsidP="007806C2">
      <w:pPr>
        <w:pStyle w:val="comandoseinstrucciones"/>
        <w:rPr>
          <w:lang w:val="en-US"/>
        </w:rPr>
      </w:pPr>
    </w:p>
    <w:p w14:paraId="5C43344B" w14:textId="77777777" w:rsidR="006D3B19" w:rsidRPr="007806C2" w:rsidRDefault="006D3B19" w:rsidP="007806C2">
      <w:pPr>
        <w:pStyle w:val="comandoseinstrucciones"/>
        <w:rPr>
          <w:lang w:val="en-US"/>
        </w:rPr>
      </w:pPr>
    </w:p>
    <w:p w14:paraId="1939FEB0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 xml:space="preserve">INSERT INTO </w:t>
      </w:r>
      <w:proofErr w:type="spellStart"/>
      <w:r w:rsidRPr="007806C2">
        <w:rPr>
          <w:lang w:val="en-US"/>
        </w:rPr>
        <w:t>empleados_extremos</w:t>
      </w:r>
      <w:proofErr w:type="spellEnd"/>
    </w:p>
    <w:p w14:paraId="60EC5D75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ab/>
        <w:t xml:space="preserve">(SELECT * FROM </w:t>
      </w:r>
      <w:proofErr w:type="spellStart"/>
      <w:r w:rsidRPr="007806C2">
        <w:rPr>
          <w:lang w:val="en-US"/>
        </w:rPr>
        <w:t>empleados</w:t>
      </w:r>
      <w:proofErr w:type="spellEnd"/>
      <w:r w:rsidRPr="007806C2">
        <w:rPr>
          <w:lang w:val="en-US"/>
        </w:rPr>
        <w:t xml:space="preserve"> WHERE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IS NOT NULL</w:t>
      </w:r>
    </w:p>
    <w:p w14:paraId="66CA4232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ab/>
        <w:t xml:space="preserve">ORDER BY </w:t>
      </w:r>
      <w:proofErr w:type="spellStart"/>
      <w:r w:rsidRPr="007806C2">
        <w:rPr>
          <w:lang w:val="en-US"/>
        </w:rPr>
        <w:t>salario</w:t>
      </w:r>
      <w:proofErr w:type="spellEnd"/>
      <w:r w:rsidRPr="007806C2">
        <w:rPr>
          <w:lang w:val="en-US"/>
        </w:rPr>
        <w:t xml:space="preserve"> ASC LIMIT 1</w:t>
      </w:r>
    </w:p>
    <w:p w14:paraId="785A5931" w14:textId="77777777" w:rsidR="007806C2" w:rsidRP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ab/>
        <w:t>);</w:t>
      </w:r>
    </w:p>
    <w:p w14:paraId="3D1CB59F" w14:textId="77777777" w:rsidR="007806C2" w:rsidRDefault="007806C2" w:rsidP="007806C2">
      <w:pPr>
        <w:pStyle w:val="comandoseinstrucciones"/>
        <w:rPr>
          <w:lang w:val="en-US"/>
        </w:rPr>
      </w:pPr>
    </w:p>
    <w:p w14:paraId="11706251" w14:textId="77777777" w:rsidR="006D3B19" w:rsidRPr="007806C2" w:rsidRDefault="006D3B19" w:rsidP="007806C2">
      <w:pPr>
        <w:pStyle w:val="comandoseinstrucciones"/>
        <w:rPr>
          <w:lang w:val="en-US"/>
        </w:rPr>
      </w:pPr>
    </w:p>
    <w:p w14:paraId="1F7870D4" w14:textId="77777777" w:rsidR="007806C2" w:rsidRDefault="007806C2" w:rsidP="007806C2">
      <w:pPr>
        <w:pStyle w:val="comandoseinstrucciones"/>
        <w:rPr>
          <w:lang w:val="en-US"/>
        </w:rPr>
      </w:pPr>
      <w:r w:rsidRPr="007806C2">
        <w:rPr>
          <w:lang w:val="en-US"/>
        </w:rPr>
        <w:t xml:space="preserve">SELECT * FROM </w:t>
      </w:r>
      <w:proofErr w:type="spellStart"/>
      <w:r w:rsidRPr="007806C2">
        <w:rPr>
          <w:lang w:val="en-US"/>
        </w:rPr>
        <w:t>empleados_extremos</w:t>
      </w:r>
      <w:proofErr w:type="spellEnd"/>
      <w:r w:rsidRPr="007806C2">
        <w:rPr>
          <w:lang w:val="en-US"/>
        </w:rPr>
        <w:t>;</w:t>
      </w:r>
    </w:p>
    <w:p w14:paraId="6A8D3FB8" w14:textId="77777777" w:rsidR="007806C2" w:rsidRDefault="007806C2" w:rsidP="007806C2">
      <w:pPr>
        <w:pStyle w:val="comandoseinstrucciones"/>
        <w:rPr>
          <w:lang w:val="en-US"/>
        </w:rPr>
      </w:pPr>
    </w:p>
    <w:p w14:paraId="47D2535B" w14:textId="77777777" w:rsidR="006D3B19" w:rsidRPr="00992EC1" w:rsidRDefault="006D3B19" w:rsidP="007806C2">
      <w:pPr>
        <w:pStyle w:val="comandoseinstrucciones"/>
        <w:rPr>
          <w:lang w:val="en-US"/>
        </w:rPr>
      </w:pPr>
    </w:p>
    <w:p w14:paraId="6AD497E8" w14:textId="77777777" w:rsidR="00586540" w:rsidRDefault="00F11D4F" w:rsidP="00F11D4F">
      <w:pPr>
        <w:pStyle w:val="Ttulo2"/>
      </w:pPr>
      <w:r>
        <w:t>Preguntas</w:t>
      </w:r>
    </w:p>
    <w:p w14:paraId="78D494EA" w14:textId="77777777" w:rsidR="00586540" w:rsidRDefault="00F11D4F" w:rsidP="00F11D4F">
      <w:pPr>
        <w:pStyle w:val="Lista2"/>
      </w:pPr>
      <w:r>
        <w:t>¿Es correcta esta solución para mostrar la información de los empleados, junto con la del departamento al que pertenecen?:</w:t>
      </w:r>
    </w:p>
    <w:p w14:paraId="0E61DC1B" w14:textId="77777777" w:rsidR="00F11D4F" w:rsidRDefault="00F11D4F" w:rsidP="00F11D4F">
      <w:r>
        <w:t xml:space="preserve">     SELECT apellido, </w:t>
      </w:r>
      <w:proofErr w:type="spellStart"/>
      <w:r>
        <w:t>empleados.dep_no</w:t>
      </w:r>
      <w:proofErr w:type="spellEnd"/>
      <w:r>
        <w:t>, localidad</w:t>
      </w:r>
    </w:p>
    <w:p w14:paraId="5B45BE77" w14:textId="77777777" w:rsidR="00F11D4F" w:rsidRDefault="00F11D4F" w:rsidP="00F11D4F">
      <w:r>
        <w:t xml:space="preserve">     FROM empleados, departamentos;</w:t>
      </w:r>
    </w:p>
    <w:p w14:paraId="1DA8C016" w14:textId="77777777" w:rsidR="00586540" w:rsidRDefault="00586540" w:rsidP="00F11D4F">
      <w:pPr>
        <w:pStyle w:val="comandoseinstrucciones"/>
      </w:pPr>
    </w:p>
    <w:p w14:paraId="6DDDD233" w14:textId="77777777" w:rsidR="00DB6815" w:rsidRDefault="00DB6815" w:rsidP="00DB6815">
      <w:pPr>
        <w:pStyle w:val="Lista2"/>
      </w:pPr>
      <w:r>
        <w:t>¿Con qué comandos se puede confirmar una transacción y qué diferencia existe entre esas opciones?</w:t>
      </w:r>
    </w:p>
    <w:p w14:paraId="71D5CFEE" w14:textId="77777777" w:rsidR="00DB6815" w:rsidRDefault="00DB6815" w:rsidP="00DB6815">
      <w:pPr>
        <w:pStyle w:val="comandoseinstrucciones"/>
      </w:pPr>
      <w:r>
        <w:t>COMMIT;</w:t>
      </w:r>
    </w:p>
    <w:p w14:paraId="3296E2C2" w14:textId="77777777" w:rsidR="00DB6815" w:rsidRDefault="00DB6815" w:rsidP="00DB6815">
      <w:pPr>
        <w:pStyle w:val="comandoseinstrucciones"/>
      </w:pPr>
      <w:r>
        <w:t>Confirma y finaliza una transacción, pero no comienza una nueva transacción.</w:t>
      </w:r>
    </w:p>
    <w:p w14:paraId="61860BB5" w14:textId="77777777" w:rsidR="00DB6815" w:rsidRDefault="00DB6815" w:rsidP="00DB6815">
      <w:pPr>
        <w:pStyle w:val="comandoseinstrucciones"/>
      </w:pPr>
    </w:p>
    <w:p w14:paraId="6E7C19C9" w14:textId="77777777" w:rsidR="00DB6815" w:rsidRDefault="00DB6815" w:rsidP="00DB6815">
      <w:pPr>
        <w:pStyle w:val="comandoseinstrucciones"/>
      </w:pPr>
    </w:p>
    <w:p w14:paraId="29F6179A" w14:textId="77777777" w:rsidR="00DB6815" w:rsidRDefault="00DB6815" w:rsidP="00DB6815">
      <w:pPr>
        <w:pStyle w:val="comandoseinstrucciones"/>
      </w:pPr>
      <w:r>
        <w:t>START TRANSACTION ; # equivale a BEGIN</w:t>
      </w:r>
    </w:p>
    <w:p w14:paraId="60F431DB" w14:textId="77777777" w:rsidR="00DB6815" w:rsidRDefault="00DB6815" w:rsidP="00DB6815">
      <w:pPr>
        <w:pStyle w:val="comandoseinstrucciones"/>
      </w:pPr>
      <w:r>
        <w:t>Confirma y finaliza una transacción, Y comienza una nueva transacción.</w:t>
      </w:r>
    </w:p>
    <w:p w14:paraId="13298045" w14:textId="77777777" w:rsidR="00DB6815" w:rsidRDefault="00DB6815" w:rsidP="00DB6815">
      <w:pPr>
        <w:pStyle w:val="comandoseinstrucciones"/>
      </w:pPr>
    </w:p>
    <w:p w14:paraId="3A2A8526" w14:textId="77777777" w:rsidR="00DB6815" w:rsidRDefault="00DB6815" w:rsidP="00DB6815"/>
    <w:sectPr w:rsidR="00DB6815" w:rsidSect="00AA0DE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2211" w14:textId="77777777" w:rsidR="00B228BE" w:rsidRDefault="00B228BE" w:rsidP="005857BA">
      <w:r>
        <w:separator/>
      </w:r>
    </w:p>
  </w:endnote>
  <w:endnote w:type="continuationSeparator" w:id="0">
    <w:p w14:paraId="5FBFC361" w14:textId="77777777" w:rsidR="00B228BE" w:rsidRDefault="00B228BE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3063" w14:textId="77777777" w:rsidR="000B4711" w:rsidRDefault="00E17CFB" w:rsidP="005857BA">
    <w:r>
      <w:fldChar w:fldCharType="begin"/>
    </w:r>
    <w:r w:rsidR="000B4711">
      <w:instrText xml:space="preserve">PAGE  </w:instrText>
    </w:r>
    <w:r>
      <w:fldChar w:fldCharType="end"/>
    </w:r>
  </w:p>
  <w:p w14:paraId="7BE93CDF" w14:textId="77777777" w:rsidR="000B4711" w:rsidRDefault="000B4711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F924" w14:textId="77777777" w:rsidR="000B4711" w:rsidRPr="00EC3909" w:rsidRDefault="00E17CFB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0B4711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46142B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D992" w14:textId="77777777" w:rsidR="000B4711" w:rsidRDefault="00E17CFB" w:rsidP="005857BA">
    <w:pPr>
      <w:pStyle w:val="Piedepgina"/>
    </w:pPr>
    <w:r>
      <w:rPr>
        <w:rStyle w:val="Nmerodepgina"/>
        <w:sz w:val="16"/>
      </w:rPr>
      <w:fldChar w:fldCharType="begin"/>
    </w:r>
    <w:r w:rsidR="000B4711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0B4711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9459" w14:textId="77777777" w:rsidR="00B228BE" w:rsidRDefault="00B228BE" w:rsidP="005857BA">
      <w:r>
        <w:separator/>
      </w:r>
    </w:p>
  </w:footnote>
  <w:footnote w:type="continuationSeparator" w:id="0">
    <w:p w14:paraId="249DF6D7" w14:textId="77777777" w:rsidR="00B228BE" w:rsidRDefault="00B228BE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9EA9" w14:textId="77777777" w:rsidR="000B4711" w:rsidRPr="003956B9" w:rsidRDefault="00E17CFB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0B4711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0B4711">
      <w:rPr>
        <w:rFonts w:ascii="Arial" w:hAnsi="Arial"/>
        <w:b/>
        <w:noProof/>
        <w:color w:val="F79646"/>
        <w:sz w:val="20"/>
      </w:rPr>
      <w:t>Documento1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0B4711">
      <w:rPr>
        <w:rFonts w:ascii="Arial" w:hAnsi="Arial"/>
        <w:b/>
        <w:noProof/>
        <w:color w:val="F79646"/>
        <w:sz w:val="20"/>
      </w:rPr>
      <w:tab/>
    </w:r>
    <w:r w:rsidR="000B4711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0B4711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0B4711">
      <w:rPr>
        <w:rFonts w:ascii="Arial" w:hAnsi="Arial"/>
        <w:b/>
        <w:noProof/>
        <w:color w:val="F79646"/>
        <w:sz w:val="20"/>
      </w:rPr>
      <w:t xml:space="preserve">07/10/2004 10:03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4D24" w14:textId="77777777" w:rsidR="000B4711" w:rsidRDefault="00000000" w:rsidP="005857BA">
    <w:pPr>
      <w:pStyle w:val="Encabezado"/>
    </w:pPr>
    <w:fldSimple w:instr=" FILENAME ">
      <w:r w:rsidR="000B4711">
        <w:rPr>
          <w:noProof/>
        </w:rPr>
        <w:t>Documento1</w:t>
      </w:r>
    </w:fldSimple>
    <w:r w:rsidR="000B4711">
      <w:tab/>
      <w:t xml:space="preserve">Fecha de impresión </w:t>
    </w:r>
    <w:fldSimple w:instr=" PRINTDATE ">
      <w:r w:rsidR="000B4711">
        <w:rPr>
          <w:noProof/>
        </w:rPr>
        <w:t>07/10/2004 22:03:00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8" w15:restartNumberingAfterBreak="0">
    <w:nsid w:val="688458F2"/>
    <w:multiLevelType w:val="hybridMultilevel"/>
    <w:tmpl w:val="F01C231A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1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699088086">
    <w:abstractNumId w:val="13"/>
  </w:num>
  <w:num w:numId="2" w16cid:durableId="1798911693">
    <w:abstractNumId w:val="6"/>
  </w:num>
  <w:num w:numId="3" w16cid:durableId="282930030">
    <w:abstractNumId w:val="1"/>
  </w:num>
  <w:num w:numId="4" w16cid:durableId="1060834963">
    <w:abstractNumId w:val="9"/>
  </w:num>
  <w:num w:numId="5" w16cid:durableId="1419251537">
    <w:abstractNumId w:val="4"/>
  </w:num>
  <w:num w:numId="6" w16cid:durableId="1180045617">
    <w:abstractNumId w:val="8"/>
  </w:num>
  <w:num w:numId="7" w16cid:durableId="965282536">
    <w:abstractNumId w:val="7"/>
  </w:num>
  <w:num w:numId="8" w16cid:durableId="1563709341">
    <w:abstractNumId w:val="0"/>
  </w:num>
  <w:num w:numId="9" w16cid:durableId="1043476973">
    <w:abstractNumId w:val="2"/>
  </w:num>
  <w:num w:numId="10" w16cid:durableId="1355769465">
    <w:abstractNumId w:val="12"/>
  </w:num>
  <w:num w:numId="11" w16cid:durableId="1248417071">
    <w:abstractNumId w:val="11"/>
  </w:num>
  <w:num w:numId="12" w16cid:durableId="992754849">
    <w:abstractNumId w:val="10"/>
  </w:num>
  <w:num w:numId="13" w16cid:durableId="1656255193">
    <w:abstractNumId w:val="3"/>
  </w:num>
  <w:num w:numId="14" w16cid:durableId="1178733149">
    <w:abstractNumId w:val="5"/>
  </w:num>
  <w:num w:numId="15" w16cid:durableId="606501839">
    <w:abstractNumId w:val="8"/>
    <w:lvlOverride w:ilvl="0">
      <w:startOverride w:val="1"/>
    </w:lvlOverride>
  </w:num>
  <w:num w:numId="16" w16cid:durableId="371926147">
    <w:abstractNumId w:val="8"/>
    <w:lvlOverride w:ilvl="0">
      <w:startOverride w:val="1"/>
    </w:lvlOverride>
  </w:num>
  <w:num w:numId="17" w16cid:durableId="411976502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165709F-7E8A-421D-ACD5-8B0FC2F4D5AD}"/>
    <w:docVar w:name="dgnword-eventsink" w:val="5932112"/>
  </w:docVars>
  <w:rsids>
    <w:rsidRoot w:val="00C90BA5"/>
    <w:rsid w:val="000028E8"/>
    <w:rsid w:val="00007481"/>
    <w:rsid w:val="00010AA4"/>
    <w:rsid w:val="0001652C"/>
    <w:rsid w:val="000172ED"/>
    <w:rsid w:val="0002072D"/>
    <w:rsid w:val="00023532"/>
    <w:rsid w:val="00034F10"/>
    <w:rsid w:val="00043B8E"/>
    <w:rsid w:val="000646CE"/>
    <w:rsid w:val="00071C56"/>
    <w:rsid w:val="00072B1F"/>
    <w:rsid w:val="00081FE5"/>
    <w:rsid w:val="00082EFF"/>
    <w:rsid w:val="00083A6F"/>
    <w:rsid w:val="00084FF6"/>
    <w:rsid w:val="00090AAF"/>
    <w:rsid w:val="00093109"/>
    <w:rsid w:val="000970DC"/>
    <w:rsid w:val="000978FA"/>
    <w:rsid w:val="000A0B6E"/>
    <w:rsid w:val="000A4850"/>
    <w:rsid w:val="000A5595"/>
    <w:rsid w:val="000A5D96"/>
    <w:rsid w:val="000A6184"/>
    <w:rsid w:val="000B4711"/>
    <w:rsid w:val="000B66FF"/>
    <w:rsid w:val="000C0C0A"/>
    <w:rsid w:val="000C0FE1"/>
    <w:rsid w:val="000C1174"/>
    <w:rsid w:val="000C3B5E"/>
    <w:rsid w:val="000C3EBA"/>
    <w:rsid w:val="000C5009"/>
    <w:rsid w:val="000C5D18"/>
    <w:rsid w:val="000D0816"/>
    <w:rsid w:val="000E123C"/>
    <w:rsid w:val="000E3B57"/>
    <w:rsid w:val="000E49B4"/>
    <w:rsid w:val="00103E27"/>
    <w:rsid w:val="00105BA8"/>
    <w:rsid w:val="00107599"/>
    <w:rsid w:val="00110C46"/>
    <w:rsid w:val="0011452F"/>
    <w:rsid w:val="001210A8"/>
    <w:rsid w:val="00130C65"/>
    <w:rsid w:val="00134CC7"/>
    <w:rsid w:val="001436B1"/>
    <w:rsid w:val="00150CFA"/>
    <w:rsid w:val="00152019"/>
    <w:rsid w:val="00152BF9"/>
    <w:rsid w:val="0015510E"/>
    <w:rsid w:val="00157B7E"/>
    <w:rsid w:val="001609B9"/>
    <w:rsid w:val="001655A4"/>
    <w:rsid w:val="001771EA"/>
    <w:rsid w:val="00180D15"/>
    <w:rsid w:val="00181F66"/>
    <w:rsid w:val="001A5EF5"/>
    <w:rsid w:val="001A6D34"/>
    <w:rsid w:val="001C191B"/>
    <w:rsid w:val="001C4D67"/>
    <w:rsid w:val="001D013D"/>
    <w:rsid w:val="001D07F8"/>
    <w:rsid w:val="001D725E"/>
    <w:rsid w:val="001E28D2"/>
    <w:rsid w:val="001E6915"/>
    <w:rsid w:val="001F6DA5"/>
    <w:rsid w:val="002009AE"/>
    <w:rsid w:val="00201096"/>
    <w:rsid w:val="002103E9"/>
    <w:rsid w:val="00210DC5"/>
    <w:rsid w:val="00211AE6"/>
    <w:rsid w:val="0021263F"/>
    <w:rsid w:val="0021557F"/>
    <w:rsid w:val="00217C0D"/>
    <w:rsid w:val="0022327A"/>
    <w:rsid w:val="0022649B"/>
    <w:rsid w:val="0023015F"/>
    <w:rsid w:val="0023444F"/>
    <w:rsid w:val="00235D62"/>
    <w:rsid w:val="00244679"/>
    <w:rsid w:val="00247E20"/>
    <w:rsid w:val="0025079C"/>
    <w:rsid w:val="00264857"/>
    <w:rsid w:val="002655AC"/>
    <w:rsid w:val="002670C9"/>
    <w:rsid w:val="0027451C"/>
    <w:rsid w:val="0027685E"/>
    <w:rsid w:val="00285EF6"/>
    <w:rsid w:val="0028706A"/>
    <w:rsid w:val="002912F9"/>
    <w:rsid w:val="00295E1C"/>
    <w:rsid w:val="00296D16"/>
    <w:rsid w:val="002A23DE"/>
    <w:rsid w:val="002A2D35"/>
    <w:rsid w:val="002A5185"/>
    <w:rsid w:val="002B0876"/>
    <w:rsid w:val="002B1EEF"/>
    <w:rsid w:val="002B3E00"/>
    <w:rsid w:val="002C0EE2"/>
    <w:rsid w:val="002D1E03"/>
    <w:rsid w:val="002D6EB0"/>
    <w:rsid w:val="002E4784"/>
    <w:rsid w:val="002E5965"/>
    <w:rsid w:val="002F1603"/>
    <w:rsid w:val="002F3C3F"/>
    <w:rsid w:val="002F4BE9"/>
    <w:rsid w:val="002F592F"/>
    <w:rsid w:val="00302637"/>
    <w:rsid w:val="003102E1"/>
    <w:rsid w:val="00312825"/>
    <w:rsid w:val="00314C7C"/>
    <w:rsid w:val="00320DBE"/>
    <w:rsid w:val="00323567"/>
    <w:rsid w:val="00325FBF"/>
    <w:rsid w:val="003366A6"/>
    <w:rsid w:val="00345DE9"/>
    <w:rsid w:val="00346E4E"/>
    <w:rsid w:val="00356C4C"/>
    <w:rsid w:val="003600AC"/>
    <w:rsid w:val="003601F4"/>
    <w:rsid w:val="00361321"/>
    <w:rsid w:val="00363ACB"/>
    <w:rsid w:val="00365950"/>
    <w:rsid w:val="003736E4"/>
    <w:rsid w:val="00384D6E"/>
    <w:rsid w:val="003956B9"/>
    <w:rsid w:val="003A00DC"/>
    <w:rsid w:val="003A0401"/>
    <w:rsid w:val="003A37F5"/>
    <w:rsid w:val="003B51AF"/>
    <w:rsid w:val="003C45FE"/>
    <w:rsid w:val="003E1AF6"/>
    <w:rsid w:val="003E5254"/>
    <w:rsid w:val="003F12C9"/>
    <w:rsid w:val="003F467E"/>
    <w:rsid w:val="003F5BB4"/>
    <w:rsid w:val="004040B3"/>
    <w:rsid w:val="00406B55"/>
    <w:rsid w:val="004105C7"/>
    <w:rsid w:val="00410977"/>
    <w:rsid w:val="00424B49"/>
    <w:rsid w:val="004317A8"/>
    <w:rsid w:val="004414EC"/>
    <w:rsid w:val="00453362"/>
    <w:rsid w:val="004556EC"/>
    <w:rsid w:val="0046142B"/>
    <w:rsid w:val="00471699"/>
    <w:rsid w:val="00473422"/>
    <w:rsid w:val="0048240F"/>
    <w:rsid w:val="0048306F"/>
    <w:rsid w:val="00483B00"/>
    <w:rsid w:val="004937D0"/>
    <w:rsid w:val="004A64BA"/>
    <w:rsid w:val="004A7F22"/>
    <w:rsid w:val="004B3CA8"/>
    <w:rsid w:val="004B3F3E"/>
    <w:rsid w:val="004B422C"/>
    <w:rsid w:val="004B4C14"/>
    <w:rsid w:val="004C7EB9"/>
    <w:rsid w:val="004D19E4"/>
    <w:rsid w:val="004D583D"/>
    <w:rsid w:val="004E1DCF"/>
    <w:rsid w:val="004F2817"/>
    <w:rsid w:val="004F3172"/>
    <w:rsid w:val="00501066"/>
    <w:rsid w:val="005120D5"/>
    <w:rsid w:val="00524EEB"/>
    <w:rsid w:val="00525230"/>
    <w:rsid w:val="00541147"/>
    <w:rsid w:val="005543A6"/>
    <w:rsid w:val="005554F4"/>
    <w:rsid w:val="005601A1"/>
    <w:rsid w:val="00560D7B"/>
    <w:rsid w:val="0056193A"/>
    <w:rsid w:val="00562DF2"/>
    <w:rsid w:val="005661FE"/>
    <w:rsid w:val="005802D5"/>
    <w:rsid w:val="0058057C"/>
    <w:rsid w:val="00580B63"/>
    <w:rsid w:val="00583599"/>
    <w:rsid w:val="005857BA"/>
    <w:rsid w:val="00586540"/>
    <w:rsid w:val="005873A9"/>
    <w:rsid w:val="00587E39"/>
    <w:rsid w:val="00594930"/>
    <w:rsid w:val="00594E9E"/>
    <w:rsid w:val="005959FA"/>
    <w:rsid w:val="005A0D49"/>
    <w:rsid w:val="005A4CBF"/>
    <w:rsid w:val="005B3DBD"/>
    <w:rsid w:val="005D10ED"/>
    <w:rsid w:val="005D2406"/>
    <w:rsid w:val="005F1B0A"/>
    <w:rsid w:val="005F4478"/>
    <w:rsid w:val="005F76BE"/>
    <w:rsid w:val="00603D03"/>
    <w:rsid w:val="006050E2"/>
    <w:rsid w:val="006074F6"/>
    <w:rsid w:val="00622298"/>
    <w:rsid w:val="006312E3"/>
    <w:rsid w:val="0063426B"/>
    <w:rsid w:val="00637DA8"/>
    <w:rsid w:val="006409DE"/>
    <w:rsid w:val="00641DA2"/>
    <w:rsid w:val="00651C40"/>
    <w:rsid w:val="00651E50"/>
    <w:rsid w:val="00656496"/>
    <w:rsid w:val="00663F34"/>
    <w:rsid w:val="00664D31"/>
    <w:rsid w:val="00665753"/>
    <w:rsid w:val="00665C40"/>
    <w:rsid w:val="0067171E"/>
    <w:rsid w:val="00671AF5"/>
    <w:rsid w:val="006731DC"/>
    <w:rsid w:val="006903DC"/>
    <w:rsid w:val="00696CD7"/>
    <w:rsid w:val="006A7B18"/>
    <w:rsid w:val="006B5B21"/>
    <w:rsid w:val="006C0A67"/>
    <w:rsid w:val="006D1C19"/>
    <w:rsid w:val="006D3B19"/>
    <w:rsid w:val="006E58E7"/>
    <w:rsid w:val="006F18EC"/>
    <w:rsid w:val="006F2D9B"/>
    <w:rsid w:val="00701063"/>
    <w:rsid w:val="00703252"/>
    <w:rsid w:val="00712643"/>
    <w:rsid w:val="00717E91"/>
    <w:rsid w:val="00721E20"/>
    <w:rsid w:val="007637DD"/>
    <w:rsid w:val="00764ABA"/>
    <w:rsid w:val="00765E71"/>
    <w:rsid w:val="0076675B"/>
    <w:rsid w:val="007673E5"/>
    <w:rsid w:val="0077071B"/>
    <w:rsid w:val="007806C2"/>
    <w:rsid w:val="00782E0C"/>
    <w:rsid w:val="0078365D"/>
    <w:rsid w:val="007908FC"/>
    <w:rsid w:val="00791535"/>
    <w:rsid w:val="007967B0"/>
    <w:rsid w:val="00796E84"/>
    <w:rsid w:val="007B4845"/>
    <w:rsid w:val="007B62B6"/>
    <w:rsid w:val="007B7E89"/>
    <w:rsid w:val="007D1CF2"/>
    <w:rsid w:val="007E45BE"/>
    <w:rsid w:val="007E4FA2"/>
    <w:rsid w:val="007E687D"/>
    <w:rsid w:val="007E6F7B"/>
    <w:rsid w:val="007F0AEB"/>
    <w:rsid w:val="007F0B3B"/>
    <w:rsid w:val="007F245C"/>
    <w:rsid w:val="007F64ED"/>
    <w:rsid w:val="007F6A2C"/>
    <w:rsid w:val="00801B80"/>
    <w:rsid w:val="00813642"/>
    <w:rsid w:val="008217AE"/>
    <w:rsid w:val="008232DD"/>
    <w:rsid w:val="00825637"/>
    <w:rsid w:val="00826ABE"/>
    <w:rsid w:val="0083042D"/>
    <w:rsid w:val="00833CD1"/>
    <w:rsid w:val="00834989"/>
    <w:rsid w:val="00834A75"/>
    <w:rsid w:val="008355F0"/>
    <w:rsid w:val="00844E80"/>
    <w:rsid w:val="00855A88"/>
    <w:rsid w:val="00861C7D"/>
    <w:rsid w:val="008675EA"/>
    <w:rsid w:val="00872E89"/>
    <w:rsid w:val="00873EF4"/>
    <w:rsid w:val="00874206"/>
    <w:rsid w:val="008750BA"/>
    <w:rsid w:val="008914F8"/>
    <w:rsid w:val="00895D38"/>
    <w:rsid w:val="008B4FCC"/>
    <w:rsid w:val="008B57B3"/>
    <w:rsid w:val="008C6FDC"/>
    <w:rsid w:val="008D056B"/>
    <w:rsid w:val="008D1C7F"/>
    <w:rsid w:val="008D21F4"/>
    <w:rsid w:val="008E15C8"/>
    <w:rsid w:val="008F0D94"/>
    <w:rsid w:val="008F4D0A"/>
    <w:rsid w:val="009077FC"/>
    <w:rsid w:val="00921C34"/>
    <w:rsid w:val="00930168"/>
    <w:rsid w:val="009304B4"/>
    <w:rsid w:val="00945D7E"/>
    <w:rsid w:val="0095431E"/>
    <w:rsid w:val="00956994"/>
    <w:rsid w:val="0095706B"/>
    <w:rsid w:val="009610CD"/>
    <w:rsid w:val="00962802"/>
    <w:rsid w:val="00970269"/>
    <w:rsid w:val="00976258"/>
    <w:rsid w:val="00976D69"/>
    <w:rsid w:val="0097726E"/>
    <w:rsid w:val="009777C3"/>
    <w:rsid w:val="00992EC1"/>
    <w:rsid w:val="00993256"/>
    <w:rsid w:val="009A225E"/>
    <w:rsid w:val="009A6336"/>
    <w:rsid w:val="009B25A9"/>
    <w:rsid w:val="009B285A"/>
    <w:rsid w:val="009B2BF5"/>
    <w:rsid w:val="009C2738"/>
    <w:rsid w:val="009C413D"/>
    <w:rsid w:val="009C5B5E"/>
    <w:rsid w:val="009D19A0"/>
    <w:rsid w:val="009D1D03"/>
    <w:rsid w:val="009D548F"/>
    <w:rsid w:val="009D6419"/>
    <w:rsid w:val="009E6A4B"/>
    <w:rsid w:val="009E6DD9"/>
    <w:rsid w:val="009F3F0F"/>
    <w:rsid w:val="009F4E99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2339"/>
    <w:rsid w:val="00A63C27"/>
    <w:rsid w:val="00A665F6"/>
    <w:rsid w:val="00A922EE"/>
    <w:rsid w:val="00A97445"/>
    <w:rsid w:val="00A97C77"/>
    <w:rsid w:val="00AA0DEF"/>
    <w:rsid w:val="00AA1117"/>
    <w:rsid w:val="00AA40F6"/>
    <w:rsid w:val="00AB00A6"/>
    <w:rsid w:val="00AB174A"/>
    <w:rsid w:val="00AC5E8D"/>
    <w:rsid w:val="00AD1F0F"/>
    <w:rsid w:val="00AE1EAE"/>
    <w:rsid w:val="00AE7FC5"/>
    <w:rsid w:val="00AF51C1"/>
    <w:rsid w:val="00AF60C3"/>
    <w:rsid w:val="00B013A3"/>
    <w:rsid w:val="00B01EBE"/>
    <w:rsid w:val="00B106B3"/>
    <w:rsid w:val="00B228BE"/>
    <w:rsid w:val="00B22981"/>
    <w:rsid w:val="00B274BA"/>
    <w:rsid w:val="00B275FF"/>
    <w:rsid w:val="00B4580A"/>
    <w:rsid w:val="00B60915"/>
    <w:rsid w:val="00B618E8"/>
    <w:rsid w:val="00B63CB9"/>
    <w:rsid w:val="00B75320"/>
    <w:rsid w:val="00B81C97"/>
    <w:rsid w:val="00B91DB7"/>
    <w:rsid w:val="00B957A9"/>
    <w:rsid w:val="00B97DF7"/>
    <w:rsid w:val="00BA0DF8"/>
    <w:rsid w:val="00BA16F0"/>
    <w:rsid w:val="00BA33C5"/>
    <w:rsid w:val="00BC0DB5"/>
    <w:rsid w:val="00BD4C65"/>
    <w:rsid w:val="00BE1B5F"/>
    <w:rsid w:val="00BE1DC0"/>
    <w:rsid w:val="00BF5AFC"/>
    <w:rsid w:val="00BF5D34"/>
    <w:rsid w:val="00C013CE"/>
    <w:rsid w:val="00C02280"/>
    <w:rsid w:val="00C02FB0"/>
    <w:rsid w:val="00C06F0B"/>
    <w:rsid w:val="00C07717"/>
    <w:rsid w:val="00C103D4"/>
    <w:rsid w:val="00C2363C"/>
    <w:rsid w:val="00C2565C"/>
    <w:rsid w:val="00C258CD"/>
    <w:rsid w:val="00C321D1"/>
    <w:rsid w:val="00C3406C"/>
    <w:rsid w:val="00C375D7"/>
    <w:rsid w:val="00C43EF0"/>
    <w:rsid w:val="00C50236"/>
    <w:rsid w:val="00C5372D"/>
    <w:rsid w:val="00C606C5"/>
    <w:rsid w:val="00C61DEA"/>
    <w:rsid w:val="00C71571"/>
    <w:rsid w:val="00C7347C"/>
    <w:rsid w:val="00C86462"/>
    <w:rsid w:val="00C8750B"/>
    <w:rsid w:val="00C90AA2"/>
    <w:rsid w:val="00C90BA5"/>
    <w:rsid w:val="00C91DE8"/>
    <w:rsid w:val="00C93DF9"/>
    <w:rsid w:val="00C94F83"/>
    <w:rsid w:val="00C96CBF"/>
    <w:rsid w:val="00CA5D22"/>
    <w:rsid w:val="00CA7DEE"/>
    <w:rsid w:val="00CB046A"/>
    <w:rsid w:val="00CB23C2"/>
    <w:rsid w:val="00CB50AF"/>
    <w:rsid w:val="00CC7A55"/>
    <w:rsid w:val="00CE193D"/>
    <w:rsid w:val="00CE6FA1"/>
    <w:rsid w:val="00CF1DF5"/>
    <w:rsid w:val="00CF67BB"/>
    <w:rsid w:val="00D01990"/>
    <w:rsid w:val="00D14F4C"/>
    <w:rsid w:val="00D21220"/>
    <w:rsid w:val="00D31F92"/>
    <w:rsid w:val="00D37887"/>
    <w:rsid w:val="00D406D6"/>
    <w:rsid w:val="00D44F84"/>
    <w:rsid w:val="00D55DEB"/>
    <w:rsid w:val="00D6049A"/>
    <w:rsid w:val="00D62849"/>
    <w:rsid w:val="00D62E5D"/>
    <w:rsid w:val="00D96FAA"/>
    <w:rsid w:val="00D97068"/>
    <w:rsid w:val="00DA2911"/>
    <w:rsid w:val="00DA2D5B"/>
    <w:rsid w:val="00DA7BB5"/>
    <w:rsid w:val="00DB5D06"/>
    <w:rsid w:val="00DB6815"/>
    <w:rsid w:val="00DC13CE"/>
    <w:rsid w:val="00DC2CD9"/>
    <w:rsid w:val="00DD0AF9"/>
    <w:rsid w:val="00DD1776"/>
    <w:rsid w:val="00DD2017"/>
    <w:rsid w:val="00DD63B4"/>
    <w:rsid w:val="00DE2AD5"/>
    <w:rsid w:val="00DF6F64"/>
    <w:rsid w:val="00E0232F"/>
    <w:rsid w:val="00E11CFD"/>
    <w:rsid w:val="00E1285D"/>
    <w:rsid w:val="00E17CFB"/>
    <w:rsid w:val="00E30D61"/>
    <w:rsid w:val="00E44026"/>
    <w:rsid w:val="00E508C1"/>
    <w:rsid w:val="00E6161A"/>
    <w:rsid w:val="00E6580F"/>
    <w:rsid w:val="00E65F86"/>
    <w:rsid w:val="00E8071F"/>
    <w:rsid w:val="00E906B2"/>
    <w:rsid w:val="00E92DF0"/>
    <w:rsid w:val="00E94DCB"/>
    <w:rsid w:val="00E963A6"/>
    <w:rsid w:val="00E97960"/>
    <w:rsid w:val="00EA1AAA"/>
    <w:rsid w:val="00EA7851"/>
    <w:rsid w:val="00EB6763"/>
    <w:rsid w:val="00EC3909"/>
    <w:rsid w:val="00EC7912"/>
    <w:rsid w:val="00ED1936"/>
    <w:rsid w:val="00ED19A5"/>
    <w:rsid w:val="00ED4763"/>
    <w:rsid w:val="00ED6A6D"/>
    <w:rsid w:val="00EE39FB"/>
    <w:rsid w:val="00EE71A5"/>
    <w:rsid w:val="00EF60C2"/>
    <w:rsid w:val="00F057BF"/>
    <w:rsid w:val="00F101BF"/>
    <w:rsid w:val="00F11482"/>
    <w:rsid w:val="00F11D4F"/>
    <w:rsid w:val="00F17419"/>
    <w:rsid w:val="00F20165"/>
    <w:rsid w:val="00F248C1"/>
    <w:rsid w:val="00F24E6A"/>
    <w:rsid w:val="00F24F79"/>
    <w:rsid w:val="00F27A82"/>
    <w:rsid w:val="00F411B6"/>
    <w:rsid w:val="00F413F8"/>
    <w:rsid w:val="00F42EEA"/>
    <w:rsid w:val="00F462C2"/>
    <w:rsid w:val="00F47FB6"/>
    <w:rsid w:val="00F5424C"/>
    <w:rsid w:val="00F618CC"/>
    <w:rsid w:val="00F643ED"/>
    <w:rsid w:val="00F648D7"/>
    <w:rsid w:val="00F653DC"/>
    <w:rsid w:val="00F66937"/>
    <w:rsid w:val="00F71AFF"/>
    <w:rsid w:val="00F72520"/>
    <w:rsid w:val="00F7409F"/>
    <w:rsid w:val="00F83290"/>
    <w:rsid w:val="00F83D3A"/>
    <w:rsid w:val="00F8400A"/>
    <w:rsid w:val="00F85D71"/>
    <w:rsid w:val="00FA028A"/>
    <w:rsid w:val="00FA47B8"/>
    <w:rsid w:val="00FB2C47"/>
    <w:rsid w:val="00FB413F"/>
    <w:rsid w:val="00FC4426"/>
    <w:rsid w:val="00FC5874"/>
    <w:rsid w:val="00FD2DDA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19C930"/>
  <w15:docId w15:val="{4CB51508-04AF-442C-AC5F-9B03B0A3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3A00DC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3A00DC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3A00D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A00D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A00DC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2670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70C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73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7C77"/>
    <w:pPr>
      <w:ind w:left="720"/>
      <w:contextualSpacing/>
    </w:pPr>
  </w:style>
  <w:style w:type="paragraph" w:styleId="Listaconvietas3">
    <w:name w:val="List Bullet 3"/>
    <w:basedOn w:val="Normal"/>
    <w:rsid w:val="00586540"/>
    <w:pPr>
      <w:tabs>
        <w:tab w:val="left" w:pos="1769"/>
      </w:tabs>
      <w:ind w:left="1769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1E79-36D6-4D4A-B866-B626E156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10</TotalTime>
  <Pages>12</Pages>
  <Words>3008</Words>
  <Characters>16549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3</cp:revision>
  <cp:lastPrinted>2004-10-07T21:03:00Z</cp:lastPrinted>
  <dcterms:created xsi:type="dcterms:W3CDTF">2023-03-06T07:57:00Z</dcterms:created>
  <dcterms:modified xsi:type="dcterms:W3CDTF">2023-03-06T07:58:00Z</dcterms:modified>
</cp:coreProperties>
</file>