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5DEA7" w14:textId="77777777" w:rsidR="00D62849" w:rsidRDefault="00D62849" w:rsidP="00703252">
      <w:pPr>
        <w:pStyle w:val="Lista0b"/>
      </w:pPr>
      <w:r>
        <w:t>Índice:</w:t>
      </w:r>
    </w:p>
    <w:p w14:paraId="682BAAD8" w14:textId="77777777" w:rsidR="00B013A3" w:rsidRDefault="002D168E" w:rsidP="00A47DB6">
      <w:pPr>
        <w:rPr>
          <w:b/>
          <w:bCs/>
          <w:noProof/>
        </w:rPr>
      </w:pPr>
      <w:r>
        <w:fldChar w:fldCharType="begin"/>
      </w:r>
      <w:r w:rsidR="006B7F0E">
        <w:instrText xml:space="preserve"> TOC \o \h \z \u </w:instrText>
      </w:r>
      <w:r>
        <w:fldChar w:fldCharType="separate"/>
      </w:r>
      <w:r w:rsidR="00385580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6E461C2C" w14:textId="77777777" w:rsidR="00601782" w:rsidRDefault="00601782" w:rsidP="00A47DB6"/>
    <w:p w14:paraId="767BAB94" w14:textId="7B385EFF" w:rsidR="00601782" w:rsidRDefault="00601782" w:rsidP="00FD04AC"/>
    <w:p w14:paraId="45460C2C" w14:textId="77777777" w:rsidR="006C5917" w:rsidRDefault="006C5917" w:rsidP="006C5917">
      <w:pPr>
        <w:pStyle w:val="Ttulo1"/>
      </w:pPr>
      <w:bookmarkStart w:id="0" w:name="_Toc128649475"/>
      <w:r>
        <w:t>Banco</w:t>
      </w:r>
      <w:bookmarkEnd w:id="0"/>
    </w:p>
    <w:p w14:paraId="2B4DBC84" w14:textId="77777777" w:rsidR="006C5917" w:rsidRDefault="006C5917" w:rsidP="006C5917">
      <w:r>
        <w:t>Un banco desea guardar información de:</w:t>
      </w:r>
    </w:p>
    <w:p w14:paraId="6045E732" w14:textId="77777777" w:rsidR="006C5917" w:rsidRDefault="006C5917" w:rsidP="006C5917">
      <w:pPr>
        <w:pStyle w:val="Lista2"/>
      </w:pPr>
      <w:r>
        <w:t>Las oficinas (sucursales) de que dispone: número (que la identifica), dirección, teléfono.</w:t>
      </w:r>
    </w:p>
    <w:p w14:paraId="74C361CC" w14:textId="51B6A22B" w:rsidR="006C5917" w:rsidRDefault="006C5917" w:rsidP="006C5917">
      <w:pPr>
        <w:pStyle w:val="Lista2"/>
      </w:pPr>
      <w:r>
        <w:t>Empleados: identificador único, DNI, nombre, fecha nacimiento, teléfono, email</w:t>
      </w:r>
      <w:r w:rsidR="00CC0D3F">
        <w:t xml:space="preserve"> c</w:t>
      </w:r>
      <w:r>
        <w:t>orporativo, fecha de contratación en el banco, estudios.</w:t>
      </w:r>
    </w:p>
    <w:p w14:paraId="068BB9E3" w14:textId="31C61710" w:rsidR="006C5917" w:rsidRDefault="006C5917" w:rsidP="006C5917">
      <w:pPr>
        <w:pStyle w:val="Lista2"/>
      </w:pPr>
      <w:r>
        <w:t xml:space="preserve">De cada oficina se desea saber </w:t>
      </w:r>
      <w:r w:rsidR="00CC0D3F">
        <w:t>quiénes</w:t>
      </w:r>
      <w:r>
        <w:t xml:space="preserve"> traban en ella, en </w:t>
      </w:r>
      <w:r w:rsidR="00CC0D3F">
        <w:t>qué</w:t>
      </w:r>
      <w:r>
        <w:t xml:space="preserve"> fecha comenzaron a trabajar en esa oficina y fecha en que dejaron de trabajar en esa oficina. Se guarda información histórica.</w:t>
      </w:r>
    </w:p>
    <w:p w14:paraId="3966E6CC" w14:textId="77777777" w:rsidR="006C5917" w:rsidRDefault="006C5917" w:rsidP="006C5917">
      <w:pPr>
        <w:pStyle w:val="Lista2"/>
      </w:pPr>
      <w:r>
        <w:t xml:space="preserve">Obligatoriamente toda oficina tiene un director, debe conocerse quien </w:t>
      </w:r>
      <w:proofErr w:type="spellStart"/>
      <w:r>
        <w:t>és</w:t>
      </w:r>
      <w:proofErr w:type="spellEnd"/>
      <w:r>
        <w:t xml:space="preserve"> y desde que fecha es director. Se guarda información histórica de este hecho.</w:t>
      </w:r>
    </w:p>
    <w:p w14:paraId="3BB0F5D4" w14:textId="77777777" w:rsidR="006C5917" w:rsidRDefault="006C5917" w:rsidP="006C5917">
      <w:pPr>
        <w:pStyle w:val="Lista2"/>
      </w:pPr>
      <w:r>
        <w:t>Cuentas corrientes: cada cuenta corriente pertenece a una oficina, y para identificarse necesita conocerse la información que se muestra en la imagen (fíjate en que se incluye el número de oficina):</w:t>
      </w:r>
    </w:p>
    <w:p w14:paraId="0ED39811" w14:textId="77777777" w:rsidR="006C5917" w:rsidRDefault="006C5917" w:rsidP="006C5917">
      <w:pPr>
        <w:pStyle w:val="Piedefoto"/>
      </w:pPr>
      <w:r w:rsidRPr="0099536C">
        <w:rPr>
          <w:noProof/>
        </w:rPr>
        <w:drawing>
          <wp:inline distT="0" distB="0" distL="0" distR="0" wp14:anchorId="37B1A77E" wp14:editId="35735E4C">
            <wp:extent cx="5115639" cy="1667108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73AE" w14:textId="77777777" w:rsidR="006C5917" w:rsidRDefault="006C5917" w:rsidP="006C5917">
      <w:pPr>
        <w:pStyle w:val="Lista2"/>
      </w:pPr>
      <w:r>
        <w:t>Clientes: nombre, DNI, dirección, teléfono, email.</w:t>
      </w:r>
    </w:p>
    <w:p w14:paraId="75CBBA31" w14:textId="77777777" w:rsidR="006C5917" w:rsidRDefault="006C5917" w:rsidP="006C5917">
      <w:pPr>
        <w:pStyle w:val="Lista2"/>
      </w:pPr>
      <w:r>
        <w:t>Cada cuenta pertenece a uno o varios clientes, no puede haber cuentas anónimas.</w:t>
      </w:r>
    </w:p>
    <w:p w14:paraId="23B2DDCB" w14:textId="04BDA2A6" w:rsidR="006C5917" w:rsidRDefault="006C5917" w:rsidP="006C5917">
      <w:pPr>
        <w:pStyle w:val="Lista2"/>
      </w:pPr>
      <w:r>
        <w:t xml:space="preserve">Deben anotarse todas las transacciones realizadas en cada cuenta corriente: importe, tipo de operación (retirada, ingreso, recibo domiciliado), </w:t>
      </w:r>
      <w:proofErr w:type="spellStart"/>
      <w:r>
        <w:t>fecha</w:t>
      </w:r>
      <w:r w:rsidR="00DA2B0B">
        <w:t>Hora</w:t>
      </w:r>
      <w:proofErr w:type="spellEnd"/>
      <w:r>
        <w:t>, persona que la realiza</w:t>
      </w:r>
      <w:r w:rsidR="00B33C3B">
        <w:t>, descripción</w:t>
      </w:r>
      <w:r w:rsidR="00DA2B0B">
        <w:t>(opcional)</w:t>
      </w:r>
      <w:r>
        <w:t>.</w:t>
      </w:r>
    </w:p>
    <w:p w14:paraId="1FF36F1E" w14:textId="08DAA240" w:rsidR="006C5917" w:rsidRDefault="00A52E0D" w:rsidP="00A52E0D">
      <w:pPr>
        <w:pStyle w:val="Lista2"/>
      </w:pPr>
      <w:r>
        <w:t>En el momento en que se borre del sistema una cuenta deben borrarse automáticamente todas las operaciones realizadas con esa cuenta.</w:t>
      </w:r>
    </w:p>
    <w:p w14:paraId="58FA987B" w14:textId="77777777" w:rsidR="006C5917" w:rsidRDefault="006C5917" w:rsidP="006C5917"/>
    <w:p w14:paraId="20B88492" w14:textId="77777777" w:rsidR="006C5917" w:rsidRDefault="006C5917" w:rsidP="006C5917">
      <w:pPr>
        <w:pStyle w:val="Piedefoto"/>
      </w:pPr>
    </w:p>
    <w:p w14:paraId="61C29F5E" w14:textId="6E497171" w:rsidR="006C5917" w:rsidRDefault="006C5917" w:rsidP="006C5917">
      <w:pPr>
        <w:pStyle w:val="Ttulo2"/>
      </w:pPr>
      <w:bookmarkStart w:id="1" w:name="_Toc128649476"/>
      <w:proofErr w:type="spellStart"/>
      <w:r>
        <w:t>Tareas:</w:t>
      </w:r>
      <w:bookmarkEnd w:id="1"/>
      <w:r w:rsidR="00DA2B0B">
        <w:t>fe</w:t>
      </w:r>
      <w:proofErr w:type="spellEnd"/>
    </w:p>
    <w:p w14:paraId="0268BA2F" w14:textId="77777777" w:rsidR="006C5917" w:rsidRDefault="006C5917" w:rsidP="006C5917">
      <w:pPr>
        <w:pStyle w:val="Lista2"/>
      </w:pPr>
      <w:r>
        <w:t>Crear el modelo ER.</w:t>
      </w:r>
    </w:p>
    <w:p w14:paraId="06BB592C" w14:textId="77777777" w:rsidR="006C5917" w:rsidRDefault="006C5917" w:rsidP="006C5917">
      <w:pPr>
        <w:pStyle w:val="Lista2"/>
      </w:pPr>
      <w:r>
        <w:t>implementar en MySQL escribiendo el script con código SQL a mano</w:t>
      </w:r>
    </w:p>
    <w:p w14:paraId="5C589406" w14:textId="77777777" w:rsidR="006C5917" w:rsidRDefault="006C5917" w:rsidP="006C5917">
      <w:pPr>
        <w:pStyle w:val="Lista2"/>
      </w:pPr>
      <w:r>
        <w:t>Haz la ingeniería inversa para comprobar que está bien (esto debes hacerlo siempre, sin necesidad de que te lo pidan, porque ahí es más fácil comprobar ciertos errores).</w:t>
      </w:r>
    </w:p>
    <w:p w14:paraId="4D338D00" w14:textId="77777777" w:rsidR="006C5917" w:rsidRDefault="006C5917" w:rsidP="006C5917">
      <w:pPr>
        <w:pStyle w:val="Lista2"/>
      </w:pPr>
      <w:r>
        <w:t>introducir 2 filas en cada tabla.</w:t>
      </w:r>
    </w:p>
    <w:p w14:paraId="4DB519F5" w14:textId="77777777" w:rsidR="006C5917" w:rsidRDefault="006C5917" w:rsidP="006C5917">
      <w:pPr>
        <w:pStyle w:val="Lista2"/>
      </w:pPr>
      <w:r>
        <w:t xml:space="preserve">implementar en MySQL utilizando la herramienta gráfica </w:t>
      </w:r>
      <w:proofErr w:type="spellStart"/>
      <w:r>
        <w:t>Workbench</w:t>
      </w:r>
      <w:proofErr w:type="spellEnd"/>
      <w:r>
        <w:t>.</w:t>
      </w:r>
    </w:p>
    <w:p w14:paraId="3CA146E3" w14:textId="12293BD3" w:rsidR="006C5917" w:rsidRDefault="006C5917" w:rsidP="00FD04AC"/>
    <w:p w14:paraId="52E8BA75" w14:textId="77777777" w:rsidR="006C5917" w:rsidRDefault="006C5917" w:rsidP="00FD04AC"/>
    <w:p w14:paraId="01724388" w14:textId="2D12E022" w:rsidR="001116CD" w:rsidRDefault="00B91473" w:rsidP="00B91473">
      <w:pPr>
        <w:pStyle w:val="Ttulo2"/>
      </w:pPr>
      <w:r>
        <w:t>Solución</w:t>
      </w:r>
    </w:p>
    <w:p w14:paraId="482D569C" w14:textId="7D43B926" w:rsidR="00A21B4B" w:rsidRPr="00A21B4B" w:rsidRDefault="00BF4883" w:rsidP="00A21B4B">
      <w:pPr>
        <w:pStyle w:val="Piedefoto"/>
      </w:pPr>
      <w:r>
        <w:object w:dxaOrig="15885" w:dyaOrig="8025" w14:anchorId="0167A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45pt;height:242.95pt" o:ole="">
            <v:imagedata r:id="rId9" o:title=""/>
          </v:shape>
          <o:OLEObject Type="Embed" ProgID="Visio.Drawing.15" ShapeID="_x0000_i1030" DrawAspect="Content" ObjectID="_1770791025" r:id="rId10"/>
        </w:object>
      </w:r>
    </w:p>
    <w:p w14:paraId="17956823" w14:textId="645AEDB7" w:rsidR="00105304" w:rsidRDefault="00105304" w:rsidP="00105304">
      <w:pPr>
        <w:pStyle w:val="Piedefoto"/>
      </w:pPr>
    </w:p>
    <w:p w14:paraId="0F5E7E7E" w14:textId="5FDD45EE" w:rsidR="00EE1498" w:rsidRDefault="007227E6" w:rsidP="00EE1498">
      <w:pPr>
        <w:pStyle w:val="Piedefoto"/>
      </w:pPr>
      <w:r>
        <w:rPr>
          <w:noProof/>
        </w:rPr>
        <w:drawing>
          <wp:inline distT="0" distB="0" distL="0" distR="0" wp14:anchorId="46D0A183" wp14:editId="1D394EB6">
            <wp:extent cx="6120130" cy="42665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C8D53D" w14:textId="77777777" w:rsidR="001116CD" w:rsidRDefault="001116CD" w:rsidP="00FD04AC"/>
    <w:p w14:paraId="50D38872" w14:textId="286CC72A" w:rsidR="005C5DEF" w:rsidRDefault="005C5DEF" w:rsidP="005C5DEF">
      <w:pPr>
        <w:pStyle w:val="comandoseinstrucciones"/>
      </w:pPr>
    </w:p>
    <w:p w14:paraId="2C0DB5B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MySQL Workbench Forward Engineering</w:t>
      </w:r>
    </w:p>
    <w:p w14:paraId="25016E0C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42E7952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@OLD_UNIQUE_CHECKS=@@UNIQUE_CHECKS, UNIQUE_CHECKS=0;</w:t>
      </w:r>
    </w:p>
    <w:p w14:paraId="4951EE5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@OLD_FOREIGN_KEY_CHECKS=@@FOREIGN_KEY_CHECKS, FOREIGN_KEY_CHECKS=0;</w:t>
      </w:r>
    </w:p>
    <w:p w14:paraId="6731F63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02BEAD8A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681444A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6C9A730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-- Schema </w:t>
      </w:r>
      <w:proofErr w:type="spellStart"/>
      <w:r w:rsidRPr="00BB7668">
        <w:rPr>
          <w:lang w:val="en-US"/>
        </w:rPr>
        <w:t>mydb</w:t>
      </w:r>
      <w:proofErr w:type="spellEnd"/>
    </w:p>
    <w:p w14:paraId="7C3B41B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0854B44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349463C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3BC3AEC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Schema banco</w:t>
      </w:r>
    </w:p>
    <w:p w14:paraId="5D1566C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1913DF1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SCHEMA IF EXISTS `banco` ;</w:t>
      </w:r>
    </w:p>
    <w:p w14:paraId="2A63560B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3FE8BD2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EADAD9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Schema banco</w:t>
      </w:r>
    </w:p>
    <w:p w14:paraId="47E8DEE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4BBB4EF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SCHEMA IF NOT EXISTS `banco` DEFAULT CHARACTER SET utf8mb4 COLLATE utf8mb4_0900_ai_ci ;</w:t>
      </w:r>
    </w:p>
    <w:p w14:paraId="6BD0D21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451881F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USE `banco` ;</w:t>
      </w:r>
    </w:p>
    <w:p w14:paraId="583EB0D4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812958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7BFF0DB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cliente</w:t>
      </w:r>
      <w:proofErr w:type="spellEnd"/>
      <w:r w:rsidRPr="00BB7668">
        <w:rPr>
          <w:lang w:val="en-US"/>
        </w:rPr>
        <w:t>`</w:t>
      </w:r>
    </w:p>
    <w:p w14:paraId="02BE362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630DFD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cliente</w:t>
      </w:r>
      <w:proofErr w:type="spellEnd"/>
      <w:r w:rsidRPr="00BB7668">
        <w:rPr>
          <w:lang w:val="en-US"/>
        </w:rPr>
        <w:t>` ;</w:t>
      </w:r>
    </w:p>
    <w:p w14:paraId="2C093619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86D1D8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0D12594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cliente</w:t>
      </w:r>
      <w:proofErr w:type="spellEnd"/>
      <w:r w:rsidRPr="00BB7668">
        <w:rPr>
          <w:lang w:val="en-US"/>
        </w:rPr>
        <w:t>` (</w:t>
      </w:r>
    </w:p>
    <w:p w14:paraId="13F6AF5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 CHAR(9) NOT NULL,</w:t>
      </w:r>
    </w:p>
    <w:p w14:paraId="79B0595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nombre</w:t>
      </w:r>
      <w:proofErr w:type="spellEnd"/>
      <w:r w:rsidRPr="00BB7668">
        <w:rPr>
          <w:lang w:val="en-US"/>
        </w:rPr>
        <w:t>` VARCHAR(90) NOT NULL,</w:t>
      </w:r>
    </w:p>
    <w:p w14:paraId="7D60512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`ciudad` VARCHAR(45) NOT NULL,</w:t>
      </w:r>
    </w:p>
    <w:p w14:paraId="7316D47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direccion</w:t>
      </w:r>
      <w:proofErr w:type="spellEnd"/>
      <w:r w:rsidRPr="00BB7668">
        <w:rPr>
          <w:lang w:val="en-US"/>
        </w:rPr>
        <w:t>` VARCHAR(90) NOT NULL,</w:t>
      </w:r>
    </w:p>
    <w:p w14:paraId="4DE2683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PRIMARY KEY (`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`),</w:t>
      </w:r>
    </w:p>
    <w:p w14:paraId="01C6129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UNIQUE INDEX 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 ASC) VISIBLE)</w:t>
      </w:r>
    </w:p>
    <w:p w14:paraId="26C37B8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3465BF2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3E625FD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5F03381B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98C59D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385EAA5A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22BA091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5FBEC1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</w:t>
      </w:r>
    </w:p>
    <w:p w14:paraId="3C9CBFF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647D348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 ;</w:t>
      </w:r>
    </w:p>
    <w:p w14:paraId="32542789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617D711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24691DC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 (</w:t>
      </w:r>
    </w:p>
    <w:p w14:paraId="6FA9517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CHAR(4) NOT NULL,</w:t>
      </w:r>
    </w:p>
    <w:p w14:paraId="4DA7E03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`ciudad` VARCHAR(45) NOT NULL,</w:t>
      </w:r>
    </w:p>
    <w:p w14:paraId="3C521DB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PRIMARY KEY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`),</w:t>
      </w:r>
    </w:p>
    <w:p w14:paraId="354AA6A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UNIQUE INDEX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ASC) VISIBLE)</w:t>
      </w:r>
    </w:p>
    <w:p w14:paraId="0BE774B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497443A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0C533A1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6FE8BD47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4EB231B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252A5376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63D093C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3C154A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cuentaCorriente</w:t>
      </w:r>
      <w:proofErr w:type="spellEnd"/>
      <w:r w:rsidRPr="00BB7668">
        <w:rPr>
          <w:lang w:val="en-US"/>
        </w:rPr>
        <w:t>`</w:t>
      </w:r>
    </w:p>
    <w:p w14:paraId="3AD9D9C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284368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cuentaCorriente</w:t>
      </w:r>
      <w:proofErr w:type="spellEnd"/>
      <w:r w:rsidRPr="00BB7668">
        <w:rPr>
          <w:lang w:val="en-US"/>
        </w:rPr>
        <w:t>` ;</w:t>
      </w:r>
    </w:p>
    <w:p w14:paraId="352BC7D5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6B9E0F7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29C4474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cuentaCorriente</w:t>
      </w:r>
      <w:proofErr w:type="spellEnd"/>
      <w:r w:rsidRPr="00BB7668">
        <w:rPr>
          <w:lang w:val="en-US"/>
        </w:rPr>
        <w:t>` (</w:t>
      </w:r>
    </w:p>
    <w:p w14:paraId="69F07DE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lastRenderedPageBreak/>
        <w:t xml:space="preserve">  `</w:t>
      </w:r>
      <w:proofErr w:type="spellStart"/>
      <w:r w:rsidRPr="00BB7668">
        <w:rPr>
          <w:lang w:val="en-US"/>
        </w:rPr>
        <w:t>pais</w:t>
      </w:r>
      <w:proofErr w:type="spellEnd"/>
      <w:r w:rsidRPr="00BB7668">
        <w:rPr>
          <w:lang w:val="en-US"/>
        </w:rPr>
        <w:t>` CHAR(2) NOT NULL,</w:t>
      </w:r>
    </w:p>
    <w:p w14:paraId="4A1C2AA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dc_pais</w:t>
      </w:r>
      <w:proofErr w:type="spellEnd"/>
      <w:r w:rsidRPr="00BB7668">
        <w:rPr>
          <w:lang w:val="en-US"/>
        </w:rPr>
        <w:t>` CHAR(2) NOT NULL,</w:t>
      </w:r>
    </w:p>
    <w:p w14:paraId="359DAAB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entidad</w:t>
      </w:r>
      <w:proofErr w:type="spellEnd"/>
      <w:r w:rsidRPr="00BB7668">
        <w:rPr>
          <w:lang w:val="en-US"/>
        </w:rPr>
        <w:t>` CHAR(4) NOT NULL,</w:t>
      </w:r>
    </w:p>
    <w:p w14:paraId="7CAB7BC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CHAR(4) NOT NULL,</w:t>
      </w:r>
    </w:p>
    <w:p w14:paraId="59B89C2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dc_cuenta</w:t>
      </w:r>
      <w:proofErr w:type="spellEnd"/>
      <w:r w:rsidRPr="00BB7668">
        <w:rPr>
          <w:lang w:val="en-US"/>
        </w:rPr>
        <w:t>` CHAR(2) NOT NULL,</w:t>
      </w:r>
    </w:p>
    <w:p w14:paraId="1A4C08D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num_cuenta</w:t>
      </w:r>
      <w:proofErr w:type="spellEnd"/>
      <w:r w:rsidRPr="00BB7668">
        <w:rPr>
          <w:lang w:val="en-US"/>
        </w:rPr>
        <w:t>` CHAR(10) NOT NULL,</w:t>
      </w:r>
    </w:p>
    <w:p w14:paraId="71FC1D8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saldo</w:t>
      </w:r>
      <w:proofErr w:type="spellEnd"/>
      <w:r w:rsidRPr="00BB7668">
        <w:rPr>
          <w:lang w:val="en-US"/>
        </w:rPr>
        <w:t>` DECIMAL(15,2) NOT NULL,</w:t>
      </w:r>
    </w:p>
    <w:p w14:paraId="7005ED2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PRIMARY KEY (`</w:t>
      </w:r>
      <w:proofErr w:type="spellStart"/>
      <w:r w:rsidRPr="00BB7668">
        <w:rPr>
          <w:lang w:val="en-US"/>
        </w:rPr>
        <w:t>pais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dc_pais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entidad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dc_cuenta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num_cuenta</w:t>
      </w:r>
      <w:proofErr w:type="spellEnd"/>
      <w:r w:rsidRPr="00BB7668">
        <w:rPr>
          <w:lang w:val="en-US"/>
        </w:rPr>
        <w:t>`),</w:t>
      </w:r>
    </w:p>
    <w:p w14:paraId="2E67F006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BB7668">
        <w:t>INDEX `</w:t>
      </w:r>
      <w:proofErr w:type="spellStart"/>
      <w:r w:rsidRPr="00BB7668">
        <w:t>FK_cuenta_corriente_num_sucursal</w:t>
      </w:r>
      <w:proofErr w:type="spellEnd"/>
      <w:r w:rsidRPr="00BB7668">
        <w:t>` (`</w:t>
      </w:r>
      <w:proofErr w:type="spellStart"/>
      <w:r w:rsidRPr="00BB7668">
        <w:t>num_sucursal</w:t>
      </w:r>
      <w:proofErr w:type="spellEnd"/>
      <w:r w:rsidRPr="00BB7668">
        <w:t>` ASC) VISIBLE,</w:t>
      </w:r>
    </w:p>
    <w:p w14:paraId="646FDD96" w14:textId="77777777" w:rsidR="00BB7668" w:rsidRPr="00BB7668" w:rsidRDefault="00BB7668" w:rsidP="00BB7668">
      <w:pPr>
        <w:pStyle w:val="comandoseinstrucciones"/>
      </w:pPr>
      <w:r w:rsidRPr="00BB7668">
        <w:t xml:space="preserve">  CONSTRAINT `</w:t>
      </w:r>
      <w:proofErr w:type="spellStart"/>
      <w:r w:rsidRPr="00BB7668">
        <w:t>FK_cuenta_corriente_num_sucursal</w:t>
      </w:r>
      <w:proofErr w:type="spellEnd"/>
      <w:r w:rsidRPr="00BB7668">
        <w:t>`</w:t>
      </w:r>
    </w:p>
    <w:p w14:paraId="3294A14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t xml:space="preserve">    </w:t>
      </w:r>
      <w:r w:rsidRPr="00BB7668">
        <w:rPr>
          <w:lang w:val="en-US"/>
        </w:rPr>
        <w:t>FOREIGN KEY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0AFCF0B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REFERENCES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24AAC1D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DELETE CASCADE</w:t>
      </w:r>
    </w:p>
    <w:p w14:paraId="45DA510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CASCADE)</w:t>
      </w:r>
    </w:p>
    <w:p w14:paraId="63628AA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566DE2B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50A03DB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2E6D1D4E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2B0A022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3A01F461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808EF0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09C6A57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clienteEsTitularDeCuenta</w:t>
      </w:r>
      <w:proofErr w:type="spellEnd"/>
      <w:r w:rsidRPr="00BB7668">
        <w:rPr>
          <w:lang w:val="en-US"/>
        </w:rPr>
        <w:t>`</w:t>
      </w:r>
    </w:p>
    <w:p w14:paraId="24C618C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EB04DC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clienteEsTitularDeCuenta</w:t>
      </w:r>
      <w:proofErr w:type="spellEnd"/>
      <w:r w:rsidRPr="00BB7668">
        <w:rPr>
          <w:lang w:val="en-US"/>
        </w:rPr>
        <w:t>` ;</w:t>
      </w:r>
    </w:p>
    <w:p w14:paraId="2CA47E78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3D949DC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0974DEF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clienteEsTitularDeCuenta</w:t>
      </w:r>
      <w:proofErr w:type="spellEnd"/>
      <w:r w:rsidRPr="00BB7668">
        <w:rPr>
          <w:lang w:val="en-US"/>
        </w:rPr>
        <w:t>` (</w:t>
      </w:r>
    </w:p>
    <w:p w14:paraId="639B5CA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cc_pais</w:t>
      </w:r>
      <w:proofErr w:type="spellEnd"/>
      <w:r w:rsidRPr="00BB7668">
        <w:rPr>
          <w:lang w:val="en-US"/>
        </w:rPr>
        <w:t>` CHAR(2) NOT NULL,</w:t>
      </w:r>
    </w:p>
    <w:p w14:paraId="5A3DB30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cc_dc_pais</w:t>
      </w:r>
      <w:proofErr w:type="spellEnd"/>
      <w:r w:rsidRPr="00BB7668">
        <w:rPr>
          <w:lang w:val="en-US"/>
        </w:rPr>
        <w:t>` CHAR(2) NOT NULL,</w:t>
      </w:r>
    </w:p>
    <w:p w14:paraId="0C0AF1C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cc_entidad</w:t>
      </w:r>
      <w:proofErr w:type="spellEnd"/>
      <w:r w:rsidRPr="00BB7668">
        <w:rPr>
          <w:lang w:val="en-US"/>
        </w:rPr>
        <w:t>` CHAR(4) NOT NULL,</w:t>
      </w:r>
    </w:p>
    <w:p w14:paraId="1AE978D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cc_num_sucursal</w:t>
      </w:r>
      <w:proofErr w:type="spellEnd"/>
      <w:r w:rsidRPr="00BB7668">
        <w:rPr>
          <w:lang w:val="en-US"/>
        </w:rPr>
        <w:t>` CHAR(4) NOT NULL,</w:t>
      </w:r>
    </w:p>
    <w:p w14:paraId="09CEAAE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cc_dc_cuenta</w:t>
      </w:r>
      <w:proofErr w:type="spellEnd"/>
      <w:r w:rsidRPr="00BB7668">
        <w:rPr>
          <w:lang w:val="en-US"/>
        </w:rPr>
        <w:t>` CHAR(2) NOT NULL,</w:t>
      </w:r>
    </w:p>
    <w:p w14:paraId="587E1F2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cc_num_cuenta</w:t>
      </w:r>
      <w:proofErr w:type="spellEnd"/>
      <w:r w:rsidRPr="00BB7668">
        <w:rPr>
          <w:lang w:val="en-US"/>
        </w:rPr>
        <w:t>` CHAR(10) NOT NULL,</w:t>
      </w:r>
    </w:p>
    <w:p w14:paraId="797D00F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cliente_dni</w:t>
      </w:r>
      <w:proofErr w:type="spellEnd"/>
      <w:r w:rsidRPr="00BB7668">
        <w:rPr>
          <w:lang w:val="en-US"/>
        </w:rPr>
        <w:t>` CHAR(9) NOT NULL,</w:t>
      </w:r>
    </w:p>
    <w:p w14:paraId="4B9AE49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PRIMARY KEY (`</w:t>
      </w:r>
      <w:proofErr w:type="spellStart"/>
      <w:r w:rsidRPr="00BB7668">
        <w:rPr>
          <w:lang w:val="en-US"/>
        </w:rPr>
        <w:t>cc_pais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cc_dc_pais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cc_entidad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cc_num_sucursal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cc_dc_cuenta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cc_num_cuenta</w:t>
      </w:r>
      <w:proofErr w:type="spellEnd"/>
      <w:r w:rsidRPr="00BB7668">
        <w:rPr>
          <w:lang w:val="en-US"/>
        </w:rPr>
        <w:t>`, `</w:t>
      </w:r>
      <w:proofErr w:type="spellStart"/>
      <w:r w:rsidRPr="00BB7668">
        <w:rPr>
          <w:lang w:val="en-US"/>
        </w:rPr>
        <w:t>cliente_dni</w:t>
      </w:r>
      <w:proofErr w:type="spellEnd"/>
      <w:r w:rsidRPr="00BB7668">
        <w:rPr>
          <w:lang w:val="en-US"/>
        </w:rPr>
        <w:t>`),</w:t>
      </w:r>
    </w:p>
    <w:p w14:paraId="10412FA2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BB7668">
        <w:t>INDEX `fk_cuenta_corriente_has_cliente_cliente1_idx` (`</w:t>
      </w:r>
      <w:proofErr w:type="spellStart"/>
      <w:r w:rsidRPr="00BB7668">
        <w:t>cliente_dni</w:t>
      </w:r>
      <w:proofErr w:type="spellEnd"/>
      <w:r w:rsidRPr="00BB7668">
        <w:t>` ASC) VISIBLE,</w:t>
      </w:r>
    </w:p>
    <w:p w14:paraId="2FCD101A" w14:textId="77777777" w:rsidR="00BB7668" w:rsidRPr="00BB7668" w:rsidRDefault="00BB7668" w:rsidP="00BB7668">
      <w:pPr>
        <w:pStyle w:val="comandoseinstrucciones"/>
      </w:pPr>
      <w:r w:rsidRPr="00BB7668">
        <w:t xml:space="preserve">  INDEX `fk_cuenta_corriente_has_cliente_cuenta_corriente1_idx` (`</w:t>
      </w:r>
      <w:proofErr w:type="spellStart"/>
      <w:r w:rsidRPr="00BB7668">
        <w:t>cc_pais</w:t>
      </w:r>
      <w:proofErr w:type="spellEnd"/>
      <w:r w:rsidRPr="00BB7668">
        <w:t>` ASC, `</w:t>
      </w:r>
      <w:proofErr w:type="spellStart"/>
      <w:r w:rsidRPr="00BB7668">
        <w:t>cc_dc_pais</w:t>
      </w:r>
      <w:proofErr w:type="spellEnd"/>
      <w:r w:rsidRPr="00BB7668">
        <w:t>` ASC, `</w:t>
      </w:r>
      <w:proofErr w:type="spellStart"/>
      <w:r w:rsidRPr="00BB7668">
        <w:t>cc_entidad</w:t>
      </w:r>
      <w:proofErr w:type="spellEnd"/>
      <w:r w:rsidRPr="00BB7668">
        <w:t>` ASC, `</w:t>
      </w:r>
      <w:proofErr w:type="spellStart"/>
      <w:r w:rsidRPr="00BB7668">
        <w:t>cc_num_sucursal</w:t>
      </w:r>
      <w:proofErr w:type="spellEnd"/>
      <w:r w:rsidRPr="00BB7668">
        <w:t>` ASC, `</w:t>
      </w:r>
      <w:proofErr w:type="spellStart"/>
      <w:r w:rsidRPr="00BB7668">
        <w:t>cc_dc_cuenta</w:t>
      </w:r>
      <w:proofErr w:type="spellEnd"/>
      <w:r w:rsidRPr="00BB7668">
        <w:t>` ASC, `</w:t>
      </w:r>
      <w:proofErr w:type="spellStart"/>
      <w:r w:rsidRPr="00BB7668">
        <w:t>cc_num_cuenta</w:t>
      </w:r>
      <w:proofErr w:type="spellEnd"/>
      <w:r w:rsidRPr="00BB7668">
        <w:t>` ASC) VISIBLE,</w:t>
      </w:r>
    </w:p>
    <w:p w14:paraId="68EF7C66" w14:textId="77777777" w:rsidR="00BB7668" w:rsidRPr="00BB7668" w:rsidRDefault="00BB7668" w:rsidP="00BB7668">
      <w:pPr>
        <w:pStyle w:val="comandoseinstrucciones"/>
      </w:pPr>
      <w:r w:rsidRPr="00BB7668">
        <w:t xml:space="preserve">  CONSTRAINT `fk_cuenta_corriente_has_cliente_cliente1`</w:t>
      </w:r>
    </w:p>
    <w:p w14:paraId="468455C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t xml:space="preserve">    </w:t>
      </w:r>
      <w:r w:rsidRPr="00BB7668">
        <w:rPr>
          <w:lang w:val="en-US"/>
        </w:rPr>
        <w:t>FOREIGN KEY (`</w:t>
      </w:r>
      <w:proofErr w:type="spellStart"/>
      <w:r w:rsidRPr="00BB7668">
        <w:rPr>
          <w:lang w:val="en-US"/>
        </w:rPr>
        <w:t>cliente_dni</w:t>
      </w:r>
      <w:proofErr w:type="spellEnd"/>
      <w:r w:rsidRPr="00BB7668">
        <w:rPr>
          <w:lang w:val="en-US"/>
        </w:rPr>
        <w:t>`)</w:t>
      </w:r>
    </w:p>
    <w:p w14:paraId="5DDBB5B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REFERENCES `</w:t>
      </w:r>
      <w:proofErr w:type="spellStart"/>
      <w:r w:rsidRPr="00BB7668">
        <w:rPr>
          <w:lang w:val="en-US"/>
        </w:rPr>
        <w:t>cliente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`)</w:t>
      </w:r>
    </w:p>
    <w:p w14:paraId="50D81CE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DELETE RESTRICT</w:t>
      </w:r>
    </w:p>
    <w:p w14:paraId="0DDAA75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CASCADE,</w:t>
      </w:r>
    </w:p>
    <w:p w14:paraId="18515B2B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BB7668">
        <w:t>CONSTRAINT `fk_cuenta_corriente_has_cliente_cuenta_corriente1`</w:t>
      </w:r>
    </w:p>
    <w:p w14:paraId="04232F75" w14:textId="77777777" w:rsidR="00BB7668" w:rsidRPr="00BB7668" w:rsidRDefault="00BB7668" w:rsidP="00BB7668">
      <w:pPr>
        <w:pStyle w:val="comandoseinstrucciones"/>
      </w:pPr>
      <w:r w:rsidRPr="00BB7668">
        <w:t xml:space="preserve">    FOREIGN KEY (`</w:t>
      </w:r>
      <w:proofErr w:type="spellStart"/>
      <w:r w:rsidRPr="00BB7668">
        <w:t>cc_pais</w:t>
      </w:r>
      <w:proofErr w:type="spellEnd"/>
      <w:r w:rsidRPr="00BB7668">
        <w:t>` , `</w:t>
      </w:r>
      <w:proofErr w:type="spellStart"/>
      <w:r w:rsidRPr="00BB7668">
        <w:t>cc_dc_pais</w:t>
      </w:r>
      <w:proofErr w:type="spellEnd"/>
      <w:r w:rsidRPr="00BB7668">
        <w:t>` , `</w:t>
      </w:r>
      <w:proofErr w:type="spellStart"/>
      <w:r w:rsidRPr="00BB7668">
        <w:t>cc_entidad</w:t>
      </w:r>
      <w:proofErr w:type="spellEnd"/>
      <w:r w:rsidRPr="00BB7668">
        <w:t>` , `</w:t>
      </w:r>
      <w:proofErr w:type="spellStart"/>
      <w:r w:rsidRPr="00BB7668">
        <w:t>cc_num_sucursal</w:t>
      </w:r>
      <w:proofErr w:type="spellEnd"/>
      <w:r w:rsidRPr="00BB7668">
        <w:t>` , `</w:t>
      </w:r>
      <w:proofErr w:type="spellStart"/>
      <w:r w:rsidRPr="00BB7668">
        <w:t>cc_dc_cuenta</w:t>
      </w:r>
      <w:proofErr w:type="spellEnd"/>
      <w:r w:rsidRPr="00BB7668">
        <w:t>` , `</w:t>
      </w:r>
      <w:proofErr w:type="spellStart"/>
      <w:r w:rsidRPr="00BB7668">
        <w:t>cc_num_cuenta</w:t>
      </w:r>
      <w:proofErr w:type="spellEnd"/>
      <w:r w:rsidRPr="00BB7668">
        <w:t>`)</w:t>
      </w:r>
    </w:p>
    <w:p w14:paraId="54E03CC5" w14:textId="77777777" w:rsidR="00BB7668" w:rsidRPr="00BB7668" w:rsidRDefault="00BB7668" w:rsidP="00BB7668">
      <w:pPr>
        <w:pStyle w:val="comandoseinstrucciones"/>
      </w:pPr>
      <w:r w:rsidRPr="00BB7668">
        <w:t xml:space="preserve">    REFERENCES `</w:t>
      </w:r>
      <w:proofErr w:type="spellStart"/>
      <w:r w:rsidRPr="00BB7668">
        <w:t>cuentaCorriente</w:t>
      </w:r>
      <w:proofErr w:type="spellEnd"/>
      <w:r w:rsidRPr="00BB7668">
        <w:t>` (`</w:t>
      </w:r>
      <w:proofErr w:type="spellStart"/>
      <w:r w:rsidRPr="00BB7668">
        <w:t>pais</w:t>
      </w:r>
      <w:proofErr w:type="spellEnd"/>
      <w:r w:rsidRPr="00BB7668">
        <w:t>` , `</w:t>
      </w:r>
      <w:proofErr w:type="spellStart"/>
      <w:r w:rsidRPr="00BB7668">
        <w:t>dc_pais</w:t>
      </w:r>
      <w:proofErr w:type="spellEnd"/>
      <w:r w:rsidRPr="00BB7668">
        <w:t>` , `entidad` , `</w:t>
      </w:r>
      <w:proofErr w:type="spellStart"/>
      <w:r w:rsidRPr="00BB7668">
        <w:t>num_sucursal</w:t>
      </w:r>
      <w:proofErr w:type="spellEnd"/>
      <w:r w:rsidRPr="00BB7668">
        <w:t>` , `</w:t>
      </w:r>
      <w:proofErr w:type="spellStart"/>
      <w:r w:rsidRPr="00BB7668">
        <w:t>dc_cuenta</w:t>
      </w:r>
      <w:proofErr w:type="spellEnd"/>
      <w:r w:rsidRPr="00BB7668">
        <w:t>` , `</w:t>
      </w:r>
      <w:proofErr w:type="spellStart"/>
      <w:r w:rsidRPr="00BB7668">
        <w:t>num_cuenta</w:t>
      </w:r>
      <w:proofErr w:type="spellEnd"/>
      <w:r w:rsidRPr="00BB7668">
        <w:t>`)</w:t>
      </w:r>
    </w:p>
    <w:p w14:paraId="3988444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t xml:space="preserve">    </w:t>
      </w:r>
      <w:r w:rsidRPr="00BB7668">
        <w:rPr>
          <w:lang w:val="en-US"/>
        </w:rPr>
        <w:t>ON DELETE CASCADE</w:t>
      </w:r>
    </w:p>
    <w:p w14:paraId="3BB05B8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CASCADE)</w:t>
      </w:r>
    </w:p>
    <w:p w14:paraId="77B3BD3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456F57F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5B8DE51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6D9B4939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954F8A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4BD5177B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48F2B5A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222FBE0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trabajador</w:t>
      </w:r>
      <w:proofErr w:type="spellEnd"/>
      <w:r w:rsidRPr="00BB7668">
        <w:rPr>
          <w:lang w:val="en-US"/>
        </w:rPr>
        <w:t>`</w:t>
      </w:r>
    </w:p>
    <w:p w14:paraId="1C9AF8A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0040EE4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trabajador</w:t>
      </w:r>
      <w:proofErr w:type="spellEnd"/>
      <w:r w:rsidRPr="00BB7668">
        <w:rPr>
          <w:lang w:val="en-US"/>
        </w:rPr>
        <w:t>` ;</w:t>
      </w:r>
    </w:p>
    <w:p w14:paraId="56025064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31D2FF6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069D941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trabajador</w:t>
      </w:r>
      <w:proofErr w:type="spellEnd"/>
      <w:r w:rsidRPr="00BB7668">
        <w:rPr>
          <w:lang w:val="en-US"/>
        </w:rPr>
        <w:t>` (</w:t>
      </w:r>
    </w:p>
    <w:p w14:paraId="66474FF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idtrabajador</w:t>
      </w:r>
      <w:proofErr w:type="spellEnd"/>
      <w:r w:rsidRPr="00BB7668">
        <w:rPr>
          <w:lang w:val="en-US"/>
        </w:rPr>
        <w:t>` INT NOT NULL,</w:t>
      </w:r>
    </w:p>
    <w:p w14:paraId="58D351C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 VARCHAR(9) NOT NULL,</w:t>
      </w:r>
    </w:p>
    <w:p w14:paraId="3DF52F16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BB7668">
        <w:t>`nombre` VARCHAR(45) NULL DEFAULT NULL,</w:t>
      </w:r>
    </w:p>
    <w:p w14:paraId="021C3923" w14:textId="77777777" w:rsidR="00BB7668" w:rsidRPr="00BB7668" w:rsidRDefault="00BB7668" w:rsidP="00BB7668">
      <w:pPr>
        <w:pStyle w:val="comandoseinstrucciones"/>
      </w:pPr>
      <w:r w:rsidRPr="00BB7668">
        <w:t xml:space="preserve">  `</w:t>
      </w:r>
      <w:proofErr w:type="spellStart"/>
      <w:r w:rsidRPr="00BB7668">
        <w:t>fecha_nacimiento</w:t>
      </w:r>
      <w:proofErr w:type="spellEnd"/>
      <w:r w:rsidRPr="00BB7668">
        <w:t>` VARCHAR(45) NOT NULL,</w:t>
      </w:r>
    </w:p>
    <w:p w14:paraId="0FC8948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lastRenderedPageBreak/>
        <w:t xml:space="preserve">  </w:t>
      </w:r>
      <w:r w:rsidRPr="00BB7668">
        <w:rPr>
          <w:lang w:val="en-US"/>
        </w:rPr>
        <w:t>`</w:t>
      </w:r>
      <w:proofErr w:type="spellStart"/>
      <w:r w:rsidRPr="00BB7668">
        <w:rPr>
          <w:lang w:val="en-US"/>
        </w:rPr>
        <w:t>telefono</w:t>
      </w:r>
      <w:proofErr w:type="spellEnd"/>
      <w:r w:rsidRPr="00BB7668">
        <w:rPr>
          <w:lang w:val="en-US"/>
        </w:rPr>
        <w:t>` VARCHAR(13) NOT NULL,</w:t>
      </w:r>
    </w:p>
    <w:p w14:paraId="1CF714A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`email` VARCHAR(320) NOT NULL,</w:t>
      </w:r>
    </w:p>
    <w:p w14:paraId="4DE1179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estudios</w:t>
      </w:r>
      <w:proofErr w:type="spellEnd"/>
      <w:r w:rsidRPr="00BB7668">
        <w:rPr>
          <w:lang w:val="en-US"/>
        </w:rPr>
        <w:t>` VARCHAR(450) NOT NULL,</w:t>
      </w:r>
    </w:p>
    <w:p w14:paraId="4F523D5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PRIMARY KEY (`</w:t>
      </w:r>
      <w:proofErr w:type="spellStart"/>
      <w:r w:rsidRPr="00BB7668">
        <w:rPr>
          <w:lang w:val="en-US"/>
        </w:rPr>
        <w:t>idtrabajador</w:t>
      </w:r>
      <w:proofErr w:type="spellEnd"/>
      <w:r w:rsidRPr="00BB7668">
        <w:rPr>
          <w:lang w:val="en-US"/>
        </w:rPr>
        <w:t>`),</w:t>
      </w:r>
    </w:p>
    <w:p w14:paraId="2109064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UNIQUE INDEX `</w:t>
      </w:r>
      <w:proofErr w:type="spellStart"/>
      <w:r w:rsidRPr="00BB7668">
        <w:rPr>
          <w:lang w:val="en-US"/>
        </w:rPr>
        <w:t>dni_UNIQUE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dni</w:t>
      </w:r>
      <w:proofErr w:type="spellEnd"/>
      <w:r w:rsidRPr="00BB7668">
        <w:rPr>
          <w:lang w:val="en-US"/>
        </w:rPr>
        <w:t>` ASC) VISIBLE)</w:t>
      </w:r>
    </w:p>
    <w:p w14:paraId="7241D3E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626B8BD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52E10DE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1EE00DDF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480F68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327DB28B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B3745C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327BCCF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trabajaEn</w:t>
      </w:r>
      <w:proofErr w:type="spellEnd"/>
      <w:r w:rsidRPr="00BB7668">
        <w:rPr>
          <w:lang w:val="en-US"/>
        </w:rPr>
        <w:t>`</w:t>
      </w:r>
    </w:p>
    <w:p w14:paraId="5273D18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403972FE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trabajaEn</w:t>
      </w:r>
      <w:proofErr w:type="spellEnd"/>
      <w:r w:rsidRPr="00BB7668">
        <w:rPr>
          <w:lang w:val="en-US"/>
        </w:rPr>
        <w:t>` ;</w:t>
      </w:r>
    </w:p>
    <w:p w14:paraId="76FD6365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1DB13D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7C94627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trabajaEn</w:t>
      </w:r>
      <w:proofErr w:type="spellEnd"/>
      <w:r w:rsidRPr="00BB7668">
        <w:rPr>
          <w:lang w:val="en-US"/>
        </w:rPr>
        <w:t>` (</w:t>
      </w:r>
    </w:p>
    <w:p w14:paraId="63933158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idtrabajador</w:t>
      </w:r>
      <w:proofErr w:type="spellEnd"/>
      <w:r w:rsidRPr="00BB7668">
        <w:rPr>
          <w:lang w:val="en-US"/>
        </w:rPr>
        <w:t>` INT NOT NULL,</w:t>
      </w:r>
    </w:p>
    <w:p w14:paraId="20D8F86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CHAR(4) NOT NULL,</w:t>
      </w:r>
    </w:p>
    <w:p w14:paraId="3EBD5AE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fechaInicio</w:t>
      </w:r>
      <w:proofErr w:type="spellEnd"/>
      <w:r w:rsidRPr="00BB7668">
        <w:rPr>
          <w:lang w:val="en-US"/>
        </w:rPr>
        <w:t>` DATE NOT NULL,</w:t>
      </w:r>
    </w:p>
    <w:p w14:paraId="0156576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fechaFin</w:t>
      </w:r>
      <w:proofErr w:type="spellEnd"/>
      <w:r w:rsidRPr="00BB7668">
        <w:rPr>
          <w:lang w:val="en-US"/>
        </w:rPr>
        <w:t>` DATE NULL DEFAULT NULL,</w:t>
      </w:r>
    </w:p>
    <w:p w14:paraId="6864807B" w14:textId="77777777" w:rsidR="00BB7668" w:rsidRPr="007227E6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7227E6">
        <w:t>PRIMARY KEY (`</w:t>
      </w:r>
      <w:proofErr w:type="spellStart"/>
      <w:r w:rsidRPr="007227E6">
        <w:t>idtrabajador</w:t>
      </w:r>
      <w:proofErr w:type="spellEnd"/>
      <w:r w:rsidRPr="007227E6">
        <w:t>`, `</w:t>
      </w:r>
      <w:proofErr w:type="spellStart"/>
      <w:r w:rsidRPr="007227E6">
        <w:t>num_sucursal</w:t>
      </w:r>
      <w:proofErr w:type="spellEnd"/>
      <w:r w:rsidRPr="007227E6">
        <w:t>`),</w:t>
      </w:r>
    </w:p>
    <w:p w14:paraId="72A1DC01" w14:textId="77777777" w:rsidR="00BB7668" w:rsidRPr="007227E6" w:rsidRDefault="00BB7668" w:rsidP="00BB7668">
      <w:pPr>
        <w:pStyle w:val="comandoseinstrucciones"/>
      </w:pPr>
      <w:r w:rsidRPr="007227E6">
        <w:t xml:space="preserve">  INDEX `fk_trabajador_has_sucursal_sucursal1_idx` (`</w:t>
      </w:r>
      <w:proofErr w:type="spellStart"/>
      <w:r w:rsidRPr="007227E6">
        <w:t>num_sucursal</w:t>
      </w:r>
      <w:proofErr w:type="spellEnd"/>
      <w:r w:rsidRPr="007227E6">
        <w:t>` ASC) VISIBLE,</w:t>
      </w:r>
    </w:p>
    <w:p w14:paraId="4681F831" w14:textId="77777777" w:rsidR="00BB7668" w:rsidRPr="007227E6" w:rsidRDefault="00BB7668" w:rsidP="00BB7668">
      <w:pPr>
        <w:pStyle w:val="comandoseinstrucciones"/>
      </w:pPr>
      <w:r w:rsidRPr="007227E6">
        <w:t xml:space="preserve">  INDEX `fk_trabajador_has_sucursal_trabajador1_idx` (`</w:t>
      </w:r>
      <w:proofErr w:type="spellStart"/>
      <w:r w:rsidRPr="007227E6">
        <w:t>idtrabajador</w:t>
      </w:r>
      <w:proofErr w:type="spellEnd"/>
      <w:r w:rsidRPr="007227E6">
        <w:t>` ASC) VISIBLE,</w:t>
      </w:r>
    </w:p>
    <w:p w14:paraId="031B43F3" w14:textId="77777777" w:rsidR="00BB7668" w:rsidRPr="007227E6" w:rsidRDefault="00BB7668" w:rsidP="00BB7668">
      <w:pPr>
        <w:pStyle w:val="comandoseinstrucciones"/>
      </w:pPr>
      <w:r w:rsidRPr="007227E6">
        <w:t xml:space="preserve">  CONSTRAINT `fk_trabajador_has_sucursal_sucursal1`</w:t>
      </w:r>
    </w:p>
    <w:p w14:paraId="480A741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7227E6">
        <w:t xml:space="preserve">    </w:t>
      </w:r>
      <w:r w:rsidRPr="00BB7668">
        <w:rPr>
          <w:lang w:val="en-US"/>
        </w:rPr>
        <w:t>FOREIGN KEY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541402F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REFERENCES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1EC2136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CASCADE,</w:t>
      </w:r>
    </w:p>
    <w:p w14:paraId="166EF1D8" w14:textId="77777777" w:rsidR="00BB7668" w:rsidRPr="007227E6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7227E6">
        <w:t>CONSTRAINT `fk_trabajador_has_sucursal_trabajador1`</w:t>
      </w:r>
    </w:p>
    <w:p w14:paraId="3940B161" w14:textId="77777777" w:rsidR="00BB7668" w:rsidRPr="007227E6" w:rsidRDefault="00BB7668" w:rsidP="00BB7668">
      <w:pPr>
        <w:pStyle w:val="comandoseinstrucciones"/>
      </w:pPr>
      <w:r w:rsidRPr="007227E6">
        <w:t xml:space="preserve">    FOREIGN KEY (`</w:t>
      </w:r>
      <w:proofErr w:type="spellStart"/>
      <w:r w:rsidRPr="007227E6">
        <w:t>idtrabajador</w:t>
      </w:r>
      <w:proofErr w:type="spellEnd"/>
      <w:r w:rsidRPr="007227E6">
        <w:t>`)</w:t>
      </w:r>
    </w:p>
    <w:p w14:paraId="01E19BC7" w14:textId="77777777" w:rsidR="00BB7668" w:rsidRPr="007227E6" w:rsidRDefault="00BB7668" w:rsidP="00BB7668">
      <w:pPr>
        <w:pStyle w:val="comandoseinstrucciones"/>
      </w:pPr>
      <w:r w:rsidRPr="007227E6">
        <w:t xml:space="preserve">    REFERENCES `trabajador` (`</w:t>
      </w:r>
      <w:proofErr w:type="spellStart"/>
      <w:r w:rsidRPr="007227E6">
        <w:t>idtrabajador</w:t>
      </w:r>
      <w:proofErr w:type="spellEnd"/>
      <w:r w:rsidRPr="007227E6">
        <w:t>`)</w:t>
      </w:r>
    </w:p>
    <w:p w14:paraId="4721C3FC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7227E6">
        <w:t xml:space="preserve">    </w:t>
      </w:r>
      <w:r w:rsidRPr="00BB7668">
        <w:rPr>
          <w:lang w:val="en-US"/>
        </w:rPr>
        <w:t>ON DELETE RESTRICT</w:t>
      </w:r>
    </w:p>
    <w:p w14:paraId="7568783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CASCADE)</w:t>
      </w:r>
    </w:p>
    <w:p w14:paraId="43D87C0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631B965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3462D04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4DDE3E97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6214032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34CA5A12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51EE290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38A8A5C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</w:t>
      </w:r>
      <w:proofErr w:type="spellStart"/>
      <w:r w:rsidRPr="00BB7668">
        <w:rPr>
          <w:lang w:val="en-US"/>
        </w:rPr>
        <w:t>transaccion</w:t>
      </w:r>
      <w:proofErr w:type="spellEnd"/>
      <w:r w:rsidRPr="00BB7668">
        <w:rPr>
          <w:lang w:val="en-US"/>
        </w:rPr>
        <w:t>`</w:t>
      </w:r>
    </w:p>
    <w:p w14:paraId="38EC413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5A8DF1B4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</w:t>
      </w:r>
      <w:proofErr w:type="spellStart"/>
      <w:r w:rsidRPr="00BB7668">
        <w:rPr>
          <w:lang w:val="en-US"/>
        </w:rPr>
        <w:t>transaccion</w:t>
      </w:r>
      <w:proofErr w:type="spellEnd"/>
      <w:r w:rsidRPr="00BB7668">
        <w:rPr>
          <w:lang w:val="en-US"/>
        </w:rPr>
        <w:t>` ;</w:t>
      </w:r>
    </w:p>
    <w:p w14:paraId="127E7EBB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9D0747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6D1103B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</w:t>
      </w:r>
      <w:proofErr w:type="spellStart"/>
      <w:r w:rsidRPr="00BB7668">
        <w:rPr>
          <w:lang w:val="en-US"/>
        </w:rPr>
        <w:t>transaccion</w:t>
      </w:r>
      <w:proofErr w:type="spellEnd"/>
      <w:r w:rsidRPr="00BB7668">
        <w:rPr>
          <w:lang w:val="en-US"/>
        </w:rPr>
        <w:t>` (</w:t>
      </w:r>
    </w:p>
    <w:p w14:paraId="40C7B74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numero</w:t>
      </w:r>
      <w:proofErr w:type="spellEnd"/>
      <w:r w:rsidRPr="00BB7668">
        <w:rPr>
          <w:lang w:val="en-US"/>
        </w:rPr>
        <w:t>` BIGINT UNSIGNED NOT NULL AUTO_INCREMENT,</w:t>
      </w:r>
    </w:p>
    <w:p w14:paraId="48CF031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cc_pais</w:t>
      </w:r>
      <w:proofErr w:type="spellEnd"/>
      <w:r w:rsidRPr="00BB7668">
        <w:rPr>
          <w:lang w:val="en-US"/>
        </w:rPr>
        <w:t>` CHAR(2) NOT NULL,</w:t>
      </w:r>
    </w:p>
    <w:p w14:paraId="48B79E6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cc_dc_pais</w:t>
      </w:r>
      <w:proofErr w:type="spellEnd"/>
      <w:r w:rsidRPr="00BB7668">
        <w:rPr>
          <w:lang w:val="en-US"/>
        </w:rPr>
        <w:t>` CHAR(2) NOT NULL,</w:t>
      </w:r>
    </w:p>
    <w:p w14:paraId="474546C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cc_entidad</w:t>
      </w:r>
      <w:proofErr w:type="spellEnd"/>
      <w:r w:rsidRPr="00BB7668">
        <w:rPr>
          <w:lang w:val="en-US"/>
        </w:rPr>
        <w:t>` CHAR(4) NOT NULL,</w:t>
      </w:r>
    </w:p>
    <w:p w14:paraId="47B8832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cc_num_sucursal</w:t>
      </w:r>
      <w:proofErr w:type="spellEnd"/>
      <w:r w:rsidRPr="00BB7668">
        <w:rPr>
          <w:lang w:val="en-US"/>
        </w:rPr>
        <w:t>` CHAR(4) NOT NULL,</w:t>
      </w:r>
    </w:p>
    <w:p w14:paraId="0C8C409E" w14:textId="77777777" w:rsidR="00BB7668" w:rsidRPr="007227E6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7227E6">
        <w:t>`</w:t>
      </w:r>
      <w:proofErr w:type="spellStart"/>
      <w:r w:rsidRPr="007227E6">
        <w:t>cc_dc_cuenta</w:t>
      </w:r>
      <w:proofErr w:type="spellEnd"/>
      <w:r w:rsidRPr="007227E6">
        <w:t>` CHAR(2) NOT NULL,</w:t>
      </w:r>
    </w:p>
    <w:p w14:paraId="7B97B1E1" w14:textId="77777777" w:rsidR="00BB7668" w:rsidRPr="007227E6" w:rsidRDefault="00BB7668" w:rsidP="00BB7668">
      <w:pPr>
        <w:pStyle w:val="comandoseinstrucciones"/>
      </w:pPr>
      <w:r w:rsidRPr="007227E6">
        <w:t xml:space="preserve">  `</w:t>
      </w:r>
      <w:proofErr w:type="spellStart"/>
      <w:r w:rsidRPr="007227E6">
        <w:t>cc_num_cuenta</w:t>
      </w:r>
      <w:proofErr w:type="spellEnd"/>
      <w:r w:rsidRPr="007227E6">
        <w:t>` CHAR(10) NOT NULL,</w:t>
      </w:r>
    </w:p>
    <w:p w14:paraId="059005B2" w14:textId="77777777" w:rsidR="00BB7668" w:rsidRPr="007227E6" w:rsidRDefault="00BB7668" w:rsidP="00BB7668">
      <w:pPr>
        <w:pStyle w:val="comandoseinstrucciones"/>
      </w:pPr>
      <w:r w:rsidRPr="007227E6">
        <w:t xml:space="preserve">  `importe` DECIMAL(9,2) NOT NULL,</w:t>
      </w:r>
    </w:p>
    <w:p w14:paraId="01372202" w14:textId="77777777" w:rsidR="00BB7668" w:rsidRPr="007227E6" w:rsidRDefault="00BB7668" w:rsidP="00BB7668">
      <w:pPr>
        <w:pStyle w:val="comandoseinstrucciones"/>
      </w:pPr>
      <w:r w:rsidRPr="007227E6">
        <w:t xml:space="preserve">  `tipo` ENUM('retirada', 'ingreso', 'recibo domiciliado') NOT NULL,</w:t>
      </w:r>
    </w:p>
    <w:p w14:paraId="3B205DE0" w14:textId="77777777" w:rsidR="00BB7668" w:rsidRPr="007227E6" w:rsidRDefault="00BB7668" w:rsidP="00BB7668">
      <w:pPr>
        <w:pStyle w:val="comandoseinstrucciones"/>
      </w:pPr>
      <w:r w:rsidRPr="007227E6">
        <w:t xml:space="preserve">  `</w:t>
      </w:r>
      <w:proofErr w:type="spellStart"/>
      <w:r w:rsidRPr="007227E6">
        <w:t>transaccioncol</w:t>
      </w:r>
      <w:proofErr w:type="spellEnd"/>
      <w:r w:rsidRPr="007227E6">
        <w:t>` VARCHAR(45) NOT NULL,</w:t>
      </w:r>
    </w:p>
    <w:p w14:paraId="63BE283A" w14:textId="77777777" w:rsidR="00BB7668" w:rsidRPr="007227E6" w:rsidRDefault="00BB7668" w:rsidP="00BB7668">
      <w:pPr>
        <w:pStyle w:val="comandoseinstrucciones"/>
      </w:pPr>
      <w:r w:rsidRPr="007227E6">
        <w:t xml:space="preserve">  `</w:t>
      </w:r>
      <w:proofErr w:type="spellStart"/>
      <w:r w:rsidRPr="007227E6">
        <w:t>fechaHora</w:t>
      </w:r>
      <w:proofErr w:type="spellEnd"/>
      <w:r w:rsidRPr="007227E6">
        <w:t>` DATETIME NOT NULL,</w:t>
      </w:r>
    </w:p>
    <w:p w14:paraId="111A13D0" w14:textId="77777777" w:rsidR="00BB7668" w:rsidRPr="007227E6" w:rsidRDefault="00BB7668" w:rsidP="00BB7668">
      <w:pPr>
        <w:pStyle w:val="comandoseinstrucciones"/>
      </w:pPr>
      <w:r w:rsidRPr="007227E6">
        <w:t xml:space="preserve">  `</w:t>
      </w:r>
      <w:proofErr w:type="spellStart"/>
      <w:r w:rsidRPr="007227E6">
        <w:t>realizadaPor</w:t>
      </w:r>
      <w:proofErr w:type="spellEnd"/>
      <w:r w:rsidRPr="007227E6">
        <w:t>` VARCHAR(45) NOT NULL,</w:t>
      </w:r>
    </w:p>
    <w:p w14:paraId="3076C4C4" w14:textId="77777777" w:rsidR="00BB7668" w:rsidRPr="007227E6" w:rsidRDefault="00BB7668" w:rsidP="00BB7668">
      <w:pPr>
        <w:pStyle w:val="comandoseinstrucciones"/>
      </w:pPr>
      <w:r w:rsidRPr="007227E6">
        <w:t xml:space="preserve">  `</w:t>
      </w:r>
      <w:proofErr w:type="spellStart"/>
      <w:r w:rsidRPr="007227E6">
        <w:t>descripcion</w:t>
      </w:r>
      <w:proofErr w:type="spellEnd"/>
      <w:r w:rsidRPr="007227E6">
        <w:t>` VARCHAR(250) NULL,</w:t>
      </w:r>
    </w:p>
    <w:p w14:paraId="57676181" w14:textId="77777777" w:rsidR="00BB7668" w:rsidRPr="007227E6" w:rsidRDefault="00BB7668" w:rsidP="00BB7668">
      <w:pPr>
        <w:pStyle w:val="comandoseinstrucciones"/>
      </w:pPr>
      <w:r w:rsidRPr="007227E6">
        <w:t xml:space="preserve">  PRIMARY KEY (`numero`),</w:t>
      </w:r>
    </w:p>
    <w:p w14:paraId="34146496" w14:textId="77777777" w:rsidR="00BB7668" w:rsidRPr="007227E6" w:rsidRDefault="00BB7668" w:rsidP="00BB7668">
      <w:pPr>
        <w:pStyle w:val="comandoseinstrucciones"/>
      </w:pPr>
      <w:r w:rsidRPr="007227E6">
        <w:t xml:space="preserve">  UNIQUE INDEX `numero` (`numero` ASC) VISIBLE,</w:t>
      </w:r>
    </w:p>
    <w:p w14:paraId="0D63965A" w14:textId="77777777" w:rsidR="00BB7668" w:rsidRPr="007227E6" w:rsidRDefault="00BB7668" w:rsidP="00BB7668">
      <w:pPr>
        <w:pStyle w:val="comandoseinstrucciones"/>
      </w:pPr>
      <w:r w:rsidRPr="007227E6">
        <w:t xml:space="preserve">  INDEX `fk_transaccion_cc1_idx` (`</w:t>
      </w:r>
      <w:proofErr w:type="spellStart"/>
      <w:r w:rsidRPr="007227E6">
        <w:t>cc_pais</w:t>
      </w:r>
      <w:proofErr w:type="spellEnd"/>
      <w:r w:rsidRPr="007227E6">
        <w:t>` ASC, `</w:t>
      </w:r>
      <w:proofErr w:type="spellStart"/>
      <w:r w:rsidRPr="007227E6">
        <w:t>cc_dc_pais</w:t>
      </w:r>
      <w:proofErr w:type="spellEnd"/>
      <w:r w:rsidRPr="007227E6">
        <w:t>` ASC, `</w:t>
      </w:r>
      <w:proofErr w:type="spellStart"/>
      <w:r w:rsidRPr="007227E6">
        <w:t>cc_entidad</w:t>
      </w:r>
      <w:proofErr w:type="spellEnd"/>
      <w:r w:rsidRPr="007227E6">
        <w:t>` ASC, `</w:t>
      </w:r>
      <w:proofErr w:type="spellStart"/>
      <w:r w:rsidRPr="007227E6">
        <w:t>cc_num_sucursal</w:t>
      </w:r>
      <w:proofErr w:type="spellEnd"/>
      <w:r w:rsidRPr="007227E6">
        <w:t>` ASC, `</w:t>
      </w:r>
      <w:proofErr w:type="spellStart"/>
      <w:r w:rsidRPr="007227E6">
        <w:t>cc_dc_cuenta</w:t>
      </w:r>
      <w:proofErr w:type="spellEnd"/>
      <w:r w:rsidRPr="007227E6">
        <w:t>` ASC, `</w:t>
      </w:r>
      <w:proofErr w:type="spellStart"/>
      <w:r w:rsidRPr="007227E6">
        <w:t>cc_num_cuenta</w:t>
      </w:r>
      <w:proofErr w:type="spellEnd"/>
      <w:r w:rsidRPr="007227E6">
        <w:t>` ASC) VISIBLE,</w:t>
      </w:r>
    </w:p>
    <w:p w14:paraId="408BB597" w14:textId="77777777" w:rsidR="00BB7668" w:rsidRPr="007227E6" w:rsidRDefault="00BB7668" w:rsidP="00BB7668">
      <w:pPr>
        <w:pStyle w:val="comandoseinstrucciones"/>
      </w:pPr>
      <w:r w:rsidRPr="007227E6">
        <w:t xml:space="preserve">  CONSTRAINT `fk_transaccion_cc1`</w:t>
      </w:r>
    </w:p>
    <w:p w14:paraId="4AC232DA" w14:textId="77777777" w:rsidR="00BB7668" w:rsidRPr="007227E6" w:rsidRDefault="00BB7668" w:rsidP="00BB7668">
      <w:pPr>
        <w:pStyle w:val="comandoseinstrucciones"/>
      </w:pPr>
      <w:r w:rsidRPr="007227E6">
        <w:t xml:space="preserve">    FOREIGN KEY (`</w:t>
      </w:r>
      <w:proofErr w:type="spellStart"/>
      <w:r w:rsidRPr="007227E6">
        <w:t>cc_pais</w:t>
      </w:r>
      <w:proofErr w:type="spellEnd"/>
      <w:r w:rsidRPr="007227E6">
        <w:t>` , `</w:t>
      </w:r>
      <w:proofErr w:type="spellStart"/>
      <w:r w:rsidRPr="007227E6">
        <w:t>cc_dc_pais</w:t>
      </w:r>
      <w:proofErr w:type="spellEnd"/>
      <w:r w:rsidRPr="007227E6">
        <w:t>` , `</w:t>
      </w:r>
      <w:proofErr w:type="spellStart"/>
      <w:r w:rsidRPr="007227E6">
        <w:t>cc_entidad</w:t>
      </w:r>
      <w:proofErr w:type="spellEnd"/>
      <w:r w:rsidRPr="007227E6">
        <w:t>` , `</w:t>
      </w:r>
      <w:proofErr w:type="spellStart"/>
      <w:r w:rsidRPr="007227E6">
        <w:t>cc_num_sucursal</w:t>
      </w:r>
      <w:proofErr w:type="spellEnd"/>
      <w:r w:rsidRPr="007227E6">
        <w:t>` , `</w:t>
      </w:r>
      <w:proofErr w:type="spellStart"/>
      <w:r w:rsidRPr="007227E6">
        <w:t>cc_dc_cuenta</w:t>
      </w:r>
      <w:proofErr w:type="spellEnd"/>
      <w:r w:rsidRPr="007227E6">
        <w:t>` , `</w:t>
      </w:r>
      <w:proofErr w:type="spellStart"/>
      <w:r w:rsidRPr="007227E6">
        <w:t>cc_num_cuenta</w:t>
      </w:r>
      <w:proofErr w:type="spellEnd"/>
      <w:r w:rsidRPr="007227E6">
        <w:t>`)</w:t>
      </w:r>
    </w:p>
    <w:p w14:paraId="1725BC99" w14:textId="77777777" w:rsidR="00BB7668" w:rsidRPr="007227E6" w:rsidRDefault="00BB7668" w:rsidP="00BB7668">
      <w:pPr>
        <w:pStyle w:val="comandoseinstrucciones"/>
      </w:pPr>
      <w:r w:rsidRPr="007227E6">
        <w:t xml:space="preserve">    REFERENCES `</w:t>
      </w:r>
      <w:proofErr w:type="spellStart"/>
      <w:r w:rsidRPr="007227E6">
        <w:t>cuentaCorriente</w:t>
      </w:r>
      <w:proofErr w:type="spellEnd"/>
      <w:r w:rsidRPr="007227E6">
        <w:t>` (`</w:t>
      </w:r>
      <w:proofErr w:type="spellStart"/>
      <w:r w:rsidRPr="007227E6">
        <w:t>pais</w:t>
      </w:r>
      <w:proofErr w:type="spellEnd"/>
      <w:r w:rsidRPr="007227E6">
        <w:t>` , `</w:t>
      </w:r>
      <w:proofErr w:type="spellStart"/>
      <w:r w:rsidRPr="007227E6">
        <w:t>dc_pais</w:t>
      </w:r>
      <w:proofErr w:type="spellEnd"/>
      <w:r w:rsidRPr="007227E6">
        <w:t>` , `entidad` , `</w:t>
      </w:r>
      <w:proofErr w:type="spellStart"/>
      <w:r w:rsidRPr="007227E6">
        <w:t>num_sucursal</w:t>
      </w:r>
      <w:proofErr w:type="spellEnd"/>
      <w:r w:rsidRPr="007227E6">
        <w:t>` , `</w:t>
      </w:r>
      <w:proofErr w:type="spellStart"/>
      <w:r w:rsidRPr="007227E6">
        <w:t>dc_cuenta</w:t>
      </w:r>
      <w:proofErr w:type="spellEnd"/>
      <w:r w:rsidRPr="007227E6">
        <w:t>` , `</w:t>
      </w:r>
      <w:proofErr w:type="spellStart"/>
      <w:r w:rsidRPr="007227E6">
        <w:t>num_cuenta</w:t>
      </w:r>
      <w:proofErr w:type="spellEnd"/>
      <w:r w:rsidRPr="007227E6">
        <w:t>`)</w:t>
      </w:r>
    </w:p>
    <w:p w14:paraId="1DC1068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7227E6">
        <w:lastRenderedPageBreak/>
        <w:t xml:space="preserve">    </w:t>
      </w:r>
      <w:r w:rsidRPr="00BB7668">
        <w:rPr>
          <w:lang w:val="en-US"/>
        </w:rPr>
        <w:t>ON DELETE CASCADE</w:t>
      </w:r>
    </w:p>
    <w:p w14:paraId="11247E2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CASCADE)</w:t>
      </w:r>
    </w:p>
    <w:p w14:paraId="4008637A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1CDD19D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AUTO_INCREMENT = 3</w:t>
      </w:r>
    </w:p>
    <w:p w14:paraId="6934EA66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2E114C1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utf8mb4_0900_ai_ci;</w:t>
      </w:r>
    </w:p>
    <w:p w14:paraId="68A09339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733CEA7D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02FCB620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33E38EB7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3BE6D8F3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Table `dirige`</w:t>
      </w:r>
    </w:p>
    <w:p w14:paraId="221DC44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-- -----------------------------------------------------</w:t>
      </w:r>
    </w:p>
    <w:p w14:paraId="6AFFEE7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DROP TABLE IF EXISTS `dirige` ;</w:t>
      </w:r>
    </w:p>
    <w:p w14:paraId="776C7C82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7F17E7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268C683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CREATE TABLE IF NOT EXISTS `dirige` (</w:t>
      </w:r>
    </w:p>
    <w:p w14:paraId="7387553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 CHAR(4) NOT NULL,</w:t>
      </w:r>
    </w:p>
    <w:p w14:paraId="29DDA24F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</w:t>
      </w:r>
      <w:r w:rsidRPr="00BB7668">
        <w:t>`</w:t>
      </w:r>
      <w:proofErr w:type="spellStart"/>
      <w:r w:rsidRPr="00BB7668">
        <w:t>trabajador_idtrabajador</w:t>
      </w:r>
      <w:proofErr w:type="spellEnd"/>
      <w:r w:rsidRPr="00BB7668">
        <w:t>` INT NOT NULL,</w:t>
      </w:r>
    </w:p>
    <w:p w14:paraId="36A87D80" w14:textId="77777777" w:rsidR="00BB7668" w:rsidRPr="00BB7668" w:rsidRDefault="00BB7668" w:rsidP="00BB7668">
      <w:pPr>
        <w:pStyle w:val="comandoseinstrucciones"/>
      </w:pPr>
      <w:r w:rsidRPr="00BB7668">
        <w:t xml:space="preserve">  `</w:t>
      </w:r>
      <w:proofErr w:type="spellStart"/>
      <w:r w:rsidRPr="00BB7668">
        <w:t>fecha_comienzo</w:t>
      </w:r>
      <w:proofErr w:type="spellEnd"/>
      <w:r w:rsidRPr="00BB7668">
        <w:t>` DATE NOT NULL,</w:t>
      </w:r>
    </w:p>
    <w:p w14:paraId="78E3784E" w14:textId="77777777" w:rsidR="00BB7668" w:rsidRPr="00BB7668" w:rsidRDefault="00BB7668" w:rsidP="00BB7668">
      <w:pPr>
        <w:pStyle w:val="comandoseinstrucciones"/>
      </w:pPr>
      <w:r w:rsidRPr="00BB7668">
        <w:t xml:space="preserve">  PRIMARY KEY (`</w:t>
      </w:r>
      <w:proofErr w:type="spellStart"/>
      <w:r w:rsidRPr="00BB7668">
        <w:t>num_sucursal</w:t>
      </w:r>
      <w:proofErr w:type="spellEnd"/>
      <w:r w:rsidRPr="00BB7668">
        <w:t>`, `</w:t>
      </w:r>
      <w:proofErr w:type="spellStart"/>
      <w:r w:rsidRPr="00BB7668">
        <w:t>trabajador_idtrabajador</w:t>
      </w:r>
      <w:proofErr w:type="spellEnd"/>
      <w:r w:rsidRPr="00BB7668">
        <w:t>`),</w:t>
      </w:r>
    </w:p>
    <w:p w14:paraId="498B3C40" w14:textId="77777777" w:rsidR="00BB7668" w:rsidRPr="00BB7668" w:rsidRDefault="00BB7668" w:rsidP="00BB7668">
      <w:pPr>
        <w:pStyle w:val="comandoseinstrucciones"/>
      </w:pPr>
      <w:r w:rsidRPr="00BB7668">
        <w:t xml:space="preserve">  INDEX `fk_sucursal_has_trabajador_trabajador1_idx` (`</w:t>
      </w:r>
      <w:proofErr w:type="spellStart"/>
      <w:r w:rsidRPr="00BB7668">
        <w:t>trabajador_idtrabajador</w:t>
      </w:r>
      <w:proofErr w:type="spellEnd"/>
      <w:r w:rsidRPr="00BB7668">
        <w:t>` ASC) VISIBLE,</w:t>
      </w:r>
    </w:p>
    <w:p w14:paraId="7D933D16" w14:textId="77777777" w:rsidR="00BB7668" w:rsidRPr="00BB7668" w:rsidRDefault="00BB7668" w:rsidP="00BB7668">
      <w:pPr>
        <w:pStyle w:val="comandoseinstrucciones"/>
      </w:pPr>
      <w:r w:rsidRPr="00BB7668">
        <w:t xml:space="preserve">  INDEX `fk_sucursal_has_trabajador_sucursal1_idx` (`</w:t>
      </w:r>
      <w:proofErr w:type="spellStart"/>
      <w:r w:rsidRPr="00BB7668">
        <w:t>num_sucursal</w:t>
      </w:r>
      <w:proofErr w:type="spellEnd"/>
      <w:r w:rsidRPr="00BB7668">
        <w:t>` ASC) VISIBLE,</w:t>
      </w:r>
    </w:p>
    <w:p w14:paraId="149B6D08" w14:textId="77777777" w:rsidR="00BB7668" w:rsidRPr="00BB7668" w:rsidRDefault="00BB7668" w:rsidP="00BB7668">
      <w:pPr>
        <w:pStyle w:val="comandoseinstrucciones"/>
      </w:pPr>
      <w:r w:rsidRPr="00BB7668">
        <w:t xml:space="preserve">  CONSTRAINT `fk_sucursal_has_trabajador_sucursal1`</w:t>
      </w:r>
    </w:p>
    <w:p w14:paraId="29B27F1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t xml:space="preserve">    </w:t>
      </w:r>
      <w:r w:rsidRPr="00BB7668">
        <w:rPr>
          <w:lang w:val="en-US"/>
        </w:rPr>
        <w:t>FOREIGN KEY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3FC224C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REFERENCES `</w:t>
      </w:r>
      <w:proofErr w:type="spellStart"/>
      <w:r w:rsidRPr="00BB7668">
        <w:rPr>
          <w:lang w:val="en-US"/>
        </w:rPr>
        <w:t>sucursal</w:t>
      </w:r>
      <w:proofErr w:type="spellEnd"/>
      <w:r w:rsidRPr="00BB7668">
        <w:rPr>
          <w:lang w:val="en-US"/>
        </w:rPr>
        <w:t>` (`</w:t>
      </w:r>
      <w:proofErr w:type="spellStart"/>
      <w:r w:rsidRPr="00BB7668">
        <w:rPr>
          <w:lang w:val="en-US"/>
        </w:rPr>
        <w:t>num_sucursal</w:t>
      </w:r>
      <w:proofErr w:type="spellEnd"/>
      <w:r w:rsidRPr="00BB7668">
        <w:rPr>
          <w:lang w:val="en-US"/>
        </w:rPr>
        <w:t>`)</w:t>
      </w:r>
    </w:p>
    <w:p w14:paraId="160A4342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DELETE NO ACTION</w:t>
      </w:r>
    </w:p>
    <w:p w14:paraId="22C307B5" w14:textId="77777777" w:rsidR="00BB7668" w:rsidRPr="00BB7668" w:rsidRDefault="00BB7668" w:rsidP="00BB7668">
      <w:pPr>
        <w:pStyle w:val="comandoseinstrucciones"/>
      </w:pPr>
      <w:r w:rsidRPr="00BB7668">
        <w:rPr>
          <w:lang w:val="en-US"/>
        </w:rPr>
        <w:t xml:space="preserve">    </w:t>
      </w:r>
      <w:r w:rsidRPr="00BB7668">
        <w:t>ON UPDATE CASCADE,</w:t>
      </w:r>
    </w:p>
    <w:p w14:paraId="2F0B5E3B" w14:textId="77777777" w:rsidR="00BB7668" w:rsidRPr="00BB7668" w:rsidRDefault="00BB7668" w:rsidP="00BB7668">
      <w:pPr>
        <w:pStyle w:val="comandoseinstrucciones"/>
      </w:pPr>
      <w:r w:rsidRPr="00BB7668">
        <w:t xml:space="preserve">  CONSTRAINT `fk_sucursal_has_trabajador_trabajador1`</w:t>
      </w:r>
    </w:p>
    <w:p w14:paraId="622ACF1B" w14:textId="77777777" w:rsidR="00BB7668" w:rsidRPr="00BB7668" w:rsidRDefault="00BB7668" w:rsidP="00BB7668">
      <w:pPr>
        <w:pStyle w:val="comandoseinstrucciones"/>
      </w:pPr>
      <w:r w:rsidRPr="00BB7668">
        <w:t xml:space="preserve">    FOREIGN KEY (`</w:t>
      </w:r>
      <w:proofErr w:type="spellStart"/>
      <w:r w:rsidRPr="00BB7668">
        <w:t>trabajador_idtrabajador</w:t>
      </w:r>
      <w:proofErr w:type="spellEnd"/>
      <w:r w:rsidRPr="00BB7668">
        <w:t>`)</w:t>
      </w:r>
    </w:p>
    <w:p w14:paraId="1F581833" w14:textId="77777777" w:rsidR="00BB7668" w:rsidRPr="00BB7668" w:rsidRDefault="00BB7668" w:rsidP="00BB7668">
      <w:pPr>
        <w:pStyle w:val="comandoseinstrucciones"/>
      </w:pPr>
      <w:r w:rsidRPr="00BB7668">
        <w:t xml:space="preserve">    REFERENCES `trabajador` (`</w:t>
      </w:r>
      <w:proofErr w:type="spellStart"/>
      <w:r w:rsidRPr="00BB7668">
        <w:t>idtrabajador</w:t>
      </w:r>
      <w:proofErr w:type="spellEnd"/>
      <w:r w:rsidRPr="00BB7668">
        <w:t>`)</w:t>
      </w:r>
    </w:p>
    <w:p w14:paraId="11A52AC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t xml:space="preserve">    </w:t>
      </w:r>
      <w:r w:rsidRPr="00BB7668">
        <w:rPr>
          <w:lang w:val="en-US"/>
        </w:rPr>
        <w:t>ON DELETE NO ACTION</w:t>
      </w:r>
    </w:p>
    <w:p w14:paraId="0865F9D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    ON UPDATE CASCADE)</w:t>
      </w:r>
    </w:p>
    <w:p w14:paraId="4B2F85A0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 xml:space="preserve">ENGINE = </w:t>
      </w:r>
      <w:proofErr w:type="spellStart"/>
      <w:r w:rsidRPr="00BB7668">
        <w:rPr>
          <w:lang w:val="en-US"/>
        </w:rPr>
        <w:t>InnoDB</w:t>
      </w:r>
      <w:proofErr w:type="spellEnd"/>
    </w:p>
    <w:p w14:paraId="79262C01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DEFAULT CHARACTER SET = utf8mb4</w:t>
      </w:r>
    </w:p>
    <w:p w14:paraId="48731D3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COLLATE = utf8mb4_0900_ai_ci</w:t>
      </w:r>
    </w:p>
    <w:p w14:paraId="0335CF89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COMMENT = '</w:t>
      </w:r>
      <w:proofErr w:type="spellStart"/>
      <w:r w:rsidRPr="00BB7668">
        <w:rPr>
          <w:lang w:val="en-US"/>
        </w:rPr>
        <w:t>sucursal_num_sucursal</w:t>
      </w:r>
      <w:proofErr w:type="spellEnd"/>
      <w:r w:rsidRPr="00BB7668">
        <w:rPr>
          <w:lang w:val="en-US"/>
        </w:rPr>
        <w:t>';</w:t>
      </w:r>
    </w:p>
    <w:p w14:paraId="42675F7C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12C6F20B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SHOW WARNINGS;</w:t>
      </w:r>
    </w:p>
    <w:p w14:paraId="754039E1" w14:textId="77777777" w:rsidR="00BB7668" w:rsidRPr="00BB7668" w:rsidRDefault="00BB7668" w:rsidP="00BB7668">
      <w:pPr>
        <w:pStyle w:val="comandoseinstrucciones"/>
        <w:rPr>
          <w:lang w:val="en-US"/>
        </w:rPr>
      </w:pPr>
    </w:p>
    <w:p w14:paraId="3BF95B2F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SQL_MODE=@OLD_SQL_MODE;</w:t>
      </w:r>
    </w:p>
    <w:p w14:paraId="682BEA05" w14:textId="77777777" w:rsidR="00BB7668" w:rsidRPr="00BB7668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FOREIGN_KEY_CHECKS=@OLD_FOREIGN_KEY_CHECKS;</w:t>
      </w:r>
    </w:p>
    <w:p w14:paraId="1062C354" w14:textId="77BDBABF" w:rsidR="00F05073" w:rsidRDefault="00BB7668" w:rsidP="00BB7668">
      <w:pPr>
        <w:pStyle w:val="comandoseinstrucciones"/>
        <w:rPr>
          <w:lang w:val="en-US"/>
        </w:rPr>
      </w:pPr>
      <w:r w:rsidRPr="00BB7668">
        <w:rPr>
          <w:lang w:val="en-US"/>
        </w:rPr>
        <w:t>SET UNIQUE_CHECKS=@OLD_UNIQUE_CHECKS;</w:t>
      </w:r>
    </w:p>
    <w:p w14:paraId="46BCBE8E" w14:textId="77777777" w:rsidR="00BB7668" w:rsidRPr="00F05073" w:rsidRDefault="00BB7668" w:rsidP="005C5DEF">
      <w:pPr>
        <w:pStyle w:val="comandoseinstrucciones"/>
        <w:rPr>
          <w:lang w:val="en-US"/>
        </w:rPr>
      </w:pPr>
    </w:p>
    <w:p w14:paraId="7BEB3667" w14:textId="0DF31079" w:rsidR="00105304" w:rsidRDefault="00105304" w:rsidP="00FD04AC">
      <w:pPr>
        <w:rPr>
          <w:lang w:val="en-US"/>
        </w:rPr>
      </w:pPr>
    </w:p>
    <w:p w14:paraId="40CBAB94" w14:textId="2F0108AC" w:rsidR="00F05073" w:rsidRDefault="00F05073" w:rsidP="00FD04AC">
      <w:pPr>
        <w:rPr>
          <w:lang w:val="en-US"/>
        </w:rPr>
      </w:pPr>
    </w:p>
    <w:p w14:paraId="55B6852D" w14:textId="77777777" w:rsidR="00F05073" w:rsidRPr="00270B2E" w:rsidRDefault="00F05073" w:rsidP="00FD04AC">
      <w:pPr>
        <w:rPr>
          <w:lang w:val="en-US"/>
        </w:rPr>
      </w:pPr>
    </w:p>
    <w:p w14:paraId="0993115F" w14:textId="77777777" w:rsidR="00105304" w:rsidRPr="00270B2E" w:rsidRDefault="00105304" w:rsidP="00FD04AC">
      <w:pPr>
        <w:rPr>
          <w:lang w:val="en-US"/>
        </w:rPr>
      </w:pPr>
    </w:p>
    <w:sectPr w:rsidR="00105304" w:rsidRPr="00270B2E" w:rsidSect="008B012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337B2" w14:textId="77777777" w:rsidR="008B012C" w:rsidRDefault="008B012C" w:rsidP="005857BA">
      <w:r>
        <w:separator/>
      </w:r>
    </w:p>
  </w:endnote>
  <w:endnote w:type="continuationSeparator" w:id="0">
    <w:p w14:paraId="6D80F921" w14:textId="77777777" w:rsidR="008B012C" w:rsidRDefault="008B012C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351FE" w14:textId="77777777" w:rsidR="00606A4C" w:rsidRDefault="00606A4C" w:rsidP="005857BA">
    <w:r>
      <w:fldChar w:fldCharType="begin"/>
    </w:r>
    <w:r>
      <w:instrText xml:space="preserve">PAGE  </w:instrText>
    </w:r>
    <w:r>
      <w:fldChar w:fldCharType="end"/>
    </w:r>
  </w:p>
  <w:p w14:paraId="3B9D5278" w14:textId="77777777" w:rsidR="00606A4C" w:rsidRDefault="00606A4C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3B66D" w14:textId="1C765695" w:rsidR="00606A4C" w:rsidRPr="00EC3909" w:rsidRDefault="00606A4C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7227E6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29080" w14:textId="77777777" w:rsidR="00606A4C" w:rsidRDefault="00606A4C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5351A" w14:textId="77777777" w:rsidR="008B012C" w:rsidRDefault="008B012C" w:rsidP="005857BA">
      <w:r>
        <w:separator/>
      </w:r>
    </w:p>
  </w:footnote>
  <w:footnote w:type="continuationSeparator" w:id="0">
    <w:p w14:paraId="1011B3B8" w14:textId="77777777" w:rsidR="008B012C" w:rsidRDefault="008B012C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93723" w14:textId="77777777" w:rsidR="00606A4C" w:rsidRPr="003956B9" w:rsidRDefault="00606A4C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>301 - Backup y restauración de una BD en MySQL - TEORIA - 010.docx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>
      <w:rPr>
        <w:rFonts w:ascii="Arial" w:hAnsi="Arial"/>
        <w:b/>
        <w:noProof/>
        <w:color w:val="F79646"/>
        <w:sz w:val="20"/>
      </w:rPr>
      <w:t xml:space="preserve">09/03/2018 10:35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0EF7F" w14:textId="77777777" w:rsidR="00606A4C" w:rsidRDefault="00270B2E" w:rsidP="005857BA">
    <w:pPr>
      <w:pStyle w:val="Encabezado"/>
    </w:pPr>
    <w:fldSimple w:instr=" FILENAME ">
      <w:r w:rsidR="00606A4C">
        <w:rPr>
          <w:noProof/>
        </w:rPr>
        <w:t>301 - Backup y restauración de una BD en MySQL - TEORIA - 010.docx</w:t>
      </w:r>
    </w:fldSimple>
    <w:r w:rsidR="00606A4C">
      <w:tab/>
      <w:t xml:space="preserve">Fecha de impresión </w:t>
    </w:r>
    <w:fldSimple w:instr=" PRINTDATE ">
      <w:r w:rsidR="00606A4C">
        <w:rPr>
          <w:noProof/>
        </w:rPr>
        <w:t>09/03/2018 10:35:00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4" w15:restartNumberingAfterBreak="0">
    <w:nsid w:val="2E687A70"/>
    <w:multiLevelType w:val="hybridMultilevel"/>
    <w:tmpl w:val="F3E406A0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1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3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17CE0CE-803A-45D4-88BB-3BC8114B8E14}"/>
    <w:docVar w:name="dgnword-eventsink" w:val="158465792"/>
  </w:docVars>
  <w:rsids>
    <w:rsidRoot w:val="002B10E1"/>
    <w:rsid w:val="00000295"/>
    <w:rsid w:val="000028E8"/>
    <w:rsid w:val="000035F3"/>
    <w:rsid w:val="00007481"/>
    <w:rsid w:val="00010AA4"/>
    <w:rsid w:val="000115EF"/>
    <w:rsid w:val="0001652C"/>
    <w:rsid w:val="000172ED"/>
    <w:rsid w:val="00023532"/>
    <w:rsid w:val="00034F10"/>
    <w:rsid w:val="00043B8E"/>
    <w:rsid w:val="000443AC"/>
    <w:rsid w:val="00045C7B"/>
    <w:rsid w:val="0004775E"/>
    <w:rsid w:val="00050610"/>
    <w:rsid w:val="000646CE"/>
    <w:rsid w:val="00071C56"/>
    <w:rsid w:val="00081FE5"/>
    <w:rsid w:val="00090AAF"/>
    <w:rsid w:val="000970DC"/>
    <w:rsid w:val="000978FA"/>
    <w:rsid w:val="000A0B6E"/>
    <w:rsid w:val="000A3869"/>
    <w:rsid w:val="000A4850"/>
    <w:rsid w:val="000A5595"/>
    <w:rsid w:val="000A5D96"/>
    <w:rsid w:val="000A6184"/>
    <w:rsid w:val="000C0308"/>
    <w:rsid w:val="000C0FE1"/>
    <w:rsid w:val="000C3B5E"/>
    <w:rsid w:val="000C3EBA"/>
    <w:rsid w:val="000C5D18"/>
    <w:rsid w:val="000D0816"/>
    <w:rsid w:val="000E1FE3"/>
    <w:rsid w:val="000E3B57"/>
    <w:rsid w:val="000E49B4"/>
    <w:rsid w:val="000E7C10"/>
    <w:rsid w:val="00103E27"/>
    <w:rsid w:val="00105304"/>
    <w:rsid w:val="00105BA8"/>
    <w:rsid w:val="001067A2"/>
    <w:rsid w:val="00107F79"/>
    <w:rsid w:val="001116CD"/>
    <w:rsid w:val="001118F7"/>
    <w:rsid w:val="00112044"/>
    <w:rsid w:val="00122315"/>
    <w:rsid w:val="00126833"/>
    <w:rsid w:val="00130C65"/>
    <w:rsid w:val="00130D9B"/>
    <w:rsid w:val="0013192C"/>
    <w:rsid w:val="00134CC7"/>
    <w:rsid w:val="00136E6A"/>
    <w:rsid w:val="00142B00"/>
    <w:rsid w:val="00150CFA"/>
    <w:rsid w:val="00152019"/>
    <w:rsid w:val="00152BF9"/>
    <w:rsid w:val="001578D2"/>
    <w:rsid w:val="00157B7E"/>
    <w:rsid w:val="001609B9"/>
    <w:rsid w:val="001655A4"/>
    <w:rsid w:val="00172EEB"/>
    <w:rsid w:val="00173DCD"/>
    <w:rsid w:val="001771EA"/>
    <w:rsid w:val="00177B8A"/>
    <w:rsid w:val="00181378"/>
    <w:rsid w:val="00181F66"/>
    <w:rsid w:val="00191B7A"/>
    <w:rsid w:val="001955ED"/>
    <w:rsid w:val="001A6D34"/>
    <w:rsid w:val="001B11B3"/>
    <w:rsid w:val="001C4D67"/>
    <w:rsid w:val="001C4DC0"/>
    <w:rsid w:val="001C6338"/>
    <w:rsid w:val="001D013D"/>
    <w:rsid w:val="001D07F8"/>
    <w:rsid w:val="001E28D2"/>
    <w:rsid w:val="001E6915"/>
    <w:rsid w:val="002009AE"/>
    <w:rsid w:val="002103E9"/>
    <w:rsid w:val="0021263F"/>
    <w:rsid w:val="00213A11"/>
    <w:rsid w:val="00216E8F"/>
    <w:rsid w:val="00217C0D"/>
    <w:rsid w:val="0022327A"/>
    <w:rsid w:val="0023015F"/>
    <w:rsid w:val="00232BAF"/>
    <w:rsid w:val="0023444F"/>
    <w:rsid w:val="00235D62"/>
    <w:rsid w:val="00243678"/>
    <w:rsid w:val="0025079C"/>
    <w:rsid w:val="00264857"/>
    <w:rsid w:val="002655AC"/>
    <w:rsid w:val="00270B2E"/>
    <w:rsid w:val="00273508"/>
    <w:rsid w:val="0027451C"/>
    <w:rsid w:val="0027685E"/>
    <w:rsid w:val="00276B36"/>
    <w:rsid w:val="0028148B"/>
    <w:rsid w:val="00286D6B"/>
    <w:rsid w:val="0028706A"/>
    <w:rsid w:val="00293290"/>
    <w:rsid w:val="00295E1C"/>
    <w:rsid w:val="00296D16"/>
    <w:rsid w:val="002A14E2"/>
    <w:rsid w:val="002A23DE"/>
    <w:rsid w:val="002A5185"/>
    <w:rsid w:val="002B08A1"/>
    <w:rsid w:val="002B10E1"/>
    <w:rsid w:val="002B1EEF"/>
    <w:rsid w:val="002B3E00"/>
    <w:rsid w:val="002D168E"/>
    <w:rsid w:val="002D1E4F"/>
    <w:rsid w:val="002F1603"/>
    <w:rsid w:val="002F1B31"/>
    <w:rsid w:val="002F3C3F"/>
    <w:rsid w:val="002F4AB1"/>
    <w:rsid w:val="002F4BE9"/>
    <w:rsid w:val="002F63A3"/>
    <w:rsid w:val="002F73FA"/>
    <w:rsid w:val="00302637"/>
    <w:rsid w:val="003102E1"/>
    <w:rsid w:val="00312825"/>
    <w:rsid w:val="0031392B"/>
    <w:rsid w:val="00314C7C"/>
    <w:rsid w:val="003209C5"/>
    <w:rsid w:val="00320A46"/>
    <w:rsid w:val="003255B8"/>
    <w:rsid w:val="00325FBF"/>
    <w:rsid w:val="00327913"/>
    <w:rsid w:val="00343028"/>
    <w:rsid w:val="00345DE9"/>
    <w:rsid w:val="00346E4E"/>
    <w:rsid w:val="00355DB8"/>
    <w:rsid w:val="003600AC"/>
    <w:rsid w:val="00363ACB"/>
    <w:rsid w:val="00365950"/>
    <w:rsid w:val="0036633F"/>
    <w:rsid w:val="0036773B"/>
    <w:rsid w:val="0037214C"/>
    <w:rsid w:val="003736E4"/>
    <w:rsid w:val="003848C6"/>
    <w:rsid w:val="00384D6E"/>
    <w:rsid w:val="00385580"/>
    <w:rsid w:val="003956B9"/>
    <w:rsid w:val="003A0401"/>
    <w:rsid w:val="003B0612"/>
    <w:rsid w:val="003C02ED"/>
    <w:rsid w:val="003E0F82"/>
    <w:rsid w:val="003E1AF6"/>
    <w:rsid w:val="003F12C9"/>
    <w:rsid w:val="003F5BB4"/>
    <w:rsid w:val="00406B55"/>
    <w:rsid w:val="004105C7"/>
    <w:rsid w:val="00410977"/>
    <w:rsid w:val="00412436"/>
    <w:rsid w:val="00416096"/>
    <w:rsid w:val="00422E6F"/>
    <w:rsid w:val="00424B49"/>
    <w:rsid w:val="004317A8"/>
    <w:rsid w:val="004414EC"/>
    <w:rsid w:val="00444F4E"/>
    <w:rsid w:val="00450388"/>
    <w:rsid w:val="00450FDC"/>
    <w:rsid w:val="00453362"/>
    <w:rsid w:val="004548F2"/>
    <w:rsid w:val="004556EC"/>
    <w:rsid w:val="0046220E"/>
    <w:rsid w:val="0046617D"/>
    <w:rsid w:val="00471699"/>
    <w:rsid w:val="00473422"/>
    <w:rsid w:val="00481D68"/>
    <w:rsid w:val="0048240F"/>
    <w:rsid w:val="0048306F"/>
    <w:rsid w:val="00483B00"/>
    <w:rsid w:val="00490EFF"/>
    <w:rsid w:val="004928A1"/>
    <w:rsid w:val="0049670D"/>
    <w:rsid w:val="004B0E2B"/>
    <w:rsid w:val="004B184F"/>
    <w:rsid w:val="004B422C"/>
    <w:rsid w:val="004B4C14"/>
    <w:rsid w:val="004C7EB9"/>
    <w:rsid w:val="004D2FE3"/>
    <w:rsid w:val="004D43E9"/>
    <w:rsid w:val="004D583D"/>
    <w:rsid w:val="004D7A81"/>
    <w:rsid w:val="004E1DCF"/>
    <w:rsid w:val="004E23B6"/>
    <w:rsid w:val="004F2817"/>
    <w:rsid w:val="004F5933"/>
    <w:rsid w:val="0050098F"/>
    <w:rsid w:val="0051023C"/>
    <w:rsid w:val="00510A31"/>
    <w:rsid w:val="00511A10"/>
    <w:rsid w:val="005120D5"/>
    <w:rsid w:val="0051403B"/>
    <w:rsid w:val="005146D0"/>
    <w:rsid w:val="00521B07"/>
    <w:rsid w:val="00525230"/>
    <w:rsid w:val="00532402"/>
    <w:rsid w:val="005329ED"/>
    <w:rsid w:val="00535A7B"/>
    <w:rsid w:val="00536F38"/>
    <w:rsid w:val="00537143"/>
    <w:rsid w:val="005372AC"/>
    <w:rsid w:val="00543835"/>
    <w:rsid w:val="005543A6"/>
    <w:rsid w:val="005554F4"/>
    <w:rsid w:val="00560D7B"/>
    <w:rsid w:val="0056193A"/>
    <w:rsid w:val="00562DF2"/>
    <w:rsid w:val="0057101F"/>
    <w:rsid w:val="0058057C"/>
    <w:rsid w:val="005857BA"/>
    <w:rsid w:val="00587E39"/>
    <w:rsid w:val="00591496"/>
    <w:rsid w:val="00594E9E"/>
    <w:rsid w:val="00594F16"/>
    <w:rsid w:val="005959FA"/>
    <w:rsid w:val="005A0D49"/>
    <w:rsid w:val="005A4CBF"/>
    <w:rsid w:val="005B11C5"/>
    <w:rsid w:val="005B3DBD"/>
    <w:rsid w:val="005C04AC"/>
    <w:rsid w:val="005C5DEF"/>
    <w:rsid w:val="005D2406"/>
    <w:rsid w:val="005D3BAF"/>
    <w:rsid w:val="005D71DD"/>
    <w:rsid w:val="005F4478"/>
    <w:rsid w:val="005F76BE"/>
    <w:rsid w:val="00601782"/>
    <w:rsid w:val="00603D03"/>
    <w:rsid w:val="006050E2"/>
    <w:rsid w:val="00606A4C"/>
    <w:rsid w:val="00607536"/>
    <w:rsid w:val="00616739"/>
    <w:rsid w:val="00622298"/>
    <w:rsid w:val="006312E3"/>
    <w:rsid w:val="0063265F"/>
    <w:rsid w:val="00634C88"/>
    <w:rsid w:val="00637461"/>
    <w:rsid w:val="00637986"/>
    <w:rsid w:val="006409DE"/>
    <w:rsid w:val="00640D20"/>
    <w:rsid w:val="00651C40"/>
    <w:rsid w:val="00651E50"/>
    <w:rsid w:val="00656496"/>
    <w:rsid w:val="00664D31"/>
    <w:rsid w:val="00665753"/>
    <w:rsid w:val="00665C40"/>
    <w:rsid w:val="00671759"/>
    <w:rsid w:val="00671AF5"/>
    <w:rsid w:val="00672C21"/>
    <w:rsid w:val="00682B8B"/>
    <w:rsid w:val="00684E92"/>
    <w:rsid w:val="006903DC"/>
    <w:rsid w:val="00694110"/>
    <w:rsid w:val="006A599D"/>
    <w:rsid w:val="006A6798"/>
    <w:rsid w:val="006A7B18"/>
    <w:rsid w:val="006B5B21"/>
    <w:rsid w:val="006B7F0E"/>
    <w:rsid w:val="006C0A67"/>
    <w:rsid w:val="006C5917"/>
    <w:rsid w:val="006D0885"/>
    <w:rsid w:val="006D1C19"/>
    <w:rsid w:val="006D3D7C"/>
    <w:rsid w:val="006E58E7"/>
    <w:rsid w:val="006F18EC"/>
    <w:rsid w:val="006F2D9B"/>
    <w:rsid w:val="007026C7"/>
    <w:rsid w:val="00703252"/>
    <w:rsid w:val="00712643"/>
    <w:rsid w:val="00712DAA"/>
    <w:rsid w:val="00717E91"/>
    <w:rsid w:val="00721E20"/>
    <w:rsid w:val="007227E6"/>
    <w:rsid w:val="00723DBD"/>
    <w:rsid w:val="00732547"/>
    <w:rsid w:val="00734976"/>
    <w:rsid w:val="00734C08"/>
    <w:rsid w:val="0073551F"/>
    <w:rsid w:val="00744945"/>
    <w:rsid w:val="00751264"/>
    <w:rsid w:val="0075154A"/>
    <w:rsid w:val="00764ABA"/>
    <w:rsid w:val="00765E71"/>
    <w:rsid w:val="00766088"/>
    <w:rsid w:val="0076675B"/>
    <w:rsid w:val="00767031"/>
    <w:rsid w:val="00770B62"/>
    <w:rsid w:val="007726B3"/>
    <w:rsid w:val="007779C1"/>
    <w:rsid w:val="00782E0C"/>
    <w:rsid w:val="0078365D"/>
    <w:rsid w:val="007908FC"/>
    <w:rsid w:val="00791535"/>
    <w:rsid w:val="00795B1B"/>
    <w:rsid w:val="007967B0"/>
    <w:rsid w:val="00796E84"/>
    <w:rsid w:val="007A2C08"/>
    <w:rsid w:val="007A65F6"/>
    <w:rsid w:val="007B2DB4"/>
    <w:rsid w:val="007B4845"/>
    <w:rsid w:val="007B62B6"/>
    <w:rsid w:val="007C41F7"/>
    <w:rsid w:val="007D1CF2"/>
    <w:rsid w:val="007D2BD4"/>
    <w:rsid w:val="007E45BE"/>
    <w:rsid w:val="007E497F"/>
    <w:rsid w:val="007E4FA2"/>
    <w:rsid w:val="007E6F7B"/>
    <w:rsid w:val="007F245C"/>
    <w:rsid w:val="007F44B2"/>
    <w:rsid w:val="007F64ED"/>
    <w:rsid w:val="007F6A2C"/>
    <w:rsid w:val="00802FB5"/>
    <w:rsid w:val="00813054"/>
    <w:rsid w:val="00813642"/>
    <w:rsid w:val="00813DB9"/>
    <w:rsid w:val="008217AE"/>
    <w:rsid w:val="00823D42"/>
    <w:rsid w:val="00825637"/>
    <w:rsid w:val="0083042D"/>
    <w:rsid w:val="00833CD1"/>
    <w:rsid w:val="00834A75"/>
    <w:rsid w:val="008355F0"/>
    <w:rsid w:val="008404D2"/>
    <w:rsid w:val="00843933"/>
    <w:rsid w:val="008622E5"/>
    <w:rsid w:val="008675EA"/>
    <w:rsid w:val="00872E89"/>
    <w:rsid w:val="00873EF4"/>
    <w:rsid w:val="00874206"/>
    <w:rsid w:val="008750BA"/>
    <w:rsid w:val="008755CC"/>
    <w:rsid w:val="00896FA5"/>
    <w:rsid w:val="008B012C"/>
    <w:rsid w:val="008B4FCC"/>
    <w:rsid w:val="008B57B3"/>
    <w:rsid w:val="008C1EFC"/>
    <w:rsid w:val="008C5C58"/>
    <w:rsid w:val="008C6FDC"/>
    <w:rsid w:val="008D056B"/>
    <w:rsid w:val="008D1C7F"/>
    <w:rsid w:val="008D21F4"/>
    <w:rsid w:val="008D35A0"/>
    <w:rsid w:val="008E15C8"/>
    <w:rsid w:val="008E1A8B"/>
    <w:rsid w:val="008F2942"/>
    <w:rsid w:val="008F4D0A"/>
    <w:rsid w:val="009051C1"/>
    <w:rsid w:val="009077FC"/>
    <w:rsid w:val="00911A98"/>
    <w:rsid w:val="009164A8"/>
    <w:rsid w:val="0092044F"/>
    <w:rsid w:val="00921C34"/>
    <w:rsid w:val="00925266"/>
    <w:rsid w:val="009266B6"/>
    <w:rsid w:val="00930168"/>
    <w:rsid w:val="009304B4"/>
    <w:rsid w:val="009418E2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4184"/>
    <w:rsid w:val="009A5BB4"/>
    <w:rsid w:val="009A6336"/>
    <w:rsid w:val="009B25A9"/>
    <w:rsid w:val="009B285A"/>
    <w:rsid w:val="009B3D53"/>
    <w:rsid w:val="009C2738"/>
    <w:rsid w:val="009C5B5E"/>
    <w:rsid w:val="009C69D4"/>
    <w:rsid w:val="009D19A0"/>
    <w:rsid w:val="009D1D03"/>
    <w:rsid w:val="009D6419"/>
    <w:rsid w:val="009E48FD"/>
    <w:rsid w:val="009E51EA"/>
    <w:rsid w:val="009E6A4B"/>
    <w:rsid w:val="009F3F0F"/>
    <w:rsid w:val="009F5A1E"/>
    <w:rsid w:val="009F6A14"/>
    <w:rsid w:val="009F7168"/>
    <w:rsid w:val="00A0147E"/>
    <w:rsid w:val="00A01C54"/>
    <w:rsid w:val="00A01DF9"/>
    <w:rsid w:val="00A0629C"/>
    <w:rsid w:val="00A124F5"/>
    <w:rsid w:val="00A21B4B"/>
    <w:rsid w:val="00A22018"/>
    <w:rsid w:val="00A27374"/>
    <w:rsid w:val="00A2785A"/>
    <w:rsid w:val="00A30C5D"/>
    <w:rsid w:val="00A310F6"/>
    <w:rsid w:val="00A34679"/>
    <w:rsid w:val="00A3569E"/>
    <w:rsid w:val="00A379F6"/>
    <w:rsid w:val="00A40163"/>
    <w:rsid w:val="00A439D6"/>
    <w:rsid w:val="00A454C4"/>
    <w:rsid w:val="00A47ADC"/>
    <w:rsid w:val="00A47DB6"/>
    <w:rsid w:val="00A47F58"/>
    <w:rsid w:val="00A50C3C"/>
    <w:rsid w:val="00A51963"/>
    <w:rsid w:val="00A52E0D"/>
    <w:rsid w:val="00A54D86"/>
    <w:rsid w:val="00A5715E"/>
    <w:rsid w:val="00A57E69"/>
    <w:rsid w:val="00A82188"/>
    <w:rsid w:val="00A82B2B"/>
    <w:rsid w:val="00A84506"/>
    <w:rsid w:val="00A85A5E"/>
    <w:rsid w:val="00A922EE"/>
    <w:rsid w:val="00A9424A"/>
    <w:rsid w:val="00A95184"/>
    <w:rsid w:val="00AA0DEF"/>
    <w:rsid w:val="00AA1117"/>
    <w:rsid w:val="00AA33DB"/>
    <w:rsid w:val="00AA4386"/>
    <w:rsid w:val="00AB00A6"/>
    <w:rsid w:val="00AB174A"/>
    <w:rsid w:val="00AB4E33"/>
    <w:rsid w:val="00AB5106"/>
    <w:rsid w:val="00AC5E8D"/>
    <w:rsid w:val="00AC6DF1"/>
    <w:rsid w:val="00AD1F0F"/>
    <w:rsid w:val="00AE1186"/>
    <w:rsid w:val="00AE1EAE"/>
    <w:rsid w:val="00AE7FC5"/>
    <w:rsid w:val="00AF60C3"/>
    <w:rsid w:val="00B00F3D"/>
    <w:rsid w:val="00B013A3"/>
    <w:rsid w:val="00B019DF"/>
    <w:rsid w:val="00B07FD2"/>
    <w:rsid w:val="00B106B3"/>
    <w:rsid w:val="00B166E8"/>
    <w:rsid w:val="00B275FF"/>
    <w:rsid w:val="00B33C3B"/>
    <w:rsid w:val="00B4580A"/>
    <w:rsid w:val="00B56AD1"/>
    <w:rsid w:val="00B60899"/>
    <w:rsid w:val="00B60915"/>
    <w:rsid w:val="00B618E8"/>
    <w:rsid w:val="00B63CB9"/>
    <w:rsid w:val="00B644D2"/>
    <w:rsid w:val="00B645E5"/>
    <w:rsid w:val="00B67286"/>
    <w:rsid w:val="00B7018D"/>
    <w:rsid w:val="00B75320"/>
    <w:rsid w:val="00B80ADF"/>
    <w:rsid w:val="00B81C97"/>
    <w:rsid w:val="00B83148"/>
    <w:rsid w:val="00B840C6"/>
    <w:rsid w:val="00B867FF"/>
    <w:rsid w:val="00B91473"/>
    <w:rsid w:val="00B95539"/>
    <w:rsid w:val="00B957A9"/>
    <w:rsid w:val="00B97DF7"/>
    <w:rsid w:val="00BB7668"/>
    <w:rsid w:val="00BB7BE8"/>
    <w:rsid w:val="00BC0DB5"/>
    <w:rsid w:val="00BC3C9C"/>
    <w:rsid w:val="00BC4DC6"/>
    <w:rsid w:val="00BE1DC0"/>
    <w:rsid w:val="00BE285B"/>
    <w:rsid w:val="00BF4883"/>
    <w:rsid w:val="00BF5D34"/>
    <w:rsid w:val="00BF79CE"/>
    <w:rsid w:val="00C020BE"/>
    <w:rsid w:val="00C02280"/>
    <w:rsid w:val="00C02393"/>
    <w:rsid w:val="00C02FB0"/>
    <w:rsid w:val="00C06F0B"/>
    <w:rsid w:val="00C07717"/>
    <w:rsid w:val="00C103D4"/>
    <w:rsid w:val="00C26D9A"/>
    <w:rsid w:val="00C2715E"/>
    <w:rsid w:val="00C3406C"/>
    <w:rsid w:val="00C40EFF"/>
    <w:rsid w:val="00C41152"/>
    <w:rsid w:val="00C4146B"/>
    <w:rsid w:val="00C43EF0"/>
    <w:rsid w:val="00C5372D"/>
    <w:rsid w:val="00C61FEE"/>
    <w:rsid w:val="00C76B3C"/>
    <w:rsid w:val="00C80CDC"/>
    <w:rsid w:val="00C8750B"/>
    <w:rsid w:val="00C90AA2"/>
    <w:rsid w:val="00C913C6"/>
    <w:rsid w:val="00C92147"/>
    <w:rsid w:val="00C93DF9"/>
    <w:rsid w:val="00C94CE2"/>
    <w:rsid w:val="00C96CBF"/>
    <w:rsid w:val="00CA48E9"/>
    <w:rsid w:val="00CA5D22"/>
    <w:rsid w:val="00CA7DEE"/>
    <w:rsid w:val="00CB100B"/>
    <w:rsid w:val="00CB1AB2"/>
    <w:rsid w:val="00CB50AF"/>
    <w:rsid w:val="00CC0D3F"/>
    <w:rsid w:val="00CC7A55"/>
    <w:rsid w:val="00CE193D"/>
    <w:rsid w:val="00CE57ED"/>
    <w:rsid w:val="00CE6FA1"/>
    <w:rsid w:val="00CF1DF5"/>
    <w:rsid w:val="00D01990"/>
    <w:rsid w:val="00D03849"/>
    <w:rsid w:val="00D07D97"/>
    <w:rsid w:val="00D16425"/>
    <w:rsid w:val="00D21220"/>
    <w:rsid w:val="00D21FD6"/>
    <w:rsid w:val="00D25DA8"/>
    <w:rsid w:val="00D3287F"/>
    <w:rsid w:val="00D34954"/>
    <w:rsid w:val="00D37887"/>
    <w:rsid w:val="00D44F84"/>
    <w:rsid w:val="00D500DF"/>
    <w:rsid w:val="00D55DEB"/>
    <w:rsid w:val="00D6049A"/>
    <w:rsid w:val="00D605BC"/>
    <w:rsid w:val="00D62849"/>
    <w:rsid w:val="00D62E5D"/>
    <w:rsid w:val="00D6622B"/>
    <w:rsid w:val="00D663DD"/>
    <w:rsid w:val="00D81D07"/>
    <w:rsid w:val="00D91434"/>
    <w:rsid w:val="00D96FAA"/>
    <w:rsid w:val="00D97068"/>
    <w:rsid w:val="00DA2B0B"/>
    <w:rsid w:val="00DA2D5B"/>
    <w:rsid w:val="00DA4ABC"/>
    <w:rsid w:val="00DA7BB5"/>
    <w:rsid w:val="00DB5D06"/>
    <w:rsid w:val="00DC13CE"/>
    <w:rsid w:val="00DC2CD9"/>
    <w:rsid w:val="00DD0AF9"/>
    <w:rsid w:val="00DD1776"/>
    <w:rsid w:val="00DE0E79"/>
    <w:rsid w:val="00DE2AD5"/>
    <w:rsid w:val="00DF6F64"/>
    <w:rsid w:val="00DF7544"/>
    <w:rsid w:val="00E0046D"/>
    <w:rsid w:val="00E039A4"/>
    <w:rsid w:val="00E44026"/>
    <w:rsid w:val="00E508C1"/>
    <w:rsid w:val="00E537A6"/>
    <w:rsid w:val="00E6489B"/>
    <w:rsid w:val="00E6580F"/>
    <w:rsid w:val="00E72D52"/>
    <w:rsid w:val="00E73801"/>
    <w:rsid w:val="00E8071F"/>
    <w:rsid w:val="00E906B2"/>
    <w:rsid w:val="00E92DF0"/>
    <w:rsid w:val="00E944A7"/>
    <w:rsid w:val="00E94DCB"/>
    <w:rsid w:val="00E962C8"/>
    <w:rsid w:val="00E971B2"/>
    <w:rsid w:val="00E971F8"/>
    <w:rsid w:val="00E975DF"/>
    <w:rsid w:val="00E97E8F"/>
    <w:rsid w:val="00EA132E"/>
    <w:rsid w:val="00EA5C4B"/>
    <w:rsid w:val="00EB0621"/>
    <w:rsid w:val="00EB6763"/>
    <w:rsid w:val="00EC2957"/>
    <w:rsid w:val="00EC3909"/>
    <w:rsid w:val="00EC562B"/>
    <w:rsid w:val="00EC7912"/>
    <w:rsid w:val="00ED19A5"/>
    <w:rsid w:val="00ED6272"/>
    <w:rsid w:val="00ED6A6D"/>
    <w:rsid w:val="00EE1498"/>
    <w:rsid w:val="00EE39FB"/>
    <w:rsid w:val="00EE71A5"/>
    <w:rsid w:val="00EF6BDE"/>
    <w:rsid w:val="00F00C82"/>
    <w:rsid w:val="00F05073"/>
    <w:rsid w:val="00F101BF"/>
    <w:rsid w:val="00F11482"/>
    <w:rsid w:val="00F143A6"/>
    <w:rsid w:val="00F15F7F"/>
    <w:rsid w:val="00F203BC"/>
    <w:rsid w:val="00F248C1"/>
    <w:rsid w:val="00F24E6A"/>
    <w:rsid w:val="00F24F79"/>
    <w:rsid w:val="00F2566C"/>
    <w:rsid w:val="00F26454"/>
    <w:rsid w:val="00F270E1"/>
    <w:rsid w:val="00F278FA"/>
    <w:rsid w:val="00F40EC4"/>
    <w:rsid w:val="00F411B6"/>
    <w:rsid w:val="00F413F8"/>
    <w:rsid w:val="00F42EEA"/>
    <w:rsid w:val="00F44241"/>
    <w:rsid w:val="00F470B7"/>
    <w:rsid w:val="00F47FB6"/>
    <w:rsid w:val="00F5424C"/>
    <w:rsid w:val="00F55AA0"/>
    <w:rsid w:val="00F56FB5"/>
    <w:rsid w:val="00F618CC"/>
    <w:rsid w:val="00F643ED"/>
    <w:rsid w:val="00F648D7"/>
    <w:rsid w:val="00F653DC"/>
    <w:rsid w:val="00F71AFF"/>
    <w:rsid w:val="00F7409F"/>
    <w:rsid w:val="00F83290"/>
    <w:rsid w:val="00F8400A"/>
    <w:rsid w:val="00F84A70"/>
    <w:rsid w:val="00F85B0B"/>
    <w:rsid w:val="00F85D71"/>
    <w:rsid w:val="00F935EF"/>
    <w:rsid w:val="00F93BB7"/>
    <w:rsid w:val="00FB413F"/>
    <w:rsid w:val="00FC4426"/>
    <w:rsid w:val="00FC5874"/>
    <w:rsid w:val="00FD04AC"/>
    <w:rsid w:val="00FD495C"/>
    <w:rsid w:val="00FD5976"/>
    <w:rsid w:val="00FD6D1D"/>
    <w:rsid w:val="00FE3F47"/>
    <w:rsid w:val="00FF6924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1FA4FE5A"/>
  <w15:docId w15:val="{1353647F-5F01-4FCE-8A58-A39A2DD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link w:val="Ttulo4Car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BB7BE8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BB7BE8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qFormat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BB7B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B7B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B7BE8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2">
    <w:name w:val="toc 2"/>
    <w:basedOn w:val="Normal"/>
    <w:next w:val="Normal"/>
    <w:autoRedefine/>
    <w:uiPriority w:val="39"/>
    <w:rsid w:val="00E97E8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E97E8F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802FB5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B645E5"/>
    <w:pPr>
      <w:spacing w:after="100"/>
      <w:ind w:left="960"/>
    </w:pPr>
  </w:style>
  <w:style w:type="paragraph" w:styleId="Mapadeldocumento">
    <w:name w:val="Document Map"/>
    <w:basedOn w:val="Normal"/>
    <w:link w:val="MapadeldocumentoCar"/>
    <w:rsid w:val="002F73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F73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7F44B2"/>
    <w:rPr>
      <w:color w:val="800080" w:themeColor="followedHyperlink"/>
      <w:u w:val="single"/>
    </w:rPr>
  </w:style>
  <w:style w:type="character" w:customStyle="1" w:styleId="vote-count-post">
    <w:name w:val="vote-count-post"/>
    <w:basedOn w:val="Fuentedeprrafopredeter"/>
    <w:rsid w:val="00712DAA"/>
  </w:style>
  <w:style w:type="paragraph" w:styleId="NormalWeb">
    <w:name w:val="Normal (Web)"/>
    <w:basedOn w:val="Normal"/>
    <w:uiPriority w:val="99"/>
    <w:unhideWhenUsed/>
    <w:rsid w:val="00712DAA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character" w:styleId="CdigoHTML">
    <w:name w:val="HTML Code"/>
    <w:basedOn w:val="Fuentedeprrafopredeter"/>
    <w:uiPriority w:val="99"/>
    <w:unhideWhenUsed/>
    <w:rsid w:val="00712D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DAA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rsid w:val="00D6622B"/>
    <w:rPr>
      <w:rFonts w:ascii="Arial" w:hAnsi="Arial" w:cs="Arial"/>
      <w:color w:val="000080"/>
      <w:sz w:val="24"/>
      <w:szCs w:val="22"/>
    </w:rPr>
  </w:style>
  <w:style w:type="paragraph" w:styleId="Textodeglobo">
    <w:name w:val="Balloon Text"/>
    <w:basedOn w:val="Normal"/>
    <w:link w:val="TextodegloboCar"/>
    <w:rsid w:val="006941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94110"/>
    <w:rPr>
      <w:rFonts w:ascii="Tahoma" w:hAnsi="Tahoma" w:cs="Tahoma"/>
      <w:sz w:val="16"/>
      <w:szCs w:val="16"/>
    </w:rPr>
  </w:style>
  <w:style w:type="paragraph" w:styleId="Listaconvietas3">
    <w:name w:val="List Bullet 3"/>
    <w:basedOn w:val="Normal"/>
    <w:qFormat/>
    <w:rsid w:val="00607536"/>
    <w:pPr>
      <w:tabs>
        <w:tab w:val="left" w:pos="1769"/>
      </w:tabs>
      <w:ind w:left="1769" w:hanging="567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Dibujo_de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527E-EC13-4989-A334-8DD32176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</Template>
  <TotalTime>2</TotalTime>
  <Pages>6</Pages>
  <Words>1092</Words>
  <Characters>9180</Characters>
  <Application>Microsoft Office Word</Application>
  <DocSecurity>0</DocSecurity>
  <Lines>76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profesor</cp:lastModifiedBy>
  <cp:revision>5</cp:revision>
  <cp:lastPrinted>2018-03-09T09:35:00Z</cp:lastPrinted>
  <dcterms:created xsi:type="dcterms:W3CDTF">2024-03-01T08:35:00Z</dcterms:created>
  <dcterms:modified xsi:type="dcterms:W3CDTF">2024-03-01T08:37:00Z</dcterms:modified>
</cp:coreProperties>
</file>